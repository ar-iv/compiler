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167" w:rsidRPr="007A33AE" w:rsidRDefault="007A33AE" w:rsidP="007A33AE">
      <w:pPr>
        <w:spacing w:after="120" w:line="360" w:lineRule="auto"/>
        <w:jc w:val="center"/>
        <w:rPr>
          <w:b/>
          <w:bCs/>
          <w:sz w:val="28"/>
          <w:szCs w:val="28"/>
          <w:lang w:eastAsia="en-US"/>
        </w:rPr>
      </w:pPr>
      <w:r w:rsidRPr="007A33AE">
        <w:rPr>
          <w:b/>
          <w:sz w:val="28"/>
          <w:szCs w:val="28"/>
        </w:rPr>
        <w:t>Содержание</w:t>
      </w:r>
    </w:p>
    <w:p w:rsidR="00EF1167" w:rsidRPr="007A33AE" w:rsidRDefault="00EF1167" w:rsidP="0079293D">
      <w:pPr>
        <w:rPr>
          <w:b/>
          <w:bCs/>
          <w:sz w:val="28"/>
          <w:szCs w:val="28"/>
          <w:lang w:eastAsia="en-US"/>
        </w:rPr>
      </w:pPr>
    </w:p>
    <w:p w:rsidR="00016A30" w:rsidRPr="00016A30" w:rsidRDefault="007A33AE" w:rsidP="00016A30">
      <w:pPr>
        <w:pStyle w:val="11"/>
        <w:tabs>
          <w:tab w:val="right" w:leader="dot" w:pos="9912"/>
        </w:tabs>
        <w:spacing w:before="0" w:after="100" w:line="360" w:lineRule="auto"/>
        <w:rPr>
          <w:rFonts w:ascii="Times New Roman" w:eastAsiaTheme="minorEastAsia" w:hAnsi="Times New Roman"/>
          <w:b w:val="0"/>
          <w:bCs w:val="0"/>
          <w:caps w:val="0"/>
          <w:noProof/>
          <w:sz w:val="28"/>
          <w:szCs w:val="28"/>
        </w:rPr>
      </w:pPr>
      <w:r w:rsidRPr="00016A30">
        <w:rPr>
          <w:rFonts w:ascii="Times New Roman" w:hAnsi="Times New Roman"/>
          <w:b w:val="0"/>
          <w:bCs w:val="0"/>
          <w:caps w:val="0"/>
          <w:sz w:val="28"/>
          <w:szCs w:val="28"/>
          <w:lang w:eastAsia="en-US"/>
        </w:rPr>
        <w:fldChar w:fldCharType="begin"/>
      </w:r>
      <w:r w:rsidRPr="00016A30">
        <w:rPr>
          <w:rFonts w:ascii="Times New Roman" w:hAnsi="Times New Roman"/>
          <w:b w:val="0"/>
          <w:bCs w:val="0"/>
          <w:caps w:val="0"/>
          <w:sz w:val="28"/>
          <w:szCs w:val="28"/>
          <w:lang w:eastAsia="en-US"/>
        </w:rPr>
        <w:instrText xml:space="preserve"> TOC \o "1-3" \h \z \u </w:instrText>
      </w:r>
      <w:r w:rsidRPr="00016A30">
        <w:rPr>
          <w:rFonts w:ascii="Times New Roman" w:hAnsi="Times New Roman"/>
          <w:b w:val="0"/>
          <w:bCs w:val="0"/>
          <w:caps w:val="0"/>
          <w:sz w:val="28"/>
          <w:szCs w:val="28"/>
          <w:lang w:eastAsia="en-US"/>
        </w:rPr>
        <w:fldChar w:fldCharType="separate"/>
      </w:r>
      <w:hyperlink w:anchor="_Toc434487177" w:history="1">
        <w:r w:rsidR="00016A30" w:rsidRPr="00016A30">
          <w:rPr>
            <w:rStyle w:val="a6"/>
            <w:rFonts w:ascii="Times New Roman" w:hAnsi="Times New Roman"/>
            <w:b w:val="0"/>
            <w:caps w:val="0"/>
            <w:noProof/>
            <w:sz w:val="28"/>
            <w:szCs w:val="28"/>
          </w:rPr>
          <w:t>Введение</w:t>
        </w:r>
        <w:r w:rsidR="00016A30" w:rsidRPr="00016A30">
          <w:rPr>
            <w:rFonts w:ascii="Times New Roman" w:hAnsi="Times New Roman"/>
            <w:b w:val="0"/>
            <w:caps w:val="0"/>
            <w:noProof/>
            <w:webHidden/>
            <w:sz w:val="28"/>
            <w:szCs w:val="28"/>
          </w:rPr>
          <w:tab/>
        </w:r>
        <w:r w:rsidR="00016A30" w:rsidRPr="00016A30">
          <w:rPr>
            <w:rFonts w:ascii="Times New Roman" w:hAnsi="Times New Roman"/>
            <w:b w:val="0"/>
            <w:caps w:val="0"/>
            <w:noProof/>
            <w:webHidden/>
            <w:sz w:val="28"/>
            <w:szCs w:val="28"/>
          </w:rPr>
          <w:fldChar w:fldCharType="begin"/>
        </w:r>
        <w:r w:rsidR="00016A30" w:rsidRPr="00016A30">
          <w:rPr>
            <w:rFonts w:ascii="Times New Roman" w:hAnsi="Times New Roman"/>
            <w:b w:val="0"/>
            <w:caps w:val="0"/>
            <w:noProof/>
            <w:webHidden/>
            <w:sz w:val="28"/>
            <w:szCs w:val="28"/>
          </w:rPr>
          <w:instrText xml:space="preserve"> PAGEREF _Toc434487177 \h </w:instrText>
        </w:r>
        <w:r w:rsidR="00016A30" w:rsidRPr="00016A30">
          <w:rPr>
            <w:rFonts w:ascii="Times New Roman" w:hAnsi="Times New Roman"/>
            <w:b w:val="0"/>
            <w:caps w:val="0"/>
            <w:noProof/>
            <w:webHidden/>
            <w:sz w:val="28"/>
            <w:szCs w:val="28"/>
          </w:rPr>
        </w:r>
        <w:r w:rsidR="00016A30" w:rsidRPr="00016A30">
          <w:rPr>
            <w:rFonts w:ascii="Times New Roman" w:hAnsi="Times New Roman"/>
            <w:b w:val="0"/>
            <w:caps w:val="0"/>
            <w:noProof/>
            <w:webHidden/>
            <w:sz w:val="28"/>
            <w:szCs w:val="28"/>
          </w:rPr>
          <w:fldChar w:fldCharType="separate"/>
        </w:r>
        <w:r w:rsidR="00E74AD4">
          <w:rPr>
            <w:rFonts w:ascii="Times New Roman" w:hAnsi="Times New Roman"/>
            <w:b w:val="0"/>
            <w:caps w:val="0"/>
            <w:noProof/>
            <w:webHidden/>
            <w:sz w:val="28"/>
            <w:szCs w:val="28"/>
          </w:rPr>
          <w:t>4</w:t>
        </w:r>
        <w:r w:rsidR="00016A30" w:rsidRPr="00016A30">
          <w:rPr>
            <w:rFonts w:ascii="Times New Roman" w:hAnsi="Times New Roman"/>
            <w:b w:val="0"/>
            <w:caps w:val="0"/>
            <w:noProof/>
            <w:webHidden/>
            <w:sz w:val="28"/>
            <w:szCs w:val="28"/>
          </w:rPr>
          <w:fldChar w:fldCharType="end"/>
        </w:r>
      </w:hyperlink>
    </w:p>
    <w:p w:rsidR="00016A30" w:rsidRPr="00016A30" w:rsidRDefault="00AF2E25" w:rsidP="00016A30">
      <w:pPr>
        <w:pStyle w:val="11"/>
        <w:tabs>
          <w:tab w:val="right" w:leader="dot" w:pos="9912"/>
        </w:tabs>
        <w:spacing w:before="0" w:after="100" w:line="360" w:lineRule="auto"/>
        <w:rPr>
          <w:rFonts w:ascii="Times New Roman" w:eastAsiaTheme="minorEastAsia" w:hAnsi="Times New Roman"/>
          <w:b w:val="0"/>
          <w:bCs w:val="0"/>
          <w:caps w:val="0"/>
          <w:noProof/>
          <w:sz w:val="28"/>
          <w:szCs w:val="28"/>
        </w:rPr>
      </w:pPr>
      <w:hyperlink w:anchor="_Toc434487178" w:history="1">
        <w:r w:rsidR="00016A30" w:rsidRPr="00016A30">
          <w:rPr>
            <w:rStyle w:val="a6"/>
            <w:rFonts w:ascii="Times New Roman" w:hAnsi="Times New Roman"/>
            <w:b w:val="0"/>
            <w:caps w:val="0"/>
            <w:noProof/>
            <w:sz w:val="28"/>
            <w:szCs w:val="28"/>
          </w:rPr>
          <w:t>1 Техническое задание</w:t>
        </w:r>
        <w:r w:rsidR="00016A30" w:rsidRPr="00016A30">
          <w:rPr>
            <w:rFonts w:ascii="Times New Roman" w:hAnsi="Times New Roman"/>
            <w:b w:val="0"/>
            <w:caps w:val="0"/>
            <w:noProof/>
            <w:webHidden/>
            <w:sz w:val="28"/>
            <w:szCs w:val="28"/>
          </w:rPr>
          <w:tab/>
        </w:r>
        <w:r w:rsidR="00016A30" w:rsidRPr="00016A30">
          <w:rPr>
            <w:rFonts w:ascii="Times New Roman" w:hAnsi="Times New Roman"/>
            <w:b w:val="0"/>
            <w:caps w:val="0"/>
            <w:noProof/>
            <w:webHidden/>
            <w:sz w:val="28"/>
            <w:szCs w:val="28"/>
          </w:rPr>
          <w:fldChar w:fldCharType="begin"/>
        </w:r>
        <w:r w:rsidR="00016A30" w:rsidRPr="00016A30">
          <w:rPr>
            <w:rFonts w:ascii="Times New Roman" w:hAnsi="Times New Roman"/>
            <w:b w:val="0"/>
            <w:caps w:val="0"/>
            <w:noProof/>
            <w:webHidden/>
            <w:sz w:val="28"/>
            <w:szCs w:val="28"/>
          </w:rPr>
          <w:instrText xml:space="preserve"> PAGEREF _Toc434487178 \h </w:instrText>
        </w:r>
        <w:r w:rsidR="00016A30" w:rsidRPr="00016A30">
          <w:rPr>
            <w:rFonts w:ascii="Times New Roman" w:hAnsi="Times New Roman"/>
            <w:b w:val="0"/>
            <w:caps w:val="0"/>
            <w:noProof/>
            <w:webHidden/>
            <w:sz w:val="28"/>
            <w:szCs w:val="28"/>
          </w:rPr>
        </w:r>
        <w:r w:rsidR="00016A30" w:rsidRPr="00016A30">
          <w:rPr>
            <w:rFonts w:ascii="Times New Roman" w:hAnsi="Times New Roman"/>
            <w:b w:val="0"/>
            <w:caps w:val="0"/>
            <w:noProof/>
            <w:webHidden/>
            <w:sz w:val="28"/>
            <w:szCs w:val="28"/>
          </w:rPr>
          <w:fldChar w:fldCharType="separate"/>
        </w:r>
        <w:r w:rsidR="00E74AD4">
          <w:rPr>
            <w:rFonts w:ascii="Times New Roman" w:hAnsi="Times New Roman"/>
            <w:b w:val="0"/>
            <w:caps w:val="0"/>
            <w:noProof/>
            <w:webHidden/>
            <w:sz w:val="28"/>
            <w:szCs w:val="28"/>
          </w:rPr>
          <w:t>5</w:t>
        </w:r>
        <w:r w:rsidR="00016A30" w:rsidRPr="00016A30">
          <w:rPr>
            <w:rFonts w:ascii="Times New Roman" w:hAnsi="Times New Roman"/>
            <w:b w:val="0"/>
            <w:caps w:val="0"/>
            <w:noProof/>
            <w:webHidden/>
            <w:sz w:val="28"/>
            <w:szCs w:val="28"/>
          </w:rPr>
          <w:fldChar w:fldCharType="end"/>
        </w:r>
      </w:hyperlink>
    </w:p>
    <w:p w:rsidR="00016A30" w:rsidRPr="00016A30" w:rsidRDefault="00AF2E25" w:rsidP="00016A30">
      <w:pPr>
        <w:pStyle w:val="25"/>
        <w:tabs>
          <w:tab w:val="right" w:leader="dot" w:pos="9912"/>
        </w:tabs>
        <w:spacing w:after="100" w:line="360" w:lineRule="auto"/>
        <w:rPr>
          <w:rFonts w:ascii="Times New Roman" w:eastAsiaTheme="minorEastAsia" w:hAnsi="Times New Roman"/>
          <w:smallCaps w:val="0"/>
          <w:noProof/>
          <w:sz w:val="28"/>
          <w:szCs w:val="28"/>
        </w:rPr>
      </w:pPr>
      <w:hyperlink w:anchor="_Toc434487179" w:history="1">
        <w:r w:rsidR="00016A30" w:rsidRPr="00016A30">
          <w:rPr>
            <w:rStyle w:val="a6"/>
            <w:rFonts w:ascii="Times New Roman" w:hAnsi="Times New Roman"/>
            <w:smallCaps w:val="0"/>
            <w:noProof/>
            <w:sz w:val="28"/>
            <w:szCs w:val="28"/>
          </w:rPr>
          <w:t>1.1  Назначение разработки</w:t>
        </w:r>
        <w:r w:rsidR="00016A30" w:rsidRPr="00016A30">
          <w:rPr>
            <w:rFonts w:ascii="Times New Roman" w:hAnsi="Times New Roman"/>
            <w:smallCaps w:val="0"/>
            <w:noProof/>
            <w:webHidden/>
            <w:sz w:val="28"/>
            <w:szCs w:val="28"/>
          </w:rPr>
          <w:tab/>
        </w:r>
        <w:r w:rsidR="00016A30" w:rsidRPr="00016A30">
          <w:rPr>
            <w:rFonts w:ascii="Times New Roman" w:hAnsi="Times New Roman"/>
            <w:smallCaps w:val="0"/>
            <w:noProof/>
            <w:webHidden/>
            <w:sz w:val="28"/>
            <w:szCs w:val="28"/>
          </w:rPr>
          <w:fldChar w:fldCharType="begin"/>
        </w:r>
        <w:r w:rsidR="00016A30" w:rsidRPr="00016A30">
          <w:rPr>
            <w:rFonts w:ascii="Times New Roman" w:hAnsi="Times New Roman"/>
            <w:smallCaps w:val="0"/>
            <w:noProof/>
            <w:webHidden/>
            <w:sz w:val="28"/>
            <w:szCs w:val="28"/>
          </w:rPr>
          <w:instrText xml:space="preserve"> PAGEREF _Toc434487179 \h </w:instrText>
        </w:r>
        <w:r w:rsidR="00016A30" w:rsidRPr="00016A30">
          <w:rPr>
            <w:rFonts w:ascii="Times New Roman" w:hAnsi="Times New Roman"/>
            <w:smallCaps w:val="0"/>
            <w:noProof/>
            <w:webHidden/>
            <w:sz w:val="28"/>
            <w:szCs w:val="28"/>
          </w:rPr>
        </w:r>
        <w:r w:rsidR="00016A30" w:rsidRPr="00016A30">
          <w:rPr>
            <w:rFonts w:ascii="Times New Roman" w:hAnsi="Times New Roman"/>
            <w:smallCaps w:val="0"/>
            <w:noProof/>
            <w:webHidden/>
            <w:sz w:val="28"/>
            <w:szCs w:val="28"/>
          </w:rPr>
          <w:fldChar w:fldCharType="separate"/>
        </w:r>
        <w:r w:rsidR="00E74AD4">
          <w:rPr>
            <w:rFonts w:ascii="Times New Roman" w:hAnsi="Times New Roman"/>
            <w:smallCaps w:val="0"/>
            <w:noProof/>
            <w:webHidden/>
            <w:sz w:val="28"/>
            <w:szCs w:val="28"/>
          </w:rPr>
          <w:t>5</w:t>
        </w:r>
        <w:r w:rsidR="00016A30" w:rsidRPr="00016A30">
          <w:rPr>
            <w:rFonts w:ascii="Times New Roman" w:hAnsi="Times New Roman"/>
            <w:smallCaps w:val="0"/>
            <w:noProof/>
            <w:webHidden/>
            <w:sz w:val="28"/>
            <w:szCs w:val="28"/>
          </w:rPr>
          <w:fldChar w:fldCharType="end"/>
        </w:r>
      </w:hyperlink>
    </w:p>
    <w:p w:rsidR="00016A30" w:rsidRPr="00016A30" w:rsidRDefault="00AF2E25" w:rsidP="00016A30">
      <w:pPr>
        <w:pStyle w:val="25"/>
        <w:tabs>
          <w:tab w:val="right" w:leader="dot" w:pos="9912"/>
        </w:tabs>
        <w:spacing w:after="100" w:line="360" w:lineRule="auto"/>
        <w:rPr>
          <w:rFonts w:ascii="Times New Roman" w:eastAsiaTheme="minorEastAsia" w:hAnsi="Times New Roman"/>
          <w:smallCaps w:val="0"/>
          <w:noProof/>
          <w:sz w:val="28"/>
          <w:szCs w:val="28"/>
        </w:rPr>
      </w:pPr>
      <w:hyperlink w:anchor="_Toc434487180" w:history="1">
        <w:r w:rsidR="00016A30" w:rsidRPr="00016A30">
          <w:rPr>
            <w:rStyle w:val="a6"/>
            <w:rFonts w:ascii="Times New Roman" w:hAnsi="Times New Roman"/>
            <w:smallCaps w:val="0"/>
            <w:noProof/>
            <w:sz w:val="28"/>
            <w:szCs w:val="28"/>
          </w:rPr>
          <w:t>1.2  Требования к программе</w:t>
        </w:r>
        <w:r w:rsidR="00016A30" w:rsidRPr="00016A30">
          <w:rPr>
            <w:rFonts w:ascii="Times New Roman" w:hAnsi="Times New Roman"/>
            <w:smallCaps w:val="0"/>
            <w:noProof/>
            <w:webHidden/>
            <w:sz w:val="28"/>
            <w:szCs w:val="28"/>
          </w:rPr>
          <w:tab/>
        </w:r>
        <w:r w:rsidR="00016A30" w:rsidRPr="00016A30">
          <w:rPr>
            <w:rFonts w:ascii="Times New Roman" w:hAnsi="Times New Roman"/>
            <w:smallCaps w:val="0"/>
            <w:noProof/>
            <w:webHidden/>
            <w:sz w:val="28"/>
            <w:szCs w:val="28"/>
          </w:rPr>
          <w:fldChar w:fldCharType="begin"/>
        </w:r>
        <w:r w:rsidR="00016A30" w:rsidRPr="00016A30">
          <w:rPr>
            <w:rFonts w:ascii="Times New Roman" w:hAnsi="Times New Roman"/>
            <w:smallCaps w:val="0"/>
            <w:noProof/>
            <w:webHidden/>
            <w:sz w:val="28"/>
            <w:szCs w:val="28"/>
          </w:rPr>
          <w:instrText xml:space="preserve"> PAGEREF _Toc434487180 \h </w:instrText>
        </w:r>
        <w:r w:rsidR="00016A30" w:rsidRPr="00016A30">
          <w:rPr>
            <w:rFonts w:ascii="Times New Roman" w:hAnsi="Times New Roman"/>
            <w:smallCaps w:val="0"/>
            <w:noProof/>
            <w:webHidden/>
            <w:sz w:val="28"/>
            <w:szCs w:val="28"/>
          </w:rPr>
        </w:r>
        <w:r w:rsidR="00016A30" w:rsidRPr="00016A30">
          <w:rPr>
            <w:rFonts w:ascii="Times New Roman" w:hAnsi="Times New Roman"/>
            <w:smallCaps w:val="0"/>
            <w:noProof/>
            <w:webHidden/>
            <w:sz w:val="28"/>
            <w:szCs w:val="28"/>
          </w:rPr>
          <w:fldChar w:fldCharType="separate"/>
        </w:r>
        <w:r w:rsidR="00E74AD4">
          <w:rPr>
            <w:rFonts w:ascii="Times New Roman" w:hAnsi="Times New Roman"/>
            <w:smallCaps w:val="0"/>
            <w:noProof/>
            <w:webHidden/>
            <w:sz w:val="28"/>
            <w:szCs w:val="28"/>
          </w:rPr>
          <w:t>5</w:t>
        </w:r>
        <w:r w:rsidR="00016A30" w:rsidRPr="00016A30">
          <w:rPr>
            <w:rFonts w:ascii="Times New Roman" w:hAnsi="Times New Roman"/>
            <w:smallCaps w:val="0"/>
            <w:noProof/>
            <w:webHidden/>
            <w:sz w:val="28"/>
            <w:szCs w:val="28"/>
          </w:rPr>
          <w:fldChar w:fldCharType="end"/>
        </w:r>
      </w:hyperlink>
    </w:p>
    <w:p w:rsidR="00016A30" w:rsidRPr="00016A30" w:rsidRDefault="00AF2E25" w:rsidP="00016A30">
      <w:pPr>
        <w:pStyle w:val="25"/>
        <w:tabs>
          <w:tab w:val="right" w:leader="dot" w:pos="9912"/>
        </w:tabs>
        <w:spacing w:after="100" w:line="360" w:lineRule="auto"/>
        <w:rPr>
          <w:rFonts w:ascii="Times New Roman" w:eastAsiaTheme="minorEastAsia" w:hAnsi="Times New Roman"/>
          <w:smallCaps w:val="0"/>
          <w:noProof/>
          <w:sz w:val="28"/>
          <w:szCs w:val="28"/>
        </w:rPr>
      </w:pPr>
      <w:hyperlink w:anchor="_Toc434487181" w:history="1">
        <w:r w:rsidR="00016A30" w:rsidRPr="00016A30">
          <w:rPr>
            <w:rStyle w:val="a6"/>
            <w:rFonts w:ascii="Times New Roman" w:hAnsi="Times New Roman"/>
            <w:smallCaps w:val="0"/>
            <w:noProof/>
            <w:sz w:val="28"/>
            <w:szCs w:val="28"/>
          </w:rPr>
          <w:t>1.3 Стадии и этапы разработки</w:t>
        </w:r>
        <w:r w:rsidR="00016A30" w:rsidRPr="00016A30">
          <w:rPr>
            <w:rFonts w:ascii="Times New Roman" w:hAnsi="Times New Roman"/>
            <w:smallCaps w:val="0"/>
            <w:noProof/>
            <w:webHidden/>
            <w:sz w:val="28"/>
            <w:szCs w:val="28"/>
          </w:rPr>
          <w:tab/>
        </w:r>
        <w:r w:rsidR="00016A30" w:rsidRPr="00016A30">
          <w:rPr>
            <w:rFonts w:ascii="Times New Roman" w:hAnsi="Times New Roman"/>
            <w:smallCaps w:val="0"/>
            <w:noProof/>
            <w:webHidden/>
            <w:sz w:val="28"/>
            <w:szCs w:val="28"/>
          </w:rPr>
          <w:fldChar w:fldCharType="begin"/>
        </w:r>
        <w:r w:rsidR="00016A30" w:rsidRPr="00016A30">
          <w:rPr>
            <w:rFonts w:ascii="Times New Roman" w:hAnsi="Times New Roman"/>
            <w:smallCaps w:val="0"/>
            <w:noProof/>
            <w:webHidden/>
            <w:sz w:val="28"/>
            <w:szCs w:val="28"/>
          </w:rPr>
          <w:instrText xml:space="preserve"> PAGEREF _Toc434487181 \h </w:instrText>
        </w:r>
        <w:r w:rsidR="00016A30" w:rsidRPr="00016A30">
          <w:rPr>
            <w:rFonts w:ascii="Times New Roman" w:hAnsi="Times New Roman"/>
            <w:smallCaps w:val="0"/>
            <w:noProof/>
            <w:webHidden/>
            <w:sz w:val="28"/>
            <w:szCs w:val="28"/>
          </w:rPr>
        </w:r>
        <w:r w:rsidR="00016A30" w:rsidRPr="00016A30">
          <w:rPr>
            <w:rFonts w:ascii="Times New Roman" w:hAnsi="Times New Roman"/>
            <w:smallCaps w:val="0"/>
            <w:noProof/>
            <w:webHidden/>
            <w:sz w:val="28"/>
            <w:szCs w:val="28"/>
          </w:rPr>
          <w:fldChar w:fldCharType="separate"/>
        </w:r>
        <w:r w:rsidR="00E74AD4">
          <w:rPr>
            <w:rFonts w:ascii="Times New Roman" w:hAnsi="Times New Roman"/>
            <w:smallCaps w:val="0"/>
            <w:noProof/>
            <w:webHidden/>
            <w:sz w:val="28"/>
            <w:szCs w:val="28"/>
          </w:rPr>
          <w:t>6</w:t>
        </w:r>
        <w:r w:rsidR="00016A30" w:rsidRPr="00016A30">
          <w:rPr>
            <w:rFonts w:ascii="Times New Roman" w:hAnsi="Times New Roman"/>
            <w:smallCaps w:val="0"/>
            <w:noProof/>
            <w:webHidden/>
            <w:sz w:val="28"/>
            <w:szCs w:val="28"/>
          </w:rPr>
          <w:fldChar w:fldCharType="end"/>
        </w:r>
      </w:hyperlink>
    </w:p>
    <w:p w:rsidR="00016A30" w:rsidRPr="00016A30" w:rsidRDefault="00AF2E25" w:rsidP="00016A30">
      <w:pPr>
        <w:pStyle w:val="11"/>
        <w:tabs>
          <w:tab w:val="right" w:leader="dot" w:pos="9912"/>
        </w:tabs>
        <w:spacing w:before="0" w:after="100" w:line="360" w:lineRule="auto"/>
        <w:rPr>
          <w:rFonts w:ascii="Times New Roman" w:eastAsiaTheme="minorEastAsia" w:hAnsi="Times New Roman"/>
          <w:b w:val="0"/>
          <w:bCs w:val="0"/>
          <w:caps w:val="0"/>
          <w:noProof/>
          <w:sz w:val="28"/>
          <w:szCs w:val="28"/>
        </w:rPr>
      </w:pPr>
      <w:hyperlink w:anchor="_Toc434487182" w:history="1">
        <w:r w:rsidR="00016A30" w:rsidRPr="00016A30">
          <w:rPr>
            <w:rStyle w:val="a6"/>
            <w:rFonts w:ascii="Times New Roman" w:hAnsi="Times New Roman"/>
            <w:b w:val="0"/>
            <w:caps w:val="0"/>
            <w:noProof/>
            <w:sz w:val="28"/>
            <w:szCs w:val="28"/>
          </w:rPr>
          <w:t>2 Описание программы</w:t>
        </w:r>
        <w:r w:rsidR="00016A30" w:rsidRPr="00016A30">
          <w:rPr>
            <w:rFonts w:ascii="Times New Roman" w:hAnsi="Times New Roman"/>
            <w:b w:val="0"/>
            <w:caps w:val="0"/>
            <w:noProof/>
            <w:webHidden/>
            <w:sz w:val="28"/>
            <w:szCs w:val="28"/>
          </w:rPr>
          <w:tab/>
        </w:r>
        <w:r w:rsidR="00016A30" w:rsidRPr="00016A30">
          <w:rPr>
            <w:rFonts w:ascii="Times New Roman" w:hAnsi="Times New Roman"/>
            <w:b w:val="0"/>
            <w:caps w:val="0"/>
            <w:noProof/>
            <w:webHidden/>
            <w:sz w:val="28"/>
            <w:szCs w:val="28"/>
          </w:rPr>
          <w:fldChar w:fldCharType="begin"/>
        </w:r>
        <w:r w:rsidR="00016A30" w:rsidRPr="00016A30">
          <w:rPr>
            <w:rFonts w:ascii="Times New Roman" w:hAnsi="Times New Roman"/>
            <w:b w:val="0"/>
            <w:caps w:val="0"/>
            <w:noProof/>
            <w:webHidden/>
            <w:sz w:val="28"/>
            <w:szCs w:val="28"/>
          </w:rPr>
          <w:instrText xml:space="preserve"> PAGEREF _Toc434487182 \h </w:instrText>
        </w:r>
        <w:r w:rsidR="00016A30" w:rsidRPr="00016A30">
          <w:rPr>
            <w:rFonts w:ascii="Times New Roman" w:hAnsi="Times New Roman"/>
            <w:b w:val="0"/>
            <w:caps w:val="0"/>
            <w:noProof/>
            <w:webHidden/>
            <w:sz w:val="28"/>
            <w:szCs w:val="28"/>
          </w:rPr>
        </w:r>
        <w:r w:rsidR="00016A30" w:rsidRPr="00016A30">
          <w:rPr>
            <w:rFonts w:ascii="Times New Roman" w:hAnsi="Times New Roman"/>
            <w:b w:val="0"/>
            <w:caps w:val="0"/>
            <w:noProof/>
            <w:webHidden/>
            <w:sz w:val="28"/>
            <w:szCs w:val="28"/>
          </w:rPr>
          <w:fldChar w:fldCharType="separate"/>
        </w:r>
        <w:r w:rsidR="00E74AD4">
          <w:rPr>
            <w:rFonts w:ascii="Times New Roman" w:hAnsi="Times New Roman"/>
            <w:b w:val="0"/>
            <w:caps w:val="0"/>
            <w:noProof/>
            <w:webHidden/>
            <w:sz w:val="28"/>
            <w:szCs w:val="28"/>
          </w:rPr>
          <w:t>8</w:t>
        </w:r>
        <w:r w:rsidR="00016A30" w:rsidRPr="00016A30">
          <w:rPr>
            <w:rFonts w:ascii="Times New Roman" w:hAnsi="Times New Roman"/>
            <w:b w:val="0"/>
            <w:caps w:val="0"/>
            <w:noProof/>
            <w:webHidden/>
            <w:sz w:val="28"/>
            <w:szCs w:val="28"/>
          </w:rPr>
          <w:fldChar w:fldCharType="end"/>
        </w:r>
      </w:hyperlink>
    </w:p>
    <w:p w:rsidR="00016A30" w:rsidRPr="00016A30" w:rsidRDefault="00AF2E25" w:rsidP="00016A30">
      <w:pPr>
        <w:pStyle w:val="25"/>
        <w:tabs>
          <w:tab w:val="right" w:leader="dot" w:pos="9912"/>
        </w:tabs>
        <w:spacing w:after="100" w:line="360" w:lineRule="auto"/>
        <w:rPr>
          <w:rFonts w:ascii="Times New Roman" w:eastAsiaTheme="minorEastAsia" w:hAnsi="Times New Roman"/>
          <w:smallCaps w:val="0"/>
          <w:noProof/>
          <w:sz w:val="28"/>
          <w:szCs w:val="28"/>
        </w:rPr>
      </w:pPr>
      <w:hyperlink w:anchor="_Toc434487183" w:history="1">
        <w:r w:rsidR="00016A30" w:rsidRPr="00016A30">
          <w:rPr>
            <w:rStyle w:val="a6"/>
            <w:rFonts w:ascii="Times New Roman" w:hAnsi="Times New Roman"/>
            <w:smallCaps w:val="0"/>
            <w:noProof/>
            <w:sz w:val="28"/>
            <w:szCs w:val="28"/>
          </w:rPr>
          <w:t>2.1 Общие сведения</w:t>
        </w:r>
        <w:r w:rsidR="00016A30" w:rsidRPr="00016A30">
          <w:rPr>
            <w:rFonts w:ascii="Times New Roman" w:hAnsi="Times New Roman"/>
            <w:smallCaps w:val="0"/>
            <w:noProof/>
            <w:webHidden/>
            <w:sz w:val="28"/>
            <w:szCs w:val="28"/>
          </w:rPr>
          <w:tab/>
        </w:r>
        <w:r w:rsidR="00016A30" w:rsidRPr="00016A30">
          <w:rPr>
            <w:rFonts w:ascii="Times New Roman" w:hAnsi="Times New Roman"/>
            <w:smallCaps w:val="0"/>
            <w:noProof/>
            <w:webHidden/>
            <w:sz w:val="28"/>
            <w:szCs w:val="28"/>
          </w:rPr>
          <w:fldChar w:fldCharType="begin"/>
        </w:r>
        <w:r w:rsidR="00016A30" w:rsidRPr="00016A30">
          <w:rPr>
            <w:rFonts w:ascii="Times New Roman" w:hAnsi="Times New Roman"/>
            <w:smallCaps w:val="0"/>
            <w:noProof/>
            <w:webHidden/>
            <w:sz w:val="28"/>
            <w:szCs w:val="28"/>
          </w:rPr>
          <w:instrText xml:space="preserve"> PAGEREF _Toc434487183 \h </w:instrText>
        </w:r>
        <w:r w:rsidR="00016A30" w:rsidRPr="00016A30">
          <w:rPr>
            <w:rFonts w:ascii="Times New Roman" w:hAnsi="Times New Roman"/>
            <w:smallCaps w:val="0"/>
            <w:noProof/>
            <w:webHidden/>
            <w:sz w:val="28"/>
            <w:szCs w:val="28"/>
          </w:rPr>
        </w:r>
        <w:r w:rsidR="00016A30" w:rsidRPr="00016A30">
          <w:rPr>
            <w:rFonts w:ascii="Times New Roman" w:hAnsi="Times New Roman"/>
            <w:smallCaps w:val="0"/>
            <w:noProof/>
            <w:webHidden/>
            <w:sz w:val="28"/>
            <w:szCs w:val="28"/>
          </w:rPr>
          <w:fldChar w:fldCharType="separate"/>
        </w:r>
        <w:r w:rsidR="00E74AD4">
          <w:rPr>
            <w:rFonts w:ascii="Times New Roman" w:hAnsi="Times New Roman"/>
            <w:smallCaps w:val="0"/>
            <w:noProof/>
            <w:webHidden/>
            <w:sz w:val="28"/>
            <w:szCs w:val="28"/>
          </w:rPr>
          <w:t>8</w:t>
        </w:r>
        <w:r w:rsidR="00016A30" w:rsidRPr="00016A30">
          <w:rPr>
            <w:rFonts w:ascii="Times New Roman" w:hAnsi="Times New Roman"/>
            <w:smallCaps w:val="0"/>
            <w:noProof/>
            <w:webHidden/>
            <w:sz w:val="28"/>
            <w:szCs w:val="28"/>
          </w:rPr>
          <w:fldChar w:fldCharType="end"/>
        </w:r>
      </w:hyperlink>
    </w:p>
    <w:p w:rsidR="00016A30" w:rsidRPr="00016A30" w:rsidRDefault="00AF2E25" w:rsidP="00016A30">
      <w:pPr>
        <w:pStyle w:val="25"/>
        <w:tabs>
          <w:tab w:val="right" w:leader="dot" w:pos="9912"/>
        </w:tabs>
        <w:spacing w:after="100" w:line="360" w:lineRule="auto"/>
        <w:rPr>
          <w:rFonts w:ascii="Times New Roman" w:eastAsiaTheme="minorEastAsia" w:hAnsi="Times New Roman"/>
          <w:smallCaps w:val="0"/>
          <w:noProof/>
          <w:sz w:val="28"/>
          <w:szCs w:val="28"/>
        </w:rPr>
      </w:pPr>
      <w:hyperlink w:anchor="_Toc434487184" w:history="1">
        <w:r w:rsidR="00016A30" w:rsidRPr="00016A30">
          <w:rPr>
            <w:rStyle w:val="a6"/>
            <w:rFonts w:ascii="Times New Roman" w:hAnsi="Times New Roman"/>
            <w:smallCaps w:val="0"/>
            <w:noProof/>
            <w:sz w:val="28"/>
            <w:szCs w:val="28"/>
          </w:rPr>
          <w:t>2.2 Описание логической структуры</w:t>
        </w:r>
        <w:r w:rsidR="00016A30" w:rsidRPr="00016A30">
          <w:rPr>
            <w:rFonts w:ascii="Times New Roman" w:hAnsi="Times New Roman"/>
            <w:smallCaps w:val="0"/>
            <w:noProof/>
            <w:webHidden/>
            <w:sz w:val="28"/>
            <w:szCs w:val="28"/>
          </w:rPr>
          <w:tab/>
        </w:r>
        <w:r w:rsidR="00016A30" w:rsidRPr="00016A30">
          <w:rPr>
            <w:rFonts w:ascii="Times New Roman" w:hAnsi="Times New Roman"/>
            <w:smallCaps w:val="0"/>
            <w:noProof/>
            <w:webHidden/>
            <w:sz w:val="28"/>
            <w:szCs w:val="28"/>
          </w:rPr>
          <w:fldChar w:fldCharType="begin"/>
        </w:r>
        <w:r w:rsidR="00016A30" w:rsidRPr="00016A30">
          <w:rPr>
            <w:rFonts w:ascii="Times New Roman" w:hAnsi="Times New Roman"/>
            <w:smallCaps w:val="0"/>
            <w:noProof/>
            <w:webHidden/>
            <w:sz w:val="28"/>
            <w:szCs w:val="28"/>
          </w:rPr>
          <w:instrText xml:space="preserve"> PAGEREF _Toc434487184 \h </w:instrText>
        </w:r>
        <w:r w:rsidR="00016A30" w:rsidRPr="00016A30">
          <w:rPr>
            <w:rFonts w:ascii="Times New Roman" w:hAnsi="Times New Roman"/>
            <w:smallCaps w:val="0"/>
            <w:noProof/>
            <w:webHidden/>
            <w:sz w:val="28"/>
            <w:szCs w:val="28"/>
          </w:rPr>
        </w:r>
        <w:r w:rsidR="00016A30" w:rsidRPr="00016A30">
          <w:rPr>
            <w:rFonts w:ascii="Times New Roman" w:hAnsi="Times New Roman"/>
            <w:smallCaps w:val="0"/>
            <w:noProof/>
            <w:webHidden/>
            <w:sz w:val="28"/>
            <w:szCs w:val="28"/>
          </w:rPr>
          <w:fldChar w:fldCharType="separate"/>
        </w:r>
        <w:r w:rsidR="00E74AD4">
          <w:rPr>
            <w:rFonts w:ascii="Times New Roman" w:hAnsi="Times New Roman"/>
            <w:smallCaps w:val="0"/>
            <w:noProof/>
            <w:webHidden/>
            <w:sz w:val="28"/>
            <w:szCs w:val="28"/>
          </w:rPr>
          <w:t>8</w:t>
        </w:r>
        <w:r w:rsidR="00016A30" w:rsidRPr="00016A30">
          <w:rPr>
            <w:rFonts w:ascii="Times New Roman" w:hAnsi="Times New Roman"/>
            <w:smallCaps w:val="0"/>
            <w:noProof/>
            <w:webHidden/>
            <w:sz w:val="28"/>
            <w:szCs w:val="28"/>
          </w:rPr>
          <w:fldChar w:fldCharType="end"/>
        </w:r>
      </w:hyperlink>
    </w:p>
    <w:p w:rsidR="00016A30" w:rsidRPr="00016A30" w:rsidRDefault="00AF2E25" w:rsidP="00016A30">
      <w:pPr>
        <w:pStyle w:val="25"/>
        <w:tabs>
          <w:tab w:val="right" w:leader="dot" w:pos="9912"/>
        </w:tabs>
        <w:spacing w:after="100" w:line="360" w:lineRule="auto"/>
        <w:rPr>
          <w:rFonts w:ascii="Times New Roman" w:eastAsiaTheme="minorEastAsia" w:hAnsi="Times New Roman"/>
          <w:smallCaps w:val="0"/>
          <w:noProof/>
          <w:sz w:val="28"/>
          <w:szCs w:val="28"/>
        </w:rPr>
      </w:pPr>
      <w:hyperlink w:anchor="_Toc434487185" w:history="1">
        <w:r w:rsidR="00016A30" w:rsidRPr="00016A30">
          <w:rPr>
            <w:rStyle w:val="a6"/>
            <w:rFonts w:ascii="Times New Roman" w:hAnsi="Times New Roman"/>
            <w:smallCaps w:val="0"/>
            <w:noProof/>
            <w:sz w:val="28"/>
            <w:szCs w:val="28"/>
            <w:lang w:val="en-US"/>
          </w:rPr>
          <w:t xml:space="preserve">2.3 </w:t>
        </w:r>
        <w:r w:rsidR="00016A30" w:rsidRPr="00016A30">
          <w:rPr>
            <w:rStyle w:val="a6"/>
            <w:rFonts w:ascii="Times New Roman" w:hAnsi="Times New Roman"/>
            <w:smallCaps w:val="0"/>
            <w:noProof/>
            <w:sz w:val="28"/>
            <w:szCs w:val="28"/>
          </w:rPr>
          <w:t>Структура программы</w:t>
        </w:r>
        <w:r w:rsidR="00016A30" w:rsidRPr="00016A30">
          <w:rPr>
            <w:rFonts w:ascii="Times New Roman" w:hAnsi="Times New Roman"/>
            <w:smallCaps w:val="0"/>
            <w:noProof/>
            <w:webHidden/>
            <w:sz w:val="28"/>
            <w:szCs w:val="28"/>
          </w:rPr>
          <w:tab/>
        </w:r>
        <w:r w:rsidR="00016A30" w:rsidRPr="00016A30">
          <w:rPr>
            <w:rFonts w:ascii="Times New Roman" w:hAnsi="Times New Roman"/>
            <w:smallCaps w:val="0"/>
            <w:noProof/>
            <w:webHidden/>
            <w:sz w:val="28"/>
            <w:szCs w:val="28"/>
          </w:rPr>
          <w:fldChar w:fldCharType="begin"/>
        </w:r>
        <w:r w:rsidR="00016A30" w:rsidRPr="00016A30">
          <w:rPr>
            <w:rFonts w:ascii="Times New Roman" w:hAnsi="Times New Roman"/>
            <w:smallCaps w:val="0"/>
            <w:noProof/>
            <w:webHidden/>
            <w:sz w:val="28"/>
            <w:szCs w:val="28"/>
          </w:rPr>
          <w:instrText xml:space="preserve"> PAGEREF _Toc434487185 \h </w:instrText>
        </w:r>
        <w:r w:rsidR="00016A30" w:rsidRPr="00016A30">
          <w:rPr>
            <w:rFonts w:ascii="Times New Roman" w:hAnsi="Times New Roman"/>
            <w:smallCaps w:val="0"/>
            <w:noProof/>
            <w:webHidden/>
            <w:sz w:val="28"/>
            <w:szCs w:val="28"/>
          </w:rPr>
        </w:r>
        <w:r w:rsidR="00016A30" w:rsidRPr="00016A30">
          <w:rPr>
            <w:rFonts w:ascii="Times New Roman" w:hAnsi="Times New Roman"/>
            <w:smallCaps w:val="0"/>
            <w:noProof/>
            <w:webHidden/>
            <w:sz w:val="28"/>
            <w:szCs w:val="28"/>
          </w:rPr>
          <w:fldChar w:fldCharType="separate"/>
        </w:r>
        <w:r w:rsidR="00E74AD4">
          <w:rPr>
            <w:rFonts w:ascii="Times New Roman" w:hAnsi="Times New Roman"/>
            <w:smallCaps w:val="0"/>
            <w:noProof/>
            <w:webHidden/>
            <w:sz w:val="28"/>
            <w:szCs w:val="28"/>
          </w:rPr>
          <w:t>16</w:t>
        </w:r>
        <w:r w:rsidR="00016A30" w:rsidRPr="00016A30">
          <w:rPr>
            <w:rFonts w:ascii="Times New Roman" w:hAnsi="Times New Roman"/>
            <w:smallCaps w:val="0"/>
            <w:noProof/>
            <w:webHidden/>
            <w:sz w:val="28"/>
            <w:szCs w:val="28"/>
          </w:rPr>
          <w:fldChar w:fldCharType="end"/>
        </w:r>
      </w:hyperlink>
    </w:p>
    <w:p w:rsidR="00016A30" w:rsidRPr="00016A30" w:rsidRDefault="00AF2E25" w:rsidP="00016A30">
      <w:pPr>
        <w:pStyle w:val="11"/>
        <w:tabs>
          <w:tab w:val="right" w:leader="dot" w:pos="9912"/>
        </w:tabs>
        <w:spacing w:before="0" w:after="100" w:line="360" w:lineRule="auto"/>
        <w:rPr>
          <w:rFonts w:ascii="Times New Roman" w:eastAsiaTheme="minorEastAsia" w:hAnsi="Times New Roman"/>
          <w:b w:val="0"/>
          <w:bCs w:val="0"/>
          <w:caps w:val="0"/>
          <w:noProof/>
          <w:sz w:val="28"/>
          <w:szCs w:val="28"/>
        </w:rPr>
      </w:pPr>
      <w:hyperlink w:anchor="_Toc434487186" w:history="1">
        <w:r w:rsidR="00016A30" w:rsidRPr="00016A30">
          <w:rPr>
            <w:rStyle w:val="a6"/>
            <w:rFonts w:ascii="Times New Roman" w:hAnsi="Times New Roman"/>
            <w:b w:val="0"/>
            <w:caps w:val="0"/>
            <w:noProof/>
            <w:sz w:val="28"/>
            <w:szCs w:val="28"/>
          </w:rPr>
          <w:t>3 Текст программы компилятора</w:t>
        </w:r>
        <w:r w:rsidR="00016A30" w:rsidRPr="00016A30">
          <w:rPr>
            <w:rFonts w:ascii="Times New Roman" w:hAnsi="Times New Roman"/>
            <w:b w:val="0"/>
            <w:caps w:val="0"/>
            <w:noProof/>
            <w:webHidden/>
            <w:sz w:val="28"/>
            <w:szCs w:val="28"/>
          </w:rPr>
          <w:tab/>
        </w:r>
        <w:r w:rsidR="00016A30" w:rsidRPr="00016A30">
          <w:rPr>
            <w:rFonts w:ascii="Times New Roman" w:hAnsi="Times New Roman"/>
            <w:b w:val="0"/>
            <w:caps w:val="0"/>
            <w:noProof/>
            <w:webHidden/>
            <w:sz w:val="28"/>
            <w:szCs w:val="28"/>
          </w:rPr>
          <w:fldChar w:fldCharType="begin"/>
        </w:r>
        <w:r w:rsidR="00016A30" w:rsidRPr="00016A30">
          <w:rPr>
            <w:rFonts w:ascii="Times New Roman" w:hAnsi="Times New Roman"/>
            <w:b w:val="0"/>
            <w:caps w:val="0"/>
            <w:noProof/>
            <w:webHidden/>
            <w:sz w:val="28"/>
            <w:szCs w:val="28"/>
          </w:rPr>
          <w:instrText xml:space="preserve"> PAGEREF _Toc434487186 \h </w:instrText>
        </w:r>
        <w:r w:rsidR="00016A30" w:rsidRPr="00016A30">
          <w:rPr>
            <w:rFonts w:ascii="Times New Roman" w:hAnsi="Times New Roman"/>
            <w:b w:val="0"/>
            <w:caps w:val="0"/>
            <w:noProof/>
            <w:webHidden/>
            <w:sz w:val="28"/>
            <w:szCs w:val="28"/>
          </w:rPr>
        </w:r>
        <w:r w:rsidR="00016A30" w:rsidRPr="00016A30">
          <w:rPr>
            <w:rFonts w:ascii="Times New Roman" w:hAnsi="Times New Roman"/>
            <w:b w:val="0"/>
            <w:caps w:val="0"/>
            <w:noProof/>
            <w:webHidden/>
            <w:sz w:val="28"/>
            <w:szCs w:val="28"/>
          </w:rPr>
          <w:fldChar w:fldCharType="separate"/>
        </w:r>
        <w:r w:rsidR="00E74AD4">
          <w:rPr>
            <w:rFonts w:ascii="Times New Roman" w:hAnsi="Times New Roman"/>
            <w:b w:val="0"/>
            <w:caps w:val="0"/>
            <w:noProof/>
            <w:webHidden/>
            <w:sz w:val="28"/>
            <w:szCs w:val="28"/>
          </w:rPr>
          <w:t>17</w:t>
        </w:r>
        <w:r w:rsidR="00016A30" w:rsidRPr="00016A30">
          <w:rPr>
            <w:rFonts w:ascii="Times New Roman" w:hAnsi="Times New Roman"/>
            <w:b w:val="0"/>
            <w:caps w:val="0"/>
            <w:noProof/>
            <w:webHidden/>
            <w:sz w:val="28"/>
            <w:szCs w:val="28"/>
          </w:rPr>
          <w:fldChar w:fldCharType="end"/>
        </w:r>
      </w:hyperlink>
    </w:p>
    <w:p w:rsidR="00016A30" w:rsidRPr="00016A30" w:rsidRDefault="00AF2E25" w:rsidP="00016A30">
      <w:pPr>
        <w:pStyle w:val="11"/>
        <w:tabs>
          <w:tab w:val="right" w:leader="dot" w:pos="9912"/>
        </w:tabs>
        <w:spacing w:before="0" w:after="100" w:line="360" w:lineRule="auto"/>
        <w:rPr>
          <w:rFonts w:ascii="Times New Roman" w:eastAsiaTheme="minorEastAsia" w:hAnsi="Times New Roman"/>
          <w:b w:val="0"/>
          <w:bCs w:val="0"/>
          <w:caps w:val="0"/>
          <w:noProof/>
          <w:sz w:val="28"/>
          <w:szCs w:val="28"/>
        </w:rPr>
      </w:pPr>
      <w:hyperlink w:anchor="_Toc434487187" w:history="1">
        <w:r w:rsidR="00016A30" w:rsidRPr="00016A30">
          <w:rPr>
            <w:rStyle w:val="a6"/>
            <w:rFonts w:ascii="Times New Roman" w:hAnsi="Times New Roman"/>
            <w:b w:val="0"/>
            <w:caps w:val="0"/>
            <w:noProof/>
            <w:sz w:val="28"/>
            <w:szCs w:val="28"/>
          </w:rPr>
          <w:t>4 Контрольный пример</w:t>
        </w:r>
        <w:r w:rsidR="00016A30" w:rsidRPr="00016A30">
          <w:rPr>
            <w:rFonts w:ascii="Times New Roman" w:hAnsi="Times New Roman"/>
            <w:b w:val="0"/>
            <w:caps w:val="0"/>
            <w:noProof/>
            <w:webHidden/>
            <w:sz w:val="28"/>
            <w:szCs w:val="28"/>
          </w:rPr>
          <w:tab/>
        </w:r>
        <w:r w:rsidR="00016A30" w:rsidRPr="00016A30">
          <w:rPr>
            <w:rFonts w:ascii="Times New Roman" w:hAnsi="Times New Roman"/>
            <w:b w:val="0"/>
            <w:caps w:val="0"/>
            <w:noProof/>
            <w:webHidden/>
            <w:sz w:val="28"/>
            <w:szCs w:val="28"/>
          </w:rPr>
          <w:fldChar w:fldCharType="begin"/>
        </w:r>
        <w:r w:rsidR="00016A30" w:rsidRPr="00016A30">
          <w:rPr>
            <w:rFonts w:ascii="Times New Roman" w:hAnsi="Times New Roman"/>
            <w:b w:val="0"/>
            <w:caps w:val="0"/>
            <w:noProof/>
            <w:webHidden/>
            <w:sz w:val="28"/>
            <w:szCs w:val="28"/>
          </w:rPr>
          <w:instrText xml:space="preserve"> PAGEREF _Toc434487187 \h </w:instrText>
        </w:r>
        <w:r w:rsidR="00016A30" w:rsidRPr="00016A30">
          <w:rPr>
            <w:rFonts w:ascii="Times New Roman" w:hAnsi="Times New Roman"/>
            <w:b w:val="0"/>
            <w:caps w:val="0"/>
            <w:noProof/>
            <w:webHidden/>
            <w:sz w:val="28"/>
            <w:szCs w:val="28"/>
          </w:rPr>
        </w:r>
        <w:r w:rsidR="00016A30" w:rsidRPr="00016A30">
          <w:rPr>
            <w:rFonts w:ascii="Times New Roman" w:hAnsi="Times New Roman"/>
            <w:b w:val="0"/>
            <w:caps w:val="0"/>
            <w:noProof/>
            <w:webHidden/>
            <w:sz w:val="28"/>
            <w:szCs w:val="28"/>
          </w:rPr>
          <w:fldChar w:fldCharType="separate"/>
        </w:r>
        <w:r w:rsidR="00E74AD4">
          <w:rPr>
            <w:rFonts w:ascii="Times New Roman" w:hAnsi="Times New Roman"/>
            <w:b w:val="0"/>
            <w:caps w:val="0"/>
            <w:noProof/>
            <w:webHidden/>
            <w:sz w:val="28"/>
            <w:szCs w:val="28"/>
          </w:rPr>
          <w:t>46</w:t>
        </w:r>
        <w:r w:rsidR="00016A30" w:rsidRPr="00016A30">
          <w:rPr>
            <w:rFonts w:ascii="Times New Roman" w:hAnsi="Times New Roman"/>
            <w:b w:val="0"/>
            <w:caps w:val="0"/>
            <w:noProof/>
            <w:webHidden/>
            <w:sz w:val="28"/>
            <w:szCs w:val="28"/>
          </w:rPr>
          <w:fldChar w:fldCharType="end"/>
        </w:r>
      </w:hyperlink>
    </w:p>
    <w:p w:rsidR="00016A30" w:rsidRPr="00016A30" w:rsidRDefault="00AF2E25" w:rsidP="00016A30">
      <w:pPr>
        <w:pStyle w:val="25"/>
        <w:tabs>
          <w:tab w:val="right" w:leader="dot" w:pos="9912"/>
        </w:tabs>
        <w:spacing w:after="100" w:line="360" w:lineRule="auto"/>
        <w:rPr>
          <w:rFonts w:ascii="Times New Roman" w:eastAsiaTheme="minorEastAsia" w:hAnsi="Times New Roman"/>
          <w:smallCaps w:val="0"/>
          <w:noProof/>
          <w:sz w:val="28"/>
          <w:szCs w:val="28"/>
        </w:rPr>
      </w:pPr>
      <w:hyperlink w:anchor="_Toc434487188" w:history="1">
        <w:r w:rsidR="00016A30" w:rsidRPr="00016A30">
          <w:rPr>
            <w:rStyle w:val="a6"/>
            <w:rFonts w:ascii="Times New Roman" w:hAnsi="Times New Roman"/>
            <w:smallCaps w:val="0"/>
            <w:noProof/>
            <w:sz w:val="28"/>
            <w:szCs w:val="28"/>
          </w:rPr>
          <w:t>4.1 Входная программа</w:t>
        </w:r>
        <w:r w:rsidR="00016A30" w:rsidRPr="00016A30">
          <w:rPr>
            <w:rFonts w:ascii="Times New Roman" w:hAnsi="Times New Roman"/>
            <w:smallCaps w:val="0"/>
            <w:noProof/>
            <w:webHidden/>
            <w:sz w:val="28"/>
            <w:szCs w:val="28"/>
          </w:rPr>
          <w:tab/>
        </w:r>
        <w:r w:rsidR="00016A30" w:rsidRPr="00016A30">
          <w:rPr>
            <w:rFonts w:ascii="Times New Roman" w:hAnsi="Times New Roman"/>
            <w:smallCaps w:val="0"/>
            <w:noProof/>
            <w:webHidden/>
            <w:sz w:val="28"/>
            <w:szCs w:val="28"/>
          </w:rPr>
          <w:fldChar w:fldCharType="begin"/>
        </w:r>
        <w:r w:rsidR="00016A30" w:rsidRPr="00016A30">
          <w:rPr>
            <w:rFonts w:ascii="Times New Roman" w:hAnsi="Times New Roman"/>
            <w:smallCaps w:val="0"/>
            <w:noProof/>
            <w:webHidden/>
            <w:sz w:val="28"/>
            <w:szCs w:val="28"/>
          </w:rPr>
          <w:instrText xml:space="preserve"> PAGEREF _Toc434487188 \h </w:instrText>
        </w:r>
        <w:r w:rsidR="00016A30" w:rsidRPr="00016A30">
          <w:rPr>
            <w:rFonts w:ascii="Times New Roman" w:hAnsi="Times New Roman"/>
            <w:smallCaps w:val="0"/>
            <w:noProof/>
            <w:webHidden/>
            <w:sz w:val="28"/>
            <w:szCs w:val="28"/>
          </w:rPr>
        </w:r>
        <w:r w:rsidR="00016A30" w:rsidRPr="00016A30">
          <w:rPr>
            <w:rFonts w:ascii="Times New Roman" w:hAnsi="Times New Roman"/>
            <w:smallCaps w:val="0"/>
            <w:noProof/>
            <w:webHidden/>
            <w:sz w:val="28"/>
            <w:szCs w:val="28"/>
          </w:rPr>
          <w:fldChar w:fldCharType="separate"/>
        </w:r>
        <w:r w:rsidR="00E74AD4">
          <w:rPr>
            <w:rFonts w:ascii="Times New Roman" w:hAnsi="Times New Roman"/>
            <w:smallCaps w:val="0"/>
            <w:noProof/>
            <w:webHidden/>
            <w:sz w:val="28"/>
            <w:szCs w:val="28"/>
          </w:rPr>
          <w:t>46</w:t>
        </w:r>
        <w:r w:rsidR="00016A30" w:rsidRPr="00016A30">
          <w:rPr>
            <w:rFonts w:ascii="Times New Roman" w:hAnsi="Times New Roman"/>
            <w:smallCaps w:val="0"/>
            <w:noProof/>
            <w:webHidden/>
            <w:sz w:val="28"/>
            <w:szCs w:val="28"/>
          </w:rPr>
          <w:fldChar w:fldCharType="end"/>
        </w:r>
      </w:hyperlink>
    </w:p>
    <w:p w:rsidR="00016A30" w:rsidRPr="00016A30" w:rsidRDefault="00AF2E25" w:rsidP="00016A30">
      <w:pPr>
        <w:pStyle w:val="25"/>
        <w:tabs>
          <w:tab w:val="right" w:leader="dot" w:pos="9912"/>
        </w:tabs>
        <w:spacing w:after="100" w:line="360" w:lineRule="auto"/>
        <w:rPr>
          <w:rFonts w:ascii="Times New Roman" w:eastAsiaTheme="minorEastAsia" w:hAnsi="Times New Roman"/>
          <w:smallCaps w:val="0"/>
          <w:noProof/>
          <w:sz w:val="28"/>
          <w:szCs w:val="28"/>
        </w:rPr>
      </w:pPr>
      <w:hyperlink w:anchor="_Toc434487189" w:history="1">
        <w:r w:rsidR="00016A30" w:rsidRPr="00016A30">
          <w:rPr>
            <w:rStyle w:val="a6"/>
            <w:rFonts w:ascii="Times New Roman" w:hAnsi="Times New Roman"/>
            <w:smallCaps w:val="0"/>
            <w:noProof/>
            <w:sz w:val="28"/>
            <w:szCs w:val="28"/>
          </w:rPr>
          <w:t>4.2 Выходная программа</w:t>
        </w:r>
        <w:r w:rsidR="00016A30" w:rsidRPr="00016A30">
          <w:rPr>
            <w:rFonts w:ascii="Times New Roman" w:hAnsi="Times New Roman"/>
            <w:smallCaps w:val="0"/>
            <w:noProof/>
            <w:webHidden/>
            <w:sz w:val="28"/>
            <w:szCs w:val="28"/>
          </w:rPr>
          <w:tab/>
        </w:r>
        <w:r w:rsidR="00016A30" w:rsidRPr="00016A30">
          <w:rPr>
            <w:rFonts w:ascii="Times New Roman" w:hAnsi="Times New Roman"/>
            <w:smallCaps w:val="0"/>
            <w:noProof/>
            <w:webHidden/>
            <w:sz w:val="28"/>
            <w:szCs w:val="28"/>
          </w:rPr>
          <w:fldChar w:fldCharType="begin"/>
        </w:r>
        <w:r w:rsidR="00016A30" w:rsidRPr="00016A30">
          <w:rPr>
            <w:rFonts w:ascii="Times New Roman" w:hAnsi="Times New Roman"/>
            <w:smallCaps w:val="0"/>
            <w:noProof/>
            <w:webHidden/>
            <w:sz w:val="28"/>
            <w:szCs w:val="28"/>
          </w:rPr>
          <w:instrText xml:space="preserve"> PAGEREF _Toc434487189 \h </w:instrText>
        </w:r>
        <w:r w:rsidR="00016A30" w:rsidRPr="00016A30">
          <w:rPr>
            <w:rFonts w:ascii="Times New Roman" w:hAnsi="Times New Roman"/>
            <w:smallCaps w:val="0"/>
            <w:noProof/>
            <w:webHidden/>
            <w:sz w:val="28"/>
            <w:szCs w:val="28"/>
          </w:rPr>
        </w:r>
        <w:r w:rsidR="00016A30" w:rsidRPr="00016A30">
          <w:rPr>
            <w:rFonts w:ascii="Times New Roman" w:hAnsi="Times New Roman"/>
            <w:smallCaps w:val="0"/>
            <w:noProof/>
            <w:webHidden/>
            <w:sz w:val="28"/>
            <w:szCs w:val="28"/>
          </w:rPr>
          <w:fldChar w:fldCharType="separate"/>
        </w:r>
        <w:r w:rsidR="00E74AD4">
          <w:rPr>
            <w:rFonts w:ascii="Times New Roman" w:hAnsi="Times New Roman"/>
            <w:smallCaps w:val="0"/>
            <w:noProof/>
            <w:webHidden/>
            <w:sz w:val="28"/>
            <w:szCs w:val="28"/>
          </w:rPr>
          <w:t>47</w:t>
        </w:r>
        <w:r w:rsidR="00016A30" w:rsidRPr="00016A30">
          <w:rPr>
            <w:rFonts w:ascii="Times New Roman" w:hAnsi="Times New Roman"/>
            <w:smallCaps w:val="0"/>
            <w:noProof/>
            <w:webHidden/>
            <w:sz w:val="28"/>
            <w:szCs w:val="28"/>
          </w:rPr>
          <w:fldChar w:fldCharType="end"/>
        </w:r>
      </w:hyperlink>
    </w:p>
    <w:p w:rsidR="00016A30" w:rsidRPr="00016A30" w:rsidRDefault="00AF2E25" w:rsidP="00016A30">
      <w:pPr>
        <w:pStyle w:val="25"/>
        <w:tabs>
          <w:tab w:val="right" w:leader="dot" w:pos="9912"/>
        </w:tabs>
        <w:spacing w:after="100" w:line="360" w:lineRule="auto"/>
        <w:rPr>
          <w:rFonts w:ascii="Times New Roman" w:eastAsiaTheme="minorEastAsia" w:hAnsi="Times New Roman"/>
          <w:smallCaps w:val="0"/>
          <w:noProof/>
          <w:sz w:val="28"/>
          <w:szCs w:val="28"/>
        </w:rPr>
      </w:pPr>
      <w:hyperlink w:anchor="_Toc434487190" w:history="1">
        <w:r w:rsidR="00016A30" w:rsidRPr="00016A30">
          <w:rPr>
            <w:rStyle w:val="a6"/>
            <w:rFonts w:ascii="Times New Roman" w:hAnsi="Times New Roman"/>
            <w:smallCaps w:val="0"/>
            <w:noProof/>
            <w:sz w:val="28"/>
            <w:szCs w:val="28"/>
          </w:rPr>
          <w:t>4.3 Результат работы программы</w:t>
        </w:r>
        <w:r w:rsidR="00016A30" w:rsidRPr="00016A30">
          <w:rPr>
            <w:rFonts w:ascii="Times New Roman" w:hAnsi="Times New Roman"/>
            <w:smallCaps w:val="0"/>
            <w:noProof/>
            <w:webHidden/>
            <w:sz w:val="28"/>
            <w:szCs w:val="28"/>
          </w:rPr>
          <w:tab/>
        </w:r>
        <w:r w:rsidR="00016A30" w:rsidRPr="00016A30">
          <w:rPr>
            <w:rFonts w:ascii="Times New Roman" w:hAnsi="Times New Roman"/>
            <w:smallCaps w:val="0"/>
            <w:noProof/>
            <w:webHidden/>
            <w:sz w:val="28"/>
            <w:szCs w:val="28"/>
          </w:rPr>
          <w:fldChar w:fldCharType="begin"/>
        </w:r>
        <w:r w:rsidR="00016A30" w:rsidRPr="00016A30">
          <w:rPr>
            <w:rFonts w:ascii="Times New Roman" w:hAnsi="Times New Roman"/>
            <w:smallCaps w:val="0"/>
            <w:noProof/>
            <w:webHidden/>
            <w:sz w:val="28"/>
            <w:szCs w:val="28"/>
          </w:rPr>
          <w:instrText xml:space="preserve"> PAGEREF _Toc434487190 \h </w:instrText>
        </w:r>
        <w:r w:rsidR="00016A30" w:rsidRPr="00016A30">
          <w:rPr>
            <w:rFonts w:ascii="Times New Roman" w:hAnsi="Times New Roman"/>
            <w:smallCaps w:val="0"/>
            <w:noProof/>
            <w:webHidden/>
            <w:sz w:val="28"/>
            <w:szCs w:val="28"/>
          </w:rPr>
        </w:r>
        <w:r w:rsidR="00016A30" w:rsidRPr="00016A30">
          <w:rPr>
            <w:rFonts w:ascii="Times New Roman" w:hAnsi="Times New Roman"/>
            <w:smallCaps w:val="0"/>
            <w:noProof/>
            <w:webHidden/>
            <w:sz w:val="28"/>
            <w:szCs w:val="28"/>
          </w:rPr>
          <w:fldChar w:fldCharType="separate"/>
        </w:r>
        <w:r w:rsidR="00E74AD4">
          <w:rPr>
            <w:rFonts w:ascii="Times New Roman" w:hAnsi="Times New Roman"/>
            <w:smallCaps w:val="0"/>
            <w:noProof/>
            <w:webHidden/>
            <w:sz w:val="28"/>
            <w:szCs w:val="28"/>
          </w:rPr>
          <w:t>62</w:t>
        </w:r>
        <w:r w:rsidR="00016A30" w:rsidRPr="00016A30">
          <w:rPr>
            <w:rFonts w:ascii="Times New Roman" w:hAnsi="Times New Roman"/>
            <w:smallCaps w:val="0"/>
            <w:noProof/>
            <w:webHidden/>
            <w:sz w:val="28"/>
            <w:szCs w:val="28"/>
          </w:rPr>
          <w:fldChar w:fldCharType="end"/>
        </w:r>
      </w:hyperlink>
    </w:p>
    <w:p w:rsidR="00016A30" w:rsidRPr="00016A30" w:rsidRDefault="00AF2E25" w:rsidP="00016A30">
      <w:pPr>
        <w:pStyle w:val="11"/>
        <w:tabs>
          <w:tab w:val="right" w:leader="dot" w:pos="9912"/>
        </w:tabs>
        <w:spacing w:before="0" w:after="100" w:line="360" w:lineRule="auto"/>
        <w:rPr>
          <w:rFonts w:ascii="Times New Roman" w:eastAsiaTheme="minorEastAsia" w:hAnsi="Times New Roman"/>
          <w:b w:val="0"/>
          <w:bCs w:val="0"/>
          <w:caps w:val="0"/>
          <w:noProof/>
          <w:sz w:val="28"/>
          <w:szCs w:val="28"/>
        </w:rPr>
      </w:pPr>
      <w:hyperlink w:anchor="_Toc434487191" w:history="1">
        <w:r w:rsidR="00016A30" w:rsidRPr="00016A30">
          <w:rPr>
            <w:rStyle w:val="a6"/>
            <w:rFonts w:ascii="Times New Roman" w:hAnsi="Times New Roman"/>
            <w:b w:val="0"/>
            <w:caps w:val="0"/>
            <w:noProof/>
            <w:sz w:val="28"/>
            <w:szCs w:val="28"/>
          </w:rPr>
          <w:t>Заключение</w:t>
        </w:r>
        <w:r w:rsidR="00016A30" w:rsidRPr="00016A30">
          <w:rPr>
            <w:rFonts w:ascii="Times New Roman" w:hAnsi="Times New Roman"/>
            <w:b w:val="0"/>
            <w:caps w:val="0"/>
            <w:noProof/>
            <w:webHidden/>
            <w:sz w:val="28"/>
            <w:szCs w:val="28"/>
          </w:rPr>
          <w:tab/>
        </w:r>
        <w:r w:rsidR="00016A30" w:rsidRPr="00016A30">
          <w:rPr>
            <w:rFonts w:ascii="Times New Roman" w:hAnsi="Times New Roman"/>
            <w:b w:val="0"/>
            <w:caps w:val="0"/>
            <w:noProof/>
            <w:webHidden/>
            <w:sz w:val="28"/>
            <w:szCs w:val="28"/>
          </w:rPr>
          <w:fldChar w:fldCharType="begin"/>
        </w:r>
        <w:r w:rsidR="00016A30" w:rsidRPr="00016A30">
          <w:rPr>
            <w:rFonts w:ascii="Times New Roman" w:hAnsi="Times New Roman"/>
            <w:b w:val="0"/>
            <w:caps w:val="0"/>
            <w:noProof/>
            <w:webHidden/>
            <w:sz w:val="28"/>
            <w:szCs w:val="28"/>
          </w:rPr>
          <w:instrText xml:space="preserve"> PAGEREF _Toc434487191 \h </w:instrText>
        </w:r>
        <w:r w:rsidR="00016A30" w:rsidRPr="00016A30">
          <w:rPr>
            <w:rFonts w:ascii="Times New Roman" w:hAnsi="Times New Roman"/>
            <w:b w:val="0"/>
            <w:caps w:val="0"/>
            <w:noProof/>
            <w:webHidden/>
            <w:sz w:val="28"/>
            <w:szCs w:val="28"/>
          </w:rPr>
        </w:r>
        <w:r w:rsidR="00016A30" w:rsidRPr="00016A30">
          <w:rPr>
            <w:rFonts w:ascii="Times New Roman" w:hAnsi="Times New Roman"/>
            <w:b w:val="0"/>
            <w:caps w:val="0"/>
            <w:noProof/>
            <w:webHidden/>
            <w:sz w:val="28"/>
            <w:szCs w:val="28"/>
          </w:rPr>
          <w:fldChar w:fldCharType="separate"/>
        </w:r>
        <w:r w:rsidR="00E74AD4">
          <w:rPr>
            <w:rFonts w:ascii="Times New Roman" w:hAnsi="Times New Roman"/>
            <w:b w:val="0"/>
            <w:caps w:val="0"/>
            <w:noProof/>
            <w:webHidden/>
            <w:sz w:val="28"/>
            <w:szCs w:val="28"/>
          </w:rPr>
          <w:t>63</w:t>
        </w:r>
        <w:r w:rsidR="00016A30" w:rsidRPr="00016A30">
          <w:rPr>
            <w:rFonts w:ascii="Times New Roman" w:hAnsi="Times New Roman"/>
            <w:b w:val="0"/>
            <w:caps w:val="0"/>
            <w:noProof/>
            <w:webHidden/>
            <w:sz w:val="28"/>
            <w:szCs w:val="28"/>
          </w:rPr>
          <w:fldChar w:fldCharType="end"/>
        </w:r>
      </w:hyperlink>
    </w:p>
    <w:p w:rsidR="00016A30" w:rsidRPr="00016A30" w:rsidRDefault="00AF2E25" w:rsidP="00016A30">
      <w:pPr>
        <w:pStyle w:val="11"/>
        <w:tabs>
          <w:tab w:val="right" w:leader="dot" w:pos="9912"/>
        </w:tabs>
        <w:spacing w:before="0" w:after="100" w:line="360" w:lineRule="auto"/>
        <w:rPr>
          <w:rFonts w:ascii="Times New Roman" w:eastAsiaTheme="minorEastAsia" w:hAnsi="Times New Roman"/>
          <w:b w:val="0"/>
          <w:bCs w:val="0"/>
          <w:caps w:val="0"/>
          <w:noProof/>
          <w:sz w:val="28"/>
          <w:szCs w:val="28"/>
        </w:rPr>
      </w:pPr>
      <w:hyperlink w:anchor="_Toc434487192" w:history="1">
        <w:r w:rsidR="00016A30" w:rsidRPr="00016A30">
          <w:rPr>
            <w:rStyle w:val="a6"/>
            <w:rFonts w:ascii="Times New Roman" w:hAnsi="Times New Roman"/>
            <w:b w:val="0"/>
            <w:caps w:val="0"/>
            <w:noProof/>
            <w:sz w:val="28"/>
            <w:szCs w:val="28"/>
          </w:rPr>
          <w:t>Список использованных источников</w:t>
        </w:r>
        <w:r w:rsidR="00016A30" w:rsidRPr="00016A30">
          <w:rPr>
            <w:rFonts w:ascii="Times New Roman" w:hAnsi="Times New Roman"/>
            <w:b w:val="0"/>
            <w:caps w:val="0"/>
            <w:noProof/>
            <w:webHidden/>
            <w:sz w:val="28"/>
            <w:szCs w:val="28"/>
          </w:rPr>
          <w:tab/>
        </w:r>
        <w:r w:rsidR="00016A30" w:rsidRPr="00016A30">
          <w:rPr>
            <w:rFonts w:ascii="Times New Roman" w:hAnsi="Times New Roman"/>
            <w:b w:val="0"/>
            <w:caps w:val="0"/>
            <w:noProof/>
            <w:webHidden/>
            <w:sz w:val="28"/>
            <w:szCs w:val="28"/>
          </w:rPr>
          <w:fldChar w:fldCharType="begin"/>
        </w:r>
        <w:r w:rsidR="00016A30" w:rsidRPr="00016A30">
          <w:rPr>
            <w:rFonts w:ascii="Times New Roman" w:hAnsi="Times New Roman"/>
            <w:b w:val="0"/>
            <w:caps w:val="0"/>
            <w:noProof/>
            <w:webHidden/>
            <w:sz w:val="28"/>
            <w:szCs w:val="28"/>
          </w:rPr>
          <w:instrText xml:space="preserve"> PAGEREF _Toc434487192 \h </w:instrText>
        </w:r>
        <w:r w:rsidR="00016A30" w:rsidRPr="00016A30">
          <w:rPr>
            <w:rFonts w:ascii="Times New Roman" w:hAnsi="Times New Roman"/>
            <w:b w:val="0"/>
            <w:caps w:val="0"/>
            <w:noProof/>
            <w:webHidden/>
            <w:sz w:val="28"/>
            <w:szCs w:val="28"/>
          </w:rPr>
        </w:r>
        <w:r w:rsidR="00016A30" w:rsidRPr="00016A30">
          <w:rPr>
            <w:rFonts w:ascii="Times New Roman" w:hAnsi="Times New Roman"/>
            <w:b w:val="0"/>
            <w:caps w:val="0"/>
            <w:noProof/>
            <w:webHidden/>
            <w:sz w:val="28"/>
            <w:szCs w:val="28"/>
          </w:rPr>
          <w:fldChar w:fldCharType="separate"/>
        </w:r>
        <w:r w:rsidR="00E74AD4">
          <w:rPr>
            <w:rFonts w:ascii="Times New Roman" w:hAnsi="Times New Roman"/>
            <w:b w:val="0"/>
            <w:caps w:val="0"/>
            <w:noProof/>
            <w:webHidden/>
            <w:sz w:val="28"/>
            <w:szCs w:val="28"/>
          </w:rPr>
          <w:t>64</w:t>
        </w:r>
        <w:r w:rsidR="00016A30" w:rsidRPr="00016A30">
          <w:rPr>
            <w:rFonts w:ascii="Times New Roman" w:hAnsi="Times New Roman"/>
            <w:b w:val="0"/>
            <w:caps w:val="0"/>
            <w:noProof/>
            <w:webHidden/>
            <w:sz w:val="28"/>
            <w:szCs w:val="28"/>
          </w:rPr>
          <w:fldChar w:fldCharType="end"/>
        </w:r>
      </w:hyperlink>
    </w:p>
    <w:p w:rsidR="00EF1167" w:rsidRPr="007A33AE" w:rsidRDefault="007A33AE" w:rsidP="00016A30">
      <w:pPr>
        <w:spacing w:after="100" w:line="360" w:lineRule="auto"/>
        <w:rPr>
          <w:b/>
          <w:bCs/>
          <w:sz w:val="28"/>
          <w:szCs w:val="28"/>
          <w:lang w:eastAsia="en-US"/>
        </w:rPr>
      </w:pPr>
      <w:r w:rsidRPr="00016A30">
        <w:rPr>
          <w:bCs/>
          <w:sz w:val="28"/>
          <w:szCs w:val="28"/>
          <w:lang w:eastAsia="en-US"/>
        </w:rPr>
        <w:fldChar w:fldCharType="end"/>
      </w:r>
    </w:p>
    <w:p w:rsidR="00EF1167" w:rsidRPr="007A33AE" w:rsidRDefault="00EF1167" w:rsidP="0079293D">
      <w:pPr>
        <w:rPr>
          <w:b/>
          <w:bCs/>
          <w:sz w:val="28"/>
          <w:szCs w:val="28"/>
          <w:lang w:eastAsia="en-US"/>
        </w:rPr>
      </w:pPr>
    </w:p>
    <w:p w:rsidR="00566617" w:rsidRDefault="00566617">
      <w:pPr>
        <w:rPr>
          <w:szCs w:val="28"/>
        </w:rPr>
      </w:pPr>
      <w:bookmarkStart w:id="0" w:name="_GoBack"/>
      <w:bookmarkEnd w:id="0"/>
      <w:r>
        <w:rPr>
          <w:szCs w:val="28"/>
        </w:rPr>
        <w:br w:type="page"/>
      </w:r>
    </w:p>
    <w:p w:rsidR="00016A30" w:rsidRDefault="00016A30" w:rsidP="00016A30">
      <w:pPr>
        <w:pStyle w:val="1"/>
        <w:spacing w:line="360" w:lineRule="auto"/>
        <w:ind w:left="709"/>
        <w:rPr>
          <w:szCs w:val="28"/>
        </w:rPr>
      </w:pPr>
      <w:bookmarkStart w:id="1" w:name="_Toc434438130"/>
      <w:bookmarkStart w:id="2" w:name="_Toc434487177"/>
      <w:r>
        <w:rPr>
          <w:szCs w:val="28"/>
        </w:rPr>
        <w:lastRenderedPageBreak/>
        <w:t>Введение</w:t>
      </w:r>
      <w:bookmarkEnd w:id="1"/>
      <w:bookmarkEnd w:id="2"/>
    </w:p>
    <w:p w:rsidR="00016A30" w:rsidRPr="00981C72" w:rsidRDefault="00016A30" w:rsidP="00016A30">
      <w:pPr>
        <w:spacing w:line="360" w:lineRule="auto"/>
        <w:ind w:firstLine="709"/>
        <w:jc w:val="both"/>
        <w:rPr>
          <w:sz w:val="28"/>
          <w:szCs w:val="28"/>
        </w:rPr>
      </w:pPr>
      <w:r w:rsidRPr="00981C72">
        <w:rPr>
          <w:sz w:val="28"/>
          <w:szCs w:val="28"/>
        </w:rPr>
        <w:t>Компилятор - программный модуль, задачей которого является перевод программы, написанной на одном из языков программирования (исходный язык) в программу на язык ассемблера или язык машинных команд.</w:t>
      </w:r>
    </w:p>
    <w:p w:rsidR="00016A30" w:rsidRPr="00981C72" w:rsidRDefault="00016A30" w:rsidP="00016A30">
      <w:pPr>
        <w:spacing w:line="360" w:lineRule="auto"/>
        <w:ind w:firstLine="709"/>
        <w:jc w:val="both"/>
        <w:rPr>
          <w:sz w:val="28"/>
          <w:szCs w:val="28"/>
        </w:rPr>
      </w:pPr>
      <w:r w:rsidRPr="00981C72">
        <w:rPr>
          <w:sz w:val="28"/>
          <w:szCs w:val="28"/>
        </w:rPr>
        <w:t>Большинство компиляторов переводят программу с некоторого высокоуровневого языка программирования в машинный код, который может быть непосредственно выполнен компьютером.</w:t>
      </w:r>
    </w:p>
    <w:p w:rsidR="00016A30" w:rsidRPr="00981C72" w:rsidRDefault="00016A30" w:rsidP="00016A30">
      <w:pPr>
        <w:spacing w:line="360" w:lineRule="auto"/>
        <w:ind w:firstLine="709"/>
        <w:jc w:val="both"/>
        <w:rPr>
          <w:sz w:val="28"/>
          <w:szCs w:val="28"/>
        </w:rPr>
      </w:pPr>
      <w:r w:rsidRPr="00981C72">
        <w:rPr>
          <w:sz w:val="28"/>
          <w:szCs w:val="28"/>
        </w:rPr>
        <w:t>Целью курсовой работы является изучение составных частей, основных принципов построения и функционирования компиляторов, практическое освоение методов построения грамматики  и простейших компиляторов.</w:t>
      </w:r>
    </w:p>
    <w:p w:rsidR="00016A30" w:rsidRPr="00981C72" w:rsidRDefault="00016A30" w:rsidP="00016A30">
      <w:pPr>
        <w:spacing w:line="360" w:lineRule="auto"/>
        <w:ind w:firstLine="709"/>
        <w:jc w:val="both"/>
        <w:rPr>
          <w:sz w:val="28"/>
          <w:szCs w:val="28"/>
        </w:rPr>
      </w:pPr>
      <w:r w:rsidRPr="00981C72">
        <w:rPr>
          <w:sz w:val="28"/>
          <w:szCs w:val="28"/>
        </w:rPr>
        <w:t>В курсовой работе необходимо разработать грамматику языка программирования, компилятор и дополнительно реализовать возможности, предусмотренные индивидуальным вариантом.</w:t>
      </w:r>
    </w:p>
    <w:p w:rsidR="00016A30" w:rsidRPr="00981C72" w:rsidRDefault="00016A30" w:rsidP="00016A30">
      <w:pPr>
        <w:spacing w:line="360" w:lineRule="auto"/>
        <w:ind w:firstLine="709"/>
        <w:jc w:val="both"/>
        <w:rPr>
          <w:sz w:val="28"/>
          <w:szCs w:val="28"/>
        </w:rPr>
      </w:pPr>
      <w:r>
        <w:rPr>
          <w:sz w:val="28"/>
          <w:szCs w:val="28"/>
        </w:rPr>
        <w:t>Результатам</w:t>
      </w:r>
      <w:r w:rsidRPr="00981C72">
        <w:rPr>
          <w:sz w:val="28"/>
          <w:szCs w:val="28"/>
        </w:rPr>
        <w:t xml:space="preserve"> курсовой работы явля</w:t>
      </w:r>
      <w:r>
        <w:rPr>
          <w:sz w:val="28"/>
          <w:szCs w:val="28"/>
        </w:rPr>
        <w:t>е</w:t>
      </w:r>
      <w:r w:rsidRPr="00981C72">
        <w:rPr>
          <w:sz w:val="28"/>
          <w:szCs w:val="28"/>
        </w:rPr>
        <w:t>тся программная реализация заданного компилятора и пояснительная записка, оформленная в соответствии с требованиями стандартов и задания на курсовую работу.</w:t>
      </w:r>
    </w:p>
    <w:p w:rsidR="00016A30" w:rsidRDefault="00016A30" w:rsidP="00016A30">
      <w:pPr>
        <w:spacing w:line="360" w:lineRule="auto"/>
        <w:jc w:val="both"/>
      </w:pPr>
    </w:p>
    <w:p w:rsidR="00016A30" w:rsidRDefault="00016A30" w:rsidP="00016A30">
      <w:pPr>
        <w:spacing w:line="360" w:lineRule="auto"/>
      </w:pPr>
    </w:p>
    <w:p w:rsidR="00016A30" w:rsidRDefault="00016A30">
      <w:r>
        <w:br w:type="page"/>
      </w:r>
    </w:p>
    <w:p w:rsidR="00641FF2" w:rsidRPr="007A33AE" w:rsidRDefault="0033622F" w:rsidP="007A33AE">
      <w:pPr>
        <w:pStyle w:val="1"/>
        <w:spacing w:line="360" w:lineRule="auto"/>
        <w:ind w:left="709"/>
        <w:rPr>
          <w:szCs w:val="28"/>
        </w:rPr>
      </w:pPr>
      <w:bookmarkStart w:id="3" w:name="_Toc434487178"/>
      <w:r w:rsidRPr="007A33AE">
        <w:rPr>
          <w:szCs w:val="28"/>
        </w:rPr>
        <w:lastRenderedPageBreak/>
        <w:t>1 Техническое задание</w:t>
      </w:r>
      <w:bookmarkEnd w:id="3"/>
    </w:p>
    <w:p w:rsidR="0033622F" w:rsidRPr="007A33AE" w:rsidRDefault="0033622F" w:rsidP="007A33AE">
      <w:pPr>
        <w:pStyle w:val="2"/>
      </w:pPr>
      <w:bookmarkStart w:id="4" w:name="_Toc434487179"/>
      <w:r w:rsidRPr="007A33AE">
        <w:t>1.</w:t>
      </w:r>
      <w:r w:rsidR="002210E4" w:rsidRPr="007A33AE">
        <w:t>1</w:t>
      </w:r>
      <w:r w:rsidRPr="007A33AE">
        <w:t xml:space="preserve">  Назначение разработки</w:t>
      </w:r>
      <w:bookmarkEnd w:id="4"/>
    </w:p>
    <w:p w:rsidR="0033622F" w:rsidRPr="007A33AE" w:rsidRDefault="0033622F" w:rsidP="009372F2">
      <w:pPr>
        <w:spacing w:line="360" w:lineRule="auto"/>
        <w:ind w:firstLine="709"/>
        <w:contextualSpacing/>
        <w:jc w:val="both"/>
        <w:rPr>
          <w:sz w:val="28"/>
          <w:szCs w:val="28"/>
        </w:rPr>
      </w:pPr>
      <w:r w:rsidRPr="007A33AE">
        <w:rPr>
          <w:sz w:val="28"/>
          <w:szCs w:val="28"/>
        </w:rPr>
        <w:t xml:space="preserve">Компилятор –  это  программа,  которая  осуществляет перевод исходной программы на входном языке в эквивалентную ей объектную  программу на языке машинных команд или языке ассемблере. </w:t>
      </w:r>
    </w:p>
    <w:p w:rsidR="0033622F" w:rsidRPr="007A33AE" w:rsidRDefault="0033622F" w:rsidP="009372F2">
      <w:pPr>
        <w:spacing w:line="360" w:lineRule="auto"/>
        <w:ind w:firstLine="709"/>
        <w:contextualSpacing/>
        <w:jc w:val="both"/>
        <w:rPr>
          <w:sz w:val="28"/>
          <w:szCs w:val="28"/>
        </w:rPr>
      </w:pPr>
      <w:r w:rsidRPr="007A33AE">
        <w:rPr>
          <w:sz w:val="28"/>
          <w:szCs w:val="28"/>
        </w:rPr>
        <w:t xml:space="preserve">Основные функции компилятора: </w:t>
      </w:r>
    </w:p>
    <w:p w:rsidR="0033622F" w:rsidRPr="007A33AE" w:rsidRDefault="0033622F" w:rsidP="009372F2">
      <w:pPr>
        <w:pStyle w:val="a7"/>
        <w:numPr>
          <w:ilvl w:val="0"/>
          <w:numId w:val="23"/>
        </w:numPr>
        <w:spacing w:line="360" w:lineRule="auto"/>
        <w:ind w:left="1078" w:hanging="369"/>
        <w:jc w:val="both"/>
        <w:rPr>
          <w:sz w:val="28"/>
          <w:szCs w:val="28"/>
        </w:rPr>
      </w:pPr>
      <w:r w:rsidRPr="007A33AE">
        <w:rPr>
          <w:sz w:val="28"/>
          <w:szCs w:val="28"/>
        </w:rPr>
        <w:t xml:space="preserve">проверка исходной цепочки символов на принадлежность к входному языку; </w:t>
      </w:r>
    </w:p>
    <w:p w:rsidR="0033622F" w:rsidRPr="007A33AE" w:rsidRDefault="0033622F" w:rsidP="009372F2">
      <w:pPr>
        <w:pStyle w:val="a7"/>
        <w:numPr>
          <w:ilvl w:val="0"/>
          <w:numId w:val="23"/>
        </w:numPr>
        <w:spacing w:line="360" w:lineRule="auto"/>
        <w:ind w:left="1078" w:hanging="369"/>
        <w:jc w:val="both"/>
        <w:rPr>
          <w:sz w:val="28"/>
          <w:szCs w:val="28"/>
        </w:rPr>
      </w:pPr>
      <w:r w:rsidRPr="007A33AE">
        <w:rPr>
          <w:sz w:val="28"/>
          <w:szCs w:val="28"/>
        </w:rPr>
        <w:t>генерация  выходной  цепочки  символов  на  языке  машинных  команд или ассемблере.</w:t>
      </w:r>
    </w:p>
    <w:p w:rsidR="00641FF2" w:rsidRPr="007A33AE" w:rsidRDefault="00641FF2" w:rsidP="009372F2">
      <w:pPr>
        <w:spacing w:line="360" w:lineRule="auto"/>
        <w:ind w:firstLine="708"/>
        <w:contextualSpacing/>
        <w:jc w:val="both"/>
        <w:rPr>
          <w:sz w:val="28"/>
          <w:szCs w:val="28"/>
        </w:rPr>
      </w:pPr>
    </w:p>
    <w:p w:rsidR="0033622F" w:rsidRPr="007A33AE" w:rsidRDefault="0033622F" w:rsidP="007A33AE">
      <w:pPr>
        <w:pStyle w:val="2"/>
      </w:pPr>
      <w:bookmarkStart w:id="5" w:name="_Toc434487180"/>
      <w:r w:rsidRPr="007A33AE">
        <w:t>1.</w:t>
      </w:r>
      <w:r w:rsidR="002210E4" w:rsidRPr="007A33AE">
        <w:t>2</w:t>
      </w:r>
      <w:r w:rsidRPr="007A33AE">
        <w:t xml:space="preserve">  Требования к программе</w:t>
      </w:r>
      <w:bookmarkEnd w:id="5"/>
    </w:p>
    <w:p w:rsidR="0033622F" w:rsidRPr="007A33AE" w:rsidRDefault="0033622F" w:rsidP="007A33AE">
      <w:pPr>
        <w:spacing w:before="160" w:after="300" w:line="360" w:lineRule="auto"/>
        <w:ind w:firstLine="709"/>
        <w:rPr>
          <w:sz w:val="28"/>
          <w:szCs w:val="28"/>
        </w:rPr>
      </w:pPr>
      <w:r w:rsidRPr="007A33AE">
        <w:rPr>
          <w:sz w:val="28"/>
          <w:szCs w:val="28"/>
        </w:rPr>
        <w:t>1.</w:t>
      </w:r>
      <w:r w:rsidR="002210E4" w:rsidRPr="007A33AE">
        <w:rPr>
          <w:sz w:val="28"/>
          <w:szCs w:val="28"/>
        </w:rPr>
        <w:t>2</w:t>
      </w:r>
      <w:r w:rsidRPr="007A33AE">
        <w:rPr>
          <w:sz w:val="28"/>
          <w:szCs w:val="28"/>
        </w:rPr>
        <w:t>.1  Требования к функциональным характеристикам</w:t>
      </w:r>
    </w:p>
    <w:p w:rsidR="002D62ED" w:rsidRPr="007A33AE" w:rsidRDefault="002210E4" w:rsidP="009372F2">
      <w:pPr>
        <w:spacing w:line="360" w:lineRule="auto"/>
        <w:ind w:firstLine="709"/>
        <w:contextualSpacing/>
        <w:jc w:val="both"/>
        <w:rPr>
          <w:sz w:val="28"/>
          <w:szCs w:val="28"/>
        </w:rPr>
      </w:pPr>
      <w:r w:rsidRPr="007A33AE">
        <w:rPr>
          <w:sz w:val="28"/>
          <w:szCs w:val="28"/>
        </w:rPr>
        <w:t xml:space="preserve">Код исходной программы должен соответствовать разработанной  грамматике, которая включает данные целого, логического, символьного типов, одномерный массив элементов простого типа, а также операторы: присваивание, </w:t>
      </w:r>
      <w:r w:rsidRPr="00B261BF">
        <w:rPr>
          <w:sz w:val="28"/>
          <w:szCs w:val="28"/>
        </w:rPr>
        <w:t xml:space="preserve">цикл </w:t>
      </w:r>
      <w:r w:rsidRPr="00B261BF">
        <w:rPr>
          <w:sz w:val="28"/>
          <w:szCs w:val="28"/>
          <w:lang w:val="en-US"/>
        </w:rPr>
        <w:t>while</w:t>
      </w:r>
      <w:r w:rsidRPr="00B261BF">
        <w:rPr>
          <w:sz w:val="28"/>
          <w:szCs w:val="28"/>
        </w:rPr>
        <w:t xml:space="preserve">, условный, ввода-вывода, операторные скобки </w:t>
      </w:r>
      <w:r w:rsidR="00231AED" w:rsidRPr="00733303">
        <w:rPr>
          <w:sz w:val="28"/>
          <w:szCs w:val="28"/>
        </w:rPr>
        <w:t xml:space="preserve">и оператор </w:t>
      </w:r>
      <w:r w:rsidR="00231AED" w:rsidRPr="00733303">
        <w:rPr>
          <w:sz w:val="28"/>
          <w:szCs w:val="28"/>
          <w:lang w:val="en-US"/>
        </w:rPr>
        <w:t>Repeat</w:t>
      </w:r>
      <w:r w:rsidR="00231AED" w:rsidRPr="00733303">
        <w:rPr>
          <w:sz w:val="28"/>
          <w:szCs w:val="28"/>
        </w:rPr>
        <w:t xml:space="preserve"> по типу Паскаля.</w:t>
      </w:r>
      <w:r w:rsidRPr="00B261BF">
        <w:rPr>
          <w:sz w:val="28"/>
          <w:szCs w:val="28"/>
        </w:rPr>
        <w:t xml:space="preserve"> </w:t>
      </w:r>
    </w:p>
    <w:p w:rsidR="009372F2" w:rsidRPr="007A33AE" w:rsidRDefault="009372F2" w:rsidP="009372F2">
      <w:pPr>
        <w:spacing w:line="360" w:lineRule="auto"/>
        <w:ind w:firstLine="708"/>
        <w:contextualSpacing/>
        <w:jc w:val="both"/>
        <w:rPr>
          <w:sz w:val="28"/>
          <w:szCs w:val="28"/>
        </w:rPr>
      </w:pPr>
    </w:p>
    <w:p w:rsidR="0033622F" w:rsidRPr="007A33AE" w:rsidRDefault="0033622F" w:rsidP="007A33AE">
      <w:pPr>
        <w:spacing w:before="160" w:after="300" w:line="360" w:lineRule="auto"/>
        <w:ind w:firstLine="709"/>
        <w:rPr>
          <w:sz w:val="28"/>
          <w:szCs w:val="28"/>
        </w:rPr>
      </w:pPr>
      <w:r w:rsidRPr="007A33AE">
        <w:rPr>
          <w:sz w:val="28"/>
          <w:szCs w:val="28"/>
        </w:rPr>
        <w:t>1.</w:t>
      </w:r>
      <w:r w:rsidR="002210E4" w:rsidRPr="007A33AE">
        <w:rPr>
          <w:sz w:val="28"/>
          <w:szCs w:val="28"/>
        </w:rPr>
        <w:t>2</w:t>
      </w:r>
      <w:r w:rsidRPr="007A33AE">
        <w:rPr>
          <w:sz w:val="28"/>
          <w:szCs w:val="28"/>
        </w:rPr>
        <w:t>.2 Требования к надежности</w:t>
      </w:r>
    </w:p>
    <w:p w:rsidR="0033622F" w:rsidRPr="007A33AE" w:rsidRDefault="0033622F" w:rsidP="009372F2">
      <w:pPr>
        <w:spacing w:line="360" w:lineRule="auto"/>
        <w:ind w:firstLine="708"/>
        <w:contextualSpacing/>
        <w:jc w:val="both"/>
        <w:rPr>
          <w:sz w:val="28"/>
          <w:szCs w:val="28"/>
        </w:rPr>
      </w:pPr>
      <w:r w:rsidRPr="007A33AE">
        <w:rPr>
          <w:sz w:val="28"/>
          <w:szCs w:val="28"/>
        </w:rPr>
        <w:t>В результате ввода кода программы, который не будет соответствовать грамматике, программа должна выводить сообщение об ошибке и завершаться.</w:t>
      </w:r>
    </w:p>
    <w:p w:rsidR="009372F2" w:rsidRPr="007A33AE" w:rsidRDefault="009372F2" w:rsidP="009372F2">
      <w:pPr>
        <w:spacing w:line="360" w:lineRule="auto"/>
        <w:ind w:firstLine="708"/>
        <w:contextualSpacing/>
        <w:jc w:val="both"/>
        <w:rPr>
          <w:sz w:val="28"/>
          <w:szCs w:val="28"/>
        </w:rPr>
      </w:pPr>
    </w:p>
    <w:p w:rsidR="0033622F" w:rsidRPr="007A33AE" w:rsidRDefault="0033622F" w:rsidP="007A33AE">
      <w:pPr>
        <w:spacing w:before="160" w:after="300" w:line="360" w:lineRule="auto"/>
        <w:ind w:firstLine="709"/>
        <w:rPr>
          <w:sz w:val="28"/>
          <w:szCs w:val="28"/>
        </w:rPr>
      </w:pPr>
      <w:r w:rsidRPr="007A33AE">
        <w:rPr>
          <w:sz w:val="28"/>
          <w:szCs w:val="28"/>
        </w:rPr>
        <w:t>1.</w:t>
      </w:r>
      <w:r w:rsidR="002210E4" w:rsidRPr="007A33AE">
        <w:rPr>
          <w:sz w:val="28"/>
          <w:szCs w:val="28"/>
        </w:rPr>
        <w:t>2</w:t>
      </w:r>
      <w:r w:rsidRPr="007A33AE">
        <w:rPr>
          <w:sz w:val="28"/>
          <w:szCs w:val="28"/>
        </w:rPr>
        <w:t>.3 Требования к составу и параметрам технических средств</w:t>
      </w:r>
    </w:p>
    <w:p w:rsidR="0033622F" w:rsidRPr="007A33AE" w:rsidRDefault="0033622F" w:rsidP="009372F2">
      <w:pPr>
        <w:spacing w:line="360" w:lineRule="auto"/>
        <w:ind w:firstLine="709"/>
        <w:contextualSpacing/>
        <w:rPr>
          <w:sz w:val="28"/>
          <w:szCs w:val="28"/>
        </w:rPr>
      </w:pPr>
      <w:r w:rsidRPr="007A33AE">
        <w:rPr>
          <w:sz w:val="28"/>
          <w:szCs w:val="28"/>
        </w:rPr>
        <w:t>ПК пользователя должен удовлетворять следующим требованиям:</w:t>
      </w:r>
    </w:p>
    <w:p w:rsidR="0033622F" w:rsidRPr="007A33AE" w:rsidRDefault="009372F2" w:rsidP="009372F2">
      <w:pPr>
        <w:pStyle w:val="a7"/>
        <w:numPr>
          <w:ilvl w:val="0"/>
          <w:numId w:val="12"/>
        </w:numPr>
        <w:spacing w:line="360" w:lineRule="auto"/>
        <w:ind w:left="1078" w:hanging="369"/>
        <w:rPr>
          <w:sz w:val="28"/>
          <w:szCs w:val="28"/>
        </w:rPr>
      </w:pPr>
      <w:r w:rsidRPr="007A33AE">
        <w:rPr>
          <w:sz w:val="28"/>
          <w:szCs w:val="28"/>
        </w:rPr>
        <w:t>п</w:t>
      </w:r>
      <w:r w:rsidR="0033622F" w:rsidRPr="007A33AE">
        <w:rPr>
          <w:sz w:val="28"/>
          <w:szCs w:val="28"/>
        </w:rPr>
        <w:t>роцессор – Intel Pentium 1</w:t>
      </w:r>
      <w:r w:rsidR="00B145DB">
        <w:rPr>
          <w:sz w:val="28"/>
          <w:szCs w:val="28"/>
          <w:lang w:val="en-US"/>
        </w:rPr>
        <w:t>,5</w:t>
      </w:r>
      <w:r w:rsidR="0033622F" w:rsidRPr="007A33AE">
        <w:rPr>
          <w:sz w:val="28"/>
          <w:szCs w:val="28"/>
        </w:rPr>
        <w:t xml:space="preserve"> ГГц;</w:t>
      </w:r>
    </w:p>
    <w:p w:rsidR="0033622F" w:rsidRPr="007A33AE" w:rsidRDefault="009372F2" w:rsidP="009372F2">
      <w:pPr>
        <w:pStyle w:val="a7"/>
        <w:numPr>
          <w:ilvl w:val="0"/>
          <w:numId w:val="12"/>
        </w:numPr>
        <w:spacing w:line="360" w:lineRule="auto"/>
        <w:ind w:left="1078" w:hanging="369"/>
        <w:rPr>
          <w:sz w:val="28"/>
          <w:szCs w:val="28"/>
        </w:rPr>
      </w:pPr>
      <w:r w:rsidRPr="007A33AE">
        <w:rPr>
          <w:sz w:val="28"/>
          <w:szCs w:val="28"/>
        </w:rPr>
        <w:lastRenderedPageBreak/>
        <w:t>о</w:t>
      </w:r>
      <w:r w:rsidR="0033622F" w:rsidRPr="007A33AE">
        <w:rPr>
          <w:sz w:val="28"/>
          <w:szCs w:val="28"/>
        </w:rPr>
        <w:t>бъем оперативной памяти – 1 Гб;</w:t>
      </w:r>
    </w:p>
    <w:p w:rsidR="002D62ED" w:rsidRPr="007A33AE" w:rsidRDefault="009372F2" w:rsidP="009372F2">
      <w:pPr>
        <w:pStyle w:val="a7"/>
        <w:numPr>
          <w:ilvl w:val="0"/>
          <w:numId w:val="12"/>
        </w:numPr>
        <w:spacing w:line="360" w:lineRule="auto"/>
        <w:ind w:left="1078" w:hanging="369"/>
        <w:rPr>
          <w:sz w:val="28"/>
          <w:szCs w:val="28"/>
        </w:rPr>
      </w:pPr>
      <w:r w:rsidRPr="007A33AE">
        <w:rPr>
          <w:sz w:val="28"/>
          <w:szCs w:val="28"/>
        </w:rPr>
        <w:t>д</w:t>
      </w:r>
      <w:r w:rsidR="0033622F" w:rsidRPr="007A33AE">
        <w:rPr>
          <w:sz w:val="28"/>
          <w:szCs w:val="28"/>
        </w:rPr>
        <w:t xml:space="preserve">исковая подсистема – </w:t>
      </w:r>
      <w:r w:rsidR="00DE075C" w:rsidRPr="00B145DB">
        <w:rPr>
          <w:sz w:val="28"/>
          <w:szCs w:val="28"/>
        </w:rPr>
        <w:t>20</w:t>
      </w:r>
      <w:r w:rsidR="0033622F" w:rsidRPr="007A33AE">
        <w:rPr>
          <w:sz w:val="28"/>
          <w:szCs w:val="28"/>
        </w:rPr>
        <w:t xml:space="preserve"> Гб.</w:t>
      </w:r>
    </w:p>
    <w:p w:rsidR="009372F2" w:rsidRPr="007A33AE" w:rsidRDefault="009372F2" w:rsidP="009372F2">
      <w:pPr>
        <w:pStyle w:val="a7"/>
        <w:spacing w:line="360" w:lineRule="auto"/>
        <w:ind w:left="1078"/>
        <w:rPr>
          <w:sz w:val="28"/>
          <w:szCs w:val="28"/>
        </w:rPr>
      </w:pPr>
    </w:p>
    <w:p w:rsidR="0033622F" w:rsidRPr="007A33AE" w:rsidRDefault="009372F2" w:rsidP="007A33AE">
      <w:pPr>
        <w:spacing w:before="160" w:after="300" w:line="360" w:lineRule="auto"/>
        <w:ind w:firstLine="709"/>
        <w:rPr>
          <w:sz w:val="28"/>
          <w:szCs w:val="28"/>
        </w:rPr>
      </w:pPr>
      <w:r w:rsidRPr="007A33AE">
        <w:rPr>
          <w:sz w:val="28"/>
          <w:szCs w:val="28"/>
        </w:rPr>
        <w:t>1.</w:t>
      </w:r>
      <w:r w:rsidR="002210E4" w:rsidRPr="007A33AE">
        <w:rPr>
          <w:sz w:val="28"/>
          <w:szCs w:val="28"/>
        </w:rPr>
        <w:t>2</w:t>
      </w:r>
      <w:r w:rsidR="0033622F" w:rsidRPr="007A33AE">
        <w:rPr>
          <w:sz w:val="28"/>
          <w:szCs w:val="28"/>
        </w:rPr>
        <w:t>.4  Требования к информационной и программной совместимости</w:t>
      </w:r>
    </w:p>
    <w:p w:rsidR="002D62ED" w:rsidRPr="007A33AE" w:rsidRDefault="0033622F" w:rsidP="00854A20">
      <w:pPr>
        <w:spacing w:line="360" w:lineRule="auto"/>
        <w:ind w:firstLine="709"/>
        <w:contextualSpacing/>
        <w:jc w:val="both"/>
        <w:rPr>
          <w:sz w:val="28"/>
          <w:szCs w:val="28"/>
        </w:rPr>
      </w:pPr>
      <w:r w:rsidRPr="007A33AE">
        <w:rPr>
          <w:sz w:val="28"/>
          <w:szCs w:val="28"/>
        </w:rPr>
        <w:t xml:space="preserve">Данный программный продукт  должен быть совместим с операционными системами </w:t>
      </w:r>
      <w:r w:rsidRPr="007A33AE">
        <w:rPr>
          <w:sz w:val="28"/>
          <w:szCs w:val="28"/>
          <w:lang w:val="en-US"/>
        </w:rPr>
        <w:t>Windows</w:t>
      </w:r>
      <w:r w:rsidRPr="007A33AE">
        <w:rPr>
          <w:sz w:val="28"/>
          <w:szCs w:val="28"/>
        </w:rPr>
        <w:t xml:space="preserve"> </w:t>
      </w:r>
      <w:r w:rsidRPr="007A33AE">
        <w:rPr>
          <w:sz w:val="28"/>
          <w:szCs w:val="28"/>
          <w:lang w:val="en-US"/>
        </w:rPr>
        <w:t>XP</w:t>
      </w:r>
      <w:r w:rsidRPr="007A33AE">
        <w:rPr>
          <w:sz w:val="28"/>
          <w:szCs w:val="28"/>
        </w:rPr>
        <w:t>/</w:t>
      </w:r>
      <w:r w:rsidRPr="007A33AE">
        <w:rPr>
          <w:sz w:val="28"/>
          <w:szCs w:val="28"/>
          <w:lang w:val="en-US"/>
        </w:rPr>
        <w:t>Vista</w:t>
      </w:r>
      <w:r w:rsidRPr="007A33AE">
        <w:rPr>
          <w:sz w:val="28"/>
          <w:szCs w:val="28"/>
        </w:rPr>
        <w:t>/</w:t>
      </w:r>
      <w:r w:rsidR="00B145DB">
        <w:rPr>
          <w:sz w:val="28"/>
          <w:szCs w:val="28"/>
          <w:lang w:val="en-US"/>
        </w:rPr>
        <w:t>windows</w:t>
      </w:r>
      <w:r w:rsidR="00B145DB" w:rsidRPr="00B145DB">
        <w:rPr>
          <w:sz w:val="28"/>
          <w:szCs w:val="28"/>
        </w:rPr>
        <w:t xml:space="preserve"> </w:t>
      </w:r>
      <w:r w:rsidRPr="007A33AE">
        <w:rPr>
          <w:sz w:val="28"/>
          <w:szCs w:val="28"/>
        </w:rPr>
        <w:t>7</w:t>
      </w:r>
      <w:r w:rsidR="00B145DB" w:rsidRPr="00B145DB">
        <w:rPr>
          <w:sz w:val="28"/>
          <w:szCs w:val="28"/>
        </w:rPr>
        <w:t>/</w:t>
      </w:r>
      <w:r w:rsidR="00B145DB">
        <w:rPr>
          <w:sz w:val="28"/>
          <w:szCs w:val="28"/>
          <w:lang w:val="en-US"/>
        </w:rPr>
        <w:t>windows</w:t>
      </w:r>
      <w:r w:rsidR="00B145DB" w:rsidRPr="00B145DB">
        <w:rPr>
          <w:sz w:val="28"/>
          <w:szCs w:val="28"/>
        </w:rPr>
        <w:t xml:space="preserve"> 8.1</w:t>
      </w:r>
      <w:r w:rsidR="007944B8">
        <w:rPr>
          <w:sz w:val="28"/>
          <w:szCs w:val="28"/>
        </w:rPr>
        <w:t>/</w:t>
      </w:r>
      <w:r w:rsidR="007944B8" w:rsidRPr="007944B8">
        <w:rPr>
          <w:sz w:val="28"/>
          <w:szCs w:val="28"/>
        </w:rPr>
        <w:t xml:space="preserve"> </w:t>
      </w:r>
      <w:r w:rsidR="007944B8">
        <w:rPr>
          <w:sz w:val="28"/>
          <w:szCs w:val="28"/>
          <w:lang w:val="en-US"/>
        </w:rPr>
        <w:t>windows</w:t>
      </w:r>
      <w:r w:rsidR="007944B8">
        <w:rPr>
          <w:sz w:val="28"/>
          <w:szCs w:val="28"/>
        </w:rPr>
        <w:t xml:space="preserve"> 10</w:t>
      </w:r>
      <w:r w:rsidRPr="007A33AE">
        <w:rPr>
          <w:sz w:val="28"/>
          <w:szCs w:val="28"/>
        </w:rPr>
        <w:t xml:space="preserve">. </w:t>
      </w:r>
    </w:p>
    <w:p w:rsidR="009372F2" w:rsidRPr="007A33AE" w:rsidRDefault="009372F2" w:rsidP="00854A20">
      <w:pPr>
        <w:spacing w:line="360" w:lineRule="auto"/>
        <w:ind w:firstLine="709"/>
        <w:contextualSpacing/>
        <w:jc w:val="both"/>
        <w:rPr>
          <w:sz w:val="28"/>
          <w:szCs w:val="28"/>
        </w:rPr>
      </w:pPr>
    </w:p>
    <w:p w:rsidR="0033622F" w:rsidRPr="007A33AE" w:rsidRDefault="0033622F" w:rsidP="007A33AE">
      <w:pPr>
        <w:spacing w:before="160" w:after="300" w:line="360" w:lineRule="auto"/>
        <w:ind w:firstLine="709"/>
        <w:rPr>
          <w:sz w:val="28"/>
          <w:szCs w:val="28"/>
        </w:rPr>
      </w:pPr>
      <w:r w:rsidRPr="007A33AE">
        <w:rPr>
          <w:sz w:val="28"/>
          <w:szCs w:val="28"/>
        </w:rPr>
        <w:t>1.</w:t>
      </w:r>
      <w:r w:rsidR="002210E4" w:rsidRPr="007A33AE">
        <w:rPr>
          <w:sz w:val="28"/>
          <w:szCs w:val="28"/>
        </w:rPr>
        <w:t>2</w:t>
      </w:r>
      <w:r w:rsidRPr="007A33AE">
        <w:rPr>
          <w:sz w:val="28"/>
          <w:szCs w:val="28"/>
        </w:rPr>
        <w:t>.5  Требования к маркировке и упаковке</w:t>
      </w:r>
    </w:p>
    <w:p w:rsidR="002D62ED" w:rsidRPr="007A33AE" w:rsidRDefault="0033622F" w:rsidP="00854A20">
      <w:pPr>
        <w:spacing w:line="360" w:lineRule="auto"/>
        <w:ind w:firstLine="708"/>
        <w:contextualSpacing/>
        <w:jc w:val="both"/>
        <w:rPr>
          <w:sz w:val="28"/>
          <w:szCs w:val="28"/>
        </w:rPr>
      </w:pPr>
      <w:r w:rsidRPr="007A33AE">
        <w:rPr>
          <w:sz w:val="28"/>
          <w:szCs w:val="28"/>
        </w:rPr>
        <w:t>Требований к маркировке и упаковке не предъявляется.</w:t>
      </w:r>
    </w:p>
    <w:p w:rsidR="00854A20" w:rsidRPr="007A33AE" w:rsidRDefault="00854A20" w:rsidP="00854A20">
      <w:pPr>
        <w:spacing w:line="360" w:lineRule="auto"/>
        <w:ind w:firstLine="708"/>
        <w:contextualSpacing/>
        <w:jc w:val="both"/>
        <w:rPr>
          <w:sz w:val="28"/>
          <w:szCs w:val="28"/>
        </w:rPr>
      </w:pPr>
    </w:p>
    <w:p w:rsidR="0033622F" w:rsidRPr="007A33AE" w:rsidRDefault="0033622F" w:rsidP="007A33AE">
      <w:pPr>
        <w:spacing w:before="160" w:after="300" w:line="360" w:lineRule="auto"/>
        <w:ind w:firstLine="709"/>
        <w:rPr>
          <w:sz w:val="28"/>
          <w:szCs w:val="28"/>
        </w:rPr>
      </w:pPr>
      <w:r w:rsidRPr="007A33AE">
        <w:rPr>
          <w:sz w:val="28"/>
          <w:szCs w:val="28"/>
        </w:rPr>
        <w:t>1.</w:t>
      </w:r>
      <w:r w:rsidR="002210E4" w:rsidRPr="007A33AE">
        <w:rPr>
          <w:sz w:val="28"/>
          <w:szCs w:val="28"/>
        </w:rPr>
        <w:t>2</w:t>
      </w:r>
      <w:r w:rsidRPr="007A33AE">
        <w:rPr>
          <w:sz w:val="28"/>
          <w:szCs w:val="28"/>
        </w:rPr>
        <w:t>.6  Требования к транспортированию и хранению</w:t>
      </w:r>
    </w:p>
    <w:p w:rsidR="002D62ED" w:rsidRPr="007A33AE" w:rsidRDefault="0033622F" w:rsidP="00854A20">
      <w:pPr>
        <w:spacing w:line="360" w:lineRule="auto"/>
        <w:ind w:firstLine="708"/>
        <w:contextualSpacing/>
        <w:jc w:val="both"/>
        <w:rPr>
          <w:rFonts w:eastAsia="Calibri"/>
          <w:sz w:val="28"/>
          <w:szCs w:val="28"/>
        </w:rPr>
      </w:pPr>
      <w:r w:rsidRPr="007A33AE">
        <w:rPr>
          <w:rFonts w:eastAsia="Calibri"/>
          <w:sz w:val="28"/>
          <w:szCs w:val="28"/>
        </w:rPr>
        <w:t>Транспортировка и хранение программы могут быть произведены на любом носителе информации.</w:t>
      </w:r>
    </w:p>
    <w:p w:rsidR="00854A20" w:rsidRPr="007A33AE" w:rsidRDefault="00854A20" w:rsidP="00854A20">
      <w:pPr>
        <w:spacing w:line="360" w:lineRule="auto"/>
        <w:ind w:firstLine="708"/>
        <w:contextualSpacing/>
        <w:jc w:val="both"/>
        <w:rPr>
          <w:rFonts w:eastAsia="Calibri"/>
          <w:sz w:val="28"/>
          <w:szCs w:val="28"/>
        </w:rPr>
      </w:pPr>
    </w:p>
    <w:p w:rsidR="0033622F" w:rsidRPr="007A33AE" w:rsidRDefault="0033622F" w:rsidP="007A33AE">
      <w:pPr>
        <w:pStyle w:val="2"/>
      </w:pPr>
      <w:bookmarkStart w:id="6" w:name="_Toc434487181"/>
      <w:r w:rsidRPr="007A33AE">
        <w:t>1.</w:t>
      </w:r>
      <w:r w:rsidR="002210E4" w:rsidRPr="007A33AE">
        <w:t>3</w:t>
      </w:r>
      <w:r w:rsidRPr="007A33AE">
        <w:t xml:space="preserve"> Стадии и этапы разработки</w:t>
      </w:r>
      <w:bookmarkEnd w:id="6"/>
    </w:p>
    <w:p w:rsidR="0033622F" w:rsidRPr="007A33AE" w:rsidRDefault="0033622F" w:rsidP="00854A20">
      <w:pPr>
        <w:spacing w:line="360" w:lineRule="auto"/>
        <w:ind w:firstLine="709"/>
        <w:contextualSpacing/>
        <w:jc w:val="both"/>
        <w:rPr>
          <w:sz w:val="28"/>
          <w:szCs w:val="28"/>
        </w:rPr>
      </w:pPr>
      <w:r w:rsidRPr="007A33AE">
        <w:rPr>
          <w:sz w:val="28"/>
          <w:szCs w:val="28"/>
        </w:rPr>
        <w:t>При разработке любой програм</w:t>
      </w:r>
      <w:r w:rsidR="00854A20" w:rsidRPr="007A33AE">
        <w:rPr>
          <w:sz w:val="28"/>
          <w:szCs w:val="28"/>
        </w:rPr>
        <w:t xml:space="preserve">мы необходимо руководствоваться </w:t>
      </w:r>
      <w:r w:rsidRPr="007A33AE">
        <w:rPr>
          <w:sz w:val="28"/>
          <w:szCs w:val="28"/>
        </w:rPr>
        <w:t>следующим алгоритмом работы:</w:t>
      </w:r>
    </w:p>
    <w:p w:rsidR="0033622F" w:rsidRPr="007A33AE" w:rsidRDefault="0033622F" w:rsidP="00854A20">
      <w:pPr>
        <w:spacing w:line="360" w:lineRule="auto"/>
        <w:ind w:left="1078" w:hanging="369"/>
        <w:contextualSpacing/>
        <w:jc w:val="both"/>
        <w:rPr>
          <w:sz w:val="28"/>
          <w:szCs w:val="28"/>
        </w:rPr>
      </w:pPr>
      <w:r w:rsidRPr="007A33AE">
        <w:rPr>
          <w:bCs/>
          <w:sz w:val="28"/>
          <w:szCs w:val="28"/>
        </w:rPr>
        <w:t>1 Постановка задачи:</w:t>
      </w:r>
    </w:p>
    <w:p w:rsidR="0033622F" w:rsidRPr="007A33AE" w:rsidRDefault="0033622F" w:rsidP="00854A20">
      <w:pPr>
        <w:pStyle w:val="a7"/>
        <w:numPr>
          <w:ilvl w:val="0"/>
          <w:numId w:val="13"/>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сбор информации о задаче;</w:t>
      </w:r>
    </w:p>
    <w:p w:rsidR="0033622F" w:rsidRPr="007A33AE" w:rsidRDefault="0033622F" w:rsidP="00854A20">
      <w:pPr>
        <w:pStyle w:val="a7"/>
        <w:numPr>
          <w:ilvl w:val="0"/>
          <w:numId w:val="13"/>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формулировка условия задачи;</w:t>
      </w:r>
    </w:p>
    <w:p w:rsidR="0033622F" w:rsidRPr="007A33AE" w:rsidRDefault="0033622F" w:rsidP="00854A20">
      <w:pPr>
        <w:pStyle w:val="a7"/>
        <w:numPr>
          <w:ilvl w:val="0"/>
          <w:numId w:val="13"/>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определение конечных целей решения задачи;</w:t>
      </w:r>
    </w:p>
    <w:p w:rsidR="0033622F" w:rsidRPr="007A33AE" w:rsidRDefault="0033622F" w:rsidP="00854A20">
      <w:pPr>
        <w:pStyle w:val="a7"/>
        <w:numPr>
          <w:ilvl w:val="0"/>
          <w:numId w:val="13"/>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определение формы выдачи результатов;</w:t>
      </w:r>
    </w:p>
    <w:p w:rsidR="002D62ED" w:rsidRPr="007A33AE" w:rsidRDefault="0033622F" w:rsidP="00854A20">
      <w:pPr>
        <w:pStyle w:val="a7"/>
        <w:numPr>
          <w:ilvl w:val="0"/>
          <w:numId w:val="13"/>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описание данных (их типов, диапазонов величин, структуры и т. п.).</w:t>
      </w:r>
    </w:p>
    <w:p w:rsidR="0033622F" w:rsidRPr="007A33AE" w:rsidRDefault="0033622F" w:rsidP="00854A20">
      <w:pPr>
        <w:spacing w:line="360" w:lineRule="auto"/>
        <w:ind w:left="1078" w:hanging="369"/>
        <w:contextualSpacing/>
        <w:jc w:val="both"/>
        <w:rPr>
          <w:sz w:val="28"/>
          <w:szCs w:val="28"/>
        </w:rPr>
      </w:pPr>
      <w:r w:rsidRPr="007A33AE">
        <w:rPr>
          <w:bCs/>
          <w:sz w:val="28"/>
          <w:szCs w:val="28"/>
        </w:rPr>
        <w:t>2 Анализ и исследование задачи, модели:</w:t>
      </w:r>
    </w:p>
    <w:p w:rsidR="0033622F" w:rsidRPr="007A33AE" w:rsidRDefault="0033622F" w:rsidP="00854A20">
      <w:pPr>
        <w:pStyle w:val="a7"/>
        <w:numPr>
          <w:ilvl w:val="0"/>
          <w:numId w:val="14"/>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анализ существующих аналогов;</w:t>
      </w:r>
    </w:p>
    <w:p w:rsidR="0033622F" w:rsidRPr="007A33AE" w:rsidRDefault="0033622F" w:rsidP="00854A20">
      <w:pPr>
        <w:pStyle w:val="a7"/>
        <w:numPr>
          <w:ilvl w:val="0"/>
          <w:numId w:val="14"/>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анализ технических и программных средств;</w:t>
      </w:r>
    </w:p>
    <w:p w:rsidR="0033622F" w:rsidRPr="007A33AE" w:rsidRDefault="0033622F" w:rsidP="00854A20">
      <w:pPr>
        <w:pStyle w:val="a7"/>
        <w:numPr>
          <w:ilvl w:val="0"/>
          <w:numId w:val="14"/>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lastRenderedPageBreak/>
        <w:t>разработка математической модели;</w:t>
      </w:r>
    </w:p>
    <w:p w:rsidR="002D62ED" w:rsidRPr="007A33AE" w:rsidRDefault="0033622F" w:rsidP="00854A20">
      <w:pPr>
        <w:pStyle w:val="a7"/>
        <w:numPr>
          <w:ilvl w:val="0"/>
          <w:numId w:val="14"/>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разработка структур данных.</w:t>
      </w:r>
    </w:p>
    <w:p w:rsidR="0033622F" w:rsidRPr="007A33AE" w:rsidRDefault="0033622F" w:rsidP="00854A20">
      <w:pPr>
        <w:spacing w:line="360" w:lineRule="auto"/>
        <w:ind w:left="1078" w:hanging="369"/>
        <w:contextualSpacing/>
        <w:jc w:val="both"/>
        <w:rPr>
          <w:sz w:val="28"/>
          <w:szCs w:val="28"/>
        </w:rPr>
      </w:pPr>
      <w:r w:rsidRPr="007A33AE">
        <w:rPr>
          <w:bCs/>
          <w:sz w:val="28"/>
          <w:szCs w:val="28"/>
        </w:rPr>
        <w:t>3 Разработка алгоритма:</w:t>
      </w:r>
    </w:p>
    <w:p w:rsidR="0033622F" w:rsidRPr="007A33AE" w:rsidRDefault="0033622F" w:rsidP="00854A20">
      <w:pPr>
        <w:pStyle w:val="a7"/>
        <w:numPr>
          <w:ilvl w:val="0"/>
          <w:numId w:val="15"/>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выбор метода проектирования алгоритма;</w:t>
      </w:r>
    </w:p>
    <w:p w:rsidR="0033622F" w:rsidRPr="007A33AE" w:rsidRDefault="0033622F" w:rsidP="00854A20">
      <w:pPr>
        <w:pStyle w:val="a7"/>
        <w:numPr>
          <w:ilvl w:val="0"/>
          <w:numId w:val="15"/>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выбор формы записи алгоритма (блок-схемы, псевдокод и др.);</w:t>
      </w:r>
    </w:p>
    <w:p w:rsidR="0033622F" w:rsidRPr="007A33AE" w:rsidRDefault="0033622F" w:rsidP="00854A20">
      <w:pPr>
        <w:pStyle w:val="a7"/>
        <w:numPr>
          <w:ilvl w:val="0"/>
          <w:numId w:val="15"/>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выбор тестов и метода тестирования;</w:t>
      </w:r>
    </w:p>
    <w:p w:rsidR="0033622F" w:rsidRPr="007A33AE" w:rsidRDefault="0033622F" w:rsidP="00854A20">
      <w:pPr>
        <w:pStyle w:val="a7"/>
        <w:numPr>
          <w:ilvl w:val="0"/>
          <w:numId w:val="15"/>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проектирование алгоритма.</w:t>
      </w:r>
    </w:p>
    <w:p w:rsidR="0033622F" w:rsidRPr="007A33AE" w:rsidRDefault="0033622F" w:rsidP="00854A20">
      <w:pPr>
        <w:spacing w:line="360" w:lineRule="auto"/>
        <w:ind w:left="1078" w:hanging="369"/>
        <w:contextualSpacing/>
        <w:jc w:val="both"/>
        <w:rPr>
          <w:sz w:val="28"/>
          <w:szCs w:val="28"/>
        </w:rPr>
      </w:pPr>
      <w:r w:rsidRPr="007A33AE">
        <w:rPr>
          <w:bCs/>
          <w:sz w:val="28"/>
          <w:szCs w:val="28"/>
        </w:rPr>
        <w:t>4 Программирование:</w:t>
      </w:r>
    </w:p>
    <w:p w:rsidR="0033622F" w:rsidRPr="007A33AE" w:rsidRDefault="0033622F" w:rsidP="00854A20">
      <w:pPr>
        <w:pStyle w:val="a7"/>
        <w:numPr>
          <w:ilvl w:val="0"/>
          <w:numId w:val="16"/>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выбор языка программирования;</w:t>
      </w:r>
    </w:p>
    <w:p w:rsidR="0033622F" w:rsidRPr="007A33AE" w:rsidRDefault="0033622F" w:rsidP="00854A20">
      <w:pPr>
        <w:pStyle w:val="a7"/>
        <w:numPr>
          <w:ilvl w:val="0"/>
          <w:numId w:val="16"/>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уточнение способов организации данных;</w:t>
      </w:r>
    </w:p>
    <w:p w:rsidR="0033622F" w:rsidRPr="007A33AE" w:rsidRDefault="0033622F" w:rsidP="00854A20">
      <w:pPr>
        <w:pStyle w:val="a7"/>
        <w:numPr>
          <w:ilvl w:val="0"/>
          <w:numId w:val="16"/>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запись алгоритма на выбранном языке программирования.</w:t>
      </w:r>
    </w:p>
    <w:p w:rsidR="0033622F" w:rsidRPr="007A33AE" w:rsidRDefault="0033622F" w:rsidP="00854A20">
      <w:pPr>
        <w:spacing w:line="360" w:lineRule="auto"/>
        <w:ind w:left="1078" w:hanging="369"/>
        <w:contextualSpacing/>
        <w:jc w:val="both"/>
        <w:rPr>
          <w:sz w:val="28"/>
          <w:szCs w:val="28"/>
        </w:rPr>
      </w:pPr>
      <w:r w:rsidRPr="007A33AE">
        <w:rPr>
          <w:bCs/>
          <w:sz w:val="28"/>
          <w:szCs w:val="28"/>
        </w:rPr>
        <w:t>5 Тестирование и отладка:</w:t>
      </w:r>
    </w:p>
    <w:p w:rsidR="0033622F" w:rsidRPr="007A33AE" w:rsidRDefault="0033622F" w:rsidP="00854A20">
      <w:pPr>
        <w:pStyle w:val="a7"/>
        <w:numPr>
          <w:ilvl w:val="0"/>
          <w:numId w:val="17"/>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синтаксическая отладка;</w:t>
      </w:r>
    </w:p>
    <w:p w:rsidR="0033622F" w:rsidRPr="007A33AE" w:rsidRDefault="0033622F" w:rsidP="00854A20">
      <w:pPr>
        <w:pStyle w:val="a7"/>
        <w:numPr>
          <w:ilvl w:val="0"/>
          <w:numId w:val="17"/>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отладка семантики и логической структуры;</w:t>
      </w:r>
    </w:p>
    <w:p w:rsidR="0033622F" w:rsidRPr="007A33AE" w:rsidRDefault="0033622F" w:rsidP="00854A20">
      <w:pPr>
        <w:pStyle w:val="a7"/>
        <w:numPr>
          <w:ilvl w:val="0"/>
          <w:numId w:val="17"/>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тестовые расчеты и анализ результатов тестирования;</w:t>
      </w:r>
    </w:p>
    <w:p w:rsidR="0033622F" w:rsidRPr="007A33AE" w:rsidRDefault="0033622F" w:rsidP="00854A20">
      <w:pPr>
        <w:pStyle w:val="a7"/>
        <w:numPr>
          <w:ilvl w:val="0"/>
          <w:numId w:val="17"/>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совершенствование программы.</w:t>
      </w:r>
    </w:p>
    <w:p w:rsidR="0033622F" w:rsidRPr="007A33AE" w:rsidRDefault="0033622F" w:rsidP="00854A20">
      <w:pPr>
        <w:spacing w:line="360" w:lineRule="auto"/>
        <w:ind w:left="1078" w:hanging="369"/>
        <w:contextualSpacing/>
        <w:jc w:val="both"/>
        <w:rPr>
          <w:bCs/>
          <w:sz w:val="28"/>
          <w:szCs w:val="28"/>
        </w:rPr>
      </w:pPr>
      <w:r w:rsidRPr="007A33AE">
        <w:rPr>
          <w:bCs/>
          <w:sz w:val="28"/>
          <w:szCs w:val="28"/>
        </w:rPr>
        <w:t>6 Анализ результатов решения задачи и уточнение в случае необходимости математической модели с повторным выполнением этапов 2-5.</w:t>
      </w:r>
    </w:p>
    <w:p w:rsidR="0033622F" w:rsidRPr="007A33AE" w:rsidRDefault="0033622F" w:rsidP="00854A20">
      <w:pPr>
        <w:spacing w:line="360" w:lineRule="auto"/>
        <w:ind w:left="1078" w:hanging="369"/>
        <w:contextualSpacing/>
        <w:jc w:val="both"/>
        <w:rPr>
          <w:sz w:val="28"/>
          <w:szCs w:val="28"/>
        </w:rPr>
      </w:pPr>
      <w:r w:rsidRPr="007A33AE">
        <w:rPr>
          <w:bCs/>
          <w:sz w:val="28"/>
          <w:szCs w:val="28"/>
        </w:rPr>
        <w:t>7 Сопровождение программы:</w:t>
      </w:r>
    </w:p>
    <w:p w:rsidR="0033622F" w:rsidRPr="007A33AE" w:rsidRDefault="0033622F" w:rsidP="00854A20">
      <w:pPr>
        <w:pStyle w:val="a7"/>
        <w:numPr>
          <w:ilvl w:val="0"/>
          <w:numId w:val="18"/>
        </w:numPr>
        <w:spacing w:line="360" w:lineRule="auto"/>
        <w:ind w:left="1134" w:hanging="142"/>
        <w:jc w:val="both"/>
        <w:rPr>
          <w:rFonts w:eastAsia="Times New Roman"/>
          <w:sz w:val="28"/>
          <w:szCs w:val="28"/>
          <w:lang w:eastAsia="ru-RU"/>
        </w:rPr>
      </w:pPr>
      <w:r w:rsidRPr="007A33AE">
        <w:rPr>
          <w:rFonts w:eastAsia="Times New Roman"/>
          <w:sz w:val="28"/>
          <w:szCs w:val="28"/>
          <w:lang w:eastAsia="ru-RU"/>
        </w:rPr>
        <w:t>доработка программы для решения конкретных задач;</w:t>
      </w:r>
    </w:p>
    <w:p w:rsidR="0033622F" w:rsidRPr="007A33AE" w:rsidRDefault="0033622F" w:rsidP="00854A20">
      <w:pPr>
        <w:pStyle w:val="a7"/>
        <w:numPr>
          <w:ilvl w:val="0"/>
          <w:numId w:val="18"/>
        </w:numPr>
        <w:spacing w:line="360" w:lineRule="auto"/>
        <w:ind w:left="1418" w:hanging="426"/>
        <w:jc w:val="both"/>
        <w:rPr>
          <w:rFonts w:eastAsia="Times New Roman"/>
          <w:sz w:val="28"/>
          <w:szCs w:val="28"/>
          <w:lang w:eastAsia="ru-RU"/>
        </w:rPr>
      </w:pPr>
      <w:r w:rsidRPr="007A33AE">
        <w:rPr>
          <w:rFonts w:eastAsia="Times New Roman"/>
          <w:sz w:val="28"/>
          <w:szCs w:val="28"/>
          <w:lang w:eastAsia="ru-RU"/>
        </w:rPr>
        <w:t>составление документации к решенной задаче, к математической модели, к алгоритму, к программе, к набору тестов, к использованию.</w:t>
      </w:r>
    </w:p>
    <w:p w:rsidR="0033622F" w:rsidRPr="007A33AE" w:rsidRDefault="0033622F" w:rsidP="00854A20">
      <w:pPr>
        <w:spacing w:line="360" w:lineRule="auto"/>
        <w:ind w:left="1078" w:hanging="369"/>
        <w:contextualSpacing/>
        <w:jc w:val="both"/>
        <w:rPr>
          <w:sz w:val="28"/>
          <w:szCs w:val="28"/>
        </w:rPr>
      </w:pPr>
      <w:r w:rsidRPr="007A33AE">
        <w:rPr>
          <w:sz w:val="28"/>
          <w:szCs w:val="28"/>
        </w:rPr>
        <w:t>Стадии разработки компилятора:</w:t>
      </w:r>
    </w:p>
    <w:p w:rsidR="0033622F" w:rsidRPr="007A33AE" w:rsidRDefault="0033622F" w:rsidP="00854A20">
      <w:pPr>
        <w:pStyle w:val="a7"/>
        <w:numPr>
          <w:ilvl w:val="0"/>
          <w:numId w:val="19"/>
        </w:numPr>
        <w:spacing w:line="360" w:lineRule="auto"/>
        <w:ind w:left="1078" w:hanging="369"/>
        <w:jc w:val="both"/>
        <w:rPr>
          <w:sz w:val="28"/>
          <w:szCs w:val="28"/>
        </w:rPr>
      </w:pPr>
      <w:r w:rsidRPr="007A33AE">
        <w:rPr>
          <w:sz w:val="28"/>
          <w:szCs w:val="28"/>
        </w:rPr>
        <w:t>Разработка лексического анализатора</w:t>
      </w:r>
      <w:r w:rsidR="00854A20" w:rsidRPr="007A33AE">
        <w:rPr>
          <w:sz w:val="28"/>
          <w:szCs w:val="28"/>
        </w:rPr>
        <w:t>.</w:t>
      </w:r>
      <w:r w:rsidRPr="007A33AE">
        <w:rPr>
          <w:sz w:val="28"/>
          <w:szCs w:val="28"/>
        </w:rPr>
        <w:t xml:space="preserve"> </w:t>
      </w:r>
    </w:p>
    <w:p w:rsidR="0033622F" w:rsidRPr="007A33AE" w:rsidRDefault="0033622F" w:rsidP="00854A20">
      <w:pPr>
        <w:pStyle w:val="a7"/>
        <w:numPr>
          <w:ilvl w:val="0"/>
          <w:numId w:val="19"/>
        </w:numPr>
        <w:spacing w:line="360" w:lineRule="auto"/>
        <w:ind w:left="1078" w:hanging="369"/>
        <w:jc w:val="both"/>
        <w:rPr>
          <w:sz w:val="28"/>
          <w:szCs w:val="28"/>
        </w:rPr>
      </w:pPr>
      <w:r w:rsidRPr="007A33AE">
        <w:rPr>
          <w:sz w:val="28"/>
          <w:szCs w:val="28"/>
        </w:rPr>
        <w:t>Разработка процедур рекурсивного спуска синтаксического анализа</w:t>
      </w:r>
      <w:r w:rsidR="00854A20" w:rsidRPr="007A33AE">
        <w:rPr>
          <w:sz w:val="28"/>
          <w:szCs w:val="28"/>
        </w:rPr>
        <w:t>.</w:t>
      </w:r>
    </w:p>
    <w:p w:rsidR="0033622F" w:rsidRPr="007A33AE" w:rsidRDefault="0033622F" w:rsidP="00854A20">
      <w:pPr>
        <w:pStyle w:val="a7"/>
        <w:numPr>
          <w:ilvl w:val="0"/>
          <w:numId w:val="19"/>
        </w:numPr>
        <w:spacing w:line="360" w:lineRule="auto"/>
        <w:ind w:left="1078" w:hanging="369"/>
        <w:jc w:val="both"/>
        <w:rPr>
          <w:sz w:val="28"/>
          <w:szCs w:val="28"/>
        </w:rPr>
      </w:pPr>
      <w:r w:rsidRPr="007A33AE">
        <w:rPr>
          <w:sz w:val="28"/>
          <w:szCs w:val="28"/>
        </w:rPr>
        <w:t>Генерация кода и сборка компилятора</w:t>
      </w:r>
      <w:r w:rsidR="00854A20" w:rsidRPr="007A33AE">
        <w:rPr>
          <w:sz w:val="28"/>
          <w:szCs w:val="28"/>
        </w:rPr>
        <w:t>.</w:t>
      </w:r>
    </w:p>
    <w:p w:rsidR="0033622F" w:rsidRPr="007A33AE" w:rsidRDefault="0033622F" w:rsidP="00FB4401">
      <w:pPr>
        <w:pStyle w:val="1"/>
        <w:spacing w:line="360" w:lineRule="auto"/>
        <w:ind w:left="709"/>
        <w:rPr>
          <w:szCs w:val="28"/>
        </w:rPr>
      </w:pPr>
      <w:bookmarkStart w:id="7" w:name="_Toc434487182"/>
      <w:r w:rsidRPr="007A33AE">
        <w:rPr>
          <w:szCs w:val="28"/>
        </w:rPr>
        <w:lastRenderedPageBreak/>
        <w:t>2 Описание программы</w:t>
      </w:r>
      <w:bookmarkEnd w:id="7"/>
    </w:p>
    <w:p w:rsidR="0033622F" w:rsidRPr="007A33AE" w:rsidRDefault="0033622F" w:rsidP="00FB4401">
      <w:pPr>
        <w:pStyle w:val="2"/>
      </w:pPr>
      <w:bookmarkStart w:id="8" w:name="_Toc434487183"/>
      <w:r w:rsidRPr="007A33AE">
        <w:t>2.1 Общие сведения</w:t>
      </w:r>
      <w:bookmarkEnd w:id="8"/>
    </w:p>
    <w:p w:rsidR="0033622F" w:rsidRPr="007944B8" w:rsidRDefault="002852C1" w:rsidP="002852C1">
      <w:pPr>
        <w:spacing w:line="360" w:lineRule="auto"/>
        <w:ind w:firstLine="709"/>
        <w:contextualSpacing/>
        <w:jc w:val="both"/>
        <w:rPr>
          <w:sz w:val="28"/>
          <w:szCs w:val="28"/>
        </w:rPr>
      </w:pPr>
      <w:r w:rsidRPr="007A33AE">
        <w:rPr>
          <w:sz w:val="28"/>
          <w:szCs w:val="28"/>
        </w:rPr>
        <w:t xml:space="preserve">Данный программный продукт является однопроходным компилятором. Применяется для компиляции программы, написанной на разработанном языке в программу на ассемблере. Программа написана на языке программирования высокого уровня – </w:t>
      </w:r>
      <w:r w:rsidR="007944B8">
        <w:rPr>
          <w:sz w:val="28"/>
          <w:szCs w:val="28"/>
        </w:rPr>
        <w:t>С++</w:t>
      </w:r>
      <w:r w:rsidRPr="007A33AE">
        <w:rPr>
          <w:sz w:val="28"/>
          <w:szCs w:val="28"/>
        </w:rPr>
        <w:t xml:space="preserve"> и может быть редактирована в следующих программ: </w:t>
      </w:r>
      <w:r w:rsidR="00B055D5" w:rsidRPr="007A33AE">
        <w:rPr>
          <w:sz w:val="28"/>
          <w:szCs w:val="28"/>
        </w:rPr>
        <w:t xml:space="preserve">Блокнот, </w:t>
      </w:r>
      <w:r w:rsidR="00B055D5" w:rsidRPr="007A33AE">
        <w:rPr>
          <w:sz w:val="28"/>
          <w:szCs w:val="28"/>
          <w:lang w:val="en-US"/>
        </w:rPr>
        <w:t>Notepad</w:t>
      </w:r>
      <w:r w:rsidR="00B055D5" w:rsidRPr="007A33AE">
        <w:rPr>
          <w:sz w:val="28"/>
          <w:szCs w:val="28"/>
        </w:rPr>
        <w:t xml:space="preserve">++, </w:t>
      </w:r>
      <w:r w:rsidR="007944B8" w:rsidRPr="007944B8">
        <w:rPr>
          <w:sz w:val="28"/>
          <w:szCs w:val="28"/>
        </w:rPr>
        <w:t xml:space="preserve">Microsoft </w:t>
      </w:r>
      <w:r w:rsidR="007944B8">
        <w:rPr>
          <w:sz w:val="28"/>
          <w:szCs w:val="28"/>
          <w:lang w:val="en-US"/>
        </w:rPr>
        <w:t>Visual</w:t>
      </w:r>
      <w:r w:rsidR="007944B8" w:rsidRPr="007944B8">
        <w:rPr>
          <w:sz w:val="28"/>
          <w:szCs w:val="28"/>
        </w:rPr>
        <w:t xml:space="preserve"> </w:t>
      </w:r>
      <w:r w:rsidR="007944B8">
        <w:rPr>
          <w:sz w:val="28"/>
          <w:szCs w:val="28"/>
          <w:lang w:val="en-US"/>
        </w:rPr>
        <w:t>Studio</w:t>
      </w:r>
      <w:r w:rsidR="007944B8" w:rsidRPr="007944B8">
        <w:rPr>
          <w:sz w:val="28"/>
          <w:szCs w:val="28"/>
        </w:rPr>
        <w:t xml:space="preserve"> 2015, </w:t>
      </w:r>
      <w:r w:rsidR="007944B8">
        <w:rPr>
          <w:sz w:val="28"/>
          <w:szCs w:val="28"/>
          <w:lang w:val="en-US"/>
        </w:rPr>
        <w:t>Dev</w:t>
      </w:r>
      <w:r w:rsidR="007944B8" w:rsidRPr="007944B8">
        <w:rPr>
          <w:sz w:val="28"/>
          <w:szCs w:val="28"/>
        </w:rPr>
        <w:t>-</w:t>
      </w:r>
      <w:r w:rsidR="007944B8">
        <w:rPr>
          <w:sz w:val="28"/>
          <w:szCs w:val="28"/>
          <w:lang w:val="en-US"/>
        </w:rPr>
        <w:t>C</w:t>
      </w:r>
      <w:r w:rsidR="007944B8" w:rsidRPr="007944B8">
        <w:rPr>
          <w:sz w:val="28"/>
          <w:szCs w:val="28"/>
        </w:rPr>
        <w:t xml:space="preserve">++, Code::Blocks, </w:t>
      </w:r>
      <w:r w:rsidR="007944B8">
        <w:rPr>
          <w:sz w:val="28"/>
          <w:szCs w:val="28"/>
        </w:rPr>
        <w:t>и т.п.</w:t>
      </w:r>
    </w:p>
    <w:p w:rsidR="0033622F" w:rsidRPr="007A33AE" w:rsidRDefault="0033622F" w:rsidP="00862954">
      <w:pPr>
        <w:spacing w:line="360" w:lineRule="auto"/>
        <w:contextualSpacing/>
        <w:rPr>
          <w:sz w:val="28"/>
          <w:szCs w:val="28"/>
        </w:rPr>
      </w:pPr>
    </w:p>
    <w:p w:rsidR="0033622F" w:rsidRPr="007A33AE" w:rsidRDefault="0033622F" w:rsidP="007A33AE">
      <w:pPr>
        <w:pStyle w:val="2"/>
      </w:pPr>
      <w:bookmarkStart w:id="9" w:name="_Toc434487184"/>
      <w:r w:rsidRPr="007A33AE">
        <w:t>2.2 Описание логической структуры</w:t>
      </w:r>
      <w:bookmarkEnd w:id="9"/>
    </w:p>
    <w:p w:rsidR="0033622F" w:rsidRPr="007A33AE" w:rsidRDefault="0033622F" w:rsidP="002852C1">
      <w:pPr>
        <w:spacing w:line="360" w:lineRule="auto"/>
        <w:ind w:firstLine="709"/>
        <w:contextualSpacing/>
        <w:jc w:val="both"/>
        <w:rPr>
          <w:sz w:val="28"/>
          <w:szCs w:val="28"/>
        </w:rPr>
      </w:pPr>
      <w:r w:rsidRPr="007A33AE">
        <w:rPr>
          <w:sz w:val="28"/>
          <w:szCs w:val="28"/>
        </w:rPr>
        <w:t>Основными этапами программы является разработка лексического и синтаксического анализаторов</w:t>
      </w:r>
      <w:r w:rsidR="00F263DE" w:rsidRPr="007A33AE">
        <w:rPr>
          <w:sz w:val="28"/>
          <w:szCs w:val="28"/>
        </w:rPr>
        <w:t>, некоторые семантические действия</w:t>
      </w:r>
      <w:r w:rsidRPr="007A33AE">
        <w:rPr>
          <w:sz w:val="28"/>
          <w:szCs w:val="28"/>
        </w:rPr>
        <w:t xml:space="preserve"> и генерация кода. Рассмотрим каждый из них более подробно.</w:t>
      </w:r>
    </w:p>
    <w:p w:rsidR="002D62ED" w:rsidRPr="007A33AE" w:rsidRDefault="002D62ED" w:rsidP="00862954">
      <w:pPr>
        <w:spacing w:line="360" w:lineRule="auto"/>
        <w:ind w:firstLine="708"/>
        <w:contextualSpacing/>
        <w:jc w:val="both"/>
        <w:rPr>
          <w:sz w:val="28"/>
          <w:szCs w:val="28"/>
        </w:rPr>
      </w:pPr>
    </w:p>
    <w:p w:rsidR="0033622F" w:rsidRPr="00FB4401" w:rsidRDefault="0033622F" w:rsidP="00FB4401">
      <w:pPr>
        <w:spacing w:before="160" w:after="300" w:line="360" w:lineRule="auto"/>
        <w:ind w:firstLine="709"/>
        <w:rPr>
          <w:sz w:val="28"/>
          <w:szCs w:val="28"/>
        </w:rPr>
      </w:pPr>
      <w:r w:rsidRPr="00FB4401">
        <w:rPr>
          <w:sz w:val="28"/>
          <w:szCs w:val="28"/>
        </w:rPr>
        <w:t>2.2.1 Лексический анализ</w:t>
      </w:r>
    </w:p>
    <w:p w:rsidR="0033622F" w:rsidRPr="007A33AE" w:rsidRDefault="0033622F" w:rsidP="002852C1">
      <w:pPr>
        <w:spacing w:line="360" w:lineRule="auto"/>
        <w:ind w:firstLine="709"/>
        <w:contextualSpacing/>
        <w:jc w:val="both"/>
        <w:rPr>
          <w:sz w:val="28"/>
          <w:szCs w:val="28"/>
        </w:rPr>
      </w:pPr>
      <w:r w:rsidRPr="007A33AE">
        <w:rPr>
          <w:sz w:val="28"/>
          <w:szCs w:val="28"/>
        </w:rPr>
        <w:t>Лексический анализ – это этап, который позволяет преобразовать исходную строку в новую, с меньшим числом правил, убрав несущественную для синтаксического анализа информацию.</w:t>
      </w:r>
      <w:r w:rsidR="00E04865" w:rsidRPr="00E04865">
        <w:rPr>
          <w:sz w:val="28"/>
          <w:szCs w:val="28"/>
        </w:rPr>
        <w:t xml:space="preserve"> </w:t>
      </w:r>
      <w:r w:rsidRPr="007A33AE">
        <w:rPr>
          <w:sz w:val="28"/>
          <w:szCs w:val="28"/>
        </w:rPr>
        <w:t>Для этого в исходной строке выделяют элемент подстроки – лексемы, которое образуют однотипное множество, а замен их в строке одним символом, который является именем всего множества. Он называется токеном. Токен – терминальный символ в новой грамматике.</w:t>
      </w:r>
    </w:p>
    <w:p w:rsidR="002F6E38" w:rsidRPr="007A33AE" w:rsidRDefault="0033622F" w:rsidP="002852C1">
      <w:pPr>
        <w:spacing w:line="360" w:lineRule="auto"/>
        <w:ind w:firstLine="709"/>
        <w:contextualSpacing/>
        <w:jc w:val="both"/>
        <w:rPr>
          <w:sz w:val="28"/>
          <w:szCs w:val="28"/>
        </w:rPr>
      </w:pPr>
      <w:r w:rsidRPr="007A33AE">
        <w:rPr>
          <w:sz w:val="28"/>
          <w:szCs w:val="28"/>
        </w:rPr>
        <w:t>С точки зрения теории токен образует лексемы, которые неразличимы при синтаксическом анализе.</w:t>
      </w:r>
    </w:p>
    <w:p w:rsidR="0033622F" w:rsidRPr="007A33AE" w:rsidRDefault="00862954" w:rsidP="002852C1">
      <w:pPr>
        <w:spacing w:line="360" w:lineRule="auto"/>
        <w:ind w:firstLine="709"/>
        <w:contextualSpacing/>
        <w:rPr>
          <w:sz w:val="28"/>
          <w:szCs w:val="28"/>
        </w:rPr>
      </w:pPr>
      <w:r w:rsidRPr="007A33AE">
        <w:rPr>
          <w:sz w:val="28"/>
          <w:szCs w:val="28"/>
        </w:rPr>
        <w:t>В</w:t>
      </w:r>
      <w:r w:rsidR="0033622F" w:rsidRPr="007A33AE">
        <w:rPr>
          <w:sz w:val="28"/>
          <w:szCs w:val="28"/>
        </w:rPr>
        <w:t>ыдели</w:t>
      </w:r>
      <w:r w:rsidRPr="007A33AE">
        <w:rPr>
          <w:sz w:val="28"/>
          <w:szCs w:val="28"/>
        </w:rPr>
        <w:t>м</w:t>
      </w:r>
      <w:r w:rsidR="0033622F" w:rsidRPr="007A33AE">
        <w:rPr>
          <w:sz w:val="28"/>
          <w:szCs w:val="28"/>
        </w:rPr>
        <w:t xml:space="preserve"> следующие токены:</w:t>
      </w:r>
    </w:p>
    <w:p w:rsidR="0033622F" w:rsidRPr="007A33AE" w:rsidRDefault="0033622F" w:rsidP="00396BBF">
      <w:pPr>
        <w:pStyle w:val="a7"/>
        <w:numPr>
          <w:ilvl w:val="0"/>
          <w:numId w:val="25"/>
        </w:numPr>
        <w:spacing w:line="360" w:lineRule="auto"/>
        <w:ind w:left="1078" w:hanging="369"/>
        <w:rPr>
          <w:sz w:val="28"/>
          <w:szCs w:val="28"/>
        </w:rPr>
      </w:pPr>
      <w:r w:rsidRPr="007A33AE">
        <w:rPr>
          <w:sz w:val="28"/>
          <w:szCs w:val="28"/>
        </w:rPr>
        <w:t xml:space="preserve">идентификаторы – </w:t>
      </w:r>
      <w:r w:rsidRPr="007A33AE">
        <w:rPr>
          <w:sz w:val="28"/>
          <w:szCs w:val="28"/>
          <w:lang w:val="en-US"/>
        </w:rPr>
        <w:t>I</w:t>
      </w:r>
    </w:p>
    <w:p w:rsidR="0033622F" w:rsidRPr="007A33AE" w:rsidRDefault="0033622F" w:rsidP="00396BBF">
      <w:pPr>
        <w:pStyle w:val="a7"/>
        <w:numPr>
          <w:ilvl w:val="0"/>
          <w:numId w:val="25"/>
        </w:numPr>
        <w:spacing w:line="360" w:lineRule="auto"/>
        <w:ind w:left="1078" w:hanging="369"/>
        <w:rPr>
          <w:sz w:val="28"/>
          <w:szCs w:val="28"/>
        </w:rPr>
      </w:pPr>
      <w:r w:rsidRPr="007A33AE">
        <w:rPr>
          <w:sz w:val="28"/>
          <w:szCs w:val="28"/>
        </w:rPr>
        <w:t xml:space="preserve">ключевые слова – </w:t>
      </w:r>
      <w:r w:rsidR="00B055D5" w:rsidRPr="007A33AE">
        <w:rPr>
          <w:sz w:val="28"/>
          <w:szCs w:val="28"/>
          <w:lang w:val="en-US"/>
        </w:rPr>
        <w:t>K</w:t>
      </w:r>
    </w:p>
    <w:p w:rsidR="0033622F" w:rsidRPr="007A33AE" w:rsidRDefault="0033622F" w:rsidP="00396BBF">
      <w:pPr>
        <w:pStyle w:val="a7"/>
        <w:numPr>
          <w:ilvl w:val="0"/>
          <w:numId w:val="25"/>
        </w:numPr>
        <w:spacing w:line="360" w:lineRule="auto"/>
        <w:ind w:left="1078" w:hanging="369"/>
        <w:rPr>
          <w:sz w:val="28"/>
          <w:szCs w:val="28"/>
        </w:rPr>
      </w:pPr>
      <w:r w:rsidRPr="007A33AE">
        <w:rPr>
          <w:sz w:val="28"/>
          <w:szCs w:val="28"/>
        </w:rPr>
        <w:t xml:space="preserve">литералы – </w:t>
      </w:r>
      <w:r w:rsidRPr="007A33AE">
        <w:rPr>
          <w:sz w:val="28"/>
          <w:szCs w:val="28"/>
          <w:lang w:val="en-US"/>
        </w:rPr>
        <w:t>L</w:t>
      </w:r>
    </w:p>
    <w:p w:rsidR="0033622F" w:rsidRPr="007A33AE" w:rsidRDefault="0033622F" w:rsidP="00396BBF">
      <w:pPr>
        <w:pStyle w:val="a7"/>
        <w:numPr>
          <w:ilvl w:val="0"/>
          <w:numId w:val="25"/>
        </w:numPr>
        <w:spacing w:line="360" w:lineRule="auto"/>
        <w:ind w:left="1078" w:hanging="369"/>
        <w:rPr>
          <w:sz w:val="28"/>
          <w:szCs w:val="28"/>
        </w:rPr>
      </w:pPr>
      <w:r w:rsidRPr="007A33AE">
        <w:rPr>
          <w:sz w:val="28"/>
          <w:szCs w:val="28"/>
        </w:rPr>
        <w:t xml:space="preserve">числа (без знака) – </w:t>
      </w:r>
      <w:r w:rsidR="00AF5B1E" w:rsidRPr="007A33AE">
        <w:rPr>
          <w:sz w:val="28"/>
          <w:szCs w:val="28"/>
          <w:lang w:val="en-US"/>
        </w:rPr>
        <w:t>C</w:t>
      </w:r>
    </w:p>
    <w:p w:rsidR="00B055D5" w:rsidRPr="007A33AE" w:rsidRDefault="0033622F" w:rsidP="00396BBF">
      <w:pPr>
        <w:pStyle w:val="a7"/>
        <w:numPr>
          <w:ilvl w:val="0"/>
          <w:numId w:val="25"/>
        </w:numPr>
        <w:spacing w:line="360" w:lineRule="auto"/>
        <w:ind w:left="1078" w:hanging="369"/>
        <w:rPr>
          <w:sz w:val="28"/>
          <w:szCs w:val="28"/>
        </w:rPr>
      </w:pPr>
      <w:r w:rsidRPr="007A33AE">
        <w:rPr>
          <w:sz w:val="28"/>
          <w:szCs w:val="28"/>
        </w:rPr>
        <w:lastRenderedPageBreak/>
        <w:t xml:space="preserve">разделители – </w:t>
      </w:r>
      <w:r w:rsidRPr="007A33AE">
        <w:rPr>
          <w:sz w:val="28"/>
          <w:szCs w:val="28"/>
          <w:lang w:val="en-US"/>
        </w:rPr>
        <w:t>R</w:t>
      </w:r>
    </w:p>
    <w:p w:rsidR="00933AB7" w:rsidRPr="007A33AE" w:rsidRDefault="00933AB7" w:rsidP="00CE44C2">
      <w:pPr>
        <w:spacing w:line="360" w:lineRule="auto"/>
        <w:ind w:firstLine="709"/>
        <w:contextualSpacing/>
        <w:rPr>
          <w:sz w:val="28"/>
          <w:szCs w:val="28"/>
        </w:rPr>
      </w:pPr>
    </w:p>
    <w:p w:rsidR="00AF5B1E" w:rsidRPr="007A33AE" w:rsidRDefault="00AF5B1E" w:rsidP="00CE44C2">
      <w:pPr>
        <w:spacing w:line="360" w:lineRule="auto"/>
        <w:ind w:firstLine="709"/>
        <w:contextualSpacing/>
        <w:rPr>
          <w:sz w:val="28"/>
          <w:szCs w:val="28"/>
        </w:rPr>
      </w:pPr>
      <w:r w:rsidRPr="007A33AE">
        <w:rPr>
          <w:sz w:val="28"/>
          <w:szCs w:val="28"/>
        </w:rPr>
        <w:t>Лексический анализатор будет производить разбор исходного текста в соответствии со следующим графом:</w:t>
      </w:r>
    </w:p>
    <w:p w:rsidR="00AF5B1E" w:rsidRPr="007A33AE" w:rsidRDefault="00C76550" w:rsidP="00862954">
      <w:pPr>
        <w:spacing w:line="360" w:lineRule="auto"/>
        <w:ind w:firstLine="708"/>
        <w:contextualSpacing/>
        <w:jc w:val="both"/>
        <w:rPr>
          <w:sz w:val="28"/>
          <w:szCs w:val="28"/>
        </w:rPr>
      </w:pPr>
      <w:r w:rsidRPr="007A33AE">
        <w:rPr>
          <w:sz w:val="28"/>
          <w:szCs w:val="28"/>
        </w:rPr>
        <w:object w:dxaOrig="10166" w:dyaOrig="13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546pt" o:ole="">
            <v:imagedata r:id="rId8" o:title=""/>
          </v:shape>
          <o:OLEObject Type="Embed" ProgID="Visio.Drawing.11" ShapeID="_x0000_i1025" DrawAspect="Content" ObjectID="_1546239802" r:id="rId9"/>
        </w:object>
      </w:r>
    </w:p>
    <w:p w:rsidR="0033622F" w:rsidRPr="00B261BF" w:rsidRDefault="0033622F" w:rsidP="00B261BF">
      <w:pPr>
        <w:spacing w:line="360" w:lineRule="auto"/>
        <w:ind w:firstLine="709"/>
        <w:contextualSpacing/>
        <w:jc w:val="both"/>
        <w:rPr>
          <w:color w:val="FF0000"/>
          <w:sz w:val="28"/>
          <w:szCs w:val="28"/>
          <w:lang w:val="en-US"/>
        </w:rPr>
      </w:pPr>
      <w:r w:rsidRPr="007A33AE">
        <w:rPr>
          <w:sz w:val="28"/>
          <w:szCs w:val="28"/>
        </w:rPr>
        <w:t>К</w:t>
      </w:r>
      <w:r w:rsidR="00CE44C2" w:rsidRPr="007A33AE">
        <w:rPr>
          <w:sz w:val="28"/>
          <w:szCs w:val="28"/>
          <w:lang w:val="en-US"/>
        </w:rPr>
        <w:t xml:space="preserve"> </w:t>
      </w:r>
      <w:r w:rsidRPr="007A33AE">
        <w:rPr>
          <w:sz w:val="28"/>
          <w:szCs w:val="28"/>
        </w:rPr>
        <w:t>ключевым</w:t>
      </w:r>
      <w:r w:rsidR="00CE44C2" w:rsidRPr="007A33AE">
        <w:rPr>
          <w:sz w:val="28"/>
          <w:szCs w:val="28"/>
          <w:lang w:val="en-US"/>
        </w:rPr>
        <w:t xml:space="preserve"> </w:t>
      </w:r>
      <w:r w:rsidRPr="007A33AE">
        <w:rPr>
          <w:sz w:val="28"/>
          <w:szCs w:val="28"/>
        </w:rPr>
        <w:t>словам</w:t>
      </w:r>
      <w:r w:rsidR="00CE44C2" w:rsidRPr="007A33AE">
        <w:rPr>
          <w:sz w:val="28"/>
          <w:szCs w:val="28"/>
          <w:lang w:val="en-US"/>
        </w:rPr>
        <w:t xml:space="preserve"> </w:t>
      </w:r>
      <w:r w:rsidRPr="007A33AE">
        <w:rPr>
          <w:sz w:val="28"/>
          <w:szCs w:val="28"/>
        </w:rPr>
        <w:t>относятся</w:t>
      </w:r>
      <w:r w:rsidRPr="007A33AE">
        <w:rPr>
          <w:sz w:val="28"/>
          <w:szCs w:val="28"/>
          <w:lang w:val="en-US"/>
        </w:rPr>
        <w:t xml:space="preserve">: </w:t>
      </w:r>
      <w:r w:rsidR="00C1704A" w:rsidRPr="00C1704A">
        <w:rPr>
          <w:sz w:val="28"/>
          <w:szCs w:val="28"/>
          <w:lang w:val="en-US"/>
        </w:rPr>
        <w:t>and, array, begin, bool, break, case, char, default, else, end, end_var, false, if, int, let, not, of, or, program, read, readln, switch, then, true, var, while, write, writeln</w:t>
      </w:r>
      <w:r w:rsidR="00D86AAE" w:rsidRPr="00733303">
        <w:rPr>
          <w:sz w:val="28"/>
          <w:szCs w:val="28"/>
          <w:lang w:val="en-US"/>
        </w:rPr>
        <w:t>, repeat, until.</w:t>
      </w:r>
    </w:p>
    <w:p w:rsidR="0033622F" w:rsidRPr="00C1704A" w:rsidRDefault="0033622F" w:rsidP="00CE44C2">
      <w:pPr>
        <w:spacing w:line="360" w:lineRule="auto"/>
        <w:ind w:firstLine="709"/>
        <w:contextualSpacing/>
        <w:jc w:val="both"/>
        <w:rPr>
          <w:sz w:val="28"/>
          <w:szCs w:val="28"/>
        </w:rPr>
      </w:pPr>
      <w:r w:rsidRPr="007A33AE">
        <w:rPr>
          <w:sz w:val="28"/>
          <w:szCs w:val="28"/>
        </w:rPr>
        <w:lastRenderedPageBreak/>
        <w:t xml:space="preserve">К однолитерным разделителям относятся: </w:t>
      </w:r>
      <w:r w:rsidR="00C1704A" w:rsidRPr="00C1704A">
        <w:rPr>
          <w:sz w:val="28"/>
          <w:szCs w:val="28"/>
        </w:rPr>
        <w:t>«#», «+», «-», «*», «/», «(», «)», «&gt;», «&lt;», «=», «[», «]», «.», «,», «:», «;», «'», «"», «!», «?», «&amp;», «^», «|».</w:t>
      </w:r>
    </w:p>
    <w:p w:rsidR="0033622F" w:rsidRPr="006F25ED" w:rsidRDefault="0033622F" w:rsidP="00CE44C2">
      <w:pPr>
        <w:spacing w:line="360" w:lineRule="auto"/>
        <w:ind w:firstLine="709"/>
        <w:contextualSpacing/>
        <w:jc w:val="both"/>
        <w:rPr>
          <w:sz w:val="28"/>
          <w:szCs w:val="28"/>
        </w:rPr>
      </w:pPr>
      <w:r w:rsidRPr="007A33AE">
        <w:rPr>
          <w:sz w:val="28"/>
          <w:szCs w:val="28"/>
        </w:rPr>
        <w:t>К двулит</w:t>
      </w:r>
      <w:r w:rsidR="00C1704A">
        <w:rPr>
          <w:sz w:val="28"/>
          <w:szCs w:val="28"/>
        </w:rPr>
        <w:t>ерным разделителям относятся: «</w:t>
      </w:r>
      <w:r w:rsidR="00C1704A" w:rsidRPr="000B4FC8">
        <w:rPr>
          <w:sz w:val="28"/>
          <w:szCs w:val="28"/>
        </w:rPr>
        <w:t>=</w:t>
      </w:r>
      <w:r w:rsidR="00C1704A">
        <w:rPr>
          <w:sz w:val="28"/>
          <w:szCs w:val="28"/>
        </w:rPr>
        <w:t>=», «</w:t>
      </w:r>
      <w:r w:rsidR="00C1704A" w:rsidRPr="000B4FC8">
        <w:rPr>
          <w:sz w:val="28"/>
          <w:szCs w:val="28"/>
        </w:rPr>
        <w:t>!</w:t>
      </w:r>
      <w:r w:rsidR="00C1704A">
        <w:rPr>
          <w:sz w:val="28"/>
          <w:szCs w:val="28"/>
        </w:rPr>
        <w:t>=», «</w:t>
      </w:r>
      <w:r w:rsidR="00C1704A" w:rsidRPr="000B4FC8">
        <w:rPr>
          <w:sz w:val="28"/>
          <w:szCs w:val="28"/>
        </w:rPr>
        <w:t>&lt;</w:t>
      </w:r>
      <w:r w:rsidR="00C1704A">
        <w:rPr>
          <w:sz w:val="28"/>
          <w:szCs w:val="28"/>
        </w:rPr>
        <w:t>=», «</w:t>
      </w:r>
      <w:r w:rsidR="00C1704A" w:rsidRPr="000B4FC8">
        <w:rPr>
          <w:sz w:val="28"/>
          <w:szCs w:val="28"/>
        </w:rPr>
        <w:t>&gt;=</w:t>
      </w:r>
      <w:r w:rsidR="00526B04">
        <w:rPr>
          <w:sz w:val="28"/>
          <w:szCs w:val="28"/>
        </w:rPr>
        <w:t>»</w:t>
      </w:r>
      <w:r w:rsidR="006F25ED" w:rsidRPr="007A33AE">
        <w:rPr>
          <w:sz w:val="28"/>
          <w:szCs w:val="28"/>
        </w:rPr>
        <w:t>.</w:t>
      </w:r>
    </w:p>
    <w:p w:rsidR="0033622F" w:rsidRPr="007A33AE" w:rsidRDefault="0033622F" w:rsidP="00CE44C2">
      <w:pPr>
        <w:spacing w:line="360" w:lineRule="auto"/>
        <w:ind w:firstLine="709"/>
        <w:contextualSpacing/>
        <w:jc w:val="both"/>
        <w:rPr>
          <w:sz w:val="28"/>
          <w:szCs w:val="28"/>
        </w:rPr>
      </w:pPr>
      <w:r w:rsidRPr="007A33AE">
        <w:rPr>
          <w:sz w:val="28"/>
          <w:szCs w:val="28"/>
        </w:rPr>
        <w:t>В компиляторе для каждого токена строятся таблицы. Ключевые слова и разделители строятся до вызова процедуры лексического анализа и являются постоянными, остальные же строятся в процессе. Каждая лексема вносится в таблицу только один раз. Каждый токен должен иметь атрибут – номер строки, где хранится символ в таблице.</w:t>
      </w:r>
    </w:p>
    <w:p w:rsidR="0033622F" w:rsidRPr="007A33AE" w:rsidRDefault="0033622F" w:rsidP="00CE44C2">
      <w:pPr>
        <w:spacing w:line="360" w:lineRule="auto"/>
        <w:ind w:firstLine="709"/>
        <w:contextualSpacing/>
        <w:jc w:val="both"/>
        <w:rPr>
          <w:sz w:val="28"/>
          <w:szCs w:val="28"/>
        </w:rPr>
      </w:pPr>
      <w:r w:rsidRPr="007A33AE">
        <w:rPr>
          <w:sz w:val="28"/>
          <w:szCs w:val="28"/>
        </w:rPr>
        <w:t>Лексический анализатор необязательный этап компиляции, но желательный по следующим причинам:</w:t>
      </w:r>
    </w:p>
    <w:p w:rsidR="0033622F" w:rsidRPr="007A33AE" w:rsidRDefault="00AF5B1E" w:rsidP="00CE44C2">
      <w:pPr>
        <w:pStyle w:val="a7"/>
        <w:numPr>
          <w:ilvl w:val="0"/>
          <w:numId w:val="20"/>
        </w:numPr>
        <w:spacing w:line="360" w:lineRule="auto"/>
        <w:ind w:left="1078" w:hanging="369"/>
        <w:jc w:val="both"/>
        <w:rPr>
          <w:sz w:val="28"/>
          <w:szCs w:val="28"/>
        </w:rPr>
      </w:pPr>
      <w:r w:rsidRPr="007A33AE">
        <w:rPr>
          <w:sz w:val="28"/>
          <w:szCs w:val="28"/>
        </w:rPr>
        <w:t>З</w:t>
      </w:r>
      <w:r w:rsidR="0033622F" w:rsidRPr="007A33AE">
        <w:rPr>
          <w:sz w:val="28"/>
          <w:szCs w:val="28"/>
        </w:rPr>
        <w:t>амена идентификаторов, констант, ограничителей и ключевых слов лексемами делает программу более удобной для дальнейшей обработки</w:t>
      </w:r>
      <w:r w:rsidR="00FB4401">
        <w:rPr>
          <w:sz w:val="28"/>
          <w:szCs w:val="28"/>
        </w:rPr>
        <w:t>.</w:t>
      </w:r>
    </w:p>
    <w:p w:rsidR="0033622F" w:rsidRPr="007A33AE" w:rsidRDefault="00AF5B1E" w:rsidP="00CE44C2">
      <w:pPr>
        <w:pStyle w:val="a7"/>
        <w:numPr>
          <w:ilvl w:val="0"/>
          <w:numId w:val="20"/>
        </w:numPr>
        <w:spacing w:line="360" w:lineRule="auto"/>
        <w:ind w:left="1078" w:hanging="369"/>
        <w:jc w:val="both"/>
        <w:rPr>
          <w:sz w:val="28"/>
          <w:szCs w:val="28"/>
        </w:rPr>
      </w:pPr>
      <w:r w:rsidRPr="007A33AE">
        <w:rPr>
          <w:sz w:val="28"/>
          <w:szCs w:val="28"/>
        </w:rPr>
        <w:t>Л</w:t>
      </w:r>
      <w:r w:rsidR="0033622F" w:rsidRPr="007A33AE">
        <w:rPr>
          <w:sz w:val="28"/>
          <w:szCs w:val="28"/>
        </w:rPr>
        <w:t>ексический анализатор уменьшает длину программы, устраняя из ее исходного представления несущественный пробелы и комментарии</w:t>
      </w:r>
      <w:r w:rsidR="00FB4401">
        <w:rPr>
          <w:sz w:val="28"/>
          <w:szCs w:val="28"/>
        </w:rPr>
        <w:t>.</w:t>
      </w:r>
    </w:p>
    <w:p w:rsidR="0033622F" w:rsidRPr="007A33AE" w:rsidRDefault="00AF5B1E" w:rsidP="00CE44C2">
      <w:pPr>
        <w:pStyle w:val="a7"/>
        <w:numPr>
          <w:ilvl w:val="0"/>
          <w:numId w:val="20"/>
        </w:numPr>
        <w:spacing w:line="360" w:lineRule="auto"/>
        <w:ind w:left="1078" w:hanging="369"/>
        <w:jc w:val="both"/>
        <w:rPr>
          <w:sz w:val="28"/>
          <w:szCs w:val="28"/>
        </w:rPr>
      </w:pPr>
      <w:r w:rsidRPr="007A33AE">
        <w:rPr>
          <w:sz w:val="28"/>
          <w:szCs w:val="28"/>
        </w:rPr>
        <w:t>Е</w:t>
      </w:r>
      <w:r w:rsidR="0033622F" w:rsidRPr="007A33AE">
        <w:rPr>
          <w:sz w:val="28"/>
          <w:szCs w:val="28"/>
        </w:rPr>
        <w:t>сли будет изменена кодировка в исходном представлении программы, то это отразится только на лексическом анализаторе.</w:t>
      </w:r>
    </w:p>
    <w:p w:rsidR="0033622F" w:rsidRPr="007A33AE" w:rsidRDefault="0033622F" w:rsidP="00CE44C2">
      <w:pPr>
        <w:pStyle w:val="a7"/>
        <w:numPr>
          <w:ilvl w:val="0"/>
          <w:numId w:val="20"/>
        </w:numPr>
        <w:tabs>
          <w:tab w:val="left" w:pos="7905"/>
        </w:tabs>
        <w:spacing w:line="360" w:lineRule="auto"/>
        <w:ind w:left="1078" w:hanging="369"/>
        <w:jc w:val="both"/>
        <w:rPr>
          <w:sz w:val="28"/>
          <w:szCs w:val="28"/>
        </w:rPr>
      </w:pPr>
      <w:r w:rsidRPr="007A33AE">
        <w:rPr>
          <w:sz w:val="28"/>
          <w:szCs w:val="28"/>
        </w:rPr>
        <w:t>Входные данные</w:t>
      </w:r>
      <w:r w:rsidR="00CE44C2" w:rsidRPr="007A33AE">
        <w:rPr>
          <w:sz w:val="28"/>
          <w:szCs w:val="28"/>
        </w:rPr>
        <w:t>.</w:t>
      </w:r>
    </w:p>
    <w:p w:rsidR="0033622F" w:rsidRPr="007A33AE" w:rsidRDefault="0033622F" w:rsidP="00CE44C2">
      <w:pPr>
        <w:pStyle w:val="a7"/>
        <w:tabs>
          <w:tab w:val="left" w:pos="7905"/>
        </w:tabs>
        <w:spacing w:line="360" w:lineRule="auto"/>
        <w:ind w:left="1077"/>
        <w:jc w:val="both"/>
        <w:rPr>
          <w:sz w:val="28"/>
          <w:szCs w:val="28"/>
        </w:rPr>
      </w:pPr>
      <w:r w:rsidRPr="007A33AE">
        <w:rPr>
          <w:sz w:val="28"/>
          <w:szCs w:val="28"/>
        </w:rPr>
        <w:t>Входными данными является текстовый документ, содержащий программу на языке, соответствующем заданной грамматике</w:t>
      </w:r>
    </w:p>
    <w:p w:rsidR="0033622F" w:rsidRPr="007A33AE" w:rsidRDefault="0033622F" w:rsidP="00CE44C2">
      <w:pPr>
        <w:pStyle w:val="a7"/>
        <w:numPr>
          <w:ilvl w:val="0"/>
          <w:numId w:val="20"/>
        </w:numPr>
        <w:tabs>
          <w:tab w:val="left" w:pos="7905"/>
        </w:tabs>
        <w:spacing w:line="360" w:lineRule="auto"/>
        <w:ind w:left="1078" w:hanging="369"/>
        <w:jc w:val="both"/>
        <w:rPr>
          <w:sz w:val="28"/>
          <w:szCs w:val="28"/>
        </w:rPr>
      </w:pPr>
      <w:r w:rsidRPr="007A33AE">
        <w:rPr>
          <w:sz w:val="28"/>
          <w:szCs w:val="28"/>
        </w:rPr>
        <w:t>Выходные данные</w:t>
      </w:r>
      <w:r w:rsidR="00CE44C2" w:rsidRPr="007A33AE">
        <w:rPr>
          <w:sz w:val="28"/>
          <w:szCs w:val="28"/>
        </w:rPr>
        <w:t>.</w:t>
      </w:r>
    </w:p>
    <w:p w:rsidR="0033622F" w:rsidRPr="007A33AE" w:rsidRDefault="0033622F" w:rsidP="00CE44C2">
      <w:pPr>
        <w:pStyle w:val="a7"/>
        <w:tabs>
          <w:tab w:val="left" w:pos="7905"/>
        </w:tabs>
        <w:spacing w:line="360" w:lineRule="auto"/>
        <w:ind w:left="1077"/>
        <w:jc w:val="both"/>
        <w:rPr>
          <w:sz w:val="28"/>
          <w:szCs w:val="28"/>
        </w:rPr>
      </w:pPr>
      <w:r w:rsidRPr="007A33AE">
        <w:rPr>
          <w:sz w:val="28"/>
          <w:szCs w:val="28"/>
        </w:rPr>
        <w:t>Выходными данными является документ  с расширением</w:t>
      </w:r>
      <w:r w:rsidR="00F01A85">
        <w:rPr>
          <w:sz w:val="28"/>
          <w:szCs w:val="28"/>
        </w:rPr>
        <w:t xml:space="preserve"> </w:t>
      </w:r>
      <w:r w:rsidRPr="007A33AE">
        <w:rPr>
          <w:sz w:val="28"/>
          <w:szCs w:val="28"/>
        </w:rPr>
        <w:t>*.</w:t>
      </w:r>
      <w:r w:rsidRPr="007A33AE">
        <w:rPr>
          <w:sz w:val="28"/>
          <w:szCs w:val="28"/>
          <w:lang w:val="en-US"/>
        </w:rPr>
        <w:t>asm</w:t>
      </w:r>
      <w:r w:rsidRPr="007A33AE">
        <w:rPr>
          <w:sz w:val="28"/>
          <w:szCs w:val="28"/>
        </w:rPr>
        <w:t>, в котором исходная программа записана на ассемблере.</w:t>
      </w:r>
      <w:r w:rsidR="00F01A85">
        <w:rPr>
          <w:sz w:val="28"/>
          <w:szCs w:val="28"/>
        </w:rPr>
        <w:t xml:space="preserve"> </w:t>
      </w:r>
      <w:r w:rsidRPr="007A33AE">
        <w:rPr>
          <w:sz w:val="28"/>
          <w:szCs w:val="28"/>
        </w:rPr>
        <w:t xml:space="preserve">Далее с помощью </w:t>
      </w:r>
      <w:r w:rsidRPr="007A33AE">
        <w:rPr>
          <w:sz w:val="28"/>
          <w:szCs w:val="28"/>
          <w:lang w:val="en-US"/>
        </w:rPr>
        <w:t>tasm</w:t>
      </w:r>
      <w:r w:rsidRPr="007A33AE">
        <w:rPr>
          <w:sz w:val="28"/>
          <w:szCs w:val="28"/>
        </w:rPr>
        <w:t>.</w:t>
      </w:r>
      <w:r w:rsidRPr="007A33AE">
        <w:rPr>
          <w:sz w:val="28"/>
          <w:szCs w:val="28"/>
          <w:lang w:val="en-US"/>
        </w:rPr>
        <w:t>exe</w:t>
      </w:r>
      <w:r w:rsidRPr="007A33AE">
        <w:rPr>
          <w:sz w:val="28"/>
          <w:szCs w:val="28"/>
        </w:rPr>
        <w:t xml:space="preserve"> и </w:t>
      </w:r>
      <w:r w:rsidRPr="007A33AE">
        <w:rPr>
          <w:sz w:val="28"/>
          <w:szCs w:val="28"/>
          <w:lang w:val="en-US"/>
        </w:rPr>
        <w:t>tlink</w:t>
      </w:r>
      <w:r w:rsidRPr="007A33AE">
        <w:rPr>
          <w:sz w:val="28"/>
          <w:szCs w:val="28"/>
        </w:rPr>
        <w:t>.</w:t>
      </w:r>
      <w:r w:rsidRPr="007A33AE">
        <w:rPr>
          <w:sz w:val="28"/>
          <w:szCs w:val="28"/>
          <w:lang w:val="en-US"/>
        </w:rPr>
        <w:t>exe</w:t>
      </w:r>
      <w:r w:rsidRPr="007A33AE">
        <w:rPr>
          <w:sz w:val="28"/>
          <w:szCs w:val="28"/>
        </w:rPr>
        <w:t xml:space="preserve"> получаем файл с расширением .</w:t>
      </w:r>
      <w:r w:rsidR="004E166F">
        <w:rPr>
          <w:sz w:val="28"/>
          <w:szCs w:val="28"/>
          <w:lang w:val="en-US"/>
        </w:rPr>
        <w:t>exe</w:t>
      </w:r>
      <w:r w:rsidRPr="007A33AE">
        <w:rPr>
          <w:sz w:val="28"/>
          <w:szCs w:val="28"/>
        </w:rPr>
        <w:t>.</w:t>
      </w:r>
    </w:p>
    <w:p w:rsidR="0033622F" w:rsidRPr="007A33AE" w:rsidRDefault="0033622F" w:rsidP="00CE44C2">
      <w:pPr>
        <w:pStyle w:val="a7"/>
        <w:spacing w:line="360" w:lineRule="auto"/>
        <w:ind w:left="709"/>
        <w:rPr>
          <w:sz w:val="28"/>
          <w:szCs w:val="28"/>
        </w:rPr>
      </w:pPr>
    </w:p>
    <w:p w:rsidR="0033622F" w:rsidRPr="00FB4401" w:rsidRDefault="0033622F" w:rsidP="00FB4401">
      <w:pPr>
        <w:spacing w:before="160" w:after="300" w:line="360" w:lineRule="auto"/>
        <w:ind w:firstLine="709"/>
        <w:rPr>
          <w:sz w:val="28"/>
          <w:szCs w:val="28"/>
        </w:rPr>
      </w:pPr>
      <w:r w:rsidRPr="00FB4401">
        <w:rPr>
          <w:sz w:val="28"/>
          <w:szCs w:val="28"/>
        </w:rPr>
        <w:t>2.2.2 Синтаксический анализ</w:t>
      </w:r>
    </w:p>
    <w:p w:rsidR="0033622F" w:rsidRPr="007A33AE" w:rsidRDefault="0033622F" w:rsidP="00B050C5">
      <w:pPr>
        <w:spacing w:line="360" w:lineRule="auto"/>
        <w:ind w:firstLine="709"/>
        <w:contextualSpacing/>
        <w:jc w:val="both"/>
        <w:rPr>
          <w:sz w:val="28"/>
          <w:szCs w:val="28"/>
        </w:rPr>
      </w:pPr>
      <w:r w:rsidRPr="007A33AE">
        <w:rPr>
          <w:sz w:val="28"/>
          <w:szCs w:val="28"/>
        </w:rPr>
        <w:t>Задача синтаксического анализатора  - провести разбор текста программы, сопоставив его с эталоном разработанной грамматики. Для синтаксического разбора используются контекстно-свободные грамматики.</w:t>
      </w:r>
    </w:p>
    <w:p w:rsidR="0033622F" w:rsidRPr="007A33AE" w:rsidRDefault="0033622F" w:rsidP="00B050C5">
      <w:pPr>
        <w:spacing w:line="360" w:lineRule="auto"/>
        <w:ind w:firstLine="709"/>
        <w:contextualSpacing/>
        <w:jc w:val="both"/>
        <w:rPr>
          <w:sz w:val="28"/>
          <w:szCs w:val="28"/>
        </w:rPr>
      </w:pPr>
      <w:r w:rsidRPr="007A33AE">
        <w:rPr>
          <w:sz w:val="28"/>
          <w:szCs w:val="28"/>
        </w:rPr>
        <w:lastRenderedPageBreak/>
        <w:t>Один из эффективных методов синтаксического анализа – метод рекурсивного спуска. В основе метода рекурсивного спуска лежит левосторонний разбор строки языка. Исходной сентенциальной формой является начальный символ грамматики, а целевой - заданная строка языка. На каждом шаге разбора правило грамматики применяется к самому левому нетерминалу сентенции. Данный процесс соответствует построению дерева разбора цепочки сверху вниз (от корня к листьям).</w:t>
      </w:r>
    </w:p>
    <w:p w:rsidR="00587FC6" w:rsidRPr="007A33AE" w:rsidRDefault="00587FC6" w:rsidP="00B050C5">
      <w:pPr>
        <w:spacing w:line="360" w:lineRule="auto"/>
        <w:ind w:firstLine="709"/>
        <w:contextualSpacing/>
        <w:jc w:val="both"/>
        <w:rPr>
          <w:sz w:val="28"/>
          <w:szCs w:val="28"/>
        </w:rPr>
      </w:pPr>
      <w:r w:rsidRPr="007A33AE">
        <w:rPr>
          <w:sz w:val="28"/>
          <w:szCs w:val="28"/>
        </w:rPr>
        <w:t>Синтаксический анализатор проверяет следующую грамматику:</w:t>
      </w:r>
    </w:p>
    <w:p w:rsidR="00587FC6" w:rsidRPr="007A33AE" w:rsidRDefault="00587FC6" w:rsidP="00587FC6">
      <w:pPr>
        <w:spacing w:line="360" w:lineRule="auto"/>
        <w:contextualSpacing/>
        <w:rPr>
          <w:sz w:val="28"/>
          <w:szCs w:val="28"/>
        </w:rPr>
      </w:pPr>
      <w:r w:rsidRPr="007A33AE">
        <w:rPr>
          <w:sz w:val="28"/>
          <w:szCs w:val="28"/>
        </w:rPr>
        <w:t>&lt;программа&gt; → ’</w:t>
      </w:r>
      <w:r w:rsidRPr="007A33AE">
        <w:rPr>
          <w:sz w:val="28"/>
          <w:szCs w:val="28"/>
          <w:lang w:val="en-US"/>
        </w:rPr>
        <w:t>program</w:t>
      </w:r>
      <w:r w:rsidRPr="007A33AE">
        <w:rPr>
          <w:sz w:val="28"/>
          <w:szCs w:val="28"/>
        </w:rPr>
        <w:t xml:space="preserve">’ </w:t>
      </w:r>
      <w:r w:rsidRPr="007A33AE">
        <w:rPr>
          <w:sz w:val="28"/>
          <w:szCs w:val="28"/>
          <w:lang w:val="en-US"/>
        </w:rPr>
        <w:t>I</w:t>
      </w:r>
      <w:r w:rsidR="00CC022D">
        <w:rPr>
          <w:sz w:val="28"/>
          <w:szCs w:val="28"/>
        </w:rPr>
        <w:t xml:space="preserve"> </w:t>
      </w:r>
      <w:r w:rsidR="00CC022D" w:rsidRPr="00CC022D">
        <w:rPr>
          <w:sz w:val="28"/>
          <w:szCs w:val="28"/>
        </w:rPr>
        <w:t xml:space="preserve">‘;’ </w:t>
      </w:r>
      <w:r w:rsidRPr="007A33AE">
        <w:rPr>
          <w:sz w:val="28"/>
          <w:szCs w:val="28"/>
        </w:rPr>
        <w:t>&lt;блок объявлений&gt;  &lt;блок операторов&gt; ’.’</w:t>
      </w:r>
    </w:p>
    <w:p w:rsidR="00CC022D" w:rsidRPr="009D79A4" w:rsidRDefault="00587FC6" w:rsidP="00587FC6">
      <w:pPr>
        <w:spacing w:line="360" w:lineRule="auto"/>
        <w:contextualSpacing/>
        <w:rPr>
          <w:sz w:val="28"/>
          <w:szCs w:val="28"/>
        </w:rPr>
      </w:pPr>
      <w:r w:rsidRPr="007A33AE">
        <w:rPr>
          <w:sz w:val="28"/>
          <w:szCs w:val="28"/>
        </w:rPr>
        <w:t>&lt;блок объявлений&gt; → ’</w:t>
      </w:r>
      <w:r w:rsidRPr="007A33AE">
        <w:rPr>
          <w:sz w:val="28"/>
          <w:szCs w:val="28"/>
          <w:lang w:val="en-US"/>
        </w:rPr>
        <w:t>var</w:t>
      </w:r>
      <w:r w:rsidRPr="007A33AE">
        <w:rPr>
          <w:sz w:val="28"/>
          <w:szCs w:val="28"/>
        </w:rPr>
        <w:t>’</w:t>
      </w:r>
      <w:r w:rsidR="00C72CE7">
        <w:rPr>
          <w:sz w:val="28"/>
          <w:szCs w:val="28"/>
        </w:rPr>
        <w:t>{</w:t>
      </w:r>
      <w:r w:rsidR="00CC022D" w:rsidRPr="00CC022D">
        <w:rPr>
          <w:sz w:val="28"/>
          <w:szCs w:val="28"/>
        </w:rPr>
        <w:t>&lt;</w:t>
      </w:r>
      <w:r w:rsidR="00CC022D">
        <w:rPr>
          <w:sz w:val="28"/>
          <w:szCs w:val="28"/>
        </w:rPr>
        <w:t>тип</w:t>
      </w:r>
      <w:r w:rsidR="00C72CE7">
        <w:rPr>
          <w:sz w:val="28"/>
          <w:szCs w:val="28"/>
        </w:rPr>
        <w:t>&gt;</w:t>
      </w:r>
      <w:r w:rsidR="00CC022D" w:rsidRPr="00CC022D">
        <w:rPr>
          <w:sz w:val="28"/>
          <w:szCs w:val="28"/>
          <w:lang w:val="en-US"/>
        </w:rPr>
        <w:t>I</w:t>
      </w:r>
      <w:r w:rsidR="00CC022D" w:rsidRPr="00CC022D">
        <w:rPr>
          <w:sz w:val="28"/>
          <w:szCs w:val="28"/>
        </w:rPr>
        <w:t xml:space="preserve"> (‘[‘ </w:t>
      </w:r>
      <w:r w:rsidR="00CC022D" w:rsidRPr="00CC022D">
        <w:rPr>
          <w:sz w:val="28"/>
          <w:szCs w:val="28"/>
          <w:lang w:val="en-US"/>
        </w:rPr>
        <w:t>C</w:t>
      </w:r>
      <w:r w:rsidR="00CC022D" w:rsidRPr="00CC022D">
        <w:rPr>
          <w:sz w:val="28"/>
          <w:szCs w:val="28"/>
        </w:rPr>
        <w:t xml:space="preserve"> ‘]’ | </w:t>
      </w:r>
      <m:oMath>
        <m:r>
          <w:rPr>
            <w:rFonts w:ascii="Cambria Math" w:hAnsi="Cambria Math"/>
            <w:sz w:val="28"/>
            <w:szCs w:val="28"/>
          </w:rPr>
          <m:t>ε</m:t>
        </m:r>
      </m:oMath>
      <w:r w:rsidR="00C72CE7">
        <w:rPr>
          <w:sz w:val="28"/>
          <w:szCs w:val="28"/>
        </w:rPr>
        <w:t>) {</w:t>
      </w:r>
      <w:r w:rsidR="00CC022D" w:rsidRPr="00CC022D">
        <w:rPr>
          <w:sz w:val="28"/>
          <w:szCs w:val="28"/>
        </w:rPr>
        <w:t xml:space="preserve">‘,’ </w:t>
      </w:r>
      <w:r w:rsidR="00CC022D" w:rsidRPr="00CC022D">
        <w:rPr>
          <w:sz w:val="28"/>
          <w:szCs w:val="28"/>
          <w:lang w:val="en-US"/>
        </w:rPr>
        <w:t>I</w:t>
      </w:r>
      <w:r w:rsidR="00CC022D" w:rsidRPr="00CC022D">
        <w:rPr>
          <w:sz w:val="28"/>
          <w:szCs w:val="28"/>
        </w:rPr>
        <w:t xml:space="preserve"> (‘[‘ </w:t>
      </w:r>
      <w:r w:rsidR="00CC022D" w:rsidRPr="00CC022D">
        <w:rPr>
          <w:sz w:val="28"/>
          <w:szCs w:val="28"/>
          <w:lang w:val="en-US"/>
        </w:rPr>
        <w:t>C</w:t>
      </w:r>
      <w:r w:rsidR="00CC022D" w:rsidRPr="00CC022D">
        <w:rPr>
          <w:sz w:val="28"/>
          <w:szCs w:val="28"/>
        </w:rPr>
        <w:t xml:space="preserve"> ‘]’ | </w:t>
      </w:r>
      <m:oMath>
        <m:r>
          <w:rPr>
            <w:rFonts w:ascii="Cambria Math" w:hAnsi="Cambria Math"/>
            <w:sz w:val="28"/>
            <w:szCs w:val="28"/>
          </w:rPr>
          <m:t>ε</m:t>
        </m:r>
      </m:oMath>
      <w:r w:rsidR="00C72CE7">
        <w:rPr>
          <w:sz w:val="28"/>
          <w:szCs w:val="28"/>
        </w:rPr>
        <w:t>) } ‘;’</w:t>
      </w:r>
      <w:r w:rsidR="00CC022D" w:rsidRPr="00CC022D">
        <w:rPr>
          <w:sz w:val="28"/>
          <w:szCs w:val="28"/>
        </w:rPr>
        <w:t>} ‘</w:t>
      </w:r>
      <w:r w:rsidR="00CC022D" w:rsidRPr="00CC022D">
        <w:rPr>
          <w:sz w:val="28"/>
          <w:szCs w:val="28"/>
          <w:lang w:val="en-US"/>
        </w:rPr>
        <w:t>end</w:t>
      </w:r>
      <w:r w:rsidR="00CC022D">
        <w:rPr>
          <w:sz w:val="28"/>
          <w:szCs w:val="28"/>
          <w:lang w:val="en-US"/>
        </w:rPr>
        <w:t>var</w:t>
      </w:r>
      <w:r w:rsidR="00CC022D" w:rsidRPr="00CC022D">
        <w:rPr>
          <w:sz w:val="28"/>
          <w:szCs w:val="28"/>
        </w:rPr>
        <w:t>’</w:t>
      </w:r>
      <w:r w:rsidR="009D79A4" w:rsidRPr="009D79A4">
        <w:rPr>
          <w:sz w:val="28"/>
          <w:szCs w:val="28"/>
        </w:rPr>
        <w:t xml:space="preserve"> ‘</w:t>
      </w:r>
      <w:r w:rsidR="009D79A4" w:rsidRPr="00C72CE7">
        <w:rPr>
          <w:sz w:val="28"/>
          <w:szCs w:val="28"/>
        </w:rPr>
        <w:t>;</w:t>
      </w:r>
      <w:r w:rsidR="009D79A4" w:rsidRPr="009D79A4">
        <w:rPr>
          <w:sz w:val="28"/>
          <w:szCs w:val="28"/>
        </w:rPr>
        <w:t>’</w:t>
      </w:r>
    </w:p>
    <w:p w:rsidR="00587FC6" w:rsidRPr="00CC022D" w:rsidRDefault="00CC022D" w:rsidP="00587FC6">
      <w:pPr>
        <w:spacing w:line="360" w:lineRule="auto"/>
        <w:contextualSpacing/>
        <w:rPr>
          <w:sz w:val="28"/>
          <w:szCs w:val="28"/>
        </w:rPr>
      </w:pPr>
      <w:r>
        <w:rPr>
          <w:sz w:val="28"/>
          <w:szCs w:val="28"/>
        </w:rPr>
        <w:t xml:space="preserve">&lt;тип&gt; </w:t>
      </w:r>
      <w:r w:rsidR="00587FC6" w:rsidRPr="007A33AE">
        <w:rPr>
          <w:sz w:val="28"/>
          <w:szCs w:val="28"/>
        </w:rPr>
        <w:t>→ ’</w:t>
      </w:r>
      <w:r>
        <w:rPr>
          <w:sz w:val="28"/>
          <w:szCs w:val="28"/>
          <w:lang w:val="en-US"/>
        </w:rPr>
        <w:t>bool</w:t>
      </w:r>
      <w:r w:rsidR="00587FC6" w:rsidRPr="007A33AE">
        <w:rPr>
          <w:sz w:val="28"/>
          <w:szCs w:val="28"/>
        </w:rPr>
        <w:t>’</w:t>
      </w:r>
      <w:r w:rsidRPr="00CC022D">
        <w:rPr>
          <w:sz w:val="28"/>
          <w:szCs w:val="28"/>
        </w:rPr>
        <w:t xml:space="preserve"> | </w:t>
      </w:r>
      <w:r w:rsidRPr="007A33AE">
        <w:rPr>
          <w:sz w:val="28"/>
          <w:szCs w:val="28"/>
        </w:rPr>
        <w:t>’</w:t>
      </w:r>
      <w:r w:rsidRPr="007A33AE">
        <w:rPr>
          <w:sz w:val="28"/>
          <w:szCs w:val="28"/>
          <w:lang w:val="en-US"/>
        </w:rPr>
        <w:t>char</w:t>
      </w:r>
      <w:r w:rsidRPr="007A33AE">
        <w:rPr>
          <w:sz w:val="28"/>
          <w:szCs w:val="28"/>
        </w:rPr>
        <w:t>’</w:t>
      </w:r>
      <w:r w:rsidRPr="00CC022D">
        <w:rPr>
          <w:sz w:val="28"/>
          <w:szCs w:val="28"/>
        </w:rPr>
        <w:t xml:space="preserve"> | </w:t>
      </w:r>
      <w:r w:rsidRPr="007A33AE">
        <w:rPr>
          <w:sz w:val="28"/>
          <w:szCs w:val="28"/>
        </w:rPr>
        <w:t>’</w:t>
      </w:r>
      <w:r w:rsidRPr="007A33AE">
        <w:rPr>
          <w:sz w:val="28"/>
          <w:szCs w:val="28"/>
          <w:lang w:val="en-US"/>
        </w:rPr>
        <w:t>int</w:t>
      </w:r>
      <w:r w:rsidRPr="007A33AE">
        <w:rPr>
          <w:sz w:val="28"/>
          <w:szCs w:val="28"/>
        </w:rPr>
        <w:t>’</w:t>
      </w:r>
    </w:p>
    <w:p w:rsidR="00587FC6" w:rsidRPr="007A33AE" w:rsidRDefault="00587FC6" w:rsidP="00587FC6">
      <w:pPr>
        <w:spacing w:line="360" w:lineRule="auto"/>
        <w:contextualSpacing/>
        <w:rPr>
          <w:sz w:val="28"/>
          <w:szCs w:val="28"/>
        </w:rPr>
      </w:pPr>
      <w:r w:rsidRPr="007A33AE">
        <w:rPr>
          <w:sz w:val="28"/>
          <w:szCs w:val="28"/>
        </w:rPr>
        <w:t>&lt;блок операторов&gt; → ’</w:t>
      </w:r>
      <w:r w:rsidRPr="007A33AE">
        <w:rPr>
          <w:sz w:val="28"/>
          <w:szCs w:val="28"/>
          <w:lang w:val="en-US"/>
        </w:rPr>
        <w:t>begin</w:t>
      </w:r>
      <w:r w:rsidRPr="007A33AE">
        <w:rPr>
          <w:sz w:val="28"/>
          <w:szCs w:val="28"/>
        </w:rPr>
        <w:t>’ {&lt;оператор&gt; ‘;’} ’</w:t>
      </w:r>
      <w:r w:rsidRPr="007A33AE">
        <w:rPr>
          <w:sz w:val="28"/>
          <w:szCs w:val="28"/>
          <w:lang w:val="en-US"/>
        </w:rPr>
        <w:t>end</w:t>
      </w:r>
      <w:r w:rsidRPr="007A33AE">
        <w:rPr>
          <w:sz w:val="28"/>
          <w:szCs w:val="28"/>
        </w:rPr>
        <w:t>’</w:t>
      </w:r>
    </w:p>
    <w:p w:rsidR="00587FC6" w:rsidRPr="007A33AE" w:rsidRDefault="00587FC6" w:rsidP="00587FC6">
      <w:pPr>
        <w:spacing w:line="360" w:lineRule="auto"/>
        <w:contextualSpacing/>
        <w:rPr>
          <w:sz w:val="28"/>
          <w:szCs w:val="28"/>
        </w:rPr>
      </w:pPr>
      <w:r w:rsidRPr="007A33AE">
        <w:rPr>
          <w:sz w:val="28"/>
          <w:szCs w:val="28"/>
        </w:rPr>
        <w:t>&lt;оператор&gt; →</w:t>
      </w:r>
      <w:r w:rsidR="00CC022D" w:rsidRPr="00CC022D">
        <w:rPr>
          <w:sz w:val="28"/>
          <w:szCs w:val="28"/>
        </w:rPr>
        <w:t xml:space="preserve"> </w:t>
      </w:r>
      <w:r w:rsidR="00CC022D" w:rsidRPr="007A33AE">
        <w:rPr>
          <w:sz w:val="28"/>
          <w:szCs w:val="28"/>
        </w:rPr>
        <w:t>&lt;блок операторов</w:t>
      </w:r>
      <w:r w:rsidR="00CC022D" w:rsidRPr="00B261BF">
        <w:rPr>
          <w:sz w:val="28"/>
          <w:szCs w:val="28"/>
        </w:rPr>
        <w:t>&gt; |</w:t>
      </w:r>
      <w:r w:rsidRPr="007A33AE">
        <w:rPr>
          <w:sz w:val="28"/>
          <w:szCs w:val="28"/>
        </w:rPr>
        <w:t xml:space="preserve"> &lt;присваивание&gt; | &lt;условие</w:t>
      </w:r>
      <w:r w:rsidR="008474DD">
        <w:rPr>
          <w:sz w:val="28"/>
          <w:szCs w:val="28"/>
        </w:rPr>
        <w:t>&gt; | &lt;цикл&gt; | &lt;ввод&gt; | &lt;вывод&gt;</w:t>
      </w:r>
      <w:r w:rsidR="00002601" w:rsidRPr="00002601">
        <w:rPr>
          <w:sz w:val="28"/>
          <w:szCs w:val="28"/>
        </w:rPr>
        <w:t xml:space="preserve"> | &lt; </w:t>
      </w:r>
      <w:r w:rsidR="00002601" w:rsidRPr="00002601">
        <w:rPr>
          <w:sz w:val="28"/>
          <w:szCs w:val="28"/>
          <w:lang w:val="en-US"/>
        </w:rPr>
        <w:t>repeat</w:t>
      </w:r>
      <w:r w:rsidR="00002601" w:rsidRPr="00002601">
        <w:rPr>
          <w:sz w:val="28"/>
          <w:szCs w:val="28"/>
        </w:rPr>
        <w:t xml:space="preserve"> &gt; </w:t>
      </w:r>
      <w:r w:rsidR="003E234A" w:rsidRPr="003E234A">
        <w:rPr>
          <w:sz w:val="28"/>
          <w:szCs w:val="28"/>
        </w:rPr>
        <w:t>|</w:t>
      </w:r>
      <w:r w:rsidRPr="00B261BF">
        <w:rPr>
          <w:sz w:val="28"/>
          <w:szCs w:val="28"/>
        </w:rPr>
        <w:t xml:space="preserve"> </w:t>
      </w:r>
      <m:oMath>
        <m:r>
          <w:rPr>
            <w:rFonts w:ascii="Cambria Math" w:hAnsi="Cambria Math"/>
            <w:sz w:val="28"/>
            <w:szCs w:val="28"/>
          </w:rPr>
          <m:t>ε</m:t>
        </m:r>
      </m:oMath>
    </w:p>
    <w:p w:rsidR="00587FC6" w:rsidRPr="007A33AE" w:rsidRDefault="00587FC6" w:rsidP="00587FC6">
      <w:pPr>
        <w:spacing w:line="360" w:lineRule="auto"/>
        <w:contextualSpacing/>
        <w:rPr>
          <w:sz w:val="28"/>
          <w:szCs w:val="28"/>
        </w:rPr>
      </w:pPr>
      <w:r w:rsidRPr="007A33AE">
        <w:rPr>
          <w:sz w:val="28"/>
          <w:szCs w:val="28"/>
        </w:rPr>
        <w:t>&lt;присваивание&gt; → ('</w:t>
      </w:r>
      <w:r w:rsidRPr="007A33AE">
        <w:rPr>
          <w:sz w:val="28"/>
          <w:szCs w:val="28"/>
          <w:lang w:val="en-US"/>
        </w:rPr>
        <w:t>let</w:t>
      </w:r>
      <w:r w:rsidRPr="007A33AE">
        <w:rPr>
          <w:sz w:val="28"/>
          <w:szCs w:val="28"/>
        </w:rPr>
        <w:t xml:space="preserve">' | </w:t>
      </w:r>
      <m:oMath>
        <m:r>
          <w:rPr>
            <w:rFonts w:ascii="Cambria Math" w:hAnsi="Cambria Math"/>
            <w:sz w:val="28"/>
            <w:szCs w:val="28"/>
          </w:rPr>
          <m:t>ε</m:t>
        </m:r>
      </m:oMath>
      <w:r w:rsidRPr="007A33AE">
        <w:rPr>
          <w:sz w:val="28"/>
          <w:szCs w:val="28"/>
        </w:rPr>
        <w:t xml:space="preserve">) </w:t>
      </w:r>
      <w:r w:rsidRPr="007A33AE">
        <w:rPr>
          <w:sz w:val="28"/>
          <w:szCs w:val="28"/>
          <w:lang w:val="en-US"/>
        </w:rPr>
        <w:t>I</w:t>
      </w:r>
      <w:r w:rsidRPr="007A33AE">
        <w:rPr>
          <w:sz w:val="28"/>
          <w:szCs w:val="28"/>
        </w:rPr>
        <w:t xml:space="preserve"> ('[' </w:t>
      </w:r>
      <w:r w:rsidRPr="007A33AE">
        <w:rPr>
          <w:sz w:val="28"/>
          <w:szCs w:val="28"/>
          <w:lang w:val="en-US"/>
        </w:rPr>
        <w:t>E</w:t>
      </w:r>
      <w:r w:rsidRPr="007A33AE">
        <w:rPr>
          <w:sz w:val="28"/>
          <w:szCs w:val="28"/>
        </w:rPr>
        <w:t xml:space="preserve"> ']' | </w:t>
      </w:r>
      <m:oMath>
        <m:r>
          <w:rPr>
            <w:rFonts w:ascii="Cambria Math" w:hAnsi="Cambria Math"/>
            <w:sz w:val="28"/>
            <w:szCs w:val="28"/>
          </w:rPr>
          <m:t>ε</m:t>
        </m:r>
      </m:oMath>
      <w:r w:rsidRPr="007A33AE">
        <w:rPr>
          <w:sz w:val="28"/>
          <w:szCs w:val="28"/>
        </w:rPr>
        <w:t>) '=' (</w:t>
      </w:r>
      <w:r w:rsidRPr="007A33AE">
        <w:rPr>
          <w:sz w:val="28"/>
          <w:szCs w:val="28"/>
          <w:lang w:val="en-US"/>
        </w:rPr>
        <w:t>E</w:t>
      </w:r>
      <w:r w:rsidRPr="007A33AE">
        <w:rPr>
          <w:sz w:val="28"/>
          <w:szCs w:val="28"/>
        </w:rPr>
        <w:t xml:space="preserve"> | </w:t>
      </w:r>
      <w:r w:rsidRPr="007A33AE">
        <w:rPr>
          <w:sz w:val="28"/>
          <w:szCs w:val="28"/>
          <w:lang w:val="en-US"/>
        </w:rPr>
        <w:t>El</w:t>
      </w:r>
      <w:r w:rsidRPr="007A33AE">
        <w:rPr>
          <w:sz w:val="28"/>
          <w:szCs w:val="28"/>
        </w:rPr>
        <w:t xml:space="preserve"> | </w:t>
      </w:r>
      <w:r w:rsidRPr="007A33AE">
        <w:rPr>
          <w:sz w:val="28"/>
          <w:szCs w:val="28"/>
          <w:lang w:val="en-US"/>
        </w:rPr>
        <w:t>L</w:t>
      </w:r>
      <w:r w:rsidRPr="007A33AE">
        <w:rPr>
          <w:sz w:val="28"/>
          <w:szCs w:val="28"/>
        </w:rPr>
        <w:t xml:space="preserve"> | </w:t>
      </w:r>
      <w:r w:rsidRPr="007A33AE">
        <w:rPr>
          <w:sz w:val="28"/>
          <w:szCs w:val="28"/>
          <w:lang w:val="en-US"/>
        </w:rPr>
        <w:t>I</w:t>
      </w:r>
      <w:r w:rsidRPr="007A33AE">
        <w:rPr>
          <w:sz w:val="28"/>
          <w:szCs w:val="28"/>
        </w:rPr>
        <w:t xml:space="preserve"> ('[' </w:t>
      </w:r>
      <w:r w:rsidRPr="007A33AE">
        <w:rPr>
          <w:sz w:val="28"/>
          <w:szCs w:val="28"/>
          <w:lang w:val="en-US"/>
        </w:rPr>
        <w:t>E</w:t>
      </w:r>
      <w:r w:rsidRPr="007A33AE">
        <w:rPr>
          <w:sz w:val="28"/>
          <w:szCs w:val="28"/>
        </w:rPr>
        <w:t xml:space="preserve"> ']' | </w:t>
      </w:r>
      <m:oMath>
        <m:r>
          <w:rPr>
            <w:rFonts w:ascii="Cambria Math" w:hAnsi="Cambria Math"/>
            <w:sz w:val="28"/>
            <w:szCs w:val="28"/>
          </w:rPr>
          <m:t>ε</m:t>
        </m:r>
      </m:oMath>
      <w:r w:rsidRPr="007A33AE">
        <w:rPr>
          <w:sz w:val="28"/>
          <w:szCs w:val="28"/>
        </w:rPr>
        <w:t>))</w:t>
      </w:r>
    </w:p>
    <w:p w:rsidR="00587FC6" w:rsidRPr="007A33AE" w:rsidRDefault="00587FC6" w:rsidP="00587FC6">
      <w:pPr>
        <w:spacing w:line="360" w:lineRule="auto"/>
        <w:contextualSpacing/>
        <w:rPr>
          <w:sz w:val="28"/>
          <w:szCs w:val="28"/>
        </w:rPr>
      </w:pPr>
      <w:r w:rsidRPr="007A33AE">
        <w:rPr>
          <w:sz w:val="28"/>
          <w:szCs w:val="28"/>
        </w:rPr>
        <w:t>&lt;условие&gt; → ’</w:t>
      </w:r>
      <w:r w:rsidRPr="007A33AE">
        <w:rPr>
          <w:sz w:val="28"/>
          <w:szCs w:val="28"/>
          <w:lang w:val="en-US"/>
        </w:rPr>
        <w:t>if</w:t>
      </w:r>
      <w:r w:rsidRPr="007A33AE">
        <w:rPr>
          <w:sz w:val="28"/>
          <w:szCs w:val="28"/>
        </w:rPr>
        <w:t xml:space="preserve">’ </w:t>
      </w:r>
      <w:r w:rsidR="005D131B" w:rsidRPr="005D131B">
        <w:rPr>
          <w:sz w:val="28"/>
          <w:szCs w:val="28"/>
        </w:rPr>
        <w:t xml:space="preserve"> </w:t>
      </w:r>
      <w:r w:rsidRPr="007A33AE">
        <w:rPr>
          <w:sz w:val="28"/>
          <w:szCs w:val="28"/>
          <w:lang w:val="en-US"/>
        </w:rPr>
        <w:t>El</w:t>
      </w:r>
      <w:r w:rsidR="005D131B">
        <w:rPr>
          <w:sz w:val="28"/>
          <w:szCs w:val="28"/>
        </w:rPr>
        <w:t xml:space="preserve"> </w:t>
      </w:r>
      <w:r w:rsidR="005D131B" w:rsidRPr="005D131B">
        <w:rPr>
          <w:sz w:val="28"/>
          <w:szCs w:val="28"/>
        </w:rPr>
        <w:t xml:space="preserve"> </w:t>
      </w:r>
      <w:r w:rsidRPr="007A33AE">
        <w:rPr>
          <w:sz w:val="28"/>
          <w:szCs w:val="28"/>
        </w:rPr>
        <w:t>‘</w:t>
      </w:r>
      <w:r w:rsidRPr="007A33AE">
        <w:rPr>
          <w:sz w:val="28"/>
          <w:szCs w:val="28"/>
          <w:lang w:val="en-US"/>
        </w:rPr>
        <w:t>then</w:t>
      </w:r>
      <w:r w:rsidR="005D131B">
        <w:rPr>
          <w:sz w:val="28"/>
          <w:szCs w:val="28"/>
        </w:rPr>
        <w:t>’ &lt;оператор</w:t>
      </w:r>
      <w:r w:rsidRPr="007A33AE">
        <w:rPr>
          <w:sz w:val="28"/>
          <w:szCs w:val="28"/>
        </w:rPr>
        <w:t>&gt; (‘</w:t>
      </w:r>
      <w:r w:rsidRPr="007A33AE">
        <w:rPr>
          <w:sz w:val="28"/>
          <w:szCs w:val="28"/>
          <w:lang w:val="en-US"/>
        </w:rPr>
        <w:t>else</w:t>
      </w:r>
      <w:r w:rsidRPr="007A33AE">
        <w:rPr>
          <w:sz w:val="28"/>
          <w:szCs w:val="28"/>
        </w:rPr>
        <w:t xml:space="preserve">’ &lt;оператор &gt; | </w:t>
      </w:r>
      <m:oMath>
        <m:r>
          <w:rPr>
            <w:rFonts w:ascii="Cambria Math" w:hAnsi="Cambria Math"/>
            <w:sz w:val="28"/>
            <w:szCs w:val="28"/>
          </w:rPr>
          <m:t>ε</m:t>
        </m:r>
      </m:oMath>
      <w:r w:rsidRPr="007A33AE">
        <w:rPr>
          <w:sz w:val="28"/>
          <w:szCs w:val="28"/>
        </w:rPr>
        <w:t>)</w:t>
      </w:r>
    </w:p>
    <w:p w:rsidR="00587FC6" w:rsidRPr="000B4FC8" w:rsidRDefault="00587FC6" w:rsidP="00587FC6">
      <w:pPr>
        <w:spacing w:line="360" w:lineRule="auto"/>
        <w:contextualSpacing/>
        <w:rPr>
          <w:sz w:val="28"/>
          <w:szCs w:val="28"/>
        </w:rPr>
      </w:pPr>
      <w:r w:rsidRPr="000B4FC8">
        <w:rPr>
          <w:sz w:val="28"/>
          <w:szCs w:val="28"/>
        </w:rPr>
        <w:t>&lt;</w:t>
      </w:r>
      <w:r w:rsidRPr="007A33AE">
        <w:rPr>
          <w:sz w:val="28"/>
          <w:szCs w:val="28"/>
        </w:rPr>
        <w:t>цикл</w:t>
      </w:r>
      <w:r w:rsidRPr="000B4FC8">
        <w:rPr>
          <w:sz w:val="28"/>
          <w:szCs w:val="28"/>
        </w:rPr>
        <w:t xml:space="preserve"> </w:t>
      </w:r>
      <w:r w:rsidRPr="007A33AE">
        <w:rPr>
          <w:sz w:val="28"/>
          <w:szCs w:val="28"/>
          <w:lang w:val="en-US"/>
        </w:rPr>
        <w:t>w</w:t>
      </w:r>
      <w:r w:rsidR="005D131B">
        <w:rPr>
          <w:sz w:val="28"/>
          <w:szCs w:val="28"/>
          <w:lang w:val="en-US"/>
        </w:rPr>
        <w:t>hile</w:t>
      </w:r>
      <w:r w:rsidR="005D131B" w:rsidRPr="000B4FC8">
        <w:rPr>
          <w:sz w:val="28"/>
          <w:szCs w:val="28"/>
        </w:rPr>
        <w:t>&gt; → ’</w:t>
      </w:r>
      <w:r w:rsidR="005D131B">
        <w:rPr>
          <w:sz w:val="28"/>
          <w:szCs w:val="28"/>
          <w:lang w:val="en-US"/>
        </w:rPr>
        <w:t>while</w:t>
      </w:r>
      <w:r w:rsidR="005D131B" w:rsidRPr="000B4FC8">
        <w:rPr>
          <w:sz w:val="28"/>
          <w:szCs w:val="28"/>
        </w:rPr>
        <w:t xml:space="preserve">’ ‘(‘ </w:t>
      </w:r>
      <w:r w:rsidR="005D131B">
        <w:rPr>
          <w:sz w:val="28"/>
          <w:szCs w:val="28"/>
          <w:lang w:val="en-US"/>
        </w:rPr>
        <w:t>El</w:t>
      </w:r>
      <w:r w:rsidR="005D131B" w:rsidRPr="000B4FC8">
        <w:rPr>
          <w:sz w:val="28"/>
          <w:szCs w:val="28"/>
        </w:rPr>
        <w:t xml:space="preserve"> ‘)’ </w:t>
      </w:r>
      <w:r w:rsidRPr="000B4FC8">
        <w:rPr>
          <w:sz w:val="28"/>
          <w:szCs w:val="28"/>
        </w:rPr>
        <w:t>&lt;</w:t>
      </w:r>
      <w:r w:rsidRPr="007A33AE">
        <w:rPr>
          <w:sz w:val="28"/>
          <w:szCs w:val="28"/>
        </w:rPr>
        <w:t>оператор</w:t>
      </w:r>
      <w:r w:rsidRPr="000B4FC8">
        <w:rPr>
          <w:sz w:val="28"/>
          <w:szCs w:val="28"/>
        </w:rPr>
        <w:t xml:space="preserve"> &gt;</w:t>
      </w:r>
    </w:p>
    <w:p w:rsidR="00587FC6" w:rsidRPr="000B4FC8" w:rsidRDefault="00587FC6" w:rsidP="00587FC6">
      <w:pPr>
        <w:spacing w:line="360" w:lineRule="auto"/>
        <w:contextualSpacing/>
        <w:rPr>
          <w:sz w:val="28"/>
          <w:szCs w:val="28"/>
        </w:rPr>
      </w:pPr>
      <w:r w:rsidRPr="000B4FC8">
        <w:rPr>
          <w:sz w:val="28"/>
          <w:szCs w:val="28"/>
        </w:rPr>
        <w:t>&lt;</w:t>
      </w:r>
      <w:r w:rsidRPr="007A33AE">
        <w:rPr>
          <w:sz w:val="28"/>
          <w:szCs w:val="28"/>
        </w:rPr>
        <w:t>ввод</w:t>
      </w:r>
      <w:r w:rsidRPr="000B4FC8">
        <w:rPr>
          <w:sz w:val="28"/>
          <w:szCs w:val="28"/>
        </w:rPr>
        <w:t>&gt; → ’</w:t>
      </w:r>
      <w:r w:rsidRPr="007A33AE">
        <w:rPr>
          <w:sz w:val="28"/>
          <w:szCs w:val="28"/>
          <w:lang w:val="en-US"/>
        </w:rPr>
        <w:t>read</w:t>
      </w:r>
      <w:r w:rsidRPr="000B4FC8">
        <w:rPr>
          <w:sz w:val="28"/>
          <w:szCs w:val="28"/>
        </w:rPr>
        <w:t xml:space="preserve">’ ‘(’ </w:t>
      </w:r>
      <w:r w:rsidRPr="007A33AE">
        <w:rPr>
          <w:sz w:val="28"/>
          <w:szCs w:val="28"/>
          <w:lang w:val="en-US"/>
        </w:rPr>
        <w:t>I</w:t>
      </w:r>
      <w:r w:rsidRPr="000B4FC8">
        <w:rPr>
          <w:sz w:val="28"/>
          <w:szCs w:val="28"/>
        </w:rPr>
        <w:t>[‘[’</w:t>
      </w:r>
      <w:r w:rsidRPr="007A33AE">
        <w:rPr>
          <w:sz w:val="28"/>
          <w:szCs w:val="28"/>
          <w:lang w:val="en-US"/>
        </w:rPr>
        <w:t>E</w:t>
      </w:r>
      <w:r w:rsidRPr="000B4FC8">
        <w:rPr>
          <w:sz w:val="28"/>
          <w:szCs w:val="28"/>
        </w:rPr>
        <w:t xml:space="preserve">’]’] | </w:t>
      </w:r>
      <w:r w:rsidRPr="007A33AE">
        <w:rPr>
          <w:sz w:val="28"/>
          <w:szCs w:val="28"/>
          <w:lang w:val="en-US"/>
        </w:rPr>
        <w:t>ε</w:t>
      </w:r>
      <w:r w:rsidRPr="000B4FC8">
        <w:rPr>
          <w:sz w:val="28"/>
          <w:szCs w:val="28"/>
        </w:rPr>
        <w:t>)</w:t>
      </w:r>
    </w:p>
    <w:p w:rsidR="00587FC6" w:rsidRPr="000E16B4" w:rsidRDefault="00587FC6" w:rsidP="00587FC6">
      <w:pPr>
        <w:spacing w:line="360" w:lineRule="auto"/>
        <w:contextualSpacing/>
        <w:rPr>
          <w:sz w:val="28"/>
          <w:szCs w:val="28"/>
        </w:rPr>
      </w:pPr>
      <w:r w:rsidRPr="000B4FC8">
        <w:rPr>
          <w:sz w:val="28"/>
          <w:szCs w:val="28"/>
        </w:rPr>
        <w:t>&lt;</w:t>
      </w:r>
      <w:r w:rsidRPr="007A33AE">
        <w:rPr>
          <w:sz w:val="28"/>
          <w:szCs w:val="28"/>
        </w:rPr>
        <w:t>вывод</w:t>
      </w:r>
      <w:r w:rsidRPr="000B4FC8">
        <w:rPr>
          <w:sz w:val="28"/>
          <w:szCs w:val="28"/>
        </w:rPr>
        <w:t>&gt; → ’</w:t>
      </w:r>
      <w:r w:rsidRPr="007A33AE">
        <w:rPr>
          <w:sz w:val="28"/>
          <w:szCs w:val="28"/>
          <w:lang w:val="en-US"/>
        </w:rPr>
        <w:t>write</w:t>
      </w:r>
      <w:r w:rsidRPr="000B4FC8">
        <w:rPr>
          <w:sz w:val="28"/>
          <w:szCs w:val="28"/>
        </w:rPr>
        <w:t>’ ‘(’ (((</w:t>
      </w:r>
      <w:r w:rsidRPr="007A33AE">
        <w:rPr>
          <w:sz w:val="28"/>
          <w:szCs w:val="28"/>
          <w:lang w:val="en-US"/>
        </w:rPr>
        <w:t>E</w:t>
      </w:r>
      <w:r w:rsidRPr="000B4FC8">
        <w:rPr>
          <w:sz w:val="28"/>
          <w:szCs w:val="28"/>
        </w:rPr>
        <w:t xml:space="preserve"> | </w:t>
      </w:r>
      <w:r w:rsidRPr="007A33AE">
        <w:rPr>
          <w:sz w:val="28"/>
          <w:szCs w:val="28"/>
          <w:lang w:val="en-US"/>
        </w:rPr>
        <w:t>I</w:t>
      </w:r>
      <w:r w:rsidRPr="007A33AE">
        <w:rPr>
          <w:sz w:val="28"/>
          <w:szCs w:val="28"/>
          <w:vertAlign w:val="subscript"/>
          <w:lang w:val="en-US"/>
        </w:rPr>
        <w:t>char</w:t>
      </w:r>
      <w:r w:rsidRPr="000B4FC8">
        <w:rPr>
          <w:sz w:val="28"/>
          <w:szCs w:val="28"/>
          <w:vertAlign w:val="subscript"/>
        </w:rPr>
        <w:t xml:space="preserve"> </w:t>
      </w:r>
      <w:r w:rsidRPr="000B4FC8">
        <w:rPr>
          <w:sz w:val="28"/>
          <w:szCs w:val="28"/>
        </w:rPr>
        <w:t>| &lt;</w:t>
      </w:r>
      <w:r w:rsidRPr="007A33AE">
        <w:rPr>
          <w:sz w:val="28"/>
          <w:szCs w:val="28"/>
        </w:rPr>
        <w:t>литерал</w:t>
      </w:r>
      <w:r w:rsidRPr="000B4FC8">
        <w:rPr>
          <w:sz w:val="28"/>
          <w:szCs w:val="28"/>
        </w:rPr>
        <w:t>&gt;) {‘,’ (</w:t>
      </w:r>
      <w:r w:rsidRPr="007A33AE">
        <w:rPr>
          <w:sz w:val="28"/>
          <w:szCs w:val="28"/>
          <w:lang w:val="en-US"/>
        </w:rPr>
        <w:t>E</w:t>
      </w:r>
      <w:r w:rsidRPr="000B4FC8">
        <w:rPr>
          <w:sz w:val="28"/>
          <w:szCs w:val="28"/>
        </w:rPr>
        <w:t xml:space="preserve"> | </w:t>
      </w:r>
      <w:r w:rsidRPr="007A33AE">
        <w:rPr>
          <w:sz w:val="28"/>
          <w:szCs w:val="28"/>
          <w:lang w:val="en-US"/>
        </w:rPr>
        <w:t>I</w:t>
      </w:r>
      <w:r w:rsidRPr="007A33AE">
        <w:rPr>
          <w:sz w:val="28"/>
          <w:szCs w:val="28"/>
          <w:vertAlign w:val="subscript"/>
          <w:lang w:val="en-US"/>
        </w:rPr>
        <w:t>char</w:t>
      </w:r>
      <w:r w:rsidRPr="000B4FC8">
        <w:rPr>
          <w:sz w:val="28"/>
          <w:szCs w:val="28"/>
          <w:vertAlign w:val="subscript"/>
        </w:rPr>
        <w:t xml:space="preserve"> </w:t>
      </w:r>
      <w:r w:rsidRPr="000B4FC8">
        <w:rPr>
          <w:sz w:val="28"/>
          <w:szCs w:val="28"/>
        </w:rPr>
        <w:t>| &lt;</w:t>
      </w:r>
      <w:r w:rsidRPr="007A33AE">
        <w:rPr>
          <w:sz w:val="28"/>
          <w:szCs w:val="28"/>
        </w:rPr>
        <w:t>литерал</w:t>
      </w:r>
      <w:r w:rsidRPr="000B4FC8">
        <w:rPr>
          <w:sz w:val="28"/>
          <w:szCs w:val="28"/>
        </w:rPr>
        <w:t xml:space="preserve">&gt;)}) | </w:t>
      </w:r>
      <m:oMath>
        <m:r>
          <w:rPr>
            <w:rFonts w:ascii="Cambria Math" w:hAnsi="Cambria Math"/>
            <w:sz w:val="28"/>
            <w:szCs w:val="28"/>
          </w:rPr>
          <m:t>ε</m:t>
        </m:r>
      </m:oMath>
      <w:r w:rsidRPr="000B4FC8">
        <w:rPr>
          <w:sz w:val="28"/>
          <w:szCs w:val="28"/>
        </w:rPr>
        <w:t>) ’)’</w:t>
      </w:r>
    </w:p>
    <w:p w:rsidR="00002601" w:rsidRPr="000E16B4" w:rsidRDefault="00002601" w:rsidP="00587FC6">
      <w:pPr>
        <w:spacing w:line="360" w:lineRule="auto"/>
        <w:contextualSpacing/>
        <w:rPr>
          <w:sz w:val="28"/>
          <w:szCs w:val="28"/>
        </w:rPr>
      </w:pPr>
      <w:r w:rsidRPr="000E16B4">
        <w:rPr>
          <w:sz w:val="28"/>
          <w:szCs w:val="28"/>
        </w:rPr>
        <w:t xml:space="preserve">&lt; </w:t>
      </w:r>
      <w:r w:rsidRPr="00002601">
        <w:rPr>
          <w:sz w:val="28"/>
          <w:szCs w:val="28"/>
          <w:lang w:val="en-US"/>
        </w:rPr>
        <w:t>repeat</w:t>
      </w:r>
      <w:r w:rsidRPr="000E16B4">
        <w:rPr>
          <w:sz w:val="28"/>
          <w:szCs w:val="28"/>
        </w:rPr>
        <w:t xml:space="preserve"> &gt; → ‘</w:t>
      </w:r>
      <w:r w:rsidRPr="00002601">
        <w:rPr>
          <w:sz w:val="28"/>
          <w:szCs w:val="28"/>
          <w:lang w:val="en-US"/>
        </w:rPr>
        <w:t>repeat</w:t>
      </w:r>
      <w:r w:rsidRPr="000E16B4">
        <w:rPr>
          <w:sz w:val="28"/>
          <w:szCs w:val="28"/>
        </w:rPr>
        <w:t>’ &lt;оператор&gt; {‘,’  &lt;оператор&gt;} ‘</w:t>
      </w:r>
      <w:r w:rsidRPr="00002601">
        <w:rPr>
          <w:sz w:val="28"/>
          <w:szCs w:val="28"/>
          <w:lang w:val="en-US"/>
        </w:rPr>
        <w:t>until</w:t>
      </w:r>
      <w:r w:rsidRPr="000E16B4">
        <w:rPr>
          <w:sz w:val="28"/>
          <w:szCs w:val="28"/>
        </w:rPr>
        <w:t xml:space="preserve">’ </w:t>
      </w:r>
      <w:r w:rsidRPr="00002601">
        <w:rPr>
          <w:sz w:val="28"/>
          <w:szCs w:val="28"/>
          <w:lang w:val="en-US"/>
        </w:rPr>
        <w:t>El</w:t>
      </w:r>
    </w:p>
    <w:p w:rsidR="00587FC6" w:rsidRPr="007A33AE" w:rsidRDefault="00587FC6" w:rsidP="00587FC6">
      <w:pPr>
        <w:spacing w:line="360" w:lineRule="auto"/>
        <w:contextualSpacing/>
        <w:rPr>
          <w:sz w:val="28"/>
          <w:szCs w:val="28"/>
        </w:rPr>
      </w:pPr>
      <w:r w:rsidRPr="007A33AE">
        <w:rPr>
          <w:sz w:val="28"/>
          <w:szCs w:val="28"/>
          <w:lang w:val="en-US"/>
        </w:rPr>
        <w:t>E</w:t>
      </w:r>
      <w:r w:rsidRPr="007A33AE">
        <w:rPr>
          <w:sz w:val="28"/>
          <w:szCs w:val="28"/>
        </w:rPr>
        <w:t xml:space="preserve"> – арифметическое выражение</w:t>
      </w:r>
    </w:p>
    <w:p w:rsidR="00587FC6" w:rsidRPr="007A33AE" w:rsidRDefault="00587FC6" w:rsidP="00587FC6">
      <w:pPr>
        <w:spacing w:line="360" w:lineRule="auto"/>
        <w:contextualSpacing/>
        <w:rPr>
          <w:sz w:val="28"/>
          <w:szCs w:val="28"/>
        </w:rPr>
      </w:pPr>
      <w:r w:rsidRPr="007A33AE">
        <w:rPr>
          <w:sz w:val="28"/>
          <w:szCs w:val="28"/>
          <w:lang w:val="en-US"/>
        </w:rPr>
        <w:t>E</w:t>
      </w:r>
      <w:r w:rsidRPr="007A33AE">
        <w:rPr>
          <w:sz w:val="28"/>
          <w:szCs w:val="28"/>
        </w:rPr>
        <w:t xml:space="preserve"> → </w:t>
      </w:r>
      <w:r w:rsidRPr="007A33AE">
        <w:rPr>
          <w:sz w:val="28"/>
          <w:szCs w:val="28"/>
          <w:lang w:val="en-US"/>
        </w:rPr>
        <w:t>T</w:t>
      </w:r>
      <w:r w:rsidRPr="007A33AE">
        <w:rPr>
          <w:sz w:val="28"/>
          <w:szCs w:val="28"/>
        </w:rPr>
        <w:t xml:space="preserve"> {+</w:t>
      </w:r>
      <w:r w:rsidRPr="007A33AE">
        <w:rPr>
          <w:sz w:val="28"/>
          <w:szCs w:val="28"/>
          <w:lang w:val="en-US"/>
        </w:rPr>
        <w:t>T</w:t>
      </w:r>
      <w:r w:rsidRPr="007A33AE">
        <w:rPr>
          <w:sz w:val="28"/>
          <w:szCs w:val="28"/>
        </w:rPr>
        <w:t xml:space="preserve"> | -</w:t>
      </w:r>
      <w:r w:rsidRPr="007A33AE">
        <w:rPr>
          <w:sz w:val="28"/>
          <w:szCs w:val="28"/>
          <w:lang w:val="en-US"/>
        </w:rPr>
        <w:t>T</w:t>
      </w:r>
      <w:r w:rsidRPr="007A33AE">
        <w:rPr>
          <w:sz w:val="28"/>
          <w:szCs w:val="28"/>
        </w:rPr>
        <w:t>}</w:t>
      </w:r>
    </w:p>
    <w:p w:rsidR="00587FC6" w:rsidRPr="007A33AE" w:rsidRDefault="00587FC6" w:rsidP="00587FC6">
      <w:pPr>
        <w:spacing w:line="360" w:lineRule="auto"/>
        <w:contextualSpacing/>
        <w:rPr>
          <w:sz w:val="28"/>
          <w:szCs w:val="28"/>
        </w:rPr>
      </w:pPr>
      <w:r w:rsidRPr="007A33AE">
        <w:rPr>
          <w:sz w:val="28"/>
          <w:szCs w:val="28"/>
          <w:lang w:val="en-US"/>
        </w:rPr>
        <w:t>T</w:t>
      </w:r>
      <w:r w:rsidRPr="007A33AE">
        <w:rPr>
          <w:sz w:val="28"/>
          <w:szCs w:val="28"/>
        </w:rPr>
        <w:t xml:space="preserve"> → </w:t>
      </w:r>
      <w:r w:rsidRPr="007A33AE">
        <w:rPr>
          <w:sz w:val="28"/>
          <w:szCs w:val="28"/>
          <w:lang w:val="en-US"/>
        </w:rPr>
        <w:t>F</w:t>
      </w:r>
      <w:r w:rsidRPr="007A33AE">
        <w:rPr>
          <w:sz w:val="28"/>
          <w:szCs w:val="28"/>
        </w:rPr>
        <w:t xml:space="preserve"> {*</w:t>
      </w:r>
      <w:r w:rsidRPr="007A33AE">
        <w:rPr>
          <w:sz w:val="28"/>
          <w:szCs w:val="28"/>
          <w:lang w:val="en-US"/>
        </w:rPr>
        <w:t>F</w:t>
      </w:r>
      <w:r w:rsidRPr="007A33AE">
        <w:rPr>
          <w:sz w:val="28"/>
          <w:szCs w:val="28"/>
        </w:rPr>
        <w:t xml:space="preserve"> | /</w:t>
      </w:r>
      <w:r w:rsidRPr="007A33AE">
        <w:rPr>
          <w:sz w:val="28"/>
          <w:szCs w:val="28"/>
          <w:lang w:val="en-US"/>
        </w:rPr>
        <w:t>F</w:t>
      </w:r>
      <w:r w:rsidRPr="007A33AE">
        <w:rPr>
          <w:sz w:val="28"/>
          <w:szCs w:val="28"/>
        </w:rPr>
        <w:t xml:space="preserve">} </w:t>
      </w:r>
    </w:p>
    <w:p w:rsidR="00587FC6" w:rsidRPr="007A33AE" w:rsidRDefault="00587FC6" w:rsidP="00587FC6">
      <w:pPr>
        <w:spacing w:line="360" w:lineRule="auto"/>
        <w:contextualSpacing/>
        <w:rPr>
          <w:sz w:val="28"/>
          <w:szCs w:val="28"/>
        </w:rPr>
      </w:pPr>
      <w:r w:rsidRPr="007A33AE">
        <w:rPr>
          <w:sz w:val="28"/>
          <w:szCs w:val="28"/>
          <w:lang w:val="en-US"/>
        </w:rPr>
        <w:t>F</w:t>
      </w:r>
      <w:r w:rsidRPr="007A33AE">
        <w:rPr>
          <w:sz w:val="28"/>
          <w:szCs w:val="28"/>
        </w:rPr>
        <w:t xml:space="preserve"> → </w:t>
      </w:r>
      <w:r w:rsidRPr="007A33AE">
        <w:rPr>
          <w:sz w:val="28"/>
          <w:szCs w:val="28"/>
          <w:lang w:val="en-US"/>
        </w:rPr>
        <w:t>I</w:t>
      </w:r>
      <w:r w:rsidRPr="007A33AE">
        <w:rPr>
          <w:sz w:val="28"/>
          <w:szCs w:val="28"/>
        </w:rPr>
        <w:t xml:space="preserve"> ( ‘[‘ </w:t>
      </w:r>
      <w:r w:rsidRPr="007A33AE">
        <w:rPr>
          <w:sz w:val="28"/>
          <w:szCs w:val="28"/>
          <w:lang w:val="en-US"/>
        </w:rPr>
        <w:t>E</w:t>
      </w:r>
      <w:r w:rsidRPr="007A33AE">
        <w:rPr>
          <w:sz w:val="28"/>
          <w:szCs w:val="28"/>
        </w:rPr>
        <w:t xml:space="preserve"> ‘]’ | </w:t>
      </w:r>
      <m:oMath>
        <m:r>
          <w:rPr>
            <w:rFonts w:ascii="Cambria Math" w:hAnsi="Cambria Math"/>
            <w:sz w:val="28"/>
            <w:szCs w:val="28"/>
          </w:rPr>
          <m:t>ε</m:t>
        </m:r>
      </m:oMath>
      <w:r w:rsidRPr="007A33AE">
        <w:rPr>
          <w:sz w:val="28"/>
          <w:szCs w:val="28"/>
        </w:rPr>
        <w:t xml:space="preserve">) | ‘(‘ </w:t>
      </w:r>
      <w:r w:rsidRPr="007A33AE">
        <w:rPr>
          <w:sz w:val="28"/>
          <w:szCs w:val="28"/>
          <w:lang w:val="en-US"/>
        </w:rPr>
        <w:t>E</w:t>
      </w:r>
      <w:r w:rsidRPr="007A33AE">
        <w:rPr>
          <w:sz w:val="28"/>
          <w:szCs w:val="28"/>
        </w:rPr>
        <w:t xml:space="preserve"> ‘)’ | </w:t>
      </w:r>
      <w:r w:rsidRPr="007A33AE">
        <w:rPr>
          <w:sz w:val="28"/>
          <w:szCs w:val="28"/>
          <w:lang w:val="en-US"/>
        </w:rPr>
        <w:t>N</w:t>
      </w:r>
    </w:p>
    <w:p w:rsidR="00587FC6" w:rsidRPr="007A33AE" w:rsidRDefault="00587FC6" w:rsidP="00587FC6">
      <w:pPr>
        <w:spacing w:line="360" w:lineRule="auto"/>
        <w:contextualSpacing/>
        <w:rPr>
          <w:sz w:val="28"/>
          <w:szCs w:val="28"/>
        </w:rPr>
      </w:pPr>
      <w:r w:rsidRPr="007A33AE">
        <w:rPr>
          <w:sz w:val="28"/>
          <w:szCs w:val="28"/>
          <w:lang w:val="en-US"/>
        </w:rPr>
        <w:t>El</w:t>
      </w:r>
      <w:r w:rsidRPr="007A33AE">
        <w:rPr>
          <w:sz w:val="28"/>
          <w:szCs w:val="28"/>
        </w:rPr>
        <w:t xml:space="preserve"> – логическое выражение</w:t>
      </w:r>
    </w:p>
    <w:p w:rsidR="00587FC6" w:rsidRPr="007A33AE" w:rsidRDefault="00587FC6" w:rsidP="00587FC6">
      <w:pPr>
        <w:spacing w:line="360" w:lineRule="auto"/>
        <w:contextualSpacing/>
        <w:rPr>
          <w:sz w:val="28"/>
          <w:szCs w:val="28"/>
        </w:rPr>
      </w:pPr>
      <w:r w:rsidRPr="007A33AE">
        <w:rPr>
          <w:sz w:val="28"/>
          <w:szCs w:val="28"/>
          <w:lang w:val="en-US"/>
        </w:rPr>
        <w:t>El</w:t>
      </w:r>
      <w:r w:rsidRPr="007A33AE">
        <w:rPr>
          <w:sz w:val="28"/>
          <w:szCs w:val="28"/>
        </w:rPr>
        <w:t xml:space="preserve"> → </w:t>
      </w:r>
      <w:r w:rsidRPr="007A33AE">
        <w:rPr>
          <w:sz w:val="28"/>
          <w:szCs w:val="28"/>
          <w:lang w:val="en-US"/>
        </w:rPr>
        <w:t>Tl</w:t>
      </w:r>
      <w:r w:rsidRPr="007A33AE">
        <w:rPr>
          <w:sz w:val="28"/>
          <w:szCs w:val="28"/>
        </w:rPr>
        <w:t xml:space="preserve"> {’</w:t>
      </w:r>
      <w:r w:rsidRPr="007A33AE">
        <w:rPr>
          <w:sz w:val="28"/>
          <w:szCs w:val="28"/>
          <w:lang w:val="en-US"/>
        </w:rPr>
        <w:t>or</w:t>
      </w:r>
      <w:r w:rsidRPr="007A33AE">
        <w:rPr>
          <w:sz w:val="28"/>
          <w:szCs w:val="28"/>
        </w:rPr>
        <w:t xml:space="preserve">’ </w:t>
      </w:r>
      <w:r w:rsidRPr="007A33AE">
        <w:rPr>
          <w:sz w:val="28"/>
          <w:szCs w:val="28"/>
          <w:lang w:val="en-US"/>
        </w:rPr>
        <w:t>Tl</w:t>
      </w:r>
      <w:r w:rsidRPr="007A33AE">
        <w:rPr>
          <w:sz w:val="28"/>
          <w:szCs w:val="28"/>
        </w:rPr>
        <w:t>}</w:t>
      </w:r>
    </w:p>
    <w:p w:rsidR="00587FC6" w:rsidRPr="007A33AE" w:rsidRDefault="00587FC6" w:rsidP="00587FC6">
      <w:pPr>
        <w:spacing w:line="360" w:lineRule="auto"/>
        <w:contextualSpacing/>
        <w:rPr>
          <w:sz w:val="28"/>
          <w:szCs w:val="28"/>
        </w:rPr>
      </w:pPr>
      <w:r w:rsidRPr="007A33AE">
        <w:rPr>
          <w:sz w:val="28"/>
          <w:szCs w:val="28"/>
          <w:lang w:val="en-US"/>
        </w:rPr>
        <w:t>Tl</w:t>
      </w:r>
      <w:r w:rsidRPr="007A33AE">
        <w:rPr>
          <w:sz w:val="28"/>
          <w:szCs w:val="28"/>
        </w:rPr>
        <w:t xml:space="preserve"> → </w:t>
      </w:r>
      <w:r w:rsidRPr="007A33AE">
        <w:rPr>
          <w:sz w:val="28"/>
          <w:szCs w:val="28"/>
          <w:lang w:val="en-US"/>
        </w:rPr>
        <w:t>Fl</w:t>
      </w:r>
      <w:r w:rsidRPr="007A33AE">
        <w:rPr>
          <w:sz w:val="28"/>
          <w:szCs w:val="28"/>
        </w:rPr>
        <w:t>{’</w:t>
      </w:r>
      <w:r w:rsidRPr="007A33AE">
        <w:rPr>
          <w:sz w:val="28"/>
          <w:szCs w:val="28"/>
          <w:lang w:val="en-US"/>
        </w:rPr>
        <w:t>and</w:t>
      </w:r>
      <w:r w:rsidRPr="007A33AE">
        <w:rPr>
          <w:sz w:val="28"/>
          <w:szCs w:val="28"/>
        </w:rPr>
        <w:t xml:space="preserve">’ </w:t>
      </w:r>
      <w:r w:rsidRPr="007A33AE">
        <w:rPr>
          <w:sz w:val="28"/>
          <w:szCs w:val="28"/>
          <w:lang w:val="en-US"/>
        </w:rPr>
        <w:t>Fl</w:t>
      </w:r>
      <w:r w:rsidRPr="007A33AE">
        <w:rPr>
          <w:sz w:val="28"/>
          <w:szCs w:val="28"/>
        </w:rPr>
        <w:t>}</w:t>
      </w:r>
    </w:p>
    <w:p w:rsidR="00587FC6" w:rsidRPr="007A33AE" w:rsidRDefault="00587FC6" w:rsidP="00587FC6">
      <w:pPr>
        <w:spacing w:line="360" w:lineRule="auto"/>
        <w:contextualSpacing/>
        <w:rPr>
          <w:sz w:val="28"/>
          <w:szCs w:val="28"/>
        </w:rPr>
      </w:pPr>
      <w:r w:rsidRPr="007A33AE">
        <w:rPr>
          <w:sz w:val="28"/>
          <w:szCs w:val="28"/>
          <w:lang w:val="en-US"/>
        </w:rPr>
        <w:t>Fl</w:t>
      </w:r>
      <w:r w:rsidRPr="007A33AE">
        <w:rPr>
          <w:sz w:val="28"/>
          <w:szCs w:val="28"/>
        </w:rPr>
        <w:t xml:space="preserve"> → </w:t>
      </w:r>
      <w:r w:rsidRPr="007A33AE">
        <w:rPr>
          <w:sz w:val="28"/>
          <w:szCs w:val="28"/>
          <w:lang w:val="en-US"/>
        </w:rPr>
        <w:t>I</w:t>
      </w:r>
      <w:r w:rsidRPr="007A33AE">
        <w:rPr>
          <w:sz w:val="28"/>
          <w:szCs w:val="28"/>
        </w:rPr>
        <w:t xml:space="preserve"> (‘[‘ </w:t>
      </w:r>
      <w:r w:rsidRPr="007A33AE">
        <w:rPr>
          <w:sz w:val="28"/>
          <w:szCs w:val="28"/>
          <w:lang w:val="en-US"/>
        </w:rPr>
        <w:t>E</w:t>
      </w:r>
      <w:r w:rsidRPr="007A33AE">
        <w:rPr>
          <w:sz w:val="28"/>
          <w:szCs w:val="28"/>
        </w:rPr>
        <w:t xml:space="preserve"> ‘]’ | </w:t>
      </w:r>
      <m:oMath>
        <m:r>
          <w:rPr>
            <w:rFonts w:ascii="Cambria Math" w:hAnsi="Cambria Math"/>
            <w:sz w:val="28"/>
            <w:szCs w:val="28"/>
          </w:rPr>
          <m:t>ε</m:t>
        </m:r>
      </m:oMath>
      <w:r w:rsidRPr="007A33AE">
        <w:rPr>
          <w:sz w:val="28"/>
          <w:szCs w:val="28"/>
        </w:rPr>
        <w:t xml:space="preserve">) | ‘(‘ </w:t>
      </w:r>
      <w:r w:rsidRPr="007A33AE">
        <w:rPr>
          <w:sz w:val="28"/>
          <w:szCs w:val="28"/>
          <w:lang w:val="en-US"/>
        </w:rPr>
        <w:t>El</w:t>
      </w:r>
      <w:r w:rsidRPr="007A33AE">
        <w:rPr>
          <w:sz w:val="28"/>
          <w:szCs w:val="28"/>
        </w:rPr>
        <w:t xml:space="preserve"> ‘)’ | [</w:t>
      </w:r>
      <w:r w:rsidRPr="007A33AE">
        <w:rPr>
          <w:sz w:val="28"/>
          <w:szCs w:val="28"/>
          <w:lang w:val="en-US"/>
        </w:rPr>
        <w:t>E</w:t>
      </w:r>
      <w:r w:rsidRPr="007A33AE">
        <w:rPr>
          <w:sz w:val="28"/>
          <w:szCs w:val="28"/>
        </w:rPr>
        <w:t xml:space="preserve"> </w:t>
      </w:r>
      <w:r w:rsidRPr="007A33AE">
        <w:rPr>
          <w:sz w:val="28"/>
          <w:szCs w:val="28"/>
          <w:lang w:val="en-US"/>
        </w:rPr>
        <w:t>Zn</w:t>
      </w:r>
      <w:r w:rsidRPr="007A33AE">
        <w:rPr>
          <w:sz w:val="28"/>
          <w:szCs w:val="28"/>
        </w:rPr>
        <w:t xml:space="preserve"> </w:t>
      </w:r>
      <w:r w:rsidRPr="007A33AE">
        <w:rPr>
          <w:sz w:val="28"/>
          <w:szCs w:val="28"/>
          <w:lang w:val="en-US"/>
        </w:rPr>
        <w:t>E</w:t>
      </w:r>
      <w:r w:rsidRPr="007A33AE">
        <w:rPr>
          <w:sz w:val="28"/>
          <w:szCs w:val="28"/>
        </w:rPr>
        <w:t>] | ’</w:t>
      </w:r>
      <w:r w:rsidRPr="007A33AE">
        <w:rPr>
          <w:sz w:val="28"/>
          <w:szCs w:val="28"/>
          <w:lang w:val="en-US"/>
        </w:rPr>
        <w:t>true</w:t>
      </w:r>
      <w:r w:rsidRPr="007A33AE">
        <w:rPr>
          <w:sz w:val="28"/>
          <w:szCs w:val="28"/>
        </w:rPr>
        <w:t>’ | ’</w:t>
      </w:r>
      <w:r w:rsidRPr="007A33AE">
        <w:rPr>
          <w:sz w:val="28"/>
          <w:szCs w:val="28"/>
          <w:lang w:val="en-US"/>
        </w:rPr>
        <w:t>false</w:t>
      </w:r>
      <w:r w:rsidRPr="007A33AE">
        <w:rPr>
          <w:sz w:val="28"/>
          <w:szCs w:val="28"/>
        </w:rPr>
        <w:t>’ | ‘</w:t>
      </w:r>
      <w:r w:rsidRPr="007A33AE">
        <w:rPr>
          <w:sz w:val="28"/>
          <w:szCs w:val="28"/>
          <w:lang w:val="en-US"/>
        </w:rPr>
        <w:t>not</w:t>
      </w:r>
      <w:r w:rsidRPr="007A33AE">
        <w:rPr>
          <w:sz w:val="28"/>
          <w:szCs w:val="28"/>
        </w:rPr>
        <w:t xml:space="preserve">’ </w:t>
      </w:r>
      <w:r w:rsidRPr="007A33AE">
        <w:rPr>
          <w:sz w:val="28"/>
          <w:szCs w:val="28"/>
          <w:lang w:val="en-US"/>
        </w:rPr>
        <w:t>Fl</w:t>
      </w:r>
    </w:p>
    <w:p w:rsidR="00587FC6" w:rsidRPr="007A33AE" w:rsidRDefault="00587FC6" w:rsidP="00587FC6">
      <w:pPr>
        <w:spacing w:line="360" w:lineRule="auto"/>
        <w:contextualSpacing/>
        <w:rPr>
          <w:sz w:val="28"/>
          <w:szCs w:val="28"/>
        </w:rPr>
      </w:pPr>
      <w:r w:rsidRPr="007A33AE">
        <w:rPr>
          <w:sz w:val="28"/>
          <w:szCs w:val="28"/>
          <w:lang w:val="en-US"/>
        </w:rPr>
        <w:t>Zn</w:t>
      </w:r>
      <w:r w:rsidRPr="007A33AE">
        <w:rPr>
          <w:sz w:val="28"/>
          <w:szCs w:val="28"/>
        </w:rPr>
        <w:t xml:space="preserve"> → ‘&gt;’ | ‘&lt;’ | ‘=</w:t>
      </w:r>
      <w:r w:rsidR="005D131B" w:rsidRPr="000B4FC8">
        <w:rPr>
          <w:sz w:val="28"/>
          <w:szCs w:val="28"/>
        </w:rPr>
        <w:t>=</w:t>
      </w:r>
      <w:r w:rsidR="005D131B">
        <w:rPr>
          <w:sz w:val="28"/>
          <w:szCs w:val="28"/>
        </w:rPr>
        <w:t>’ | ‘</w:t>
      </w:r>
      <w:r w:rsidR="005D131B" w:rsidRPr="000B4FC8">
        <w:rPr>
          <w:sz w:val="28"/>
          <w:szCs w:val="28"/>
        </w:rPr>
        <w:t>!=</w:t>
      </w:r>
      <w:r w:rsidR="005D131B">
        <w:rPr>
          <w:sz w:val="28"/>
          <w:szCs w:val="28"/>
        </w:rPr>
        <w:t>’ | ‘</w:t>
      </w:r>
      <w:r w:rsidR="005D131B" w:rsidRPr="000B4FC8">
        <w:rPr>
          <w:sz w:val="28"/>
          <w:szCs w:val="28"/>
        </w:rPr>
        <w:t>&lt;</w:t>
      </w:r>
      <w:r w:rsidR="005D131B">
        <w:rPr>
          <w:sz w:val="28"/>
          <w:szCs w:val="28"/>
        </w:rPr>
        <w:t>=’ | ‘</w:t>
      </w:r>
      <w:r w:rsidR="005D131B" w:rsidRPr="000B4FC8">
        <w:rPr>
          <w:sz w:val="28"/>
          <w:szCs w:val="28"/>
        </w:rPr>
        <w:t>&gt;</w:t>
      </w:r>
      <w:r w:rsidRPr="007A33AE">
        <w:rPr>
          <w:sz w:val="28"/>
          <w:szCs w:val="28"/>
        </w:rPr>
        <w:t>=’</w:t>
      </w:r>
    </w:p>
    <w:p w:rsidR="00B050C5" w:rsidRPr="007A33AE" w:rsidRDefault="00B050C5" w:rsidP="00587FC6">
      <w:pPr>
        <w:spacing w:line="360" w:lineRule="auto"/>
        <w:contextualSpacing/>
        <w:rPr>
          <w:sz w:val="28"/>
          <w:szCs w:val="28"/>
        </w:rPr>
      </w:pPr>
    </w:p>
    <w:p w:rsidR="00587FC6" w:rsidRPr="00FB4401" w:rsidRDefault="00587FC6" w:rsidP="00FB4401">
      <w:pPr>
        <w:spacing w:before="160" w:after="300" w:line="360" w:lineRule="auto"/>
        <w:ind w:firstLine="709"/>
        <w:rPr>
          <w:sz w:val="28"/>
          <w:szCs w:val="28"/>
        </w:rPr>
      </w:pPr>
      <w:bookmarkStart w:id="10" w:name="_Toc357000810"/>
      <w:r w:rsidRPr="00FB4401">
        <w:rPr>
          <w:sz w:val="28"/>
          <w:szCs w:val="28"/>
        </w:rPr>
        <w:lastRenderedPageBreak/>
        <w:t>2.2.3 Семантический анализ</w:t>
      </w:r>
      <w:bookmarkEnd w:id="10"/>
    </w:p>
    <w:p w:rsidR="00587FC6" w:rsidRPr="007A33AE" w:rsidRDefault="00587FC6" w:rsidP="00E01E40">
      <w:pPr>
        <w:spacing w:line="360" w:lineRule="auto"/>
        <w:ind w:firstLine="709"/>
        <w:jc w:val="both"/>
        <w:rPr>
          <w:sz w:val="28"/>
          <w:szCs w:val="28"/>
        </w:rPr>
      </w:pPr>
      <w:r w:rsidRPr="007A33AE">
        <w:rPr>
          <w:sz w:val="28"/>
          <w:szCs w:val="28"/>
          <w:shd w:val="clear" w:color="auto" w:fill="FFFFFF"/>
        </w:rPr>
        <w:t>В ходе семантическогог анализа дерево разбора обрабатывается с целью установления его семантики (смысла) — например, привязка идентификаторов к их декларациям, типам, проверка совместимости, определение типов выражений и т. д. Результат обычно называется «промежуточным представлением/кодом», и может быть дополненным деревом разбора, новым деревом, абстрактным набором команд или чем-то ещё, удобным для дальнейшей обработки.</w:t>
      </w:r>
    </w:p>
    <w:p w:rsidR="00587FC6" w:rsidRPr="007A33AE" w:rsidRDefault="00587FC6" w:rsidP="00E01E40">
      <w:pPr>
        <w:spacing w:line="360" w:lineRule="auto"/>
        <w:ind w:firstLine="709"/>
        <w:contextualSpacing/>
        <w:jc w:val="both"/>
        <w:rPr>
          <w:sz w:val="28"/>
          <w:szCs w:val="28"/>
        </w:rPr>
      </w:pPr>
      <w:r w:rsidRPr="007A33AE">
        <w:rPr>
          <w:sz w:val="28"/>
          <w:szCs w:val="28"/>
        </w:rPr>
        <w:t xml:space="preserve">Ниже представлены правила грамматики, но уже в аннотированном виде, т.е. с семантической нагрузкой. В квадратных скобках будут записаны семантические действия. Для генерации ассемблерного кода будет введено обозначение </w:t>
      </w:r>
      <w:r w:rsidR="00BF1AAA" w:rsidRPr="007A33AE">
        <w:rPr>
          <w:sz w:val="28"/>
          <w:szCs w:val="28"/>
          <w:lang w:val="en-US"/>
        </w:rPr>
        <w:t>REC</w:t>
      </w:r>
      <w:r w:rsidRPr="007A33AE">
        <w:rPr>
          <w:sz w:val="28"/>
          <w:szCs w:val="28"/>
        </w:rPr>
        <w:t>(),</w:t>
      </w:r>
      <w:r w:rsidR="00F01A85">
        <w:rPr>
          <w:sz w:val="28"/>
          <w:szCs w:val="28"/>
        </w:rPr>
        <w:t xml:space="preserve"> </w:t>
      </w:r>
      <w:r w:rsidRPr="007A33AE">
        <w:rPr>
          <w:sz w:val="28"/>
          <w:szCs w:val="28"/>
        </w:rPr>
        <w:t>где в скобках будут записаны команды на языке ассемблера.</w:t>
      </w:r>
    </w:p>
    <w:p w:rsidR="00587FC6" w:rsidRPr="007A33AE" w:rsidRDefault="00587FC6" w:rsidP="00E01E40">
      <w:pPr>
        <w:spacing w:line="360" w:lineRule="auto"/>
        <w:ind w:firstLine="709"/>
        <w:contextualSpacing/>
        <w:jc w:val="both"/>
        <w:rPr>
          <w:sz w:val="28"/>
          <w:szCs w:val="28"/>
        </w:rPr>
      </w:pPr>
      <w:r w:rsidRPr="007A33AE">
        <w:rPr>
          <w:sz w:val="28"/>
          <w:szCs w:val="28"/>
        </w:rPr>
        <w:t>Некоторые правила не нуждаются в аннотировании, например, правила для &lt;программа&gt;, &lt;блок операторов&gt;, &lt;оператор&gt;, поэтому не будем записывать их повторно.</w:t>
      </w:r>
    </w:p>
    <w:p w:rsidR="00E27353" w:rsidRPr="00B75BB2" w:rsidRDefault="00E27353" w:rsidP="00E01E40">
      <w:pPr>
        <w:spacing w:line="360" w:lineRule="auto"/>
        <w:ind w:firstLine="709"/>
        <w:contextualSpacing/>
        <w:jc w:val="both"/>
        <w:rPr>
          <w:sz w:val="28"/>
          <w:szCs w:val="28"/>
        </w:rPr>
      </w:pPr>
    </w:p>
    <w:p w:rsidR="00E27353" w:rsidRPr="00B75BB2" w:rsidRDefault="00E27353" w:rsidP="00E27353">
      <w:pPr>
        <w:spacing w:line="360" w:lineRule="auto"/>
        <w:contextualSpacing/>
        <w:rPr>
          <w:sz w:val="28"/>
          <w:szCs w:val="28"/>
        </w:rPr>
      </w:pPr>
      <w:r w:rsidRPr="00B75BB2">
        <w:rPr>
          <w:sz w:val="28"/>
          <w:szCs w:val="28"/>
        </w:rPr>
        <w:t>&lt;</w:t>
      </w:r>
      <w:r w:rsidRPr="007A33AE">
        <w:rPr>
          <w:sz w:val="28"/>
          <w:szCs w:val="28"/>
        </w:rPr>
        <w:t>блок</w:t>
      </w:r>
      <w:r w:rsidRPr="00B75BB2">
        <w:rPr>
          <w:sz w:val="28"/>
          <w:szCs w:val="28"/>
        </w:rPr>
        <w:t xml:space="preserve"> </w:t>
      </w:r>
      <w:r w:rsidRPr="007A33AE">
        <w:rPr>
          <w:sz w:val="28"/>
          <w:szCs w:val="28"/>
        </w:rPr>
        <w:t>объявлений</w:t>
      </w:r>
      <w:r w:rsidRPr="00B75BB2">
        <w:rPr>
          <w:sz w:val="28"/>
          <w:szCs w:val="28"/>
        </w:rPr>
        <w:t>&gt; → ’</w:t>
      </w:r>
      <w:r w:rsidRPr="007A33AE">
        <w:rPr>
          <w:sz w:val="28"/>
          <w:szCs w:val="28"/>
          <w:lang w:val="en-US"/>
        </w:rPr>
        <w:t>var</w:t>
      </w:r>
      <w:r w:rsidRPr="00B75BB2">
        <w:rPr>
          <w:sz w:val="28"/>
          <w:szCs w:val="28"/>
        </w:rPr>
        <w:t>’ { &lt;</w:t>
      </w:r>
      <w:r>
        <w:rPr>
          <w:sz w:val="28"/>
          <w:szCs w:val="28"/>
        </w:rPr>
        <w:t>тип</w:t>
      </w:r>
      <w:r w:rsidRPr="00B75BB2">
        <w:rPr>
          <w:sz w:val="28"/>
          <w:szCs w:val="28"/>
        </w:rPr>
        <w:t xml:space="preserve">&gt; </w:t>
      </w:r>
      <w:r w:rsidRPr="00CC022D">
        <w:rPr>
          <w:sz w:val="28"/>
          <w:szCs w:val="28"/>
          <w:lang w:val="en-US"/>
        </w:rPr>
        <w:t>I</w:t>
      </w:r>
      <w:r w:rsidR="008F4A18" w:rsidRPr="00B75BB2">
        <w:rPr>
          <w:sz w:val="28"/>
          <w:szCs w:val="28"/>
        </w:rPr>
        <w:t xml:space="preserve"> [1]</w:t>
      </w:r>
      <w:r w:rsidRPr="00B75BB2">
        <w:rPr>
          <w:sz w:val="28"/>
          <w:szCs w:val="28"/>
        </w:rPr>
        <w:t xml:space="preserve"> (‘[‘</w:t>
      </w:r>
      <w:r w:rsidR="008F4A18" w:rsidRPr="00B75BB2">
        <w:rPr>
          <w:sz w:val="28"/>
          <w:szCs w:val="28"/>
        </w:rPr>
        <w:t xml:space="preserve"> [2]</w:t>
      </w:r>
      <w:r w:rsidRPr="00B75BB2">
        <w:rPr>
          <w:sz w:val="28"/>
          <w:szCs w:val="28"/>
        </w:rPr>
        <w:t xml:space="preserve"> </w:t>
      </w:r>
      <w:r w:rsidRPr="00CC022D">
        <w:rPr>
          <w:sz w:val="28"/>
          <w:szCs w:val="28"/>
          <w:lang w:val="en-US"/>
        </w:rPr>
        <w:t>C</w:t>
      </w:r>
      <w:r w:rsidR="008F4A18" w:rsidRPr="00B75BB2">
        <w:rPr>
          <w:sz w:val="28"/>
          <w:szCs w:val="28"/>
        </w:rPr>
        <w:t xml:space="preserve"> [3]</w:t>
      </w:r>
      <w:r w:rsidRPr="00B75BB2">
        <w:rPr>
          <w:sz w:val="28"/>
          <w:szCs w:val="28"/>
        </w:rPr>
        <w:t xml:space="preserve"> ‘]’ | </w:t>
      </w:r>
      <m:oMath>
        <m:r>
          <w:rPr>
            <w:rFonts w:ascii="Cambria Math" w:hAnsi="Cambria Math"/>
            <w:sz w:val="28"/>
            <w:szCs w:val="28"/>
          </w:rPr>
          <m:t>ε</m:t>
        </m:r>
      </m:oMath>
      <w:r w:rsidRPr="00B75BB2">
        <w:rPr>
          <w:sz w:val="28"/>
          <w:szCs w:val="28"/>
        </w:rPr>
        <w:t>)</w:t>
      </w:r>
      <w:r w:rsidR="00F661F6" w:rsidRPr="00B75BB2">
        <w:rPr>
          <w:sz w:val="28"/>
          <w:szCs w:val="28"/>
        </w:rPr>
        <w:t xml:space="preserve"> [5]</w:t>
      </w:r>
      <w:r w:rsidRPr="00B75BB2">
        <w:rPr>
          <w:sz w:val="28"/>
          <w:szCs w:val="28"/>
        </w:rPr>
        <w:t xml:space="preserve"> { ‘,’ </w:t>
      </w:r>
      <w:r w:rsidRPr="00CC022D">
        <w:rPr>
          <w:sz w:val="28"/>
          <w:szCs w:val="28"/>
          <w:lang w:val="en-US"/>
        </w:rPr>
        <w:t>I</w:t>
      </w:r>
      <w:r w:rsidR="00F661F6" w:rsidRPr="00B75BB2">
        <w:rPr>
          <w:sz w:val="28"/>
          <w:szCs w:val="28"/>
        </w:rPr>
        <w:t xml:space="preserve"> [4]</w:t>
      </w:r>
      <w:r w:rsidRPr="00B75BB2">
        <w:rPr>
          <w:sz w:val="28"/>
          <w:szCs w:val="28"/>
        </w:rPr>
        <w:t xml:space="preserve"> (‘[‘</w:t>
      </w:r>
      <w:r w:rsidR="00F661F6" w:rsidRPr="00B75BB2">
        <w:rPr>
          <w:sz w:val="28"/>
          <w:szCs w:val="28"/>
        </w:rPr>
        <w:t xml:space="preserve"> [2]</w:t>
      </w:r>
      <w:r w:rsidRPr="00B75BB2">
        <w:rPr>
          <w:sz w:val="28"/>
          <w:szCs w:val="28"/>
        </w:rPr>
        <w:t xml:space="preserve"> </w:t>
      </w:r>
      <w:r w:rsidRPr="00CC022D">
        <w:rPr>
          <w:sz w:val="28"/>
          <w:szCs w:val="28"/>
          <w:lang w:val="en-US"/>
        </w:rPr>
        <w:t>C</w:t>
      </w:r>
      <w:r w:rsidR="00F661F6" w:rsidRPr="00B75BB2">
        <w:rPr>
          <w:sz w:val="28"/>
          <w:szCs w:val="28"/>
        </w:rPr>
        <w:t xml:space="preserve"> [3]</w:t>
      </w:r>
      <w:r w:rsidRPr="00B75BB2">
        <w:rPr>
          <w:sz w:val="28"/>
          <w:szCs w:val="28"/>
        </w:rPr>
        <w:t xml:space="preserve"> ‘]’ | </w:t>
      </w:r>
      <m:oMath>
        <m:r>
          <w:rPr>
            <w:rFonts w:ascii="Cambria Math" w:hAnsi="Cambria Math"/>
            <w:sz w:val="28"/>
            <w:szCs w:val="28"/>
          </w:rPr>
          <m:t>ε</m:t>
        </m:r>
      </m:oMath>
      <w:r w:rsidRPr="00B75BB2">
        <w:rPr>
          <w:sz w:val="28"/>
          <w:szCs w:val="28"/>
        </w:rPr>
        <w:t xml:space="preserve">) </w:t>
      </w:r>
      <w:r w:rsidR="00F661F6" w:rsidRPr="00B75BB2">
        <w:rPr>
          <w:sz w:val="28"/>
          <w:szCs w:val="28"/>
        </w:rPr>
        <w:t xml:space="preserve">[5] </w:t>
      </w:r>
      <w:r w:rsidRPr="00B75BB2">
        <w:rPr>
          <w:sz w:val="28"/>
          <w:szCs w:val="28"/>
        </w:rPr>
        <w:t>} ‘;’</w:t>
      </w:r>
      <w:r w:rsidR="00F661F6" w:rsidRPr="00B75BB2">
        <w:rPr>
          <w:sz w:val="28"/>
          <w:szCs w:val="28"/>
        </w:rPr>
        <w:t xml:space="preserve"> [6]</w:t>
      </w:r>
      <w:r w:rsidRPr="00B75BB2">
        <w:rPr>
          <w:sz w:val="28"/>
          <w:szCs w:val="28"/>
        </w:rPr>
        <w:t xml:space="preserve"> } ‘</w:t>
      </w:r>
      <w:r w:rsidRPr="00CC022D">
        <w:rPr>
          <w:sz w:val="28"/>
          <w:szCs w:val="28"/>
          <w:lang w:val="en-US"/>
        </w:rPr>
        <w:t>end</w:t>
      </w:r>
      <w:r w:rsidRPr="00B75BB2">
        <w:rPr>
          <w:sz w:val="28"/>
          <w:szCs w:val="28"/>
        </w:rPr>
        <w:t>_</w:t>
      </w:r>
      <w:r>
        <w:rPr>
          <w:sz w:val="28"/>
          <w:szCs w:val="28"/>
          <w:lang w:val="en-US"/>
        </w:rPr>
        <w:t>var</w:t>
      </w:r>
      <w:r w:rsidRPr="00B75BB2">
        <w:rPr>
          <w:sz w:val="28"/>
          <w:szCs w:val="28"/>
        </w:rPr>
        <w:t>’</w:t>
      </w:r>
    </w:p>
    <w:p w:rsidR="00E27353" w:rsidRDefault="008F4A18" w:rsidP="008F4A18">
      <w:pPr>
        <w:spacing w:line="360" w:lineRule="auto"/>
        <w:contextualSpacing/>
        <w:jc w:val="both"/>
        <w:rPr>
          <w:sz w:val="28"/>
          <w:szCs w:val="28"/>
          <w:lang w:val="en-US"/>
        </w:rPr>
      </w:pPr>
      <w:r>
        <w:rPr>
          <w:sz w:val="28"/>
          <w:szCs w:val="28"/>
          <w:lang w:val="en-US"/>
        </w:rPr>
        <w:t xml:space="preserve">[1]: </w:t>
      </w:r>
      <w:r w:rsidRPr="008F4A18">
        <w:rPr>
          <w:sz w:val="28"/>
          <w:szCs w:val="28"/>
          <w:lang w:val="en-US"/>
        </w:rPr>
        <w:t>in = j</w:t>
      </w:r>
      <w:r>
        <w:rPr>
          <w:sz w:val="28"/>
          <w:szCs w:val="28"/>
          <w:lang w:val="en-US"/>
        </w:rPr>
        <w:t>;</w:t>
      </w:r>
    </w:p>
    <w:p w:rsidR="008F4A18" w:rsidRPr="00E27353" w:rsidRDefault="008F4A18" w:rsidP="008F4A18">
      <w:pPr>
        <w:spacing w:line="360" w:lineRule="auto"/>
        <w:contextualSpacing/>
        <w:jc w:val="both"/>
        <w:rPr>
          <w:sz w:val="28"/>
          <w:szCs w:val="28"/>
          <w:lang w:val="en-US"/>
        </w:rPr>
      </w:pPr>
      <w:r>
        <w:rPr>
          <w:sz w:val="28"/>
          <w:szCs w:val="28"/>
          <w:lang w:val="en-US"/>
        </w:rPr>
        <w:t xml:space="preserve">[2]: </w:t>
      </w:r>
      <w:r w:rsidR="00561608">
        <w:rPr>
          <w:sz w:val="28"/>
          <w:szCs w:val="28"/>
          <w:lang w:val="en-US"/>
        </w:rPr>
        <w:t>t</w:t>
      </w:r>
      <w:r>
        <w:rPr>
          <w:sz w:val="28"/>
          <w:szCs w:val="28"/>
          <w:lang w:val="en-US"/>
        </w:rPr>
        <w:t xml:space="preserve"> = </w:t>
      </w:r>
      <w:r w:rsidR="0028322C">
        <w:rPr>
          <w:sz w:val="28"/>
          <w:szCs w:val="28"/>
          <w:lang w:val="en-US"/>
        </w:rPr>
        <w:t>1</w:t>
      </w:r>
      <w:r>
        <w:rPr>
          <w:sz w:val="28"/>
          <w:szCs w:val="28"/>
          <w:lang w:val="en-US"/>
        </w:rPr>
        <w:t>;</w:t>
      </w:r>
    </w:p>
    <w:p w:rsidR="008F4A18" w:rsidRDefault="008F4A18" w:rsidP="008F4A18">
      <w:pPr>
        <w:spacing w:line="360" w:lineRule="auto"/>
        <w:contextualSpacing/>
        <w:jc w:val="both"/>
        <w:rPr>
          <w:sz w:val="28"/>
          <w:szCs w:val="28"/>
          <w:lang w:val="en-US"/>
        </w:rPr>
      </w:pPr>
      <w:r>
        <w:rPr>
          <w:sz w:val="28"/>
          <w:szCs w:val="28"/>
          <w:lang w:val="en-US"/>
        </w:rPr>
        <w:t xml:space="preserve">[3]: </w:t>
      </w:r>
      <w:r w:rsidRPr="008F4A18">
        <w:rPr>
          <w:sz w:val="28"/>
          <w:szCs w:val="28"/>
          <w:lang w:val="en-US"/>
        </w:rPr>
        <w:t>s = Tab_C[j]];</w:t>
      </w:r>
      <w:r w:rsidR="00561608">
        <w:rPr>
          <w:sz w:val="28"/>
          <w:szCs w:val="28"/>
          <w:lang w:val="en-US"/>
        </w:rPr>
        <w:t xml:space="preserve"> </w:t>
      </w:r>
    </w:p>
    <w:p w:rsidR="00F661F6" w:rsidRPr="0050186F" w:rsidRDefault="00F661F6" w:rsidP="008F4A18">
      <w:pPr>
        <w:spacing w:line="360" w:lineRule="auto"/>
        <w:contextualSpacing/>
        <w:jc w:val="both"/>
        <w:rPr>
          <w:sz w:val="28"/>
          <w:szCs w:val="28"/>
        </w:rPr>
      </w:pPr>
      <w:r w:rsidRPr="0050186F">
        <w:rPr>
          <w:sz w:val="28"/>
          <w:szCs w:val="28"/>
        </w:rPr>
        <w:t xml:space="preserve">[4]: </w:t>
      </w:r>
      <w:r w:rsidRPr="00F661F6">
        <w:rPr>
          <w:sz w:val="28"/>
          <w:szCs w:val="28"/>
          <w:lang w:val="en-US"/>
        </w:rPr>
        <w:t>ip</w:t>
      </w:r>
      <w:r w:rsidRPr="0050186F">
        <w:rPr>
          <w:sz w:val="28"/>
          <w:szCs w:val="28"/>
        </w:rPr>
        <w:t xml:space="preserve"> = </w:t>
      </w:r>
      <w:r w:rsidRPr="00F661F6">
        <w:rPr>
          <w:sz w:val="28"/>
          <w:szCs w:val="28"/>
          <w:lang w:val="en-US"/>
        </w:rPr>
        <w:t>j</w:t>
      </w:r>
      <w:r w:rsidRPr="0050186F">
        <w:rPr>
          <w:sz w:val="28"/>
          <w:szCs w:val="28"/>
        </w:rPr>
        <w:t>;</w:t>
      </w:r>
    </w:p>
    <w:p w:rsidR="00561608" w:rsidRPr="00561608" w:rsidRDefault="00561608" w:rsidP="008F4A18">
      <w:pPr>
        <w:spacing w:line="360" w:lineRule="auto"/>
        <w:contextualSpacing/>
        <w:jc w:val="both"/>
        <w:rPr>
          <w:sz w:val="28"/>
          <w:szCs w:val="28"/>
        </w:rPr>
      </w:pPr>
      <w:r w:rsidRPr="00561608">
        <w:rPr>
          <w:sz w:val="28"/>
          <w:szCs w:val="28"/>
        </w:rPr>
        <w:t xml:space="preserve">После вызова процедуры для правила &lt;тип&gt; в глобальную переменную </w:t>
      </w:r>
      <w:r w:rsidR="00F661F6">
        <w:rPr>
          <w:sz w:val="28"/>
          <w:szCs w:val="28"/>
          <w:lang w:val="en-US"/>
        </w:rPr>
        <w:t>a</w:t>
      </w:r>
      <w:r w:rsidRPr="00561608">
        <w:rPr>
          <w:sz w:val="28"/>
          <w:szCs w:val="28"/>
        </w:rPr>
        <w:t xml:space="preserve"> будет занесено чис</w:t>
      </w:r>
      <w:r w:rsidR="00F661F6">
        <w:rPr>
          <w:sz w:val="28"/>
          <w:szCs w:val="28"/>
        </w:rPr>
        <w:t>ловое значение типа(</w:t>
      </w:r>
      <w:r w:rsidR="00F661F6" w:rsidRPr="00F661F6">
        <w:rPr>
          <w:sz w:val="28"/>
          <w:szCs w:val="28"/>
        </w:rPr>
        <w:t>3</w:t>
      </w:r>
      <w:r w:rsidRPr="00561608">
        <w:rPr>
          <w:sz w:val="28"/>
          <w:szCs w:val="28"/>
        </w:rPr>
        <w:t xml:space="preserve"> – boo</w:t>
      </w:r>
      <w:r w:rsidR="00F661F6">
        <w:rPr>
          <w:sz w:val="28"/>
          <w:szCs w:val="28"/>
          <w:lang w:val="en-US"/>
        </w:rPr>
        <w:t>l</w:t>
      </w:r>
      <w:r w:rsidRPr="00561608">
        <w:rPr>
          <w:sz w:val="28"/>
          <w:szCs w:val="28"/>
        </w:rPr>
        <w:t xml:space="preserve">, </w:t>
      </w:r>
      <w:r w:rsidR="00F661F6" w:rsidRPr="00F661F6">
        <w:rPr>
          <w:sz w:val="28"/>
          <w:szCs w:val="28"/>
        </w:rPr>
        <w:t>6</w:t>
      </w:r>
      <w:r w:rsidRPr="00561608">
        <w:rPr>
          <w:sz w:val="28"/>
          <w:szCs w:val="28"/>
        </w:rPr>
        <w:t xml:space="preserve"> – char, 1</w:t>
      </w:r>
      <w:r w:rsidR="00F661F6" w:rsidRPr="00F661F6">
        <w:rPr>
          <w:sz w:val="28"/>
          <w:szCs w:val="28"/>
        </w:rPr>
        <w:t>3</w:t>
      </w:r>
      <w:r w:rsidRPr="00561608">
        <w:rPr>
          <w:sz w:val="28"/>
          <w:szCs w:val="28"/>
        </w:rPr>
        <w:t xml:space="preserve"> – int), а в переменные s и t размер и </w:t>
      </w:r>
      <w:r w:rsidR="00F661F6">
        <w:rPr>
          <w:sz w:val="28"/>
          <w:szCs w:val="28"/>
        </w:rPr>
        <w:t>обозначение</w:t>
      </w:r>
      <w:r w:rsidRPr="00561608">
        <w:rPr>
          <w:sz w:val="28"/>
          <w:szCs w:val="28"/>
        </w:rPr>
        <w:t xml:space="preserve"> массива, соответственно.</w:t>
      </w:r>
    </w:p>
    <w:p w:rsidR="00F771C3" w:rsidRDefault="00561608" w:rsidP="00561608">
      <w:pPr>
        <w:spacing w:line="360" w:lineRule="auto"/>
        <w:contextualSpacing/>
        <w:rPr>
          <w:sz w:val="28"/>
          <w:szCs w:val="28"/>
          <w:lang w:val="en-US"/>
        </w:rPr>
      </w:pPr>
      <w:r w:rsidRPr="00561608">
        <w:rPr>
          <w:sz w:val="28"/>
          <w:szCs w:val="28"/>
          <w:lang w:val="en-US"/>
        </w:rPr>
        <w:t>[</w:t>
      </w:r>
      <w:r w:rsidR="00F661F6">
        <w:rPr>
          <w:sz w:val="28"/>
          <w:szCs w:val="28"/>
          <w:lang w:val="en-US"/>
        </w:rPr>
        <w:t>5</w:t>
      </w:r>
      <w:r w:rsidRPr="00561608">
        <w:rPr>
          <w:sz w:val="28"/>
          <w:szCs w:val="28"/>
          <w:lang w:val="en-US"/>
        </w:rPr>
        <w:t xml:space="preserve">]: </w:t>
      </w:r>
      <w:r w:rsidR="00F771C3">
        <w:rPr>
          <w:sz w:val="28"/>
          <w:szCs w:val="28"/>
          <w:lang w:val="en-US"/>
        </w:rPr>
        <w:t xml:space="preserve"> if (t == </w:t>
      </w:r>
      <w:r w:rsidR="0028322C">
        <w:rPr>
          <w:sz w:val="28"/>
          <w:szCs w:val="28"/>
          <w:lang w:val="en-US"/>
        </w:rPr>
        <w:t>1</w:t>
      </w:r>
      <w:r w:rsidR="00F771C3">
        <w:rPr>
          <w:sz w:val="28"/>
          <w:szCs w:val="28"/>
          <w:lang w:val="en-US"/>
        </w:rPr>
        <w:t xml:space="preserve">) { </w:t>
      </w:r>
      <w:r w:rsidR="00F771C3" w:rsidRPr="00561608">
        <w:rPr>
          <w:sz w:val="28"/>
          <w:szCs w:val="28"/>
          <w:lang w:val="en-US"/>
        </w:rPr>
        <w:t xml:space="preserve">Tab_I[i].тип = </w:t>
      </w:r>
      <w:r w:rsidR="0028322C">
        <w:rPr>
          <w:sz w:val="28"/>
          <w:szCs w:val="28"/>
          <w:lang w:val="en-US"/>
        </w:rPr>
        <w:t>1</w:t>
      </w:r>
      <w:r w:rsidR="00F771C3" w:rsidRPr="00561608">
        <w:rPr>
          <w:sz w:val="28"/>
          <w:szCs w:val="28"/>
          <w:lang w:val="en-US"/>
        </w:rPr>
        <w:t>;</w:t>
      </w:r>
      <w:r w:rsidR="00F771C3">
        <w:rPr>
          <w:sz w:val="28"/>
          <w:szCs w:val="28"/>
          <w:lang w:val="en-US"/>
        </w:rPr>
        <w:t xml:space="preserve"> </w:t>
      </w:r>
      <w:r w:rsidR="00F771C3" w:rsidRPr="00561608">
        <w:rPr>
          <w:sz w:val="28"/>
          <w:szCs w:val="28"/>
          <w:lang w:val="en-US"/>
        </w:rPr>
        <w:t xml:space="preserve">Tab_I[i].размер = s; Tab_I[i].типМассива = </w:t>
      </w:r>
      <w:r w:rsidR="00C359FF">
        <w:rPr>
          <w:sz w:val="28"/>
          <w:szCs w:val="28"/>
          <w:lang w:val="en-US"/>
        </w:rPr>
        <w:t>a</w:t>
      </w:r>
      <w:r w:rsidR="00F771C3" w:rsidRPr="00561608">
        <w:rPr>
          <w:sz w:val="28"/>
          <w:szCs w:val="28"/>
          <w:lang w:val="en-US"/>
        </w:rPr>
        <w:t>;</w:t>
      </w:r>
      <w:r w:rsidR="00F771C3">
        <w:rPr>
          <w:sz w:val="28"/>
          <w:szCs w:val="28"/>
          <w:lang w:val="en-US"/>
        </w:rPr>
        <w:t xml:space="preserve"> } else </w:t>
      </w:r>
      <w:r w:rsidR="00F771C3" w:rsidRPr="00561608">
        <w:rPr>
          <w:sz w:val="28"/>
          <w:szCs w:val="28"/>
          <w:lang w:val="en-US"/>
        </w:rPr>
        <w:t xml:space="preserve">Tab_I[i].тип = </w:t>
      </w:r>
      <w:r w:rsidR="00C359FF">
        <w:rPr>
          <w:sz w:val="28"/>
          <w:szCs w:val="28"/>
          <w:lang w:val="en-US"/>
        </w:rPr>
        <w:t>a</w:t>
      </w:r>
      <w:r w:rsidR="00F771C3" w:rsidRPr="00561608">
        <w:rPr>
          <w:sz w:val="28"/>
          <w:szCs w:val="28"/>
          <w:lang w:val="en-US"/>
        </w:rPr>
        <w:t>;</w:t>
      </w:r>
    </w:p>
    <w:p w:rsidR="00C359FF" w:rsidRDefault="00F771C3" w:rsidP="00561608">
      <w:pPr>
        <w:spacing w:line="360" w:lineRule="auto"/>
        <w:contextualSpacing/>
        <w:rPr>
          <w:sz w:val="28"/>
          <w:szCs w:val="28"/>
          <w:lang w:val="en-US"/>
        </w:rPr>
      </w:pPr>
      <w:r w:rsidRPr="00561608">
        <w:rPr>
          <w:sz w:val="28"/>
          <w:szCs w:val="28"/>
          <w:lang w:val="en-US"/>
        </w:rPr>
        <w:t xml:space="preserve"> </w:t>
      </w:r>
      <w:r w:rsidR="00561608" w:rsidRPr="00561608">
        <w:rPr>
          <w:sz w:val="28"/>
          <w:szCs w:val="28"/>
          <w:lang w:val="en-US"/>
        </w:rPr>
        <w:t>[</w:t>
      </w:r>
      <w:r w:rsidR="00F661F6">
        <w:rPr>
          <w:sz w:val="28"/>
          <w:szCs w:val="28"/>
          <w:lang w:val="en-US"/>
        </w:rPr>
        <w:t>6</w:t>
      </w:r>
      <w:r w:rsidR="00561608" w:rsidRPr="00561608">
        <w:rPr>
          <w:sz w:val="28"/>
          <w:szCs w:val="28"/>
          <w:lang w:val="en-US"/>
        </w:rPr>
        <w:t>]: for</w:t>
      </w:r>
      <w:r>
        <w:rPr>
          <w:sz w:val="28"/>
          <w:szCs w:val="28"/>
          <w:lang w:val="en-US"/>
        </w:rPr>
        <w:t xml:space="preserve"> (</w:t>
      </w:r>
      <w:r w:rsidR="00561608" w:rsidRPr="00561608">
        <w:rPr>
          <w:sz w:val="28"/>
          <w:szCs w:val="28"/>
          <w:lang w:val="en-US"/>
        </w:rPr>
        <w:t xml:space="preserve"> i = </w:t>
      </w:r>
      <w:r w:rsidRPr="00561608">
        <w:rPr>
          <w:sz w:val="28"/>
          <w:szCs w:val="28"/>
          <w:lang w:val="en-US"/>
        </w:rPr>
        <w:t>in</w:t>
      </w:r>
      <w:r>
        <w:rPr>
          <w:sz w:val="28"/>
          <w:szCs w:val="28"/>
          <w:lang w:val="en-US"/>
        </w:rPr>
        <w:t>; I &lt;</w:t>
      </w:r>
      <w:r w:rsidR="00561608" w:rsidRPr="00561608">
        <w:rPr>
          <w:sz w:val="28"/>
          <w:szCs w:val="28"/>
          <w:lang w:val="en-US"/>
        </w:rPr>
        <w:t xml:space="preserve"> ip</w:t>
      </w:r>
      <w:r>
        <w:rPr>
          <w:sz w:val="28"/>
          <w:szCs w:val="28"/>
          <w:lang w:val="en-US"/>
        </w:rPr>
        <w:t>; i++) {</w:t>
      </w:r>
      <w:r w:rsidR="00C359FF">
        <w:rPr>
          <w:sz w:val="28"/>
          <w:szCs w:val="28"/>
          <w:lang w:val="en-US"/>
        </w:rPr>
        <w:t xml:space="preserve"> </w:t>
      </w:r>
      <w:r w:rsidR="00561608" w:rsidRPr="00561608">
        <w:rPr>
          <w:sz w:val="28"/>
          <w:szCs w:val="28"/>
          <w:lang w:val="en-US"/>
        </w:rPr>
        <w:t xml:space="preserve">REC (Tab_I[i].имя); </w:t>
      </w:r>
      <w:r w:rsidR="00C359FF">
        <w:rPr>
          <w:sz w:val="28"/>
          <w:szCs w:val="28"/>
          <w:lang w:val="en-US"/>
        </w:rPr>
        <w:t xml:space="preserve"> </w:t>
      </w:r>
    </w:p>
    <w:p w:rsidR="00C359FF" w:rsidRDefault="00F771C3" w:rsidP="00561608">
      <w:pPr>
        <w:spacing w:line="360" w:lineRule="auto"/>
        <w:contextualSpacing/>
        <w:rPr>
          <w:sz w:val="28"/>
          <w:szCs w:val="28"/>
          <w:lang w:val="en-US"/>
        </w:rPr>
      </w:pPr>
      <w:r>
        <w:rPr>
          <w:sz w:val="28"/>
          <w:szCs w:val="28"/>
          <w:lang w:val="en-US"/>
        </w:rPr>
        <w:t xml:space="preserve">if (Tab_I[i].тип == </w:t>
      </w:r>
      <w:r w:rsidR="0028322C">
        <w:rPr>
          <w:sz w:val="28"/>
          <w:szCs w:val="28"/>
          <w:lang w:val="en-US"/>
        </w:rPr>
        <w:t>1</w:t>
      </w:r>
      <w:r>
        <w:rPr>
          <w:sz w:val="28"/>
          <w:szCs w:val="28"/>
          <w:lang w:val="en-US"/>
        </w:rPr>
        <w:t xml:space="preserve">) </w:t>
      </w:r>
      <w:r w:rsidR="00561608" w:rsidRPr="00F661F6">
        <w:rPr>
          <w:sz w:val="28"/>
          <w:szCs w:val="28"/>
          <w:lang w:val="en-US"/>
        </w:rPr>
        <w:t>u=Tab_I[i].типМассива</w:t>
      </w:r>
      <w:r>
        <w:rPr>
          <w:sz w:val="28"/>
          <w:szCs w:val="28"/>
          <w:lang w:val="en-US"/>
        </w:rPr>
        <w:t>;</w:t>
      </w:r>
      <w:r w:rsidR="00561608" w:rsidRPr="00F661F6">
        <w:rPr>
          <w:sz w:val="28"/>
          <w:szCs w:val="28"/>
          <w:lang w:val="en-US"/>
        </w:rPr>
        <w:t xml:space="preserve"> else u=Tab_I[i].тип; </w:t>
      </w:r>
      <w:r w:rsidR="00C359FF">
        <w:rPr>
          <w:sz w:val="28"/>
          <w:szCs w:val="28"/>
          <w:lang w:val="en-US"/>
        </w:rPr>
        <w:t xml:space="preserve"> </w:t>
      </w:r>
    </w:p>
    <w:p w:rsidR="00C359FF" w:rsidRDefault="00561608" w:rsidP="00561608">
      <w:pPr>
        <w:spacing w:line="360" w:lineRule="auto"/>
        <w:contextualSpacing/>
        <w:rPr>
          <w:sz w:val="28"/>
          <w:szCs w:val="28"/>
          <w:lang w:val="en-US"/>
        </w:rPr>
      </w:pPr>
      <w:r w:rsidRPr="00F661F6">
        <w:rPr>
          <w:sz w:val="28"/>
          <w:szCs w:val="28"/>
          <w:lang w:val="en-US"/>
        </w:rPr>
        <w:t>if (u</w:t>
      </w:r>
      <w:r w:rsidR="00F771C3">
        <w:rPr>
          <w:sz w:val="28"/>
          <w:szCs w:val="28"/>
          <w:lang w:val="en-US"/>
        </w:rPr>
        <w:t xml:space="preserve"> == 13</w:t>
      </w:r>
      <w:r w:rsidRPr="00F661F6">
        <w:rPr>
          <w:sz w:val="28"/>
          <w:szCs w:val="28"/>
          <w:lang w:val="en-US"/>
        </w:rPr>
        <w:t>) REC (‘ dw ‘)</w:t>
      </w:r>
      <w:r w:rsidR="00F771C3">
        <w:rPr>
          <w:sz w:val="28"/>
          <w:szCs w:val="28"/>
          <w:lang w:val="en-US"/>
        </w:rPr>
        <w:t>;</w:t>
      </w:r>
      <w:r w:rsidRPr="00F661F6">
        <w:rPr>
          <w:sz w:val="28"/>
          <w:szCs w:val="28"/>
          <w:lang w:val="en-US"/>
        </w:rPr>
        <w:t xml:space="preserve"> else REC (‘ db ‘); </w:t>
      </w:r>
      <w:r w:rsidR="00C359FF">
        <w:rPr>
          <w:sz w:val="28"/>
          <w:szCs w:val="28"/>
          <w:lang w:val="en-US"/>
        </w:rPr>
        <w:t xml:space="preserve"> </w:t>
      </w:r>
    </w:p>
    <w:p w:rsidR="008F4A18" w:rsidRPr="00F661F6" w:rsidRDefault="00561608" w:rsidP="00561608">
      <w:pPr>
        <w:spacing w:line="360" w:lineRule="auto"/>
        <w:contextualSpacing/>
        <w:rPr>
          <w:sz w:val="28"/>
          <w:szCs w:val="28"/>
          <w:lang w:val="en-US"/>
        </w:rPr>
      </w:pPr>
      <w:r w:rsidRPr="00F661F6">
        <w:rPr>
          <w:sz w:val="28"/>
          <w:szCs w:val="28"/>
          <w:lang w:val="en-US"/>
        </w:rPr>
        <w:t>if (Tab_I[i].тип =</w:t>
      </w:r>
      <w:r w:rsidR="00F771C3">
        <w:rPr>
          <w:sz w:val="28"/>
          <w:szCs w:val="28"/>
          <w:lang w:val="en-US"/>
        </w:rPr>
        <w:t xml:space="preserve">= </w:t>
      </w:r>
      <w:r w:rsidR="0028322C">
        <w:rPr>
          <w:sz w:val="28"/>
          <w:szCs w:val="28"/>
          <w:lang w:val="en-US"/>
        </w:rPr>
        <w:t>1</w:t>
      </w:r>
      <w:r w:rsidR="00F771C3">
        <w:rPr>
          <w:sz w:val="28"/>
          <w:szCs w:val="28"/>
          <w:lang w:val="en-US"/>
        </w:rPr>
        <w:t>)</w:t>
      </w:r>
      <w:r w:rsidRPr="00F661F6">
        <w:rPr>
          <w:sz w:val="28"/>
          <w:szCs w:val="28"/>
          <w:lang w:val="en-US"/>
        </w:rPr>
        <w:t xml:space="preserve"> REC (‘</w:t>
      </w:r>
      <w:r w:rsidR="00C359FF">
        <w:rPr>
          <w:sz w:val="28"/>
          <w:szCs w:val="28"/>
          <w:lang w:val="en-US"/>
        </w:rPr>
        <w:t xml:space="preserve">%s </w:t>
      </w:r>
      <w:r w:rsidRPr="00F661F6">
        <w:rPr>
          <w:sz w:val="28"/>
          <w:szCs w:val="28"/>
          <w:lang w:val="en-US"/>
        </w:rPr>
        <w:t xml:space="preserve"> DUP (?)’</w:t>
      </w:r>
      <w:r w:rsidR="00C359FF">
        <w:rPr>
          <w:sz w:val="28"/>
          <w:szCs w:val="28"/>
          <w:lang w:val="en-US"/>
        </w:rPr>
        <w:t xml:space="preserve">, </w:t>
      </w:r>
      <w:r w:rsidR="00C359FF" w:rsidRPr="00F661F6">
        <w:rPr>
          <w:sz w:val="28"/>
          <w:szCs w:val="28"/>
          <w:lang w:val="en-US"/>
        </w:rPr>
        <w:t>Tab_I[i].размер</w:t>
      </w:r>
      <w:r w:rsidRPr="00F661F6">
        <w:rPr>
          <w:sz w:val="28"/>
          <w:szCs w:val="28"/>
          <w:lang w:val="en-US"/>
        </w:rPr>
        <w:t>) else REC (‘(?)’);</w:t>
      </w:r>
      <w:r w:rsidR="00C359FF">
        <w:rPr>
          <w:sz w:val="28"/>
          <w:szCs w:val="28"/>
          <w:lang w:val="en-US"/>
        </w:rPr>
        <w:t xml:space="preserve"> }</w:t>
      </w:r>
    </w:p>
    <w:p w:rsidR="00587FC6" w:rsidRPr="00F661F6" w:rsidRDefault="00587FC6" w:rsidP="00E01E40">
      <w:pPr>
        <w:spacing w:line="360" w:lineRule="auto"/>
        <w:contextualSpacing/>
        <w:rPr>
          <w:sz w:val="28"/>
          <w:szCs w:val="28"/>
          <w:lang w:val="en-US"/>
        </w:rPr>
      </w:pPr>
    </w:p>
    <w:p w:rsidR="00E27353" w:rsidRPr="00F661F6" w:rsidRDefault="00E27353" w:rsidP="00E27353">
      <w:pPr>
        <w:spacing w:line="360" w:lineRule="auto"/>
        <w:contextualSpacing/>
        <w:rPr>
          <w:sz w:val="28"/>
          <w:szCs w:val="28"/>
          <w:lang w:val="en-US"/>
        </w:rPr>
      </w:pPr>
      <w:r w:rsidRPr="00F661F6">
        <w:rPr>
          <w:sz w:val="28"/>
          <w:szCs w:val="28"/>
          <w:lang w:val="en-US"/>
        </w:rPr>
        <w:t>&lt;</w:t>
      </w:r>
      <w:r w:rsidRPr="00F661F6">
        <w:rPr>
          <w:sz w:val="28"/>
          <w:szCs w:val="28"/>
        </w:rPr>
        <w:t>тип</w:t>
      </w:r>
      <w:r w:rsidRPr="00F661F6">
        <w:rPr>
          <w:sz w:val="28"/>
          <w:szCs w:val="28"/>
          <w:lang w:val="en-US"/>
        </w:rPr>
        <w:t>&gt; → ’bool’[1] | ’char’[2] | ’int’[3]</w:t>
      </w:r>
    </w:p>
    <w:p w:rsidR="00E27353" w:rsidRPr="00F661F6" w:rsidRDefault="00E27353" w:rsidP="00E01E40">
      <w:pPr>
        <w:spacing w:line="360" w:lineRule="auto"/>
        <w:contextualSpacing/>
        <w:rPr>
          <w:sz w:val="28"/>
          <w:szCs w:val="28"/>
          <w:lang w:val="en-US"/>
        </w:rPr>
      </w:pPr>
      <w:r w:rsidRPr="00F661F6">
        <w:rPr>
          <w:sz w:val="28"/>
          <w:szCs w:val="28"/>
          <w:lang w:val="en-US"/>
        </w:rPr>
        <w:t>[1]:</w:t>
      </w:r>
      <w:r w:rsidR="008F4A18" w:rsidRPr="00F661F6">
        <w:rPr>
          <w:sz w:val="28"/>
          <w:szCs w:val="28"/>
          <w:lang w:val="en-US"/>
        </w:rPr>
        <w:t xml:space="preserve"> a = 3</w:t>
      </w:r>
      <w:r w:rsidR="00C359FF">
        <w:rPr>
          <w:sz w:val="28"/>
          <w:szCs w:val="28"/>
          <w:lang w:val="en-US"/>
        </w:rPr>
        <w:t xml:space="preserve">;   </w:t>
      </w:r>
      <w:r w:rsidRPr="00F661F6">
        <w:rPr>
          <w:sz w:val="28"/>
          <w:szCs w:val="28"/>
          <w:lang w:val="en-US"/>
        </w:rPr>
        <w:t>[2]:</w:t>
      </w:r>
      <w:r w:rsidR="008F4A18" w:rsidRPr="00F661F6">
        <w:rPr>
          <w:sz w:val="28"/>
          <w:szCs w:val="28"/>
          <w:lang w:val="en-US"/>
        </w:rPr>
        <w:t xml:space="preserve"> a = 6</w:t>
      </w:r>
      <w:r w:rsidR="00C359FF">
        <w:rPr>
          <w:sz w:val="28"/>
          <w:szCs w:val="28"/>
          <w:lang w:val="en-US"/>
        </w:rPr>
        <w:t xml:space="preserve">;   </w:t>
      </w:r>
      <w:r w:rsidRPr="00F661F6">
        <w:rPr>
          <w:sz w:val="28"/>
          <w:szCs w:val="28"/>
          <w:lang w:val="en-US"/>
        </w:rPr>
        <w:t>[3]:</w:t>
      </w:r>
      <w:r w:rsidR="008F4A18" w:rsidRPr="00F661F6">
        <w:rPr>
          <w:sz w:val="28"/>
          <w:szCs w:val="28"/>
          <w:lang w:val="en-US"/>
        </w:rPr>
        <w:t xml:space="preserve"> a = 13</w:t>
      </w:r>
      <w:r w:rsidR="00C359FF">
        <w:rPr>
          <w:sz w:val="28"/>
          <w:szCs w:val="28"/>
          <w:lang w:val="en-US"/>
        </w:rPr>
        <w:t>;</w:t>
      </w:r>
    </w:p>
    <w:p w:rsidR="00E27353" w:rsidRPr="00E27353" w:rsidRDefault="00E27353" w:rsidP="00E01E40">
      <w:pPr>
        <w:spacing w:line="360" w:lineRule="auto"/>
        <w:contextualSpacing/>
        <w:rPr>
          <w:sz w:val="28"/>
          <w:szCs w:val="28"/>
          <w:lang w:val="en-US"/>
        </w:rPr>
      </w:pPr>
    </w:p>
    <w:p w:rsidR="00587FC6" w:rsidRPr="00B75BB2" w:rsidRDefault="00587FC6" w:rsidP="00E01E40">
      <w:pPr>
        <w:spacing w:line="360" w:lineRule="auto"/>
        <w:contextualSpacing/>
        <w:rPr>
          <w:sz w:val="28"/>
          <w:szCs w:val="28"/>
          <w:lang w:val="en-US"/>
        </w:rPr>
      </w:pPr>
      <w:r w:rsidRPr="00B75BB2">
        <w:rPr>
          <w:sz w:val="28"/>
          <w:szCs w:val="28"/>
          <w:lang w:val="en-US"/>
        </w:rPr>
        <w:t>&lt;</w:t>
      </w:r>
      <w:r w:rsidRPr="007A33AE">
        <w:rPr>
          <w:sz w:val="28"/>
          <w:szCs w:val="28"/>
        </w:rPr>
        <w:t>присваивание</w:t>
      </w:r>
      <w:r w:rsidRPr="00B75BB2">
        <w:rPr>
          <w:sz w:val="28"/>
          <w:szCs w:val="28"/>
          <w:lang w:val="en-US"/>
        </w:rPr>
        <w:t>&gt; → ('</w:t>
      </w:r>
      <w:r w:rsidRPr="007A33AE">
        <w:rPr>
          <w:sz w:val="28"/>
          <w:szCs w:val="28"/>
          <w:lang w:val="en-US"/>
        </w:rPr>
        <w:t>let</w:t>
      </w:r>
      <w:r w:rsidRPr="00B75BB2">
        <w:rPr>
          <w:sz w:val="28"/>
          <w:szCs w:val="28"/>
          <w:lang w:val="en-US"/>
        </w:rPr>
        <w:t xml:space="preserve">' | </w:t>
      </w:r>
      <m:oMath>
        <m:r>
          <w:rPr>
            <w:rFonts w:ascii="Cambria Math" w:hAnsi="Cambria Math"/>
            <w:sz w:val="28"/>
            <w:szCs w:val="28"/>
          </w:rPr>
          <m:t>ε</m:t>
        </m:r>
      </m:oMath>
      <w:r w:rsidRPr="00B75BB2">
        <w:rPr>
          <w:sz w:val="28"/>
          <w:szCs w:val="28"/>
          <w:lang w:val="en-US"/>
        </w:rPr>
        <w:t>) [</w:t>
      </w:r>
      <w:r w:rsidR="005D131B" w:rsidRPr="00B75BB2">
        <w:rPr>
          <w:sz w:val="28"/>
          <w:szCs w:val="28"/>
          <w:lang w:val="en-US"/>
        </w:rPr>
        <w:t>1</w:t>
      </w:r>
      <w:r w:rsidRPr="00B75BB2">
        <w:rPr>
          <w:sz w:val="28"/>
          <w:szCs w:val="28"/>
          <w:lang w:val="en-US"/>
        </w:rPr>
        <w:t xml:space="preserve">] </w:t>
      </w:r>
      <w:r w:rsidRPr="007A33AE">
        <w:rPr>
          <w:sz w:val="28"/>
          <w:szCs w:val="28"/>
          <w:lang w:val="en-US"/>
        </w:rPr>
        <w:t>I</w:t>
      </w:r>
      <w:r w:rsidRPr="00B75BB2">
        <w:rPr>
          <w:sz w:val="28"/>
          <w:szCs w:val="28"/>
          <w:lang w:val="en-US"/>
        </w:rPr>
        <w:t xml:space="preserve"> [</w:t>
      </w:r>
      <w:r w:rsidR="000B4FC8" w:rsidRPr="00B75BB2">
        <w:rPr>
          <w:sz w:val="28"/>
          <w:szCs w:val="28"/>
          <w:lang w:val="en-US"/>
        </w:rPr>
        <w:t>2</w:t>
      </w:r>
      <w:r w:rsidRPr="00B75BB2">
        <w:rPr>
          <w:sz w:val="28"/>
          <w:szCs w:val="28"/>
          <w:lang w:val="en-US"/>
        </w:rPr>
        <w:t xml:space="preserve">] ('[' </w:t>
      </w:r>
      <w:r w:rsidRPr="007A33AE">
        <w:rPr>
          <w:sz w:val="28"/>
          <w:szCs w:val="28"/>
          <w:lang w:val="en-US"/>
        </w:rPr>
        <w:t>E</w:t>
      </w:r>
      <w:r w:rsidRPr="00B75BB2">
        <w:rPr>
          <w:sz w:val="28"/>
          <w:szCs w:val="28"/>
          <w:lang w:val="en-US"/>
        </w:rPr>
        <w:t xml:space="preserve"> [</w:t>
      </w:r>
      <w:r w:rsidR="000B4FC8" w:rsidRPr="00B75BB2">
        <w:rPr>
          <w:sz w:val="28"/>
          <w:szCs w:val="28"/>
          <w:lang w:val="en-US"/>
        </w:rPr>
        <w:t>3</w:t>
      </w:r>
      <w:r w:rsidRPr="00B75BB2">
        <w:rPr>
          <w:sz w:val="28"/>
          <w:szCs w:val="28"/>
          <w:lang w:val="en-US"/>
        </w:rPr>
        <w:t xml:space="preserve">] ']' | </w:t>
      </w:r>
      <m:oMath>
        <m:r>
          <w:rPr>
            <w:rFonts w:ascii="Cambria Math" w:hAnsi="Cambria Math"/>
            <w:sz w:val="28"/>
            <w:szCs w:val="28"/>
          </w:rPr>
          <m:t>ε</m:t>
        </m:r>
      </m:oMath>
      <w:r w:rsidR="005D131B" w:rsidRPr="00B75BB2">
        <w:rPr>
          <w:sz w:val="28"/>
          <w:szCs w:val="28"/>
          <w:lang w:val="en-US"/>
        </w:rPr>
        <w:t>) '</w:t>
      </w:r>
      <w:r w:rsidRPr="00B75BB2">
        <w:rPr>
          <w:sz w:val="28"/>
          <w:szCs w:val="28"/>
          <w:lang w:val="en-US"/>
        </w:rPr>
        <w:t>=' (</w:t>
      </w:r>
      <w:r w:rsidRPr="007A33AE">
        <w:rPr>
          <w:sz w:val="28"/>
          <w:szCs w:val="28"/>
          <w:lang w:val="en-US"/>
        </w:rPr>
        <w:t>E</w:t>
      </w:r>
      <w:r w:rsidR="005D131B" w:rsidRPr="00B75BB2">
        <w:rPr>
          <w:sz w:val="28"/>
          <w:szCs w:val="28"/>
          <w:lang w:val="en-US"/>
        </w:rPr>
        <w:t xml:space="preserve"> [</w:t>
      </w:r>
      <w:r w:rsidR="000B4FC8" w:rsidRPr="00B75BB2">
        <w:rPr>
          <w:sz w:val="28"/>
          <w:szCs w:val="28"/>
          <w:lang w:val="en-US"/>
        </w:rPr>
        <w:t>4</w:t>
      </w:r>
      <w:r w:rsidRPr="00B75BB2">
        <w:rPr>
          <w:sz w:val="28"/>
          <w:szCs w:val="28"/>
          <w:lang w:val="en-US"/>
        </w:rPr>
        <w:t xml:space="preserve">]| </w:t>
      </w:r>
      <w:r w:rsidRPr="007A33AE">
        <w:rPr>
          <w:sz w:val="28"/>
          <w:szCs w:val="28"/>
          <w:lang w:val="en-US"/>
        </w:rPr>
        <w:t>El</w:t>
      </w:r>
      <w:r w:rsidR="005D131B" w:rsidRPr="00B75BB2">
        <w:rPr>
          <w:sz w:val="28"/>
          <w:szCs w:val="28"/>
          <w:lang w:val="en-US"/>
        </w:rPr>
        <w:t xml:space="preserve"> [</w:t>
      </w:r>
      <w:r w:rsidR="000B4FC8" w:rsidRPr="00B75BB2">
        <w:rPr>
          <w:sz w:val="28"/>
          <w:szCs w:val="28"/>
          <w:lang w:val="en-US"/>
        </w:rPr>
        <w:t>5</w:t>
      </w:r>
      <w:r w:rsidRPr="00B75BB2">
        <w:rPr>
          <w:sz w:val="28"/>
          <w:szCs w:val="28"/>
          <w:lang w:val="en-US"/>
        </w:rPr>
        <w:t xml:space="preserve">] | </w:t>
      </w:r>
      <w:r w:rsidRPr="007A33AE">
        <w:rPr>
          <w:sz w:val="28"/>
          <w:szCs w:val="28"/>
          <w:lang w:val="en-US"/>
        </w:rPr>
        <w:t>L</w:t>
      </w:r>
      <w:r w:rsidR="005D131B" w:rsidRPr="00B75BB2">
        <w:rPr>
          <w:sz w:val="28"/>
          <w:szCs w:val="28"/>
          <w:lang w:val="en-US"/>
        </w:rPr>
        <w:t xml:space="preserve"> [</w:t>
      </w:r>
      <w:r w:rsidR="000B4FC8" w:rsidRPr="00B75BB2">
        <w:rPr>
          <w:sz w:val="28"/>
          <w:szCs w:val="28"/>
          <w:lang w:val="en-US"/>
        </w:rPr>
        <w:t>6</w:t>
      </w:r>
      <w:r w:rsidRPr="00B75BB2">
        <w:rPr>
          <w:sz w:val="28"/>
          <w:szCs w:val="28"/>
          <w:lang w:val="en-US"/>
        </w:rPr>
        <w:t xml:space="preserve">] | </w:t>
      </w:r>
      <w:r w:rsidRPr="007A33AE">
        <w:rPr>
          <w:sz w:val="28"/>
          <w:szCs w:val="28"/>
          <w:lang w:val="en-US"/>
        </w:rPr>
        <w:t>I</w:t>
      </w:r>
      <w:r w:rsidR="005D131B" w:rsidRPr="00B75BB2">
        <w:rPr>
          <w:sz w:val="28"/>
          <w:szCs w:val="28"/>
          <w:lang w:val="en-US"/>
        </w:rPr>
        <w:t xml:space="preserve"> [</w:t>
      </w:r>
      <w:r w:rsidR="000B4FC8" w:rsidRPr="00B75BB2">
        <w:rPr>
          <w:sz w:val="28"/>
          <w:szCs w:val="28"/>
          <w:lang w:val="en-US"/>
        </w:rPr>
        <w:t>7</w:t>
      </w:r>
      <w:r w:rsidRPr="00B75BB2">
        <w:rPr>
          <w:sz w:val="28"/>
          <w:szCs w:val="28"/>
          <w:lang w:val="en-US"/>
        </w:rPr>
        <w:t xml:space="preserve">] ('[' </w:t>
      </w:r>
      <w:r w:rsidRPr="007A33AE">
        <w:rPr>
          <w:sz w:val="28"/>
          <w:szCs w:val="28"/>
          <w:lang w:val="en-US"/>
        </w:rPr>
        <w:t>E</w:t>
      </w:r>
      <w:r w:rsidRPr="00B75BB2">
        <w:rPr>
          <w:sz w:val="28"/>
          <w:szCs w:val="28"/>
          <w:lang w:val="en-US"/>
        </w:rPr>
        <w:t xml:space="preserve"> ']' [</w:t>
      </w:r>
      <w:r w:rsidR="000B4FC8" w:rsidRPr="00B75BB2">
        <w:rPr>
          <w:sz w:val="28"/>
          <w:szCs w:val="28"/>
          <w:lang w:val="en-US"/>
        </w:rPr>
        <w:t>8</w:t>
      </w:r>
      <w:r w:rsidRPr="00B75BB2">
        <w:rPr>
          <w:sz w:val="28"/>
          <w:szCs w:val="28"/>
          <w:lang w:val="en-US"/>
        </w:rPr>
        <w:t xml:space="preserve">]  | </w:t>
      </w:r>
      <m:oMath>
        <m:r>
          <w:rPr>
            <w:rFonts w:ascii="Cambria Math" w:hAnsi="Cambria Math"/>
            <w:sz w:val="28"/>
            <w:szCs w:val="28"/>
          </w:rPr>
          <m:t>ε</m:t>
        </m:r>
      </m:oMath>
      <w:r w:rsidRPr="00B75BB2">
        <w:rPr>
          <w:sz w:val="28"/>
          <w:szCs w:val="28"/>
          <w:lang w:val="en-US"/>
        </w:rPr>
        <w:t>))</w:t>
      </w:r>
    </w:p>
    <w:p w:rsidR="005D131B" w:rsidRDefault="005D131B" w:rsidP="00E01E40">
      <w:pPr>
        <w:spacing w:line="360" w:lineRule="auto"/>
        <w:contextualSpacing/>
        <w:rPr>
          <w:sz w:val="28"/>
          <w:szCs w:val="28"/>
          <w:lang w:val="en-US"/>
        </w:rPr>
      </w:pPr>
      <w:r>
        <w:rPr>
          <w:sz w:val="28"/>
          <w:szCs w:val="28"/>
          <w:lang w:val="en-US"/>
        </w:rPr>
        <w:t xml:space="preserve">[1]: </w:t>
      </w:r>
      <w:r w:rsidRPr="007A33AE">
        <w:rPr>
          <w:sz w:val="28"/>
          <w:szCs w:val="28"/>
          <w:lang w:val="en-US"/>
        </w:rPr>
        <w:t>REC</w:t>
      </w:r>
      <w:r w:rsidRPr="000B4FC8">
        <w:rPr>
          <w:sz w:val="28"/>
          <w:szCs w:val="28"/>
          <w:lang w:val="en-US"/>
        </w:rPr>
        <w:t xml:space="preserve"> (</w:t>
      </w:r>
      <w:r w:rsidRPr="007A33AE">
        <w:rPr>
          <w:sz w:val="28"/>
          <w:szCs w:val="28"/>
          <w:lang w:val="en-US"/>
        </w:rPr>
        <w:t>mov</w:t>
      </w:r>
      <w:r w:rsidRPr="000B4FC8">
        <w:rPr>
          <w:sz w:val="28"/>
          <w:szCs w:val="28"/>
          <w:lang w:val="en-US"/>
        </w:rPr>
        <w:t xml:space="preserve"> </w:t>
      </w:r>
      <w:r w:rsidRPr="007A33AE">
        <w:rPr>
          <w:sz w:val="28"/>
          <w:szCs w:val="28"/>
          <w:lang w:val="en-US"/>
        </w:rPr>
        <w:t>di</w:t>
      </w:r>
      <w:r w:rsidRPr="000B4FC8">
        <w:rPr>
          <w:sz w:val="28"/>
          <w:szCs w:val="28"/>
          <w:lang w:val="en-US"/>
        </w:rPr>
        <w:t>, 0)</w:t>
      </w:r>
      <w:r>
        <w:rPr>
          <w:sz w:val="28"/>
          <w:szCs w:val="28"/>
          <w:lang w:val="en-US"/>
        </w:rPr>
        <w:t>;</w:t>
      </w:r>
    </w:p>
    <w:p w:rsidR="000B4FC8" w:rsidRPr="005D131B" w:rsidRDefault="000B4FC8" w:rsidP="00E01E40">
      <w:pPr>
        <w:spacing w:line="360" w:lineRule="auto"/>
        <w:contextualSpacing/>
        <w:rPr>
          <w:sz w:val="28"/>
          <w:szCs w:val="28"/>
          <w:lang w:val="en-US"/>
        </w:rPr>
      </w:pPr>
      <w:r>
        <w:rPr>
          <w:sz w:val="28"/>
          <w:szCs w:val="28"/>
          <w:lang w:val="en-US"/>
        </w:rPr>
        <w:t xml:space="preserve">[2]: </w:t>
      </w:r>
      <w:r w:rsidRPr="007A33AE">
        <w:rPr>
          <w:sz w:val="28"/>
          <w:szCs w:val="28"/>
          <w:lang w:val="en-US"/>
        </w:rPr>
        <w:t>id</w:t>
      </w:r>
      <w:r w:rsidRPr="00B75BB2">
        <w:rPr>
          <w:sz w:val="28"/>
          <w:szCs w:val="28"/>
          <w:lang w:val="en-US"/>
        </w:rPr>
        <w:t xml:space="preserve"> = </w:t>
      </w:r>
      <w:r w:rsidRPr="007A33AE">
        <w:rPr>
          <w:sz w:val="28"/>
          <w:szCs w:val="28"/>
          <w:lang w:val="en-US"/>
        </w:rPr>
        <w:t>j</w:t>
      </w:r>
      <w:r>
        <w:rPr>
          <w:sz w:val="28"/>
          <w:szCs w:val="28"/>
          <w:lang w:val="en-US"/>
        </w:rPr>
        <w:t>;</w:t>
      </w:r>
    </w:p>
    <w:p w:rsidR="005D131B" w:rsidRPr="000B4FC8" w:rsidRDefault="000B4FC8" w:rsidP="00E01E40">
      <w:pPr>
        <w:spacing w:line="360" w:lineRule="auto"/>
        <w:contextualSpacing/>
        <w:rPr>
          <w:sz w:val="28"/>
          <w:szCs w:val="28"/>
          <w:lang w:val="en-US"/>
        </w:rPr>
      </w:pPr>
      <w:r>
        <w:rPr>
          <w:sz w:val="28"/>
          <w:szCs w:val="28"/>
          <w:lang w:val="en-US"/>
        </w:rPr>
        <w:t xml:space="preserve">[3]: </w:t>
      </w:r>
      <w:r w:rsidRPr="007A33AE">
        <w:rPr>
          <w:sz w:val="28"/>
          <w:szCs w:val="28"/>
          <w:lang w:val="en-US"/>
        </w:rPr>
        <w:t>REC</w:t>
      </w:r>
      <w:r w:rsidRPr="000B4FC8">
        <w:rPr>
          <w:sz w:val="28"/>
          <w:szCs w:val="28"/>
          <w:lang w:val="en-US"/>
        </w:rPr>
        <w:t xml:space="preserve"> (</w:t>
      </w:r>
      <w:r w:rsidRPr="007A33AE">
        <w:rPr>
          <w:sz w:val="28"/>
          <w:szCs w:val="28"/>
          <w:lang w:val="en-US"/>
        </w:rPr>
        <w:t>pop</w:t>
      </w:r>
      <w:r w:rsidRPr="000B4FC8">
        <w:rPr>
          <w:sz w:val="28"/>
          <w:szCs w:val="28"/>
          <w:lang w:val="en-US"/>
        </w:rPr>
        <w:t xml:space="preserve"> </w:t>
      </w:r>
      <w:r w:rsidRPr="007A33AE">
        <w:rPr>
          <w:sz w:val="28"/>
          <w:szCs w:val="28"/>
          <w:lang w:val="en-US"/>
        </w:rPr>
        <w:t>di</w:t>
      </w:r>
      <w:r w:rsidRPr="000B4FC8">
        <w:rPr>
          <w:sz w:val="28"/>
          <w:szCs w:val="28"/>
          <w:lang w:val="en-US"/>
        </w:rPr>
        <w:t>)</w:t>
      </w:r>
      <w:r>
        <w:rPr>
          <w:sz w:val="28"/>
          <w:szCs w:val="28"/>
          <w:lang w:val="en-US"/>
        </w:rPr>
        <w:t>;</w:t>
      </w:r>
    </w:p>
    <w:p w:rsidR="00587FC6" w:rsidRPr="007A33AE" w:rsidRDefault="005D131B" w:rsidP="00E01E40">
      <w:pPr>
        <w:spacing w:line="360" w:lineRule="auto"/>
        <w:contextualSpacing/>
        <w:rPr>
          <w:sz w:val="28"/>
          <w:szCs w:val="28"/>
          <w:lang w:val="en-US"/>
        </w:rPr>
      </w:pPr>
      <w:r>
        <w:rPr>
          <w:sz w:val="28"/>
          <w:szCs w:val="28"/>
          <w:lang w:val="en-US"/>
        </w:rPr>
        <w:t>[</w:t>
      </w:r>
      <w:r w:rsidR="000B4FC8">
        <w:rPr>
          <w:sz w:val="28"/>
          <w:szCs w:val="28"/>
          <w:lang w:val="en-US"/>
        </w:rPr>
        <w:t>4</w:t>
      </w:r>
      <w:r w:rsidR="00587FC6" w:rsidRPr="007A33AE">
        <w:rPr>
          <w:sz w:val="28"/>
          <w:szCs w:val="28"/>
          <w:lang w:val="en-US"/>
        </w:rPr>
        <w:t xml:space="preserve">]: </w:t>
      </w:r>
      <w:r w:rsidR="00BF1AAA" w:rsidRPr="007A33AE">
        <w:rPr>
          <w:sz w:val="28"/>
          <w:szCs w:val="28"/>
          <w:lang w:val="en-US"/>
        </w:rPr>
        <w:t xml:space="preserve">REC </w:t>
      </w:r>
      <w:r w:rsidR="00587FC6" w:rsidRPr="007A33AE">
        <w:rPr>
          <w:sz w:val="28"/>
          <w:szCs w:val="28"/>
          <w:lang w:val="en-US"/>
        </w:rPr>
        <w:t xml:space="preserve">(‘shl di, 1’); </w:t>
      </w:r>
      <w:r w:rsidR="00BF1AAA" w:rsidRPr="007A33AE">
        <w:rPr>
          <w:sz w:val="28"/>
          <w:szCs w:val="28"/>
          <w:lang w:val="en-US"/>
        </w:rPr>
        <w:t xml:space="preserve">REC </w:t>
      </w:r>
      <w:r w:rsidR="00587FC6" w:rsidRPr="007A33AE">
        <w:rPr>
          <w:sz w:val="28"/>
          <w:szCs w:val="28"/>
          <w:lang w:val="en-US"/>
        </w:rPr>
        <w:t xml:space="preserve">(‘pop ax’); </w:t>
      </w:r>
      <w:r w:rsidR="00BF1AAA" w:rsidRPr="007A33AE">
        <w:rPr>
          <w:sz w:val="28"/>
          <w:szCs w:val="28"/>
          <w:lang w:val="en-US"/>
        </w:rPr>
        <w:t xml:space="preserve">REC </w:t>
      </w:r>
      <w:r w:rsidR="00587FC6" w:rsidRPr="007A33AE">
        <w:rPr>
          <w:sz w:val="28"/>
          <w:szCs w:val="28"/>
          <w:lang w:val="en-US"/>
        </w:rPr>
        <w:t xml:space="preserve">(‘mov </w:t>
      </w:r>
      <w:r w:rsidR="00E27353">
        <w:rPr>
          <w:sz w:val="28"/>
          <w:szCs w:val="28"/>
          <w:lang w:val="en-US"/>
        </w:rPr>
        <w:t>%s</w:t>
      </w:r>
      <w:r w:rsidR="00E27353" w:rsidRPr="007A33AE">
        <w:rPr>
          <w:sz w:val="28"/>
          <w:szCs w:val="28"/>
          <w:lang w:val="en-US"/>
        </w:rPr>
        <w:t>[di],  ax</w:t>
      </w:r>
      <w:r w:rsidR="00587FC6" w:rsidRPr="007A33AE">
        <w:rPr>
          <w:sz w:val="28"/>
          <w:szCs w:val="28"/>
          <w:lang w:val="en-US"/>
        </w:rPr>
        <w:t>‘, Tab_I[id].</w:t>
      </w:r>
      <w:r w:rsidR="00587FC6" w:rsidRPr="007A33AE">
        <w:rPr>
          <w:sz w:val="28"/>
          <w:szCs w:val="28"/>
        </w:rPr>
        <w:t>имя</w:t>
      </w:r>
      <w:r w:rsidR="00587FC6" w:rsidRPr="007A33AE">
        <w:rPr>
          <w:sz w:val="28"/>
          <w:szCs w:val="28"/>
          <w:lang w:val="en-US"/>
        </w:rPr>
        <w:t>);</w:t>
      </w:r>
    </w:p>
    <w:p w:rsidR="00587FC6" w:rsidRPr="007A33AE" w:rsidRDefault="005D131B" w:rsidP="00E01E40">
      <w:pPr>
        <w:spacing w:line="360" w:lineRule="auto"/>
        <w:contextualSpacing/>
        <w:rPr>
          <w:sz w:val="28"/>
          <w:szCs w:val="28"/>
          <w:lang w:val="en-US"/>
        </w:rPr>
      </w:pPr>
      <w:r>
        <w:rPr>
          <w:sz w:val="28"/>
          <w:szCs w:val="28"/>
          <w:lang w:val="en-US"/>
        </w:rPr>
        <w:t>[</w:t>
      </w:r>
      <w:r w:rsidR="000B4FC8">
        <w:rPr>
          <w:sz w:val="28"/>
          <w:szCs w:val="28"/>
          <w:lang w:val="en-US"/>
        </w:rPr>
        <w:t>5</w:t>
      </w:r>
      <w:r w:rsidR="00587FC6" w:rsidRPr="007A33AE">
        <w:rPr>
          <w:sz w:val="28"/>
          <w:szCs w:val="28"/>
          <w:lang w:val="en-US"/>
        </w:rPr>
        <w:t xml:space="preserve">]: </w:t>
      </w:r>
      <w:r w:rsidR="00BF1AAA" w:rsidRPr="007A33AE">
        <w:rPr>
          <w:sz w:val="28"/>
          <w:szCs w:val="28"/>
          <w:lang w:val="en-US"/>
        </w:rPr>
        <w:t xml:space="preserve">REC (pop ax); REC </w:t>
      </w:r>
      <w:r w:rsidR="00587FC6" w:rsidRPr="007A33AE">
        <w:rPr>
          <w:sz w:val="28"/>
          <w:szCs w:val="28"/>
          <w:lang w:val="en-US"/>
        </w:rPr>
        <w:t xml:space="preserve">(‘mov </w:t>
      </w:r>
      <w:r w:rsidR="00E27353">
        <w:rPr>
          <w:sz w:val="28"/>
          <w:szCs w:val="28"/>
          <w:lang w:val="en-US"/>
        </w:rPr>
        <w:t>%s</w:t>
      </w:r>
      <w:r w:rsidR="00E27353" w:rsidRPr="007A33AE">
        <w:rPr>
          <w:sz w:val="28"/>
          <w:szCs w:val="28"/>
          <w:lang w:val="en-US"/>
        </w:rPr>
        <w:t>[di],  ax</w:t>
      </w:r>
      <w:r w:rsidR="00587FC6" w:rsidRPr="007A33AE">
        <w:rPr>
          <w:sz w:val="28"/>
          <w:szCs w:val="28"/>
          <w:lang w:val="en-US"/>
        </w:rPr>
        <w:t>‘, Tab_I[id].</w:t>
      </w:r>
      <w:r w:rsidR="00587FC6" w:rsidRPr="007A33AE">
        <w:rPr>
          <w:sz w:val="28"/>
          <w:szCs w:val="28"/>
        </w:rPr>
        <w:t>имя</w:t>
      </w:r>
      <w:r w:rsidR="00587FC6" w:rsidRPr="007A33AE">
        <w:rPr>
          <w:sz w:val="28"/>
          <w:szCs w:val="28"/>
          <w:lang w:val="en-US"/>
        </w:rPr>
        <w:t>);</w:t>
      </w:r>
    </w:p>
    <w:p w:rsidR="00587FC6" w:rsidRPr="007A33AE" w:rsidRDefault="005D131B" w:rsidP="00E01E40">
      <w:pPr>
        <w:spacing w:line="360" w:lineRule="auto"/>
        <w:contextualSpacing/>
        <w:rPr>
          <w:sz w:val="28"/>
          <w:szCs w:val="28"/>
          <w:lang w:val="en-US"/>
        </w:rPr>
      </w:pPr>
      <w:r>
        <w:rPr>
          <w:sz w:val="28"/>
          <w:szCs w:val="28"/>
          <w:lang w:val="en-US"/>
        </w:rPr>
        <w:t>[</w:t>
      </w:r>
      <w:r w:rsidR="000B4FC8">
        <w:rPr>
          <w:sz w:val="28"/>
          <w:szCs w:val="28"/>
          <w:lang w:val="en-US"/>
        </w:rPr>
        <w:t>6</w:t>
      </w:r>
      <w:r w:rsidR="00587FC6" w:rsidRPr="007A33AE">
        <w:rPr>
          <w:sz w:val="28"/>
          <w:szCs w:val="28"/>
          <w:lang w:val="en-US"/>
        </w:rPr>
        <w:t xml:space="preserve">]: </w:t>
      </w:r>
      <w:r w:rsidR="00BF1AAA" w:rsidRPr="007A33AE">
        <w:rPr>
          <w:sz w:val="28"/>
          <w:szCs w:val="28"/>
          <w:lang w:val="en-US"/>
        </w:rPr>
        <w:t xml:space="preserve">REC </w:t>
      </w:r>
      <w:r w:rsidR="00587FC6" w:rsidRPr="007A33AE">
        <w:rPr>
          <w:sz w:val="28"/>
          <w:szCs w:val="28"/>
          <w:lang w:val="en-US"/>
        </w:rPr>
        <w:t xml:space="preserve">(‘mov al, </w:t>
      </w:r>
      <w:r w:rsidR="00E27353">
        <w:rPr>
          <w:sz w:val="28"/>
          <w:szCs w:val="28"/>
          <w:lang w:val="en-US"/>
        </w:rPr>
        <w:t>%s</w:t>
      </w:r>
      <w:r w:rsidR="00587FC6" w:rsidRPr="007A33AE">
        <w:rPr>
          <w:sz w:val="28"/>
          <w:szCs w:val="28"/>
          <w:lang w:val="en-US"/>
        </w:rPr>
        <w:t xml:space="preserve">‘, Tab_L[j][1]); </w:t>
      </w:r>
      <w:r w:rsidR="00BF1AAA" w:rsidRPr="007A33AE">
        <w:rPr>
          <w:sz w:val="28"/>
          <w:szCs w:val="28"/>
          <w:lang w:val="en-US"/>
        </w:rPr>
        <w:t xml:space="preserve">REC </w:t>
      </w:r>
      <w:r w:rsidR="00587FC6" w:rsidRPr="007A33AE">
        <w:rPr>
          <w:sz w:val="28"/>
          <w:szCs w:val="28"/>
          <w:lang w:val="en-US"/>
        </w:rPr>
        <w:t>(</w:t>
      </w:r>
      <w:r w:rsidR="00E27353">
        <w:rPr>
          <w:sz w:val="28"/>
          <w:szCs w:val="28"/>
          <w:lang w:val="en-US"/>
        </w:rPr>
        <w:t>‘</w:t>
      </w:r>
      <w:r w:rsidR="00587FC6" w:rsidRPr="007A33AE">
        <w:rPr>
          <w:sz w:val="28"/>
          <w:szCs w:val="28"/>
          <w:lang w:val="en-US"/>
        </w:rPr>
        <w:t>mov</w:t>
      </w:r>
      <w:r w:rsidR="00E27353">
        <w:rPr>
          <w:sz w:val="28"/>
          <w:szCs w:val="28"/>
          <w:lang w:val="en-US"/>
        </w:rPr>
        <w:t xml:space="preserve"> %s[di], </w:t>
      </w:r>
      <w:r w:rsidR="00E27353" w:rsidRPr="007A33AE">
        <w:rPr>
          <w:sz w:val="28"/>
          <w:szCs w:val="28"/>
          <w:lang w:val="en-US"/>
        </w:rPr>
        <w:t>al</w:t>
      </w:r>
      <w:r w:rsidR="00E27353">
        <w:rPr>
          <w:sz w:val="28"/>
          <w:szCs w:val="28"/>
          <w:lang w:val="en-US"/>
        </w:rPr>
        <w:t>’,</w:t>
      </w:r>
      <w:r w:rsidR="00587FC6" w:rsidRPr="007A33AE">
        <w:rPr>
          <w:sz w:val="28"/>
          <w:szCs w:val="28"/>
          <w:lang w:val="en-US"/>
        </w:rPr>
        <w:t xml:space="preserve"> Tab_I[id].</w:t>
      </w:r>
      <w:r w:rsidR="00587FC6" w:rsidRPr="007A33AE">
        <w:rPr>
          <w:sz w:val="28"/>
          <w:szCs w:val="28"/>
        </w:rPr>
        <w:t>имя</w:t>
      </w:r>
      <w:r w:rsidR="00587FC6" w:rsidRPr="007A33AE">
        <w:rPr>
          <w:sz w:val="28"/>
          <w:szCs w:val="28"/>
          <w:lang w:val="en-US"/>
        </w:rPr>
        <w:t>)</w:t>
      </w:r>
    </w:p>
    <w:p w:rsidR="00587FC6" w:rsidRPr="007A33AE" w:rsidRDefault="005D131B" w:rsidP="00E01E40">
      <w:pPr>
        <w:spacing w:line="360" w:lineRule="auto"/>
        <w:contextualSpacing/>
        <w:rPr>
          <w:sz w:val="28"/>
          <w:szCs w:val="28"/>
          <w:lang w:val="en-US"/>
        </w:rPr>
      </w:pPr>
      <w:r>
        <w:rPr>
          <w:sz w:val="28"/>
          <w:szCs w:val="28"/>
          <w:lang w:val="en-US"/>
        </w:rPr>
        <w:t>[</w:t>
      </w:r>
      <w:r w:rsidR="000B4FC8">
        <w:rPr>
          <w:sz w:val="28"/>
          <w:szCs w:val="28"/>
          <w:lang w:val="en-US"/>
        </w:rPr>
        <w:t>7</w:t>
      </w:r>
      <w:r w:rsidR="00587FC6" w:rsidRPr="007A33AE">
        <w:rPr>
          <w:sz w:val="28"/>
          <w:szCs w:val="28"/>
          <w:lang w:val="en-US"/>
        </w:rPr>
        <w:t xml:space="preserve">]: id2 </w:t>
      </w:r>
      <w:r w:rsidR="000B4FC8">
        <w:rPr>
          <w:sz w:val="28"/>
          <w:szCs w:val="28"/>
          <w:lang w:val="en-US"/>
        </w:rPr>
        <w:t>=</w:t>
      </w:r>
      <w:r w:rsidR="00587FC6" w:rsidRPr="007A33AE">
        <w:rPr>
          <w:sz w:val="28"/>
          <w:szCs w:val="28"/>
          <w:lang w:val="en-US"/>
        </w:rPr>
        <w:t xml:space="preserve"> j; </w:t>
      </w:r>
      <w:r w:rsidR="00BF1AAA" w:rsidRPr="007A33AE">
        <w:rPr>
          <w:sz w:val="28"/>
          <w:szCs w:val="28"/>
          <w:lang w:val="en-US"/>
        </w:rPr>
        <w:t xml:space="preserve">REC </w:t>
      </w:r>
      <w:r w:rsidR="00587FC6" w:rsidRPr="007A33AE">
        <w:rPr>
          <w:sz w:val="28"/>
          <w:szCs w:val="28"/>
          <w:lang w:val="en-US"/>
        </w:rPr>
        <w:t>(‘mov dx, 0’);</w:t>
      </w:r>
    </w:p>
    <w:p w:rsidR="00587FC6" w:rsidRPr="007A33AE" w:rsidRDefault="005D131B" w:rsidP="00E01E40">
      <w:pPr>
        <w:spacing w:line="360" w:lineRule="auto"/>
        <w:contextualSpacing/>
        <w:rPr>
          <w:sz w:val="28"/>
          <w:szCs w:val="28"/>
          <w:lang w:val="en-US"/>
        </w:rPr>
      </w:pPr>
      <w:r>
        <w:rPr>
          <w:sz w:val="28"/>
          <w:szCs w:val="28"/>
          <w:lang w:val="en-US"/>
        </w:rPr>
        <w:t>[</w:t>
      </w:r>
      <w:r w:rsidR="000B4FC8">
        <w:rPr>
          <w:sz w:val="28"/>
          <w:szCs w:val="28"/>
          <w:lang w:val="en-US"/>
        </w:rPr>
        <w:t>8</w:t>
      </w:r>
      <w:r w:rsidR="00587FC6" w:rsidRPr="007A33AE">
        <w:rPr>
          <w:sz w:val="28"/>
          <w:szCs w:val="28"/>
          <w:lang w:val="en-US"/>
        </w:rPr>
        <w:t xml:space="preserve">]: </w:t>
      </w:r>
      <w:r w:rsidR="00BF1AAA" w:rsidRPr="007A33AE">
        <w:rPr>
          <w:sz w:val="28"/>
          <w:szCs w:val="28"/>
          <w:lang w:val="en-US"/>
        </w:rPr>
        <w:t xml:space="preserve">REC </w:t>
      </w:r>
      <w:r w:rsidR="00587FC6" w:rsidRPr="007A33AE">
        <w:rPr>
          <w:sz w:val="28"/>
          <w:szCs w:val="28"/>
          <w:lang w:val="en-US"/>
        </w:rPr>
        <w:t xml:space="preserve">(‘pop dx’); </w:t>
      </w:r>
      <w:r w:rsidR="00BF1AAA" w:rsidRPr="007A33AE">
        <w:rPr>
          <w:sz w:val="28"/>
          <w:szCs w:val="28"/>
          <w:lang w:val="en-US"/>
        </w:rPr>
        <w:t xml:space="preserve">REC </w:t>
      </w:r>
      <w:r w:rsidR="00E27353">
        <w:rPr>
          <w:sz w:val="28"/>
          <w:szCs w:val="28"/>
          <w:lang w:val="en-US"/>
        </w:rPr>
        <w:t>(‘mov ax, %s</w:t>
      </w:r>
      <w:r w:rsidR="00E27353" w:rsidRPr="007A33AE">
        <w:rPr>
          <w:sz w:val="28"/>
          <w:szCs w:val="28"/>
          <w:lang w:val="en-US"/>
        </w:rPr>
        <w:t>[dx]</w:t>
      </w:r>
      <w:r w:rsidR="00E27353">
        <w:rPr>
          <w:sz w:val="28"/>
          <w:szCs w:val="28"/>
          <w:lang w:val="en-US"/>
        </w:rPr>
        <w:t>’, Tab_I[id2]</w:t>
      </w:r>
      <w:r w:rsidR="00587FC6" w:rsidRPr="007A33AE">
        <w:rPr>
          <w:sz w:val="28"/>
          <w:szCs w:val="28"/>
          <w:lang w:val="en-US"/>
        </w:rPr>
        <w:t xml:space="preserve">); </w:t>
      </w:r>
      <w:r w:rsidR="00BF1AAA" w:rsidRPr="007A33AE">
        <w:rPr>
          <w:sz w:val="28"/>
          <w:szCs w:val="28"/>
          <w:lang w:val="en-US"/>
        </w:rPr>
        <w:t xml:space="preserve">REC </w:t>
      </w:r>
      <w:r w:rsidR="00E27353">
        <w:rPr>
          <w:sz w:val="28"/>
          <w:szCs w:val="28"/>
          <w:lang w:val="en-US"/>
        </w:rPr>
        <w:t>(‘mov %s</w:t>
      </w:r>
      <w:r w:rsidR="00E27353" w:rsidRPr="007A33AE">
        <w:rPr>
          <w:sz w:val="28"/>
          <w:szCs w:val="28"/>
          <w:lang w:val="en-US"/>
        </w:rPr>
        <w:t>[di],  ax</w:t>
      </w:r>
      <w:r w:rsidR="00587FC6" w:rsidRPr="007A33AE">
        <w:rPr>
          <w:sz w:val="28"/>
          <w:szCs w:val="28"/>
          <w:lang w:val="en-US"/>
        </w:rPr>
        <w:t>‘, Tab_I[id].</w:t>
      </w:r>
      <w:r w:rsidR="00587FC6" w:rsidRPr="007A33AE">
        <w:rPr>
          <w:sz w:val="28"/>
          <w:szCs w:val="28"/>
        </w:rPr>
        <w:t>имя</w:t>
      </w:r>
      <w:r w:rsidR="00587FC6" w:rsidRPr="007A33AE">
        <w:rPr>
          <w:sz w:val="28"/>
          <w:szCs w:val="28"/>
          <w:lang w:val="en-US"/>
        </w:rPr>
        <w:t>);</w:t>
      </w:r>
    </w:p>
    <w:p w:rsidR="00587FC6" w:rsidRPr="007A33AE" w:rsidRDefault="00587FC6" w:rsidP="00E01E40">
      <w:pPr>
        <w:spacing w:line="360" w:lineRule="auto"/>
        <w:contextualSpacing/>
        <w:rPr>
          <w:sz w:val="28"/>
          <w:szCs w:val="28"/>
          <w:lang w:val="en-US"/>
        </w:rPr>
      </w:pPr>
    </w:p>
    <w:p w:rsidR="00587FC6" w:rsidRPr="007A33AE" w:rsidRDefault="00587FC6" w:rsidP="00E01E40">
      <w:pPr>
        <w:spacing w:line="360" w:lineRule="auto"/>
        <w:contextualSpacing/>
        <w:rPr>
          <w:sz w:val="28"/>
          <w:szCs w:val="28"/>
        </w:rPr>
      </w:pPr>
      <w:r w:rsidRPr="007A33AE">
        <w:rPr>
          <w:sz w:val="28"/>
          <w:szCs w:val="28"/>
        </w:rPr>
        <w:t>&lt;условие&gt; → ’</w:t>
      </w:r>
      <w:r w:rsidRPr="007A33AE">
        <w:rPr>
          <w:sz w:val="28"/>
          <w:szCs w:val="28"/>
          <w:lang w:val="en-US"/>
        </w:rPr>
        <w:t>if</w:t>
      </w:r>
      <w:r w:rsidR="005D131B">
        <w:rPr>
          <w:sz w:val="28"/>
          <w:szCs w:val="28"/>
        </w:rPr>
        <w:t xml:space="preserve">’ </w:t>
      </w:r>
      <w:r w:rsidRPr="007A33AE">
        <w:rPr>
          <w:sz w:val="28"/>
          <w:szCs w:val="28"/>
        </w:rPr>
        <w:t xml:space="preserve"> </w:t>
      </w:r>
      <w:r w:rsidRPr="007A33AE">
        <w:rPr>
          <w:sz w:val="28"/>
          <w:szCs w:val="28"/>
          <w:lang w:val="en-US"/>
        </w:rPr>
        <w:t>El</w:t>
      </w:r>
      <w:r w:rsidR="005D131B">
        <w:rPr>
          <w:sz w:val="28"/>
          <w:szCs w:val="28"/>
        </w:rPr>
        <w:t xml:space="preserve"> [1] </w:t>
      </w:r>
      <w:r w:rsidRPr="007A33AE">
        <w:rPr>
          <w:sz w:val="28"/>
          <w:szCs w:val="28"/>
        </w:rPr>
        <w:t xml:space="preserve"> ‘</w:t>
      </w:r>
      <w:r w:rsidRPr="007A33AE">
        <w:rPr>
          <w:sz w:val="28"/>
          <w:szCs w:val="28"/>
          <w:lang w:val="en-US"/>
        </w:rPr>
        <w:t>then</w:t>
      </w:r>
      <w:r w:rsidRPr="007A33AE">
        <w:rPr>
          <w:sz w:val="28"/>
          <w:szCs w:val="28"/>
        </w:rPr>
        <w:t>’ &lt;оператор &gt; [2] (‘</w:t>
      </w:r>
      <w:r w:rsidRPr="007A33AE">
        <w:rPr>
          <w:sz w:val="28"/>
          <w:szCs w:val="28"/>
          <w:lang w:val="en-US"/>
        </w:rPr>
        <w:t>else</w:t>
      </w:r>
      <w:r w:rsidRPr="007A33AE">
        <w:rPr>
          <w:sz w:val="28"/>
          <w:szCs w:val="28"/>
        </w:rPr>
        <w:t xml:space="preserve">’ &lt;оператор &gt; | </w:t>
      </w:r>
      <m:oMath>
        <m:r>
          <w:rPr>
            <w:rFonts w:ascii="Cambria Math" w:hAnsi="Cambria Math"/>
            <w:sz w:val="28"/>
            <w:szCs w:val="28"/>
          </w:rPr>
          <m:t>ε</m:t>
        </m:r>
      </m:oMath>
      <w:r w:rsidRPr="007A33AE">
        <w:rPr>
          <w:sz w:val="28"/>
          <w:szCs w:val="28"/>
        </w:rPr>
        <w:t>) [3]</w:t>
      </w:r>
    </w:p>
    <w:p w:rsidR="00587FC6" w:rsidRPr="007A33AE" w:rsidRDefault="00587FC6" w:rsidP="00E01E40">
      <w:pPr>
        <w:spacing w:line="360" w:lineRule="auto"/>
        <w:contextualSpacing/>
        <w:rPr>
          <w:sz w:val="28"/>
          <w:szCs w:val="28"/>
          <w:lang w:val="en-US"/>
        </w:rPr>
      </w:pPr>
      <w:r w:rsidRPr="007A33AE">
        <w:rPr>
          <w:sz w:val="28"/>
          <w:szCs w:val="28"/>
          <w:lang w:val="en-US"/>
        </w:rPr>
        <w:t>[1]: thn</w:t>
      </w:r>
      <w:r w:rsidR="000B4FC8">
        <w:rPr>
          <w:sz w:val="28"/>
          <w:szCs w:val="28"/>
          <w:lang w:val="en-US"/>
        </w:rPr>
        <w:t xml:space="preserve"> =</w:t>
      </w:r>
      <w:r w:rsidRPr="007A33AE">
        <w:rPr>
          <w:sz w:val="28"/>
          <w:szCs w:val="28"/>
          <w:lang w:val="en-US"/>
        </w:rPr>
        <w:t xml:space="preserve"> metka; els </w:t>
      </w:r>
      <w:r w:rsidR="000B4FC8">
        <w:rPr>
          <w:sz w:val="28"/>
          <w:szCs w:val="28"/>
          <w:lang w:val="en-US"/>
        </w:rPr>
        <w:t>=</w:t>
      </w:r>
      <w:r w:rsidRPr="007A33AE">
        <w:rPr>
          <w:sz w:val="28"/>
          <w:szCs w:val="28"/>
          <w:lang w:val="en-US"/>
        </w:rPr>
        <w:t xml:space="preserve"> metka; </w:t>
      </w:r>
      <w:r w:rsidR="00BF1AAA" w:rsidRPr="007A33AE">
        <w:rPr>
          <w:sz w:val="28"/>
          <w:szCs w:val="28"/>
          <w:lang w:val="en-US"/>
        </w:rPr>
        <w:t xml:space="preserve">REC </w:t>
      </w:r>
      <w:r w:rsidRPr="007A33AE">
        <w:rPr>
          <w:sz w:val="28"/>
          <w:szCs w:val="28"/>
          <w:lang w:val="en-US"/>
        </w:rPr>
        <w:t xml:space="preserve">(‘pop ax’); </w:t>
      </w:r>
      <w:r w:rsidR="00BF1AAA" w:rsidRPr="007A33AE">
        <w:rPr>
          <w:sz w:val="28"/>
          <w:szCs w:val="28"/>
          <w:lang w:val="en-US"/>
        </w:rPr>
        <w:t xml:space="preserve">REC </w:t>
      </w:r>
      <w:r w:rsidRPr="007A33AE">
        <w:rPr>
          <w:sz w:val="28"/>
          <w:szCs w:val="28"/>
          <w:lang w:val="en-US"/>
        </w:rPr>
        <w:t>(‘cmp ax,</w:t>
      </w:r>
      <w:r w:rsidR="00BF1AAA" w:rsidRPr="007A33AE">
        <w:rPr>
          <w:sz w:val="28"/>
          <w:szCs w:val="28"/>
          <w:lang w:val="en-US"/>
        </w:rPr>
        <w:t xml:space="preserve"> 0’); REC </w:t>
      </w:r>
      <w:r w:rsidRPr="007A33AE">
        <w:rPr>
          <w:sz w:val="28"/>
          <w:szCs w:val="28"/>
          <w:lang w:val="en-US"/>
        </w:rPr>
        <w:t xml:space="preserve">(‘jz </w:t>
      </w:r>
      <w:r w:rsidR="00E27353">
        <w:rPr>
          <w:sz w:val="28"/>
          <w:szCs w:val="28"/>
          <w:lang w:val="en-US"/>
        </w:rPr>
        <w:t>%s</w:t>
      </w:r>
      <w:r w:rsidRPr="007A33AE">
        <w:rPr>
          <w:sz w:val="28"/>
          <w:szCs w:val="28"/>
          <w:lang w:val="en-US"/>
        </w:rPr>
        <w:t>‘, thn);</w:t>
      </w:r>
    </w:p>
    <w:p w:rsidR="00587FC6" w:rsidRPr="007A33AE" w:rsidRDefault="00587FC6" w:rsidP="00E01E40">
      <w:pPr>
        <w:spacing w:line="360" w:lineRule="auto"/>
        <w:contextualSpacing/>
        <w:rPr>
          <w:sz w:val="28"/>
          <w:szCs w:val="28"/>
          <w:lang w:val="en-US"/>
        </w:rPr>
      </w:pPr>
      <w:r w:rsidRPr="007A33AE">
        <w:rPr>
          <w:sz w:val="28"/>
          <w:szCs w:val="28"/>
          <w:lang w:val="en-US"/>
        </w:rPr>
        <w:t xml:space="preserve">[2]: </w:t>
      </w:r>
      <w:r w:rsidR="00BF1AAA" w:rsidRPr="007A33AE">
        <w:rPr>
          <w:sz w:val="28"/>
          <w:szCs w:val="28"/>
          <w:lang w:val="en-US"/>
        </w:rPr>
        <w:t xml:space="preserve">REC </w:t>
      </w:r>
      <w:r w:rsidRPr="007A33AE">
        <w:rPr>
          <w:sz w:val="28"/>
          <w:szCs w:val="28"/>
          <w:lang w:val="en-US"/>
        </w:rPr>
        <w:t xml:space="preserve">(‘jmp </w:t>
      </w:r>
      <w:r w:rsidR="00E27353">
        <w:rPr>
          <w:sz w:val="28"/>
          <w:szCs w:val="28"/>
          <w:lang w:val="en-US"/>
        </w:rPr>
        <w:t>%s</w:t>
      </w:r>
      <w:r w:rsidRPr="007A33AE">
        <w:rPr>
          <w:sz w:val="28"/>
          <w:szCs w:val="28"/>
          <w:lang w:val="en-US"/>
        </w:rPr>
        <w:t xml:space="preserve">‘, els); </w:t>
      </w:r>
      <w:r w:rsidR="00BF1AAA" w:rsidRPr="007A33AE">
        <w:rPr>
          <w:sz w:val="28"/>
          <w:szCs w:val="28"/>
          <w:lang w:val="en-US"/>
        </w:rPr>
        <w:t xml:space="preserve">REC </w:t>
      </w:r>
      <w:r w:rsidRPr="007A33AE">
        <w:rPr>
          <w:sz w:val="28"/>
          <w:szCs w:val="28"/>
          <w:lang w:val="en-US"/>
        </w:rPr>
        <w:t>(‘</w:t>
      </w:r>
      <w:r w:rsidR="00E27353">
        <w:rPr>
          <w:sz w:val="28"/>
          <w:szCs w:val="28"/>
          <w:lang w:val="en-US"/>
        </w:rPr>
        <w:t>%s</w:t>
      </w:r>
      <w:r w:rsidRPr="007A33AE">
        <w:rPr>
          <w:sz w:val="28"/>
          <w:szCs w:val="28"/>
          <w:lang w:val="en-US"/>
        </w:rPr>
        <w:t>:</w:t>
      </w:r>
      <w:r w:rsidR="00E27353">
        <w:rPr>
          <w:sz w:val="28"/>
          <w:szCs w:val="28"/>
          <w:lang w:val="en-US"/>
        </w:rPr>
        <w:t xml:space="preserve"> </w:t>
      </w:r>
      <w:r w:rsidRPr="007A33AE">
        <w:rPr>
          <w:sz w:val="28"/>
          <w:szCs w:val="28"/>
          <w:lang w:val="en-US"/>
        </w:rPr>
        <w:t>’</w:t>
      </w:r>
      <w:r w:rsidR="00E27353">
        <w:rPr>
          <w:sz w:val="28"/>
          <w:szCs w:val="28"/>
          <w:lang w:val="en-US"/>
        </w:rPr>
        <w:t xml:space="preserve">, </w:t>
      </w:r>
      <w:r w:rsidR="00E27353" w:rsidRPr="007A33AE">
        <w:rPr>
          <w:sz w:val="28"/>
          <w:szCs w:val="28"/>
          <w:lang w:val="en-US"/>
        </w:rPr>
        <w:t>thn</w:t>
      </w:r>
      <w:r w:rsidRPr="007A33AE">
        <w:rPr>
          <w:sz w:val="28"/>
          <w:szCs w:val="28"/>
          <w:lang w:val="en-US"/>
        </w:rPr>
        <w:t>);</w:t>
      </w:r>
    </w:p>
    <w:p w:rsidR="00587FC6" w:rsidRPr="007A33AE" w:rsidRDefault="00587FC6" w:rsidP="00E01E40">
      <w:pPr>
        <w:spacing w:line="360" w:lineRule="auto"/>
        <w:contextualSpacing/>
        <w:rPr>
          <w:sz w:val="28"/>
          <w:szCs w:val="28"/>
          <w:lang w:val="en-US"/>
        </w:rPr>
      </w:pPr>
      <w:r w:rsidRPr="007A33AE">
        <w:rPr>
          <w:sz w:val="28"/>
          <w:szCs w:val="28"/>
          <w:lang w:val="en-US"/>
        </w:rPr>
        <w:t xml:space="preserve">[3]: </w:t>
      </w:r>
      <w:r w:rsidR="00BF1AAA" w:rsidRPr="007A33AE">
        <w:rPr>
          <w:sz w:val="28"/>
          <w:szCs w:val="28"/>
          <w:lang w:val="en-US"/>
        </w:rPr>
        <w:t xml:space="preserve">REC </w:t>
      </w:r>
      <w:r w:rsidR="00E27353">
        <w:rPr>
          <w:sz w:val="28"/>
          <w:szCs w:val="28"/>
          <w:lang w:val="en-US"/>
        </w:rPr>
        <w:t>(</w:t>
      </w:r>
      <w:r w:rsidRPr="007A33AE">
        <w:rPr>
          <w:sz w:val="28"/>
          <w:szCs w:val="28"/>
          <w:lang w:val="en-US"/>
        </w:rPr>
        <w:t>‘</w:t>
      </w:r>
      <w:r w:rsidR="00E27353">
        <w:rPr>
          <w:sz w:val="28"/>
          <w:szCs w:val="28"/>
          <w:lang w:val="en-US"/>
        </w:rPr>
        <w:t>%s</w:t>
      </w:r>
      <w:r w:rsidRPr="007A33AE">
        <w:rPr>
          <w:sz w:val="28"/>
          <w:szCs w:val="28"/>
          <w:lang w:val="en-US"/>
        </w:rPr>
        <w:t>:</w:t>
      </w:r>
      <w:r w:rsidR="00E27353">
        <w:rPr>
          <w:sz w:val="28"/>
          <w:szCs w:val="28"/>
          <w:lang w:val="en-US"/>
        </w:rPr>
        <w:t xml:space="preserve"> </w:t>
      </w:r>
      <w:r w:rsidRPr="007A33AE">
        <w:rPr>
          <w:sz w:val="28"/>
          <w:szCs w:val="28"/>
          <w:lang w:val="en-US"/>
        </w:rPr>
        <w:t>’</w:t>
      </w:r>
      <w:r w:rsidR="00E27353">
        <w:rPr>
          <w:sz w:val="28"/>
          <w:szCs w:val="28"/>
          <w:lang w:val="en-US"/>
        </w:rPr>
        <w:t>, els</w:t>
      </w:r>
      <w:r w:rsidRPr="007A33AE">
        <w:rPr>
          <w:sz w:val="28"/>
          <w:szCs w:val="28"/>
          <w:lang w:val="en-US"/>
        </w:rPr>
        <w:t>);</w:t>
      </w:r>
    </w:p>
    <w:p w:rsidR="00587FC6" w:rsidRPr="007A33AE" w:rsidRDefault="00587FC6" w:rsidP="00E01E40">
      <w:pPr>
        <w:spacing w:line="360" w:lineRule="auto"/>
        <w:contextualSpacing/>
        <w:rPr>
          <w:sz w:val="28"/>
          <w:szCs w:val="28"/>
          <w:lang w:val="en-US"/>
        </w:rPr>
      </w:pPr>
    </w:p>
    <w:p w:rsidR="00587FC6" w:rsidRPr="007A33AE" w:rsidRDefault="00587FC6" w:rsidP="00E01E40">
      <w:pPr>
        <w:spacing w:line="360" w:lineRule="auto"/>
        <w:contextualSpacing/>
        <w:rPr>
          <w:sz w:val="28"/>
          <w:szCs w:val="28"/>
          <w:lang w:val="en-US"/>
        </w:rPr>
      </w:pPr>
      <w:r w:rsidRPr="007A33AE">
        <w:rPr>
          <w:sz w:val="28"/>
          <w:szCs w:val="28"/>
          <w:lang w:val="en-US"/>
        </w:rPr>
        <w:t>&lt;</w:t>
      </w:r>
      <w:r w:rsidRPr="007A33AE">
        <w:rPr>
          <w:sz w:val="28"/>
          <w:szCs w:val="28"/>
        </w:rPr>
        <w:t>цикл</w:t>
      </w:r>
      <w:r w:rsidRPr="007A33AE">
        <w:rPr>
          <w:sz w:val="28"/>
          <w:szCs w:val="28"/>
          <w:lang w:val="en-US"/>
        </w:rPr>
        <w:t xml:space="preserve"> while&gt; →</w:t>
      </w:r>
      <w:r w:rsidR="005D131B">
        <w:rPr>
          <w:sz w:val="28"/>
          <w:szCs w:val="28"/>
          <w:lang w:val="en-US"/>
        </w:rPr>
        <w:t xml:space="preserve"> ’while’ [1] ‘(‘ El [2] ‘)’</w:t>
      </w:r>
      <w:r w:rsidRPr="007A33AE">
        <w:rPr>
          <w:sz w:val="28"/>
          <w:szCs w:val="28"/>
          <w:lang w:val="en-US"/>
        </w:rPr>
        <w:t xml:space="preserve"> &lt;</w:t>
      </w:r>
      <w:r w:rsidRPr="007A33AE">
        <w:rPr>
          <w:sz w:val="28"/>
          <w:szCs w:val="28"/>
        </w:rPr>
        <w:t>оператор</w:t>
      </w:r>
      <w:r w:rsidRPr="007A33AE">
        <w:rPr>
          <w:sz w:val="28"/>
          <w:szCs w:val="28"/>
          <w:lang w:val="en-US"/>
        </w:rPr>
        <w:t xml:space="preserve"> &gt; [3]</w:t>
      </w:r>
    </w:p>
    <w:p w:rsidR="00587FC6" w:rsidRPr="007A33AE" w:rsidRDefault="00587FC6" w:rsidP="00E01E40">
      <w:pPr>
        <w:spacing w:line="360" w:lineRule="auto"/>
        <w:contextualSpacing/>
        <w:rPr>
          <w:sz w:val="28"/>
          <w:szCs w:val="28"/>
          <w:lang w:val="en-US"/>
        </w:rPr>
      </w:pPr>
      <w:r w:rsidRPr="007A33AE">
        <w:rPr>
          <w:sz w:val="28"/>
          <w:szCs w:val="28"/>
          <w:lang w:val="en-US"/>
        </w:rPr>
        <w:t xml:space="preserve">[1]: a </w:t>
      </w:r>
      <w:r w:rsidR="000B4FC8">
        <w:rPr>
          <w:sz w:val="28"/>
          <w:szCs w:val="28"/>
          <w:lang w:val="en-US"/>
        </w:rPr>
        <w:t>=</w:t>
      </w:r>
      <w:r w:rsidRPr="007A33AE">
        <w:rPr>
          <w:sz w:val="28"/>
          <w:szCs w:val="28"/>
          <w:lang w:val="en-US"/>
        </w:rPr>
        <w:t xml:space="preserve"> metka; </w:t>
      </w:r>
      <w:r w:rsidR="00C03C8F" w:rsidRPr="007A33AE">
        <w:rPr>
          <w:sz w:val="28"/>
          <w:szCs w:val="28"/>
          <w:lang w:val="en-US"/>
        </w:rPr>
        <w:t xml:space="preserve">REC </w:t>
      </w:r>
      <w:r w:rsidR="000B4FC8">
        <w:rPr>
          <w:sz w:val="28"/>
          <w:szCs w:val="28"/>
          <w:lang w:val="en-US"/>
        </w:rPr>
        <w:t>(</w:t>
      </w:r>
      <w:r w:rsidRPr="007A33AE">
        <w:rPr>
          <w:sz w:val="28"/>
          <w:szCs w:val="28"/>
          <w:lang w:val="en-US"/>
        </w:rPr>
        <w:t>‘</w:t>
      </w:r>
      <w:r w:rsidR="000B4FC8">
        <w:rPr>
          <w:sz w:val="28"/>
          <w:szCs w:val="28"/>
          <w:lang w:val="en-US"/>
        </w:rPr>
        <w:t>%s</w:t>
      </w:r>
      <w:r w:rsidRPr="007A33AE">
        <w:rPr>
          <w:sz w:val="28"/>
          <w:szCs w:val="28"/>
          <w:lang w:val="en-US"/>
        </w:rPr>
        <w:t>:</w:t>
      </w:r>
      <w:r w:rsidR="000B4FC8">
        <w:rPr>
          <w:sz w:val="28"/>
          <w:szCs w:val="28"/>
          <w:lang w:val="en-US"/>
        </w:rPr>
        <w:t xml:space="preserve"> </w:t>
      </w:r>
      <w:r w:rsidRPr="007A33AE">
        <w:rPr>
          <w:sz w:val="28"/>
          <w:szCs w:val="28"/>
          <w:lang w:val="en-US"/>
        </w:rPr>
        <w:t>’</w:t>
      </w:r>
      <w:r w:rsidR="000B4FC8">
        <w:rPr>
          <w:sz w:val="28"/>
          <w:szCs w:val="28"/>
          <w:lang w:val="en-US"/>
        </w:rPr>
        <w:t>, a</w:t>
      </w:r>
      <w:r w:rsidRPr="007A33AE">
        <w:rPr>
          <w:sz w:val="28"/>
          <w:szCs w:val="28"/>
          <w:lang w:val="en-US"/>
        </w:rPr>
        <w:t>);</w:t>
      </w:r>
    </w:p>
    <w:p w:rsidR="00587FC6" w:rsidRPr="007A33AE" w:rsidRDefault="00587FC6" w:rsidP="00E01E40">
      <w:pPr>
        <w:spacing w:line="360" w:lineRule="auto"/>
        <w:contextualSpacing/>
        <w:rPr>
          <w:sz w:val="28"/>
          <w:szCs w:val="28"/>
          <w:lang w:val="en-US"/>
        </w:rPr>
      </w:pPr>
      <w:r w:rsidRPr="007A33AE">
        <w:rPr>
          <w:sz w:val="28"/>
          <w:szCs w:val="28"/>
          <w:lang w:val="en-US"/>
        </w:rPr>
        <w:t xml:space="preserve">[2]: </w:t>
      </w:r>
      <w:r w:rsidR="00C03C8F" w:rsidRPr="007A33AE">
        <w:rPr>
          <w:sz w:val="28"/>
          <w:szCs w:val="28"/>
          <w:lang w:val="en-US"/>
        </w:rPr>
        <w:t xml:space="preserve">REC </w:t>
      </w:r>
      <w:r w:rsidRPr="007A33AE">
        <w:rPr>
          <w:sz w:val="28"/>
          <w:szCs w:val="28"/>
          <w:lang w:val="en-US"/>
        </w:rPr>
        <w:t xml:space="preserve">(‘pop ax’); </w:t>
      </w:r>
      <w:r w:rsidR="00C03C8F" w:rsidRPr="007A33AE">
        <w:rPr>
          <w:sz w:val="28"/>
          <w:szCs w:val="28"/>
          <w:lang w:val="en-US"/>
        </w:rPr>
        <w:t xml:space="preserve">REC </w:t>
      </w:r>
      <w:r w:rsidRPr="007A33AE">
        <w:rPr>
          <w:sz w:val="28"/>
          <w:szCs w:val="28"/>
          <w:lang w:val="en-US"/>
        </w:rPr>
        <w:t xml:space="preserve">(‘cmp ax, 0’); b </w:t>
      </w:r>
      <w:r w:rsidR="000B4FC8">
        <w:rPr>
          <w:sz w:val="28"/>
          <w:szCs w:val="28"/>
          <w:lang w:val="en-US"/>
        </w:rPr>
        <w:t>=</w:t>
      </w:r>
      <w:r w:rsidRPr="007A33AE">
        <w:rPr>
          <w:sz w:val="28"/>
          <w:szCs w:val="28"/>
          <w:lang w:val="en-US"/>
        </w:rPr>
        <w:t xml:space="preserve"> metka; </w:t>
      </w:r>
      <w:r w:rsidR="00F64CF3">
        <w:rPr>
          <w:sz w:val="28"/>
          <w:szCs w:val="28"/>
          <w:lang w:val="en-US"/>
        </w:rPr>
        <w:t>REC</w:t>
      </w:r>
      <w:r w:rsidRPr="007A33AE">
        <w:rPr>
          <w:sz w:val="28"/>
          <w:szCs w:val="28"/>
          <w:lang w:val="en-US"/>
        </w:rPr>
        <w:t xml:space="preserve">(‘jz </w:t>
      </w:r>
      <w:r w:rsidR="000B4FC8">
        <w:rPr>
          <w:sz w:val="28"/>
          <w:szCs w:val="28"/>
          <w:lang w:val="en-US"/>
        </w:rPr>
        <w:t xml:space="preserve"> %s</w:t>
      </w:r>
      <w:r w:rsidRPr="007A33AE">
        <w:rPr>
          <w:sz w:val="28"/>
          <w:szCs w:val="28"/>
          <w:lang w:val="en-US"/>
        </w:rPr>
        <w:t>‘, b);</w:t>
      </w:r>
    </w:p>
    <w:p w:rsidR="00587FC6" w:rsidRPr="007A33AE" w:rsidRDefault="00587FC6" w:rsidP="00E01E40">
      <w:pPr>
        <w:spacing w:line="360" w:lineRule="auto"/>
        <w:contextualSpacing/>
        <w:rPr>
          <w:sz w:val="28"/>
          <w:szCs w:val="28"/>
          <w:lang w:val="en-US"/>
        </w:rPr>
      </w:pPr>
      <w:r w:rsidRPr="007A33AE">
        <w:rPr>
          <w:sz w:val="28"/>
          <w:szCs w:val="28"/>
          <w:lang w:val="en-US"/>
        </w:rPr>
        <w:t xml:space="preserve">[3]: </w:t>
      </w:r>
      <w:r w:rsidR="00C03C8F" w:rsidRPr="007A33AE">
        <w:rPr>
          <w:sz w:val="28"/>
          <w:szCs w:val="28"/>
          <w:lang w:val="en-US"/>
        </w:rPr>
        <w:t xml:space="preserve">REC </w:t>
      </w:r>
      <w:r w:rsidRPr="007A33AE">
        <w:rPr>
          <w:sz w:val="28"/>
          <w:szCs w:val="28"/>
          <w:lang w:val="en-US"/>
        </w:rPr>
        <w:t xml:space="preserve">(‘jmp </w:t>
      </w:r>
      <w:r w:rsidR="000B4FC8">
        <w:rPr>
          <w:sz w:val="28"/>
          <w:szCs w:val="28"/>
          <w:lang w:val="en-US"/>
        </w:rPr>
        <w:t>%s</w:t>
      </w:r>
      <w:r w:rsidRPr="007A33AE">
        <w:rPr>
          <w:sz w:val="28"/>
          <w:szCs w:val="28"/>
          <w:lang w:val="en-US"/>
        </w:rPr>
        <w:t xml:space="preserve">‘, a); </w:t>
      </w:r>
      <w:r w:rsidR="007E420C" w:rsidRPr="007A33AE">
        <w:rPr>
          <w:sz w:val="28"/>
          <w:szCs w:val="28"/>
          <w:lang w:val="en-US"/>
        </w:rPr>
        <w:t xml:space="preserve">REC </w:t>
      </w:r>
      <w:r w:rsidR="000B4FC8">
        <w:rPr>
          <w:sz w:val="28"/>
          <w:szCs w:val="28"/>
          <w:lang w:val="en-US"/>
        </w:rPr>
        <w:t>(</w:t>
      </w:r>
      <w:r w:rsidRPr="007A33AE">
        <w:rPr>
          <w:sz w:val="28"/>
          <w:szCs w:val="28"/>
          <w:lang w:val="en-US"/>
        </w:rPr>
        <w:t>‘</w:t>
      </w:r>
      <w:r w:rsidR="000B4FC8">
        <w:rPr>
          <w:sz w:val="28"/>
          <w:szCs w:val="28"/>
          <w:lang w:val="en-US"/>
        </w:rPr>
        <w:t>%s</w:t>
      </w:r>
      <w:r w:rsidRPr="007A33AE">
        <w:rPr>
          <w:sz w:val="28"/>
          <w:szCs w:val="28"/>
          <w:lang w:val="en-US"/>
        </w:rPr>
        <w:t>:</w:t>
      </w:r>
      <w:r w:rsidR="000B4FC8">
        <w:rPr>
          <w:sz w:val="28"/>
          <w:szCs w:val="28"/>
          <w:lang w:val="en-US"/>
        </w:rPr>
        <w:t xml:space="preserve"> </w:t>
      </w:r>
      <w:r w:rsidRPr="007A33AE">
        <w:rPr>
          <w:sz w:val="28"/>
          <w:szCs w:val="28"/>
          <w:lang w:val="en-US"/>
        </w:rPr>
        <w:t>’</w:t>
      </w:r>
      <w:r w:rsidR="000B4FC8">
        <w:rPr>
          <w:sz w:val="28"/>
          <w:szCs w:val="28"/>
          <w:lang w:val="en-US"/>
        </w:rPr>
        <w:t>, b</w:t>
      </w:r>
      <w:r w:rsidRPr="007A33AE">
        <w:rPr>
          <w:sz w:val="28"/>
          <w:szCs w:val="28"/>
          <w:lang w:val="en-US"/>
        </w:rPr>
        <w:t>);</w:t>
      </w:r>
    </w:p>
    <w:p w:rsidR="00587FC6" w:rsidRPr="007A33AE" w:rsidRDefault="00587FC6" w:rsidP="00E01E40">
      <w:pPr>
        <w:spacing w:line="360" w:lineRule="auto"/>
        <w:contextualSpacing/>
        <w:rPr>
          <w:sz w:val="28"/>
          <w:szCs w:val="28"/>
          <w:lang w:val="en-US"/>
        </w:rPr>
      </w:pPr>
    </w:p>
    <w:p w:rsidR="00587FC6" w:rsidRPr="007A33AE" w:rsidRDefault="00587FC6" w:rsidP="00E01E40">
      <w:pPr>
        <w:spacing w:line="360" w:lineRule="auto"/>
        <w:contextualSpacing/>
        <w:rPr>
          <w:sz w:val="28"/>
          <w:szCs w:val="28"/>
          <w:lang w:val="en-US"/>
        </w:rPr>
      </w:pPr>
      <w:r w:rsidRPr="007A33AE">
        <w:rPr>
          <w:sz w:val="28"/>
          <w:szCs w:val="28"/>
          <w:lang w:val="en-US"/>
        </w:rPr>
        <w:t>&lt;</w:t>
      </w:r>
      <w:r w:rsidRPr="007A33AE">
        <w:rPr>
          <w:sz w:val="28"/>
          <w:szCs w:val="28"/>
        </w:rPr>
        <w:t>ввод</w:t>
      </w:r>
      <w:r w:rsidRPr="007A33AE">
        <w:rPr>
          <w:sz w:val="28"/>
          <w:szCs w:val="28"/>
          <w:lang w:val="en-US"/>
        </w:rPr>
        <w:t xml:space="preserve">&gt; →[0] 'read' '(' ((I [1] ('[' E [2] ']' | </w:t>
      </w:r>
      <m:oMath>
        <m:r>
          <w:rPr>
            <w:rFonts w:ascii="Cambria Math" w:hAnsi="Cambria Math"/>
            <w:sz w:val="28"/>
            <w:szCs w:val="28"/>
          </w:rPr>
          <m:t>ε</m:t>
        </m:r>
      </m:oMath>
      <w:r w:rsidRPr="007A33AE">
        <w:rPr>
          <w:sz w:val="28"/>
          <w:szCs w:val="28"/>
          <w:lang w:val="en-US"/>
        </w:rPr>
        <w:t xml:space="preserve">) [3] {',' I [4] ('[' E [5] ']' | </w:t>
      </w:r>
      <m:oMath>
        <m:r>
          <w:rPr>
            <w:rFonts w:ascii="Cambria Math" w:hAnsi="Cambria Math"/>
            <w:sz w:val="28"/>
            <w:szCs w:val="28"/>
          </w:rPr>
          <m:t>ε</m:t>
        </m:r>
      </m:oMath>
      <w:r w:rsidRPr="007A33AE">
        <w:rPr>
          <w:sz w:val="28"/>
          <w:szCs w:val="28"/>
          <w:lang w:val="en-US"/>
        </w:rPr>
        <w:t xml:space="preserve">) [6]}) | </w:t>
      </w:r>
      <m:oMath>
        <m:r>
          <w:rPr>
            <w:rFonts w:ascii="Cambria Math" w:hAnsi="Cambria Math"/>
            <w:sz w:val="28"/>
            <w:szCs w:val="28"/>
          </w:rPr>
          <m:t>ε</m:t>
        </m:r>
      </m:oMath>
      <w:r w:rsidRPr="007A33AE">
        <w:rPr>
          <w:sz w:val="28"/>
          <w:szCs w:val="28"/>
          <w:lang w:val="en-US"/>
        </w:rPr>
        <w:t xml:space="preserve">) | </w:t>
      </w:r>
      <m:oMath>
        <m:r>
          <w:rPr>
            <w:rFonts w:ascii="Cambria Math" w:hAnsi="Cambria Math"/>
            <w:sz w:val="28"/>
            <w:szCs w:val="28"/>
          </w:rPr>
          <m:t>ε</m:t>
        </m:r>
      </m:oMath>
      <w:r w:rsidRPr="007A33AE">
        <w:rPr>
          <w:sz w:val="28"/>
          <w:szCs w:val="28"/>
          <w:lang w:val="en-US"/>
        </w:rPr>
        <w:t xml:space="preserve"> ')'</w:t>
      </w:r>
    </w:p>
    <w:p w:rsidR="00587FC6" w:rsidRPr="007A33AE" w:rsidRDefault="00587FC6" w:rsidP="00E01E40">
      <w:pPr>
        <w:spacing w:line="360" w:lineRule="auto"/>
        <w:contextualSpacing/>
        <w:rPr>
          <w:sz w:val="28"/>
          <w:szCs w:val="28"/>
        </w:rPr>
      </w:pPr>
      <w:r w:rsidRPr="007A33AE">
        <w:rPr>
          <w:sz w:val="28"/>
          <w:szCs w:val="28"/>
        </w:rPr>
        <w:t xml:space="preserve">[0]: Подготовка – объявление буфера для чтения </w:t>
      </w:r>
      <w:r w:rsidR="007E420C" w:rsidRPr="007A33AE">
        <w:rPr>
          <w:sz w:val="28"/>
          <w:szCs w:val="28"/>
          <w:lang w:val="en-US"/>
        </w:rPr>
        <w:t>REC</w:t>
      </w:r>
      <w:r w:rsidR="007E420C" w:rsidRPr="007A33AE">
        <w:rPr>
          <w:sz w:val="28"/>
          <w:szCs w:val="28"/>
        </w:rPr>
        <w:t xml:space="preserve"> </w:t>
      </w:r>
      <w:r w:rsidRPr="007A33AE">
        <w:rPr>
          <w:sz w:val="28"/>
          <w:szCs w:val="28"/>
        </w:rPr>
        <w:t>(‘@</w:t>
      </w:r>
      <w:r w:rsidRPr="007A33AE">
        <w:rPr>
          <w:sz w:val="28"/>
          <w:szCs w:val="28"/>
          <w:lang w:val="en-US"/>
        </w:rPr>
        <w:t>buf</w:t>
      </w:r>
      <w:r w:rsidRPr="007A33AE">
        <w:rPr>
          <w:sz w:val="28"/>
          <w:szCs w:val="28"/>
        </w:rPr>
        <w:t xml:space="preserve"> </w:t>
      </w:r>
      <w:r w:rsidRPr="007A33AE">
        <w:rPr>
          <w:sz w:val="28"/>
          <w:szCs w:val="28"/>
          <w:lang w:val="en-US"/>
        </w:rPr>
        <w:t>db</w:t>
      </w:r>
      <w:r w:rsidRPr="007A33AE">
        <w:rPr>
          <w:sz w:val="28"/>
          <w:szCs w:val="28"/>
        </w:rPr>
        <w:t xml:space="preserve"> 255, 0, 253 </w:t>
      </w:r>
      <w:r w:rsidRPr="007A33AE">
        <w:rPr>
          <w:sz w:val="28"/>
          <w:szCs w:val="28"/>
          <w:lang w:val="en-US"/>
        </w:rPr>
        <w:t>DUP</w:t>
      </w:r>
      <w:r w:rsidRPr="007A33AE">
        <w:rPr>
          <w:sz w:val="28"/>
          <w:szCs w:val="28"/>
        </w:rPr>
        <w:t xml:space="preserve"> (?)’);</w:t>
      </w:r>
    </w:p>
    <w:p w:rsidR="00587FC6" w:rsidRPr="007A33AE" w:rsidRDefault="00587FC6" w:rsidP="00E01E40">
      <w:pPr>
        <w:spacing w:line="360" w:lineRule="auto"/>
        <w:contextualSpacing/>
        <w:rPr>
          <w:sz w:val="28"/>
          <w:szCs w:val="28"/>
          <w:lang w:val="en-US"/>
        </w:rPr>
      </w:pPr>
      <w:r w:rsidRPr="007A33AE">
        <w:rPr>
          <w:sz w:val="28"/>
          <w:szCs w:val="28"/>
          <w:lang w:val="en-US"/>
        </w:rPr>
        <w:t xml:space="preserve">[1], [4]: id </w:t>
      </w:r>
      <w:r w:rsidR="000B4FC8">
        <w:rPr>
          <w:sz w:val="28"/>
          <w:szCs w:val="28"/>
          <w:lang w:val="en-US"/>
        </w:rPr>
        <w:t>=</w:t>
      </w:r>
      <w:r w:rsidRPr="007A33AE">
        <w:rPr>
          <w:sz w:val="28"/>
          <w:szCs w:val="28"/>
          <w:lang w:val="en-US"/>
        </w:rPr>
        <w:t xml:space="preserve"> j; </w:t>
      </w:r>
      <w:r w:rsidR="007E420C" w:rsidRPr="007A33AE">
        <w:rPr>
          <w:sz w:val="28"/>
          <w:szCs w:val="28"/>
          <w:lang w:val="en-US"/>
        </w:rPr>
        <w:t xml:space="preserve">REC </w:t>
      </w:r>
      <w:r w:rsidRPr="007A33AE">
        <w:rPr>
          <w:sz w:val="28"/>
          <w:szCs w:val="28"/>
          <w:lang w:val="en-US"/>
        </w:rPr>
        <w:t>(‘mov di, 0’);</w:t>
      </w:r>
    </w:p>
    <w:p w:rsidR="00587FC6" w:rsidRPr="007A33AE" w:rsidRDefault="00587FC6" w:rsidP="00E01E40">
      <w:pPr>
        <w:spacing w:line="360" w:lineRule="auto"/>
        <w:contextualSpacing/>
        <w:rPr>
          <w:sz w:val="28"/>
          <w:szCs w:val="28"/>
          <w:lang w:val="en-US"/>
        </w:rPr>
      </w:pPr>
      <w:r w:rsidRPr="007A33AE">
        <w:rPr>
          <w:sz w:val="28"/>
          <w:szCs w:val="28"/>
          <w:lang w:val="en-US"/>
        </w:rPr>
        <w:lastRenderedPageBreak/>
        <w:t xml:space="preserve">[2], [5]: </w:t>
      </w:r>
      <w:r w:rsidR="007E420C" w:rsidRPr="007A33AE">
        <w:rPr>
          <w:sz w:val="28"/>
          <w:szCs w:val="28"/>
          <w:lang w:val="en-US"/>
        </w:rPr>
        <w:t xml:space="preserve">REC </w:t>
      </w:r>
      <w:r w:rsidRPr="007A33AE">
        <w:rPr>
          <w:sz w:val="28"/>
          <w:szCs w:val="28"/>
          <w:lang w:val="en-US"/>
        </w:rPr>
        <w:t>(‘pop di’); if (Tab_I[id].</w:t>
      </w:r>
      <w:r w:rsidRPr="007A33AE">
        <w:rPr>
          <w:sz w:val="28"/>
          <w:szCs w:val="28"/>
        </w:rPr>
        <w:t>тип</w:t>
      </w:r>
      <w:r w:rsidRPr="007A33AE">
        <w:rPr>
          <w:sz w:val="28"/>
          <w:szCs w:val="28"/>
          <w:lang w:val="en-US"/>
        </w:rPr>
        <w:t xml:space="preserve"> =</w:t>
      </w:r>
      <w:r w:rsidR="000B4FC8">
        <w:rPr>
          <w:sz w:val="28"/>
          <w:szCs w:val="28"/>
          <w:lang w:val="en-US"/>
        </w:rPr>
        <w:t>=</w:t>
      </w:r>
      <w:r w:rsidRPr="007A33AE">
        <w:rPr>
          <w:sz w:val="28"/>
          <w:szCs w:val="28"/>
          <w:lang w:val="en-US"/>
        </w:rPr>
        <w:t xml:space="preserve"> 1</w:t>
      </w:r>
      <w:r w:rsidR="000B4FC8">
        <w:rPr>
          <w:sz w:val="28"/>
          <w:szCs w:val="28"/>
          <w:lang w:val="en-US"/>
        </w:rPr>
        <w:t>3</w:t>
      </w:r>
      <w:r w:rsidRPr="007A33AE">
        <w:rPr>
          <w:sz w:val="28"/>
          <w:szCs w:val="28"/>
          <w:lang w:val="en-US"/>
        </w:rPr>
        <w:t xml:space="preserve">) </w:t>
      </w:r>
      <w:r w:rsidR="007E420C" w:rsidRPr="007A33AE">
        <w:rPr>
          <w:sz w:val="28"/>
          <w:szCs w:val="28"/>
          <w:lang w:val="en-US"/>
        </w:rPr>
        <w:t xml:space="preserve">REC </w:t>
      </w:r>
      <w:r w:rsidRPr="007A33AE">
        <w:rPr>
          <w:sz w:val="28"/>
          <w:szCs w:val="28"/>
          <w:lang w:val="en-US"/>
        </w:rPr>
        <w:t>(‘shl di, 1’);</w:t>
      </w:r>
    </w:p>
    <w:p w:rsidR="00587FC6" w:rsidRPr="000B4FC8" w:rsidRDefault="00587FC6" w:rsidP="00E01E40">
      <w:pPr>
        <w:spacing w:line="360" w:lineRule="auto"/>
        <w:contextualSpacing/>
        <w:rPr>
          <w:sz w:val="28"/>
          <w:szCs w:val="28"/>
          <w:lang w:val="en-US"/>
        </w:rPr>
      </w:pPr>
      <w:r w:rsidRPr="000B4FC8">
        <w:rPr>
          <w:sz w:val="28"/>
          <w:szCs w:val="28"/>
          <w:lang w:val="en-US"/>
        </w:rPr>
        <w:t xml:space="preserve">[3], [6]: </w:t>
      </w:r>
      <w:r w:rsidRPr="007A33AE">
        <w:rPr>
          <w:sz w:val="28"/>
          <w:szCs w:val="28"/>
        </w:rPr>
        <w:t>чтение</w:t>
      </w:r>
      <w:r w:rsidRPr="000B4FC8">
        <w:rPr>
          <w:sz w:val="28"/>
          <w:szCs w:val="28"/>
          <w:lang w:val="en-US"/>
        </w:rPr>
        <w:t xml:space="preserve">: </w:t>
      </w:r>
      <w:r w:rsidR="007E420C" w:rsidRPr="007A33AE">
        <w:rPr>
          <w:sz w:val="28"/>
          <w:szCs w:val="28"/>
          <w:lang w:val="en-US"/>
        </w:rPr>
        <w:t>REC</w:t>
      </w:r>
      <w:r w:rsidR="007E420C" w:rsidRPr="000B4FC8">
        <w:rPr>
          <w:sz w:val="28"/>
          <w:szCs w:val="28"/>
          <w:lang w:val="en-US"/>
        </w:rPr>
        <w:t xml:space="preserve"> </w:t>
      </w:r>
      <w:r w:rsidRPr="000B4FC8">
        <w:rPr>
          <w:sz w:val="28"/>
          <w:szCs w:val="28"/>
          <w:lang w:val="en-US"/>
        </w:rPr>
        <w:t>(‘</w:t>
      </w:r>
      <w:r w:rsidRPr="007A33AE">
        <w:rPr>
          <w:sz w:val="28"/>
          <w:szCs w:val="28"/>
          <w:lang w:val="en-US"/>
        </w:rPr>
        <w:t>mov</w:t>
      </w:r>
      <w:r w:rsidRPr="000B4FC8">
        <w:rPr>
          <w:sz w:val="28"/>
          <w:szCs w:val="28"/>
          <w:lang w:val="en-US"/>
        </w:rPr>
        <w:t xml:space="preserve"> </w:t>
      </w:r>
      <w:r w:rsidRPr="007A33AE">
        <w:rPr>
          <w:sz w:val="28"/>
          <w:szCs w:val="28"/>
          <w:lang w:val="en-US"/>
        </w:rPr>
        <w:t>ah</w:t>
      </w:r>
      <w:r w:rsidRPr="000B4FC8">
        <w:rPr>
          <w:sz w:val="28"/>
          <w:szCs w:val="28"/>
          <w:lang w:val="en-US"/>
        </w:rPr>
        <w:t>, 0</w:t>
      </w:r>
      <w:r w:rsidRPr="007A33AE">
        <w:rPr>
          <w:sz w:val="28"/>
          <w:szCs w:val="28"/>
          <w:lang w:val="en-US"/>
        </w:rPr>
        <w:t>Ah</w:t>
      </w:r>
      <w:r w:rsidRPr="000B4FC8">
        <w:rPr>
          <w:sz w:val="28"/>
          <w:szCs w:val="28"/>
          <w:lang w:val="en-US"/>
        </w:rPr>
        <w:t xml:space="preserve">’); </w:t>
      </w:r>
      <w:r w:rsidR="007E420C" w:rsidRPr="007A33AE">
        <w:rPr>
          <w:sz w:val="28"/>
          <w:szCs w:val="28"/>
          <w:lang w:val="en-US"/>
        </w:rPr>
        <w:t>REC</w:t>
      </w:r>
      <w:r w:rsidR="007E420C" w:rsidRPr="000B4FC8">
        <w:rPr>
          <w:sz w:val="28"/>
          <w:szCs w:val="28"/>
          <w:lang w:val="en-US"/>
        </w:rPr>
        <w:t xml:space="preserve"> </w:t>
      </w:r>
      <w:r w:rsidRPr="000B4FC8">
        <w:rPr>
          <w:sz w:val="28"/>
          <w:szCs w:val="28"/>
          <w:lang w:val="en-US"/>
        </w:rPr>
        <w:t>(‘</w:t>
      </w:r>
      <w:r w:rsidRPr="007A33AE">
        <w:rPr>
          <w:sz w:val="28"/>
          <w:szCs w:val="28"/>
          <w:lang w:val="en-US"/>
        </w:rPr>
        <w:t>lea</w:t>
      </w:r>
      <w:r w:rsidRPr="000B4FC8">
        <w:rPr>
          <w:sz w:val="28"/>
          <w:szCs w:val="28"/>
          <w:lang w:val="en-US"/>
        </w:rPr>
        <w:t xml:space="preserve"> </w:t>
      </w:r>
      <w:r w:rsidRPr="007A33AE">
        <w:rPr>
          <w:sz w:val="28"/>
          <w:szCs w:val="28"/>
          <w:lang w:val="en-US"/>
        </w:rPr>
        <w:t>dx</w:t>
      </w:r>
      <w:r w:rsidRPr="000B4FC8">
        <w:rPr>
          <w:sz w:val="28"/>
          <w:szCs w:val="28"/>
          <w:lang w:val="en-US"/>
        </w:rPr>
        <w:t>, @</w:t>
      </w:r>
      <w:r w:rsidRPr="007A33AE">
        <w:rPr>
          <w:sz w:val="28"/>
          <w:szCs w:val="28"/>
          <w:lang w:val="en-US"/>
        </w:rPr>
        <w:t>buf</w:t>
      </w:r>
      <w:r w:rsidRPr="000B4FC8">
        <w:rPr>
          <w:sz w:val="28"/>
          <w:szCs w:val="28"/>
          <w:lang w:val="en-US"/>
        </w:rPr>
        <w:t xml:space="preserve">’); </w:t>
      </w:r>
      <w:r w:rsidR="007E420C" w:rsidRPr="007A33AE">
        <w:rPr>
          <w:sz w:val="28"/>
          <w:szCs w:val="28"/>
          <w:lang w:val="en-US"/>
        </w:rPr>
        <w:t>REC</w:t>
      </w:r>
      <w:r w:rsidR="007E420C" w:rsidRPr="000B4FC8">
        <w:rPr>
          <w:sz w:val="28"/>
          <w:szCs w:val="28"/>
          <w:lang w:val="en-US"/>
        </w:rPr>
        <w:t xml:space="preserve"> </w:t>
      </w:r>
      <w:r w:rsidRPr="000B4FC8">
        <w:rPr>
          <w:sz w:val="28"/>
          <w:szCs w:val="28"/>
          <w:lang w:val="en-US"/>
        </w:rPr>
        <w:t>(‘</w:t>
      </w:r>
      <w:r w:rsidRPr="007A33AE">
        <w:rPr>
          <w:sz w:val="28"/>
          <w:szCs w:val="28"/>
          <w:lang w:val="en-US"/>
        </w:rPr>
        <w:t>int</w:t>
      </w:r>
      <w:r w:rsidRPr="000B4FC8">
        <w:rPr>
          <w:sz w:val="28"/>
          <w:szCs w:val="28"/>
          <w:lang w:val="en-US"/>
        </w:rPr>
        <w:t>21</w:t>
      </w:r>
      <w:r w:rsidRPr="007A33AE">
        <w:rPr>
          <w:sz w:val="28"/>
          <w:szCs w:val="28"/>
          <w:lang w:val="en-US"/>
        </w:rPr>
        <w:t>h</w:t>
      </w:r>
      <w:r w:rsidRPr="000B4FC8">
        <w:rPr>
          <w:sz w:val="28"/>
          <w:szCs w:val="28"/>
          <w:lang w:val="en-US"/>
        </w:rPr>
        <w:t xml:space="preserve">’); </w:t>
      </w:r>
      <w:r w:rsidRPr="007A33AE">
        <w:rPr>
          <w:sz w:val="28"/>
          <w:szCs w:val="28"/>
        </w:rPr>
        <w:t>затем</w:t>
      </w:r>
      <w:r w:rsidRPr="000B4FC8">
        <w:rPr>
          <w:sz w:val="28"/>
          <w:szCs w:val="28"/>
          <w:lang w:val="en-US"/>
        </w:rPr>
        <w:t xml:space="preserve"> </w:t>
      </w:r>
      <w:r w:rsidRPr="007A33AE">
        <w:rPr>
          <w:sz w:val="28"/>
          <w:szCs w:val="28"/>
        </w:rPr>
        <w:t>вызывается</w:t>
      </w:r>
      <w:r w:rsidRPr="000B4FC8">
        <w:rPr>
          <w:sz w:val="28"/>
          <w:szCs w:val="28"/>
          <w:lang w:val="en-US"/>
        </w:rPr>
        <w:t xml:space="preserve"> </w:t>
      </w:r>
      <w:r w:rsidRPr="007A33AE">
        <w:rPr>
          <w:sz w:val="28"/>
          <w:szCs w:val="28"/>
        </w:rPr>
        <w:t>функция</w:t>
      </w:r>
      <w:r w:rsidRPr="000B4FC8">
        <w:rPr>
          <w:sz w:val="28"/>
          <w:szCs w:val="28"/>
          <w:lang w:val="en-US"/>
        </w:rPr>
        <w:t xml:space="preserve"> </w:t>
      </w:r>
      <w:r w:rsidRPr="007A33AE">
        <w:rPr>
          <w:sz w:val="28"/>
          <w:szCs w:val="28"/>
        </w:rPr>
        <w:t>преобразования</w:t>
      </w:r>
      <w:r w:rsidRPr="000B4FC8">
        <w:rPr>
          <w:sz w:val="28"/>
          <w:szCs w:val="28"/>
          <w:lang w:val="en-US"/>
        </w:rPr>
        <w:t xml:space="preserve"> </w:t>
      </w:r>
      <w:r w:rsidRPr="007A33AE">
        <w:rPr>
          <w:sz w:val="28"/>
          <w:szCs w:val="28"/>
        </w:rPr>
        <w:t>символа</w:t>
      </w:r>
      <w:r w:rsidRPr="000B4FC8">
        <w:rPr>
          <w:sz w:val="28"/>
          <w:szCs w:val="28"/>
          <w:lang w:val="en-US"/>
        </w:rPr>
        <w:t xml:space="preserve"> </w:t>
      </w:r>
      <w:r w:rsidRPr="007A33AE">
        <w:rPr>
          <w:sz w:val="28"/>
          <w:szCs w:val="28"/>
        </w:rPr>
        <w:t>в</w:t>
      </w:r>
      <w:r w:rsidRPr="000B4FC8">
        <w:rPr>
          <w:sz w:val="28"/>
          <w:szCs w:val="28"/>
          <w:lang w:val="en-US"/>
        </w:rPr>
        <w:t xml:space="preserve"> </w:t>
      </w:r>
      <w:r w:rsidRPr="007A33AE">
        <w:rPr>
          <w:sz w:val="28"/>
          <w:szCs w:val="28"/>
        </w:rPr>
        <w:t>значение</w:t>
      </w:r>
      <w:r w:rsidRPr="000B4FC8">
        <w:rPr>
          <w:sz w:val="28"/>
          <w:szCs w:val="28"/>
          <w:lang w:val="en-US"/>
        </w:rPr>
        <w:t xml:space="preserve"> </w:t>
      </w:r>
      <w:r w:rsidRPr="007A33AE">
        <w:rPr>
          <w:sz w:val="28"/>
          <w:szCs w:val="28"/>
        </w:rPr>
        <w:t>и</w:t>
      </w:r>
      <w:r w:rsidRPr="000B4FC8">
        <w:rPr>
          <w:sz w:val="28"/>
          <w:szCs w:val="28"/>
          <w:lang w:val="en-US"/>
        </w:rPr>
        <w:t xml:space="preserve"> </w:t>
      </w:r>
      <w:r w:rsidRPr="007A33AE">
        <w:rPr>
          <w:sz w:val="28"/>
          <w:szCs w:val="28"/>
        </w:rPr>
        <w:t>запись</w:t>
      </w:r>
      <w:r w:rsidRPr="000B4FC8">
        <w:rPr>
          <w:sz w:val="28"/>
          <w:szCs w:val="28"/>
          <w:lang w:val="en-US"/>
        </w:rPr>
        <w:t xml:space="preserve">: </w:t>
      </w:r>
      <w:r w:rsidR="007E420C" w:rsidRPr="007A33AE">
        <w:rPr>
          <w:sz w:val="28"/>
          <w:szCs w:val="28"/>
          <w:lang w:val="en-US"/>
        </w:rPr>
        <w:t>REC</w:t>
      </w:r>
      <w:r w:rsidR="007E420C" w:rsidRPr="000B4FC8">
        <w:rPr>
          <w:sz w:val="28"/>
          <w:szCs w:val="28"/>
          <w:lang w:val="en-US"/>
        </w:rPr>
        <w:t xml:space="preserve"> </w:t>
      </w:r>
      <w:r w:rsidRPr="000B4FC8">
        <w:rPr>
          <w:sz w:val="28"/>
          <w:szCs w:val="28"/>
          <w:lang w:val="en-US"/>
        </w:rPr>
        <w:t>(‘</w:t>
      </w:r>
      <w:r w:rsidRPr="007A33AE">
        <w:rPr>
          <w:sz w:val="28"/>
          <w:szCs w:val="28"/>
          <w:lang w:val="en-US"/>
        </w:rPr>
        <w:t>mov</w:t>
      </w:r>
      <w:r w:rsidRPr="000B4FC8">
        <w:rPr>
          <w:sz w:val="28"/>
          <w:szCs w:val="28"/>
          <w:lang w:val="en-US"/>
        </w:rPr>
        <w:t xml:space="preserve"> </w:t>
      </w:r>
      <w:r w:rsidR="000B4FC8" w:rsidRPr="000B4FC8">
        <w:rPr>
          <w:sz w:val="28"/>
          <w:szCs w:val="28"/>
          <w:lang w:val="en-US"/>
        </w:rPr>
        <w:t>%</w:t>
      </w:r>
      <w:r w:rsidR="000B4FC8">
        <w:rPr>
          <w:sz w:val="28"/>
          <w:szCs w:val="28"/>
          <w:lang w:val="en-US"/>
        </w:rPr>
        <w:t>s</w:t>
      </w:r>
      <w:r w:rsidR="000B4FC8" w:rsidRPr="007A33AE">
        <w:rPr>
          <w:sz w:val="28"/>
          <w:szCs w:val="28"/>
          <w:lang w:val="en-US"/>
        </w:rPr>
        <w:t>[di], ax</w:t>
      </w:r>
      <w:r w:rsidRPr="000B4FC8">
        <w:rPr>
          <w:sz w:val="28"/>
          <w:szCs w:val="28"/>
          <w:lang w:val="en-US"/>
        </w:rPr>
        <w:t xml:space="preserve">‘, </w:t>
      </w:r>
      <w:r w:rsidRPr="007A33AE">
        <w:rPr>
          <w:sz w:val="28"/>
          <w:szCs w:val="28"/>
          <w:lang w:val="en-US"/>
        </w:rPr>
        <w:t>Tab</w:t>
      </w:r>
      <w:r w:rsidRPr="000B4FC8">
        <w:rPr>
          <w:sz w:val="28"/>
          <w:szCs w:val="28"/>
          <w:lang w:val="en-US"/>
        </w:rPr>
        <w:t>_</w:t>
      </w:r>
      <w:r w:rsidRPr="007A33AE">
        <w:rPr>
          <w:sz w:val="28"/>
          <w:szCs w:val="28"/>
          <w:lang w:val="en-US"/>
        </w:rPr>
        <w:t>I</w:t>
      </w:r>
      <w:r w:rsidRPr="000B4FC8">
        <w:rPr>
          <w:sz w:val="28"/>
          <w:szCs w:val="28"/>
          <w:lang w:val="en-US"/>
        </w:rPr>
        <w:t>[</w:t>
      </w:r>
      <w:r w:rsidRPr="007A33AE">
        <w:rPr>
          <w:sz w:val="28"/>
          <w:szCs w:val="28"/>
          <w:lang w:val="en-US"/>
        </w:rPr>
        <w:t>id</w:t>
      </w:r>
      <w:r w:rsidRPr="000B4FC8">
        <w:rPr>
          <w:sz w:val="28"/>
          <w:szCs w:val="28"/>
          <w:lang w:val="en-US"/>
        </w:rPr>
        <w:t>].</w:t>
      </w:r>
      <w:r w:rsidRPr="007A33AE">
        <w:rPr>
          <w:sz w:val="28"/>
          <w:szCs w:val="28"/>
        </w:rPr>
        <w:t>имя</w:t>
      </w:r>
      <w:r w:rsidRPr="000B4FC8">
        <w:rPr>
          <w:sz w:val="28"/>
          <w:szCs w:val="28"/>
          <w:lang w:val="en-US"/>
        </w:rPr>
        <w:t>);</w:t>
      </w:r>
    </w:p>
    <w:p w:rsidR="00587FC6" w:rsidRPr="000B4FC8" w:rsidRDefault="00587FC6" w:rsidP="00E01E40">
      <w:pPr>
        <w:spacing w:line="360" w:lineRule="auto"/>
        <w:contextualSpacing/>
        <w:rPr>
          <w:sz w:val="28"/>
          <w:szCs w:val="28"/>
          <w:lang w:val="en-US"/>
        </w:rPr>
      </w:pPr>
    </w:p>
    <w:p w:rsidR="00587FC6" w:rsidRPr="007A33AE" w:rsidRDefault="00587FC6" w:rsidP="00E01E40">
      <w:pPr>
        <w:spacing w:line="360" w:lineRule="auto"/>
        <w:contextualSpacing/>
        <w:rPr>
          <w:sz w:val="28"/>
          <w:szCs w:val="28"/>
          <w:lang w:val="en-US"/>
        </w:rPr>
      </w:pPr>
      <w:r w:rsidRPr="007A33AE">
        <w:rPr>
          <w:sz w:val="28"/>
          <w:szCs w:val="28"/>
          <w:lang w:val="en-US"/>
        </w:rPr>
        <w:t>&lt;</w:t>
      </w:r>
      <w:r w:rsidRPr="007A33AE">
        <w:rPr>
          <w:sz w:val="28"/>
          <w:szCs w:val="28"/>
        </w:rPr>
        <w:t>вывод</w:t>
      </w:r>
      <w:r w:rsidRPr="007A33AE">
        <w:rPr>
          <w:sz w:val="28"/>
          <w:szCs w:val="28"/>
          <w:lang w:val="en-US"/>
        </w:rPr>
        <w:t>&gt; → ’write’ ‘(’ (((E | I</w:t>
      </w:r>
      <w:r w:rsidRPr="007A33AE">
        <w:rPr>
          <w:sz w:val="28"/>
          <w:szCs w:val="28"/>
          <w:vertAlign w:val="subscript"/>
          <w:lang w:val="en-US"/>
        </w:rPr>
        <w:t xml:space="preserve">char </w:t>
      </w:r>
      <w:r w:rsidRPr="007A33AE">
        <w:rPr>
          <w:sz w:val="28"/>
          <w:szCs w:val="28"/>
          <w:lang w:val="en-US"/>
        </w:rPr>
        <w:t>| &lt;</w:t>
      </w:r>
      <w:r w:rsidRPr="007A33AE">
        <w:rPr>
          <w:sz w:val="28"/>
          <w:szCs w:val="28"/>
        </w:rPr>
        <w:t>литерал</w:t>
      </w:r>
      <w:r w:rsidRPr="007A33AE">
        <w:rPr>
          <w:sz w:val="28"/>
          <w:szCs w:val="28"/>
          <w:lang w:val="en-US"/>
        </w:rPr>
        <w:t>&gt;)[1] {‘,’ (E | I</w:t>
      </w:r>
      <w:r w:rsidRPr="007A33AE">
        <w:rPr>
          <w:sz w:val="28"/>
          <w:szCs w:val="28"/>
          <w:vertAlign w:val="subscript"/>
          <w:lang w:val="en-US"/>
        </w:rPr>
        <w:t xml:space="preserve">char </w:t>
      </w:r>
      <w:r w:rsidRPr="007A33AE">
        <w:rPr>
          <w:sz w:val="28"/>
          <w:szCs w:val="28"/>
          <w:lang w:val="en-US"/>
        </w:rPr>
        <w:t>| &lt;</w:t>
      </w:r>
      <w:r w:rsidRPr="007A33AE">
        <w:rPr>
          <w:sz w:val="28"/>
          <w:szCs w:val="28"/>
        </w:rPr>
        <w:t>литерал</w:t>
      </w:r>
      <w:r w:rsidRPr="007A33AE">
        <w:rPr>
          <w:sz w:val="28"/>
          <w:szCs w:val="28"/>
          <w:lang w:val="en-US"/>
        </w:rPr>
        <w:t xml:space="preserve">&gt;) [2]}) | </w:t>
      </w:r>
      <m:oMath>
        <m:r>
          <w:rPr>
            <w:rFonts w:ascii="Cambria Math" w:hAnsi="Cambria Math"/>
            <w:sz w:val="28"/>
            <w:szCs w:val="28"/>
          </w:rPr>
          <m:t>ε</m:t>
        </m:r>
      </m:oMath>
      <w:r w:rsidRPr="007A33AE">
        <w:rPr>
          <w:sz w:val="28"/>
          <w:szCs w:val="28"/>
          <w:lang w:val="en-US"/>
        </w:rPr>
        <w:t>) ’)’</w:t>
      </w:r>
    </w:p>
    <w:p w:rsidR="00587FC6" w:rsidRPr="000E16B4" w:rsidRDefault="00587FC6" w:rsidP="00E01E40">
      <w:pPr>
        <w:spacing w:line="360" w:lineRule="auto"/>
        <w:contextualSpacing/>
        <w:rPr>
          <w:sz w:val="28"/>
          <w:szCs w:val="28"/>
        </w:rPr>
      </w:pPr>
      <w:r w:rsidRPr="007A33AE">
        <w:rPr>
          <w:sz w:val="28"/>
          <w:szCs w:val="28"/>
        </w:rPr>
        <w:t>[1], [2]: вызов функции преобразования значения в символ и функции вывода на экран 09</w:t>
      </w:r>
      <w:r w:rsidRPr="007A33AE">
        <w:rPr>
          <w:sz w:val="28"/>
          <w:szCs w:val="28"/>
          <w:lang w:val="en-US"/>
        </w:rPr>
        <w:t>h</w:t>
      </w:r>
      <w:r w:rsidRPr="007A33AE">
        <w:rPr>
          <w:sz w:val="28"/>
          <w:szCs w:val="28"/>
        </w:rPr>
        <w:t>.</w:t>
      </w:r>
    </w:p>
    <w:p w:rsidR="001C5CB6" w:rsidRPr="000E16B4" w:rsidRDefault="001C5CB6" w:rsidP="00E01E40">
      <w:pPr>
        <w:spacing w:line="360" w:lineRule="auto"/>
        <w:contextualSpacing/>
        <w:rPr>
          <w:sz w:val="28"/>
          <w:szCs w:val="28"/>
        </w:rPr>
      </w:pPr>
    </w:p>
    <w:p w:rsidR="001C5CB6" w:rsidRPr="000E16B4" w:rsidRDefault="001C5CB6" w:rsidP="001C5CB6">
      <w:pPr>
        <w:spacing w:line="360" w:lineRule="auto"/>
        <w:contextualSpacing/>
        <w:rPr>
          <w:sz w:val="28"/>
          <w:szCs w:val="28"/>
        </w:rPr>
      </w:pPr>
      <w:r w:rsidRPr="000E16B4">
        <w:rPr>
          <w:sz w:val="28"/>
          <w:szCs w:val="28"/>
        </w:rPr>
        <w:t xml:space="preserve">&lt; </w:t>
      </w:r>
      <w:r w:rsidRPr="001C5CB6">
        <w:rPr>
          <w:sz w:val="28"/>
          <w:szCs w:val="28"/>
          <w:lang w:val="en-US"/>
        </w:rPr>
        <w:t>repeat</w:t>
      </w:r>
      <w:r w:rsidRPr="000E16B4">
        <w:rPr>
          <w:sz w:val="28"/>
          <w:szCs w:val="28"/>
        </w:rPr>
        <w:t xml:space="preserve"> &gt; → ‘</w:t>
      </w:r>
      <w:r w:rsidRPr="001C5CB6">
        <w:rPr>
          <w:sz w:val="28"/>
          <w:szCs w:val="28"/>
          <w:lang w:val="en-US"/>
        </w:rPr>
        <w:t>repeat</w:t>
      </w:r>
      <w:r w:rsidRPr="000E16B4">
        <w:rPr>
          <w:sz w:val="28"/>
          <w:szCs w:val="28"/>
        </w:rPr>
        <w:t>’[1] &lt;оператор&gt; {‘;’  &lt;оператор&gt;} ‘</w:t>
      </w:r>
      <w:r w:rsidRPr="001C5CB6">
        <w:rPr>
          <w:sz w:val="28"/>
          <w:szCs w:val="28"/>
          <w:lang w:val="en-US"/>
        </w:rPr>
        <w:t>until</w:t>
      </w:r>
      <w:r w:rsidRPr="000E16B4">
        <w:rPr>
          <w:sz w:val="28"/>
          <w:szCs w:val="28"/>
        </w:rPr>
        <w:t xml:space="preserve">’ </w:t>
      </w:r>
      <w:r w:rsidRPr="001C5CB6">
        <w:rPr>
          <w:sz w:val="28"/>
          <w:szCs w:val="28"/>
          <w:lang w:val="en-US"/>
        </w:rPr>
        <w:t>El</w:t>
      </w:r>
      <w:r w:rsidRPr="000E16B4">
        <w:rPr>
          <w:sz w:val="28"/>
          <w:szCs w:val="28"/>
        </w:rPr>
        <w:t xml:space="preserve">[2] </w:t>
      </w:r>
    </w:p>
    <w:p w:rsidR="001C5CB6" w:rsidRPr="001C5CB6" w:rsidRDefault="001C5CB6" w:rsidP="001C5CB6">
      <w:pPr>
        <w:spacing w:line="360" w:lineRule="auto"/>
        <w:contextualSpacing/>
        <w:rPr>
          <w:sz w:val="28"/>
          <w:szCs w:val="28"/>
          <w:lang w:val="en-US"/>
        </w:rPr>
      </w:pPr>
      <w:r>
        <w:rPr>
          <w:sz w:val="28"/>
          <w:szCs w:val="28"/>
          <w:lang w:val="en-US"/>
        </w:rPr>
        <w:t>[1]: a = metka; REC (</w:t>
      </w:r>
      <w:r w:rsidRPr="001C5CB6">
        <w:rPr>
          <w:sz w:val="28"/>
          <w:szCs w:val="28"/>
          <w:lang w:val="en-US"/>
        </w:rPr>
        <w:t>‘</w:t>
      </w:r>
      <w:r>
        <w:rPr>
          <w:sz w:val="28"/>
          <w:szCs w:val="28"/>
          <w:lang w:val="en-US"/>
        </w:rPr>
        <w:t xml:space="preserve">%s </w:t>
      </w:r>
      <w:r w:rsidRPr="001C5CB6">
        <w:rPr>
          <w:sz w:val="28"/>
          <w:szCs w:val="28"/>
          <w:lang w:val="en-US"/>
        </w:rPr>
        <w:t>:’</w:t>
      </w:r>
      <w:r>
        <w:rPr>
          <w:sz w:val="28"/>
          <w:szCs w:val="28"/>
          <w:lang w:val="en-US"/>
        </w:rPr>
        <w:t>, a</w:t>
      </w:r>
      <w:r w:rsidRPr="001C5CB6">
        <w:rPr>
          <w:sz w:val="28"/>
          <w:szCs w:val="28"/>
          <w:lang w:val="en-US"/>
        </w:rPr>
        <w:t>);</w:t>
      </w:r>
    </w:p>
    <w:p w:rsidR="001C5CB6" w:rsidRPr="001C5CB6" w:rsidRDefault="001C5CB6" w:rsidP="001C5CB6">
      <w:pPr>
        <w:spacing w:line="360" w:lineRule="auto"/>
        <w:contextualSpacing/>
        <w:rPr>
          <w:sz w:val="28"/>
          <w:szCs w:val="28"/>
          <w:lang w:val="en-US"/>
        </w:rPr>
      </w:pPr>
      <w:r w:rsidRPr="001C5CB6">
        <w:rPr>
          <w:sz w:val="28"/>
          <w:szCs w:val="28"/>
          <w:lang w:val="en-US"/>
        </w:rPr>
        <w:t xml:space="preserve">[2]: REC (‘pop ax’); REC (‘cmp ax, 0’); REC (‘jne </w:t>
      </w:r>
      <w:r>
        <w:rPr>
          <w:sz w:val="28"/>
          <w:szCs w:val="28"/>
          <w:lang w:val="en-US"/>
        </w:rPr>
        <w:t>%s</w:t>
      </w:r>
      <w:r w:rsidRPr="001C5CB6">
        <w:rPr>
          <w:sz w:val="28"/>
          <w:szCs w:val="28"/>
          <w:lang w:val="en-US"/>
        </w:rPr>
        <w:t>‘, a);</w:t>
      </w:r>
    </w:p>
    <w:p w:rsidR="001B7C69" w:rsidRPr="001C5CB6" w:rsidRDefault="001B7C69" w:rsidP="002A2CCE">
      <w:pPr>
        <w:spacing w:line="360" w:lineRule="auto"/>
        <w:contextualSpacing/>
        <w:rPr>
          <w:sz w:val="28"/>
          <w:szCs w:val="28"/>
          <w:lang w:val="en-US"/>
        </w:rPr>
      </w:pPr>
    </w:p>
    <w:p w:rsidR="00933AB7" w:rsidRPr="00FB4401" w:rsidRDefault="00933AB7" w:rsidP="00FB4401">
      <w:pPr>
        <w:spacing w:before="160" w:after="300" w:line="360" w:lineRule="auto"/>
        <w:ind w:firstLine="709"/>
        <w:rPr>
          <w:sz w:val="28"/>
          <w:szCs w:val="28"/>
        </w:rPr>
      </w:pPr>
      <w:r w:rsidRPr="00FB4401">
        <w:rPr>
          <w:sz w:val="28"/>
          <w:szCs w:val="28"/>
        </w:rPr>
        <w:t>2.2.4 Генерация кода</w:t>
      </w:r>
    </w:p>
    <w:p w:rsidR="00933AB7" w:rsidRPr="007A33AE" w:rsidRDefault="00933AB7" w:rsidP="00BC293B">
      <w:pPr>
        <w:spacing w:line="360" w:lineRule="auto"/>
        <w:ind w:firstLine="709"/>
        <w:contextualSpacing/>
        <w:jc w:val="both"/>
        <w:rPr>
          <w:sz w:val="28"/>
          <w:szCs w:val="28"/>
        </w:rPr>
      </w:pPr>
      <w:r w:rsidRPr="007A33AE">
        <w:rPr>
          <w:sz w:val="28"/>
          <w:szCs w:val="28"/>
        </w:rPr>
        <w:t>Генерация  кода –  это  перевод  транслятором  внутреннего  представления исходной программы в цепочку символов выходного языка.  Поскольку  выходным  языком  компилятора (в  отличие  от  транслятора) может  быть  только  язык  ассемблера  или  машинный  язык,  то  генерация кода   порождает  результирующую  объектную  программу   на  языке  ассемблера или непосредственно на машинном языке (в машинных кодах). Эта  результирующая  программа  всегда  представляет  собой  линейную последовательность команд. Поэтому генерация объектного кода в любом случае  должна  выполнять  действия,  связанные  с преобразованием сложных синтаксических структур в линейные цепочки. Обычно  генерация  объектного  кода  выполняется  после  того  как выполнен синтаксический анализ программы и все необходимые действия по подготовке к генерации кода: распределено адресное пространство под переменные  и  подпрограммы,  проверено  соответствие  имён  и  типов переменных констант и функций в синтаксических конструкциях исходной программы и т.д.</w:t>
      </w:r>
    </w:p>
    <w:p w:rsidR="00933AB7" w:rsidRPr="007A33AE" w:rsidRDefault="00933AB7" w:rsidP="00933AB7">
      <w:pPr>
        <w:spacing w:line="360" w:lineRule="auto"/>
        <w:ind w:firstLine="708"/>
        <w:contextualSpacing/>
        <w:jc w:val="both"/>
        <w:rPr>
          <w:sz w:val="28"/>
          <w:szCs w:val="28"/>
        </w:rPr>
      </w:pPr>
      <w:r w:rsidRPr="007A33AE">
        <w:rPr>
          <w:sz w:val="28"/>
          <w:szCs w:val="28"/>
        </w:rPr>
        <w:lastRenderedPageBreak/>
        <w:t>В программе используют</w:t>
      </w:r>
      <w:r w:rsidR="003467E7">
        <w:rPr>
          <w:sz w:val="28"/>
          <w:szCs w:val="28"/>
        </w:rPr>
        <w:t>ся следующие процедуры</w:t>
      </w:r>
      <w:r w:rsidRPr="007A33AE">
        <w:rPr>
          <w:sz w:val="28"/>
          <w:szCs w:val="28"/>
        </w:rPr>
        <w:t>:</w:t>
      </w:r>
    </w:p>
    <w:p w:rsidR="00822511" w:rsidRPr="003467E7" w:rsidRDefault="003467E7" w:rsidP="00822511">
      <w:pPr>
        <w:spacing w:line="360" w:lineRule="auto"/>
        <w:contextualSpacing/>
        <w:jc w:val="both"/>
        <w:rPr>
          <w:sz w:val="28"/>
          <w:szCs w:val="28"/>
        </w:rPr>
      </w:pPr>
      <w:r>
        <w:rPr>
          <w:sz w:val="28"/>
          <w:szCs w:val="28"/>
        </w:rPr>
        <w:t>generateAsmLabel</w:t>
      </w:r>
      <w:r w:rsidRPr="003467E7">
        <w:rPr>
          <w:sz w:val="28"/>
          <w:szCs w:val="28"/>
        </w:rPr>
        <w:t xml:space="preserve"> </w:t>
      </w:r>
      <w:r w:rsidR="00822511" w:rsidRPr="003467E7">
        <w:rPr>
          <w:sz w:val="28"/>
          <w:szCs w:val="28"/>
        </w:rPr>
        <w:t xml:space="preserve">– </w:t>
      </w:r>
      <w:r>
        <w:rPr>
          <w:sz w:val="28"/>
          <w:szCs w:val="28"/>
        </w:rPr>
        <w:t>процедура</w:t>
      </w:r>
      <w:r w:rsidR="00822511" w:rsidRPr="003467E7">
        <w:rPr>
          <w:sz w:val="28"/>
          <w:szCs w:val="28"/>
        </w:rPr>
        <w:t xml:space="preserve"> для генерации уникальных меток.</w:t>
      </w:r>
    </w:p>
    <w:p w:rsidR="00822511" w:rsidRPr="003467E7" w:rsidRDefault="003467E7" w:rsidP="00822511">
      <w:pPr>
        <w:spacing w:line="360" w:lineRule="auto"/>
        <w:contextualSpacing/>
        <w:jc w:val="both"/>
        <w:rPr>
          <w:sz w:val="28"/>
          <w:szCs w:val="28"/>
        </w:rPr>
      </w:pPr>
      <w:r>
        <w:rPr>
          <w:sz w:val="28"/>
          <w:szCs w:val="28"/>
          <w:lang w:val="en-US"/>
        </w:rPr>
        <w:t>l</w:t>
      </w:r>
      <w:r w:rsidR="00822511" w:rsidRPr="003467E7">
        <w:rPr>
          <w:sz w:val="28"/>
          <w:szCs w:val="28"/>
        </w:rPr>
        <w:t>ex – процедура лексического анализатора.</w:t>
      </w:r>
    </w:p>
    <w:p w:rsidR="00822511" w:rsidRPr="003467E7" w:rsidRDefault="003467E7" w:rsidP="00822511">
      <w:pPr>
        <w:spacing w:line="360" w:lineRule="auto"/>
        <w:contextualSpacing/>
        <w:jc w:val="both"/>
        <w:rPr>
          <w:sz w:val="28"/>
          <w:szCs w:val="28"/>
        </w:rPr>
      </w:pPr>
      <w:r>
        <w:rPr>
          <w:sz w:val="28"/>
          <w:szCs w:val="28"/>
          <w:lang w:val="en-US"/>
        </w:rPr>
        <w:t>s</w:t>
      </w:r>
      <w:r w:rsidR="00822511" w:rsidRPr="003467E7">
        <w:rPr>
          <w:sz w:val="28"/>
          <w:szCs w:val="28"/>
        </w:rPr>
        <w:t>can</w:t>
      </w:r>
      <w:r w:rsidRPr="003467E7">
        <w:rPr>
          <w:sz w:val="28"/>
          <w:szCs w:val="28"/>
        </w:rPr>
        <w:t>(</w:t>
      </w:r>
      <w:r>
        <w:rPr>
          <w:sz w:val="28"/>
          <w:szCs w:val="28"/>
          <w:lang w:val="en-US"/>
        </w:rPr>
        <w:t>false</w:t>
      </w:r>
      <w:r w:rsidRPr="003467E7">
        <w:rPr>
          <w:sz w:val="28"/>
          <w:szCs w:val="28"/>
        </w:rPr>
        <w:t>)</w:t>
      </w:r>
      <w:r w:rsidR="00822511" w:rsidRPr="003467E7">
        <w:rPr>
          <w:sz w:val="28"/>
          <w:szCs w:val="28"/>
        </w:rPr>
        <w:t xml:space="preserve"> – процедура, которая заглядывает в поток лексем, но не извлекает их.</w:t>
      </w:r>
    </w:p>
    <w:p w:rsidR="00822511" w:rsidRPr="003467E7" w:rsidRDefault="003467E7" w:rsidP="00822511">
      <w:pPr>
        <w:spacing w:line="360" w:lineRule="auto"/>
        <w:contextualSpacing/>
        <w:jc w:val="both"/>
        <w:rPr>
          <w:sz w:val="28"/>
          <w:szCs w:val="28"/>
        </w:rPr>
      </w:pPr>
      <w:r>
        <w:rPr>
          <w:sz w:val="28"/>
          <w:szCs w:val="28"/>
          <w:lang w:val="en-US"/>
        </w:rPr>
        <w:t>s</w:t>
      </w:r>
      <w:r w:rsidR="00822511" w:rsidRPr="003467E7">
        <w:rPr>
          <w:sz w:val="28"/>
          <w:szCs w:val="28"/>
        </w:rPr>
        <w:t>can</w:t>
      </w:r>
      <w:r w:rsidRPr="003467E7">
        <w:rPr>
          <w:sz w:val="28"/>
          <w:szCs w:val="28"/>
        </w:rPr>
        <w:t>(</w:t>
      </w:r>
      <w:r>
        <w:rPr>
          <w:sz w:val="28"/>
          <w:szCs w:val="28"/>
          <w:lang w:val="en-US"/>
        </w:rPr>
        <w:t>true</w:t>
      </w:r>
      <w:r w:rsidRPr="003467E7">
        <w:rPr>
          <w:sz w:val="28"/>
          <w:szCs w:val="28"/>
        </w:rPr>
        <w:t>)</w:t>
      </w:r>
      <w:r w:rsidR="00822511" w:rsidRPr="003467E7">
        <w:rPr>
          <w:sz w:val="28"/>
          <w:szCs w:val="28"/>
        </w:rPr>
        <w:t xml:space="preserve"> – процедура, которая извлекает лексему.</w:t>
      </w:r>
    </w:p>
    <w:p w:rsidR="00822511" w:rsidRPr="003467E7" w:rsidRDefault="003467E7" w:rsidP="00822511">
      <w:pPr>
        <w:spacing w:line="360" w:lineRule="auto"/>
        <w:contextualSpacing/>
        <w:jc w:val="both"/>
        <w:rPr>
          <w:sz w:val="28"/>
          <w:szCs w:val="28"/>
          <w:lang w:val="en-US"/>
        </w:rPr>
      </w:pPr>
      <w:r w:rsidRPr="003467E7">
        <w:rPr>
          <w:sz w:val="28"/>
          <w:szCs w:val="28"/>
          <w:lang w:val="en-US"/>
        </w:rPr>
        <w:t xml:space="preserve">error(int errorCode, string oper) </w:t>
      </w:r>
      <w:r w:rsidR="00822511" w:rsidRPr="003467E7">
        <w:rPr>
          <w:sz w:val="28"/>
          <w:szCs w:val="28"/>
          <w:lang w:val="en-US"/>
        </w:rPr>
        <w:t xml:space="preserve">– </w:t>
      </w:r>
      <w:r w:rsidR="00822511" w:rsidRPr="003467E7">
        <w:rPr>
          <w:sz w:val="28"/>
          <w:szCs w:val="28"/>
        </w:rPr>
        <w:t>процедура</w:t>
      </w:r>
      <w:r w:rsidR="00822511" w:rsidRPr="003467E7">
        <w:rPr>
          <w:sz w:val="28"/>
          <w:szCs w:val="28"/>
          <w:lang w:val="en-US"/>
        </w:rPr>
        <w:t xml:space="preserve"> </w:t>
      </w:r>
      <w:r w:rsidR="00822511" w:rsidRPr="003467E7">
        <w:rPr>
          <w:sz w:val="28"/>
          <w:szCs w:val="28"/>
        </w:rPr>
        <w:t>обработки</w:t>
      </w:r>
      <w:r w:rsidR="00822511" w:rsidRPr="003467E7">
        <w:rPr>
          <w:sz w:val="28"/>
          <w:szCs w:val="28"/>
          <w:lang w:val="en-US"/>
        </w:rPr>
        <w:t xml:space="preserve"> </w:t>
      </w:r>
      <w:r w:rsidR="00822511" w:rsidRPr="003467E7">
        <w:rPr>
          <w:sz w:val="28"/>
          <w:szCs w:val="28"/>
        </w:rPr>
        <w:t>ошибок</w:t>
      </w:r>
      <w:r w:rsidR="00822511" w:rsidRPr="003467E7">
        <w:rPr>
          <w:sz w:val="28"/>
          <w:szCs w:val="28"/>
          <w:lang w:val="en-US"/>
        </w:rPr>
        <w:t>.</w:t>
      </w:r>
    </w:p>
    <w:p w:rsidR="00822511" w:rsidRPr="003467E7" w:rsidRDefault="009B034F" w:rsidP="00822511">
      <w:pPr>
        <w:spacing w:line="360" w:lineRule="auto"/>
        <w:contextualSpacing/>
        <w:jc w:val="both"/>
        <w:rPr>
          <w:sz w:val="28"/>
          <w:szCs w:val="28"/>
        </w:rPr>
      </w:pPr>
      <w:r w:rsidRPr="009B034F">
        <w:rPr>
          <w:sz w:val="28"/>
          <w:szCs w:val="28"/>
        </w:rPr>
        <w:t xml:space="preserve">f_program </w:t>
      </w:r>
      <w:r w:rsidR="00822511" w:rsidRPr="003467E7">
        <w:rPr>
          <w:sz w:val="28"/>
          <w:szCs w:val="28"/>
        </w:rPr>
        <w:t>– процедура рекурсивного спуска для &lt;программа&gt;.</w:t>
      </w:r>
    </w:p>
    <w:p w:rsidR="00822511" w:rsidRPr="003467E7" w:rsidRDefault="00693252" w:rsidP="00822511">
      <w:pPr>
        <w:spacing w:line="360" w:lineRule="auto"/>
        <w:contextualSpacing/>
        <w:jc w:val="both"/>
        <w:rPr>
          <w:sz w:val="28"/>
          <w:szCs w:val="28"/>
        </w:rPr>
      </w:pPr>
      <w:r w:rsidRPr="00693252">
        <w:rPr>
          <w:sz w:val="28"/>
          <w:szCs w:val="28"/>
        </w:rPr>
        <w:t xml:space="preserve">f_variables </w:t>
      </w:r>
      <w:r w:rsidR="00822511" w:rsidRPr="003467E7">
        <w:rPr>
          <w:sz w:val="28"/>
          <w:szCs w:val="28"/>
        </w:rPr>
        <w:t>– процедура рекурсивного спуска для &lt;блок объявлений&gt;.</w:t>
      </w:r>
    </w:p>
    <w:p w:rsidR="00822511" w:rsidRPr="003467E7" w:rsidRDefault="00693252" w:rsidP="00822511">
      <w:pPr>
        <w:spacing w:line="360" w:lineRule="auto"/>
        <w:contextualSpacing/>
        <w:jc w:val="both"/>
        <w:rPr>
          <w:sz w:val="28"/>
          <w:szCs w:val="28"/>
        </w:rPr>
      </w:pPr>
      <w:r w:rsidRPr="00693252">
        <w:rPr>
          <w:sz w:val="28"/>
          <w:szCs w:val="28"/>
        </w:rPr>
        <w:t xml:space="preserve">f_type </w:t>
      </w:r>
      <w:r w:rsidR="00822511" w:rsidRPr="003467E7">
        <w:rPr>
          <w:sz w:val="28"/>
          <w:szCs w:val="28"/>
        </w:rPr>
        <w:t>– процедура рекурсивного спуска для &lt;тип&gt;.</w:t>
      </w:r>
    </w:p>
    <w:p w:rsidR="00822511" w:rsidRPr="003467E7" w:rsidRDefault="00693252" w:rsidP="00822511">
      <w:pPr>
        <w:spacing w:line="360" w:lineRule="auto"/>
        <w:contextualSpacing/>
        <w:jc w:val="both"/>
        <w:rPr>
          <w:sz w:val="28"/>
          <w:szCs w:val="28"/>
        </w:rPr>
      </w:pPr>
      <w:r w:rsidRPr="00693252">
        <w:rPr>
          <w:sz w:val="28"/>
          <w:szCs w:val="28"/>
        </w:rPr>
        <w:t xml:space="preserve">f_operator </w:t>
      </w:r>
      <w:r w:rsidR="00822511" w:rsidRPr="003467E7">
        <w:rPr>
          <w:sz w:val="28"/>
          <w:szCs w:val="28"/>
        </w:rPr>
        <w:t>– процедура рекурсивного спуска для &lt;оператор&gt;.</w:t>
      </w:r>
    </w:p>
    <w:p w:rsidR="00822511" w:rsidRPr="003467E7" w:rsidRDefault="00693252" w:rsidP="00822511">
      <w:pPr>
        <w:spacing w:line="360" w:lineRule="auto"/>
        <w:contextualSpacing/>
        <w:jc w:val="both"/>
        <w:rPr>
          <w:sz w:val="28"/>
          <w:szCs w:val="28"/>
        </w:rPr>
      </w:pPr>
      <w:r w:rsidRPr="00693252">
        <w:rPr>
          <w:sz w:val="28"/>
          <w:szCs w:val="28"/>
        </w:rPr>
        <w:t xml:space="preserve">f_operatorsBlock </w:t>
      </w:r>
      <w:r w:rsidR="00822511" w:rsidRPr="003467E7">
        <w:rPr>
          <w:sz w:val="28"/>
          <w:szCs w:val="28"/>
        </w:rPr>
        <w:t>– процедура рекурсивного спуска для  &lt;блок операторов&gt;.</w:t>
      </w:r>
    </w:p>
    <w:p w:rsidR="00822511" w:rsidRPr="003467E7" w:rsidRDefault="00693252" w:rsidP="00822511">
      <w:pPr>
        <w:spacing w:line="360" w:lineRule="auto"/>
        <w:contextualSpacing/>
        <w:jc w:val="both"/>
        <w:rPr>
          <w:sz w:val="28"/>
          <w:szCs w:val="28"/>
        </w:rPr>
      </w:pPr>
      <w:r w:rsidRPr="00693252">
        <w:rPr>
          <w:sz w:val="28"/>
          <w:szCs w:val="28"/>
        </w:rPr>
        <w:t xml:space="preserve">f_if </w:t>
      </w:r>
      <w:r w:rsidR="00822511" w:rsidRPr="003467E7">
        <w:rPr>
          <w:sz w:val="28"/>
          <w:szCs w:val="28"/>
        </w:rPr>
        <w:t>– процедура рекурсивного спуска для &lt;условие&gt;.</w:t>
      </w:r>
    </w:p>
    <w:p w:rsidR="00822511" w:rsidRPr="003467E7" w:rsidRDefault="00693252" w:rsidP="00822511">
      <w:pPr>
        <w:spacing w:line="360" w:lineRule="auto"/>
        <w:contextualSpacing/>
        <w:jc w:val="both"/>
        <w:rPr>
          <w:sz w:val="28"/>
          <w:szCs w:val="28"/>
        </w:rPr>
      </w:pPr>
      <w:r w:rsidRPr="00693252">
        <w:rPr>
          <w:sz w:val="28"/>
          <w:szCs w:val="28"/>
        </w:rPr>
        <w:t xml:space="preserve">f_while </w:t>
      </w:r>
      <w:r w:rsidR="00822511" w:rsidRPr="003467E7">
        <w:rPr>
          <w:sz w:val="28"/>
          <w:szCs w:val="28"/>
        </w:rPr>
        <w:t>– процедура рекурсивного спуска для &lt;цикл&gt;.</w:t>
      </w:r>
    </w:p>
    <w:p w:rsidR="00822511" w:rsidRPr="003467E7" w:rsidRDefault="00693252" w:rsidP="00822511">
      <w:pPr>
        <w:spacing w:line="360" w:lineRule="auto"/>
        <w:contextualSpacing/>
        <w:jc w:val="both"/>
        <w:rPr>
          <w:sz w:val="28"/>
          <w:szCs w:val="28"/>
        </w:rPr>
      </w:pPr>
      <w:r w:rsidRPr="00693252">
        <w:rPr>
          <w:sz w:val="28"/>
          <w:szCs w:val="28"/>
        </w:rPr>
        <w:t xml:space="preserve">f_let </w:t>
      </w:r>
      <w:r w:rsidR="00822511" w:rsidRPr="003467E7">
        <w:rPr>
          <w:sz w:val="28"/>
          <w:szCs w:val="28"/>
        </w:rPr>
        <w:t>– процедура рекурсивного спуска для &lt;присваивание&gt;.</w:t>
      </w:r>
    </w:p>
    <w:p w:rsidR="00822511" w:rsidRPr="003467E7" w:rsidRDefault="00693252" w:rsidP="00822511">
      <w:pPr>
        <w:spacing w:line="360" w:lineRule="auto"/>
        <w:contextualSpacing/>
        <w:jc w:val="both"/>
        <w:rPr>
          <w:sz w:val="28"/>
          <w:szCs w:val="28"/>
        </w:rPr>
      </w:pPr>
      <w:r w:rsidRPr="00693252">
        <w:rPr>
          <w:sz w:val="28"/>
          <w:szCs w:val="28"/>
        </w:rPr>
        <w:t xml:space="preserve">f_read </w:t>
      </w:r>
      <w:r w:rsidR="00822511" w:rsidRPr="003467E7">
        <w:rPr>
          <w:sz w:val="28"/>
          <w:szCs w:val="28"/>
        </w:rPr>
        <w:t>– процедура рекурсивного спуска для &lt;ввод&gt;.</w:t>
      </w:r>
    </w:p>
    <w:p w:rsidR="00822511" w:rsidRPr="000E16B4" w:rsidRDefault="00693252" w:rsidP="00822511">
      <w:pPr>
        <w:spacing w:line="360" w:lineRule="auto"/>
        <w:contextualSpacing/>
        <w:jc w:val="both"/>
        <w:rPr>
          <w:sz w:val="28"/>
          <w:szCs w:val="28"/>
        </w:rPr>
      </w:pPr>
      <w:r w:rsidRPr="00693252">
        <w:rPr>
          <w:sz w:val="28"/>
          <w:szCs w:val="28"/>
        </w:rPr>
        <w:t xml:space="preserve">f_write </w:t>
      </w:r>
      <w:r w:rsidR="00822511" w:rsidRPr="003467E7">
        <w:rPr>
          <w:sz w:val="28"/>
          <w:szCs w:val="28"/>
        </w:rPr>
        <w:t>– процедура рекурсивного спуска для &lt;вывод&gt;.</w:t>
      </w:r>
    </w:p>
    <w:p w:rsidR="00610DF7" w:rsidRPr="00610DF7" w:rsidRDefault="00610DF7" w:rsidP="00822511">
      <w:pPr>
        <w:spacing w:line="360" w:lineRule="auto"/>
        <w:contextualSpacing/>
        <w:jc w:val="both"/>
        <w:rPr>
          <w:sz w:val="28"/>
          <w:szCs w:val="28"/>
        </w:rPr>
      </w:pPr>
      <w:r w:rsidRPr="00610DF7">
        <w:rPr>
          <w:sz w:val="28"/>
          <w:szCs w:val="28"/>
          <w:lang w:val="en-US"/>
        </w:rPr>
        <w:t>f</w:t>
      </w:r>
      <w:r w:rsidRPr="00610DF7">
        <w:rPr>
          <w:sz w:val="28"/>
          <w:szCs w:val="28"/>
        </w:rPr>
        <w:t>_</w:t>
      </w:r>
      <w:r w:rsidRPr="00610DF7">
        <w:rPr>
          <w:sz w:val="28"/>
          <w:szCs w:val="28"/>
          <w:lang w:val="en-US"/>
        </w:rPr>
        <w:t>repeat</w:t>
      </w:r>
      <w:r w:rsidRPr="00610DF7">
        <w:rPr>
          <w:sz w:val="28"/>
          <w:szCs w:val="28"/>
        </w:rPr>
        <w:t xml:space="preserve"> – процедура рекурсивного спуска для &lt;</w:t>
      </w:r>
      <w:r w:rsidRPr="003F1133">
        <w:rPr>
          <w:sz w:val="28"/>
          <w:szCs w:val="28"/>
        </w:rPr>
        <w:t xml:space="preserve"> </w:t>
      </w:r>
      <w:r w:rsidRPr="00610DF7">
        <w:rPr>
          <w:sz w:val="28"/>
          <w:szCs w:val="28"/>
          <w:lang w:val="en-US"/>
        </w:rPr>
        <w:t>repeat</w:t>
      </w:r>
      <w:r w:rsidRPr="00610DF7">
        <w:rPr>
          <w:sz w:val="28"/>
          <w:szCs w:val="28"/>
        </w:rPr>
        <w:t>&gt;.</w:t>
      </w:r>
    </w:p>
    <w:p w:rsidR="00822511" w:rsidRPr="003467E7" w:rsidRDefault="0050186F" w:rsidP="00822511">
      <w:pPr>
        <w:spacing w:line="360" w:lineRule="auto"/>
        <w:contextualSpacing/>
        <w:jc w:val="both"/>
        <w:rPr>
          <w:sz w:val="28"/>
          <w:szCs w:val="28"/>
        </w:rPr>
      </w:pPr>
      <w:r w:rsidRPr="0050186F">
        <w:rPr>
          <w:sz w:val="28"/>
          <w:szCs w:val="28"/>
        </w:rPr>
        <w:t xml:space="preserve">int addIdentifierToTable(string currenIdentifier, char &amp;token) </w:t>
      </w:r>
      <w:r w:rsidR="00822511" w:rsidRPr="003467E7">
        <w:rPr>
          <w:sz w:val="28"/>
          <w:szCs w:val="28"/>
        </w:rPr>
        <w:t xml:space="preserve">– </w:t>
      </w:r>
      <w:r w:rsidRPr="003467E7">
        <w:rPr>
          <w:sz w:val="28"/>
          <w:szCs w:val="28"/>
        </w:rPr>
        <w:t>процедура</w:t>
      </w:r>
      <w:r w:rsidR="00822511" w:rsidRPr="003467E7">
        <w:rPr>
          <w:sz w:val="28"/>
          <w:szCs w:val="28"/>
        </w:rPr>
        <w:t>, добавляющая идентификатор в таблицу и возвращающая пару токен-позиция.</w:t>
      </w:r>
    </w:p>
    <w:p w:rsidR="00822511" w:rsidRPr="003467E7" w:rsidRDefault="0050186F" w:rsidP="00822511">
      <w:pPr>
        <w:spacing w:line="360" w:lineRule="auto"/>
        <w:contextualSpacing/>
        <w:jc w:val="both"/>
        <w:rPr>
          <w:sz w:val="28"/>
          <w:szCs w:val="28"/>
        </w:rPr>
      </w:pPr>
      <w:r w:rsidRPr="0050186F">
        <w:rPr>
          <w:sz w:val="28"/>
          <w:szCs w:val="28"/>
        </w:rPr>
        <w:t xml:space="preserve">int addLiteralToTable(string currentLiteral) </w:t>
      </w:r>
      <w:r w:rsidR="00822511" w:rsidRPr="003467E7">
        <w:rPr>
          <w:sz w:val="28"/>
          <w:szCs w:val="28"/>
        </w:rPr>
        <w:t xml:space="preserve">– </w:t>
      </w:r>
      <w:r w:rsidRPr="003467E7">
        <w:rPr>
          <w:sz w:val="28"/>
          <w:szCs w:val="28"/>
        </w:rPr>
        <w:t xml:space="preserve">процедура </w:t>
      </w:r>
      <w:r w:rsidR="00822511" w:rsidRPr="003467E7">
        <w:rPr>
          <w:sz w:val="28"/>
          <w:szCs w:val="28"/>
        </w:rPr>
        <w:t>для добавления литерала в таблицу, возвращающая позицию литерала.</w:t>
      </w:r>
    </w:p>
    <w:p w:rsidR="00822511" w:rsidRPr="003467E7" w:rsidRDefault="0050186F" w:rsidP="00822511">
      <w:pPr>
        <w:spacing w:line="360" w:lineRule="auto"/>
        <w:contextualSpacing/>
        <w:jc w:val="both"/>
        <w:rPr>
          <w:sz w:val="28"/>
          <w:szCs w:val="28"/>
        </w:rPr>
      </w:pPr>
      <w:r w:rsidRPr="0050186F">
        <w:rPr>
          <w:sz w:val="28"/>
          <w:szCs w:val="28"/>
        </w:rPr>
        <w:t xml:space="preserve">int addNumberToTable(int currentNumber) </w:t>
      </w:r>
      <w:r w:rsidR="00822511" w:rsidRPr="003467E7">
        <w:rPr>
          <w:sz w:val="28"/>
          <w:szCs w:val="28"/>
        </w:rPr>
        <w:t xml:space="preserve">– </w:t>
      </w:r>
      <w:r w:rsidRPr="003467E7">
        <w:rPr>
          <w:sz w:val="28"/>
          <w:szCs w:val="28"/>
        </w:rPr>
        <w:t xml:space="preserve">процедура </w:t>
      </w:r>
      <w:r w:rsidR="00822511" w:rsidRPr="003467E7">
        <w:rPr>
          <w:sz w:val="28"/>
          <w:szCs w:val="28"/>
        </w:rPr>
        <w:t>для добавления числа в таблицу, возвращающая позицию этого числа.</w:t>
      </w:r>
    </w:p>
    <w:p w:rsidR="00822511" w:rsidRPr="003467E7" w:rsidRDefault="0050186F" w:rsidP="00822511">
      <w:pPr>
        <w:spacing w:line="360" w:lineRule="auto"/>
        <w:contextualSpacing/>
        <w:jc w:val="both"/>
        <w:rPr>
          <w:sz w:val="28"/>
          <w:szCs w:val="28"/>
        </w:rPr>
      </w:pPr>
      <w:r w:rsidRPr="0050186F">
        <w:rPr>
          <w:sz w:val="28"/>
          <w:szCs w:val="28"/>
        </w:rPr>
        <w:t xml:space="preserve">int singleDelimiter(string sDelimiter) </w:t>
      </w:r>
      <w:r w:rsidR="00822511" w:rsidRPr="003467E7">
        <w:rPr>
          <w:sz w:val="28"/>
          <w:szCs w:val="28"/>
        </w:rPr>
        <w:t xml:space="preserve">– </w:t>
      </w:r>
      <w:r w:rsidRPr="003467E7">
        <w:rPr>
          <w:sz w:val="28"/>
          <w:szCs w:val="28"/>
        </w:rPr>
        <w:t xml:space="preserve">процедура </w:t>
      </w:r>
      <w:r w:rsidR="00822511" w:rsidRPr="003467E7">
        <w:rPr>
          <w:sz w:val="28"/>
          <w:szCs w:val="28"/>
        </w:rPr>
        <w:t>для поиска однолитерного разделителя в таблице.</w:t>
      </w:r>
    </w:p>
    <w:p w:rsidR="00822511" w:rsidRPr="003467E7" w:rsidRDefault="0050186F" w:rsidP="00822511">
      <w:pPr>
        <w:spacing w:line="360" w:lineRule="auto"/>
        <w:contextualSpacing/>
        <w:jc w:val="both"/>
        <w:rPr>
          <w:sz w:val="28"/>
          <w:szCs w:val="28"/>
        </w:rPr>
      </w:pPr>
      <w:r w:rsidRPr="0050186F">
        <w:rPr>
          <w:sz w:val="28"/>
          <w:szCs w:val="28"/>
        </w:rPr>
        <w:t xml:space="preserve">int doubleDelimiter(string dDelimiter) </w:t>
      </w:r>
      <w:r w:rsidR="00822511" w:rsidRPr="003467E7">
        <w:rPr>
          <w:sz w:val="28"/>
          <w:szCs w:val="28"/>
        </w:rPr>
        <w:t xml:space="preserve">– </w:t>
      </w:r>
      <w:r w:rsidRPr="003467E7">
        <w:rPr>
          <w:sz w:val="28"/>
          <w:szCs w:val="28"/>
        </w:rPr>
        <w:t xml:space="preserve">процедура </w:t>
      </w:r>
      <w:r w:rsidR="00822511" w:rsidRPr="003467E7">
        <w:rPr>
          <w:sz w:val="28"/>
          <w:szCs w:val="28"/>
        </w:rPr>
        <w:t>для поиска двулитерного разделителя в таблице.</w:t>
      </w:r>
    </w:p>
    <w:p w:rsidR="00822511" w:rsidRPr="007A33AE" w:rsidRDefault="00822511" w:rsidP="00822511">
      <w:pPr>
        <w:spacing w:line="360" w:lineRule="auto"/>
        <w:contextualSpacing/>
        <w:jc w:val="both"/>
        <w:rPr>
          <w:sz w:val="28"/>
          <w:szCs w:val="28"/>
        </w:rPr>
      </w:pPr>
      <w:r w:rsidRPr="007A33AE">
        <w:rPr>
          <w:sz w:val="28"/>
          <w:szCs w:val="28"/>
        </w:rPr>
        <w:t>E</w:t>
      </w:r>
      <w:r w:rsidR="0050186F" w:rsidRPr="0050186F">
        <w:rPr>
          <w:sz w:val="28"/>
          <w:szCs w:val="28"/>
        </w:rPr>
        <w:t>()</w:t>
      </w:r>
      <w:r w:rsidRPr="007A33AE">
        <w:rPr>
          <w:sz w:val="28"/>
          <w:szCs w:val="28"/>
        </w:rPr>
        <w:t>; T</w:t>
      </w:r>
      <w:r w:rsidR="0050186F" w:rsidRPr="0050186F">
        <w:rPr>
          <w:sz w:val="28"/>
          <w:szCs w:val="28"/>
        </w:rPr>
        <w:t>()</w:t>
      </w:r>
      <w:r w:rsidRPr="007A33AE">
        <w:rPr>
          <w:sz w:val="28"/>
          <w:szCs w:val="28"/>
        </w:rPr>
        <w:t>; F</w:t>
      </w:r>
      <w:r w:rsidR="0050186F" w:rsidRPr="0050186F">
        <w:rPr>
          <w:sz w:val="28"/>
          <w:szCs w:val="28"/>
        </w:rPr>
        <w:t>()</w:t>
      </w:r>
      <w:r w:rsidRPr="007A33AE">
        <w:rPr>
          <w:sz w:val="28"/>
          <w:szCs w:val="28"/>
        </w:rPr>
        <w:t xml:space="preserve"> – процедуры для разбора арифметического выражения.</w:t>
      </w:r>
    </w:p>
    <w:p w:rsidR="00933AB7" w:rsidRPr="00B75BB2" w:rsidRDefault="0050186F" w:rsidP="00822511">
      <w:pPr>
        <w:spacing w:line="360" w:lineRule="auto"/>
        <w:contextualSpacing/>
        <w:jc w:val="both"/>
        <w:rPr>
          <w:sz w:val="28"/>
          <w:szCs w:val="28"/>
        </w:rPr>
      </w:pPr>
      <w:r>
        <w:rPr>
          <w:sz w:val="28"/>
          <w:szCs w:val="28"/>
          <w:lang w:val="en-US"/>
        </w:rPr>
        <w:t>E</w:t>
      </w:r>
      <w:r w:rsidR="00822511" w:rsidRPr="007A33AE">
        <w:rPr>
          <w:sz w:val="28"/>
          <w:szCs w:val="28"/>
          <w:lang w:val="en-US"/>
        </w:rPr>
        <w:t>l</w:t>
      </w:r>
      <w:r w:rsidRPr="0050186F">
        <w:rPr>
          <w:sz w:val="28"/>
          <w:szCs w:val="28"/>
        </w:rPr>
        <w:t>()</w:t>
      </w:r>
      <w:r w:rsidR="00822511" w:rsidRPr="0050186F">
        <w:rPr>
          <w:sz w:val="28"/>
          <w:szCs w:val="28"/>
        </w:rPr>
        <w:t xml:space="preserve">; </w:t>
      </w:r>
      <w:r w:rsidR="00822511" w:rsidRPr="007A33AE">
        <w:rPr>
          <w:sz w:val="28"/>
          <w:szCs w:val="28"/>
          <w:lang w:val="en-US"/>
        </w:rPr>
        <w:t>Tl</w:t>
      </w:r>
      <w:r w:rsidRPr="0050186F">
        <w:rPr>
          <w:sz w:val="28"/>
          <w:szCs w:val="28"/>
        </w:rPr>
        <w:t>()</w:t>
      </w:r>
      <w:r w:rsidR="00822511" w:rsidRPr="0050186F">
        <w:rPr>
          <w:sz w:val="28"/>
          <w:szCs w:val="28"/>
        </w:rPr>
        <w:t xml:space="preserve">; </w:t>
      </w:r>
      <w:r w:rsidR="00822511" w:rsidRPr="007A33AE">
        <w:rPr>
          <w:sz w:val="28"/>
          <w:szCs w:val="28"/>
          <w:lang w:val="en-US"/>
        </w:rPr>
        <w:t>Fl</w:t>
      </w:r>
      <w:r w:rsidRPr="0050186F">
        <w:rPr>
          <w:sz w:val="28"/>
          <w:szCs w:val="28"/>
        </w:rPr>
        <w:t>()</w:t>
      </w:r>
      <w:r w:rsidR="00822511" w:rsidRPr="0050186F">
        <w:rPr>
          <w:sz w:val="28"/>
          <w:szCs w:val="28"/>
        </w:rPr>
        <w:t xml:space="preserve">; </w:t>
      </w:r>
      <w:r w:rsidR="00822511" w:rsidRPr="007A33AE">
        <w:rPr>
          <w:sz w:val="28"/>
          <w:szCs w:val="28"/>
          <w:lang w:val="en-US"/>
        </w:rPr>
        <w:t>Z</w:t>
      </w:r>
      <w:r w:rsidRPr="0050186F">
        <w:rPr>
          <w:sz w:val="28"/>
          <w:szCs w:val="28"/>
        </w:rPr>
        <w:t>()</w:t>
      </w:r>
      <w:r w:rsidR="00822511" w:rsidRPr="0050186F">
        <w:rPr>
          <w:sz w:val="28"/>
          <w:szCs w:val="28"/>
        </w:rPr>
        <w:t xml:space="preserve"> – </w:t>
      </w:r>
      <w:r w:rsidR="00822511" w:rsidRPr="007A33AE">
        <w:rPr>
          <w:sz w:val="28"/>
          <w:szCs w:val="28"/>
        </w:rPr>
        <w:t>процедуры</w:t>
      </w:r>
      <w:r w:rsidR="00822511" w:rsidRPr="0050186F">
        <w:rPr>
          <w:sz w:val="28"/>
          <w:szCs w:val="28"/>
        </w:rPr>
        <w:t xml:space="preserve"> </w:t>
      </w:r>
      <w:r w:rsidR="00822511" w:rsidRPr="007A33AE">
        <w:rPr>
          <w:sz w:val="28"/>
          <w:szCs w:val="28"/>
        </w:rPr>
        <w:t>для</w:t>
      </w:r>
      <w:r w:rsidR="00822511" w:rsidRPr="0050186F">
        <w:rPr>
          <w:sz w:val="28"/>
          <w:szCs w:val="28"/>
        </w:rPr>
        <w:t xml:space="preserve"> </w:t>
      </w:r>
      <w:r w:rsidR="00822511" w:rsidRPr="007A33AE">
        <w:rPr>
          <w:sz w:val="28"/>
          <w:szCs w:val="28"/>
        </w:rPr>
        <w:t>разбора</w:t>
      </w:r>
      <w:r w:rsidR="00822511" w:rsidRPr="0050186F">
        <w:rPr>
          <w:sz w:val="28"/>
          <w:szCs w:val="28"/>
        </w:rPr>
        <w:t xml:space="preserve"> </w:t>
      </w:r>
      <w:r w:rsidR="00822511" w:rsidRPr="007A33AE">
        <w:rPr>
          <w:sz w:val="28"/>
          <w:szCs w:val="28"/>
        </w:rPr>
        <w:t>логического</w:t>
      </w:r>
      <w:r w:rsidR="00822511" w:rsidRPr="0050186F">
        <w:rPr>
          <w:sz w:val="28"/>
          <w:szCs w:val="28"/>
        </w:rPr>
        <w:t xml:space="preserve"> </w:t>
      </w:r>
      <w:r w:rsidR="00822511" w:rsidRPr="007A33AE">
        <w:rPr>
          <w:sz w:val="28"/>
          <w:szCs w:val="28"/>
        </w:rPr>
        <w:t>выражения</w:t>
      </w:r>
      <w:r w:rsidR="00822511" w:rsidRPr="0050186F">
        <w:rPr>
          <w:sz w:val="28"/>
          <w:szCs w:val="28"/>
        </w:rPr>
        <w:t>.</w:t>
      </w:r>
    </w:p>
    <w:p w:rsidR="0050186F" w:rsidRPr="00B75BB2" w:rsidRDefault="0050186F" w:rsidP="00822511">
      <w:pPr>
        <w:spacing w:line="360" w:lineRule="auto"/>
        <w:contextualSpacing/>
        <w:jc w:val="both"/>
        <w:rPr>
          <w:sz w:val="28"/>
          <w:szCs w:val="28"/>
        </w:rPr>
      </w:pPr>
    </w:p>
    <w:p w:rsidR="00933AB7" w:rsidRPr="007A33AE" w:rsidRDefault="00933AB7" w:rsidP="00FB4401">
      <w:pPr>
        <w:pStyle w:val="2"/>
        <w:rPr>
          <w:lang w:val="en-US"/>
        </w:rPr>
      </w:pPr>
      <w:bookmarkStart w:id="11" w:name="_Toc434487185"/>
      <w:r w:rsidRPr="007A33AE">
        <w:rPr>
          <w:lang w:val="en-US"/>
        </w:rPr>
        <w:lastRenderedPageBreak/>
        <w:t xml:space="preserve">2.3 </w:t>
      </w:r>
      <w:r w:rsidRPr="007A33AE">
        <w:t>Структура программы</w:t>
      </w:r>
      <w:bookmarkEnd w:id="11"/>
    </w:p>
    <w:p w:rsidR="00933AB7" w:rsidRPr="00B70B16" w:rsidRDefault="00933AB7" w:rsidP="00B70B16">
      <w:pPr>
        <w:tabs>
          <w:tab w:val="left" w:pos="7905"/>
        </w:tabs>
        <w:jc w:val="center"/>
        <w:rPr>
          <w:sz w:val="28"/>
          <w:szCs w:val="28"/>
          <w:lang w:val="en-US"/>
        </w:rPr>
      </w:pPr>
      <w:r w:rsidRPr="007A33AE">
        <w:rPr>
          <w:noProof/>
        </w:rPr>
        <w:drawing>
          <wp:inline distT="0" distB="0" distL="0" distR="0" wp14:anchorId="0D591E71" wp14:editId="2EF192A5">
            <wp:extent cx="6041792" cy="5029200"/>
            <wp:effectExtent l="0" t="0" r="0" b="0"/>
            <wp:docPr id="2" name="Рисунок 13" descr="Структура программ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а программы.png"/>
                    <pic:cNvPicPr/>
                  </pic:nvPicPr>
                  <pic:blipFill>
                    <a:blip r:embed="rId10" cstate="print"/>
                    <a:stretch>
                      <a:fillRect/>
                    </a:stretch>
                  </pic:blipFill>
                  <pic:spPr>
                    <a:xfrm>
                      <a:off x="0" y="0"/>
                      <a:ext cx="6051234" cy="5037060"/>
                    </a:xfrm>
                    <a:prstGeom prst="rect">
                      <a:avLst/>
                    </a:prstGeom>
                  </pic:spPr>
                </pic:pic>
              </a:graphicData>
            </a:graphic>
          </wp:inline>
        </w:drawing>
      </w:r>
    </w:p>
    <w:p w:rsidR="00434025" w:rsidRPr="007A33AE" w:rsidRDefault="00434025">
      <w:pPr>
        <w:rPr>
          <w:b/>
          <w:bCs/>
          <w:kern w:val="32"/>
          <w:sz w:val="28"/>
          <w:szCs w:val="28"/>
        </w:rPr>
      </w:pPr>
      <w:r w:rsidRPr="007A33AE">
        <w:rPr>
          <w:szCs w:val="28"/>
        </w:rPr>
        <w:br w:type="page"/>
      </w:r>
    </w:p>
    <w:p w:rsidR="000E0497" w:rsidRPr="007A33AE" w:rsidRDefault="000E0497" w:rsidP="00FB4401">
      <w:pPr>
        <w:pStyle w:val="1"/>
        <w:spacing w:line="360" w:lineRule="auto"/>
        <w:ind w:left="0" w:firstLine="709"/>
        <w:rPr>
          <w:szCs w:val="28"/>
        </w:rPr>
      </w:pPr>
      <w:bookmarkStart w:id="12" w:name="_Toc434487186"/>
      <w:r w:rsidRPr="007A33AE">
        <w:rPr>
          <w:szCs w:val="28"/>
        </w:rPr>
        <w:lastRenderedPageBreak/>
        <w:t>3 Текст программы компилятора</w:t>
      </w:r>
      <w:bookmarkEnd w:id="12"/>
    </w:p>
    <w:p w:rsidR="003F1133" w:rsidRPr="000E16B4" w:rsidRDefault="003F1133" w:rsidP="003F1133">
      <w:r w:rsidRPr="000E16B4">
        <w:t>#</w:t>
      </w:r>
      <w:r w:rsidRPr="003F1133">
        <w:rPr>
          <w:lang w:val="en-US"/>
        </w:rPr>
        <w:t>include</w:t>
      </w:r>
      <w:r w:rsidRPr="000E16B4">
        <w:t xml:space="preserve"> &lt;</w:t>
      </w:r>
      <w:r w:rsidRPr="003F1133">
        <w:rPr>
          <w:lang w:val="en-US"/>
        </w:rPr>
        <w:t>iostream</w:t>
      </w:r>
      <w:r w:rsidRPr="000E16B4">
        <w:t>&gt;</w:t>
      </w:r>
    </w:p>
    <w:p w:rsidR="003F1133" w:rsidRPr="003F1133" w:rsidRDefault="003F1133" w:rsidP="003F1133">
      <w:pPr>
        <w:rPr>
          <w:lang w:val="en-US"/>
        </w:rPr>
      </w:pPr>
      <w:r w:rsidRPr="003F1133">
        <w:rPr>
          <w:lang w:val="en-US"/>
        </w:rPr>
        <w:t>#include &lt;cstdio&gt;</w:t>
      </w:r>
    </w:p>
    <w:p w:rsidR="003F1133" w:rsidRPr="003F1133" w:rsidRDefault="003F1133" w:rsidP="003F1133">
      <w:pPr>
        <w:rPr>
          <w:lang w:val="en-US"/>
        </w:rPr>
      </w:pPr>
      <w:r w:rsidRPr="003F1133">
        <w:rPr>
          <w:lang w:val="en-US"/>
        </w:rPr>
        <w:t>#include &lt;algorithm&gt;</w:t>
      </w:r>
    </w:p>
    <w:p w:rsidR="003F1133" w:rsidRPr="003F1133" w:rsidRDefault="003F1133" w:rsidP="003F1133">
      <w:pPr>
        <w:rPr>
          <w:lang w:val="en-US"/>
        </w:rPr>
      </w:pPr>
      <w:r w:rsidRPr="003F1133">
        <w:rPr>
          <w:lang w:val="en-US"/>
        </w:rPr>
        <w:t>#include &lt;vector&gt;</w:t>
      </w:r>
    </w:p>
    <w:p w:rsidR="003F1133" w:rsidRPr="003F1133" w:rsidRDefault="003F1133" w:rsidP="003F1133">
      <w:pPr>
        <w:rPr>
          <w:lang w:val="en-US"/>
        </w:rPr>
      </w:pPr>
      <w:r w:rsidRPr="003F1133">
        <w:rPr>
          <w:lang w:val="en-US"/>
        </w:rPr>
        <w:t>#include &lt;tchar.h&gt;</w:t>
      </w:r>
    </w:p>
    <w:p w:rsidR="003F1133" w:rsidRPr="003F1133" w:rsidRDefault="003F1133" w:rsidP="003F1133">
      <w:pPr>
        <w:rPr>
          <w:lang w:val="en-US"/>
        </w:rPr>
      </w:pPr>
      <w:r w:rsidRPr="003F1133">
        <w:rPr>
          <w:lang w:val="en-US"/>
        </w:rPr>
        <w:t xml:space="preserve">#include &lt;string&gt;       </w:t>
      </w:r>
    </w:p>
    <w:p w:rsidR="003F1133" w:rsidRPr="003F1133" w:rsidRDefault="003F1133" w:rsidP="003F1133">
      <w:pPr>
        <w:rPr>
          <w:lang w:val="en-US"/>
        </w:rPr>
      </w:pPr>
      <w:r w:rsidRPr="003F1133">
        <w:rPr>
          <w:lang w:val="en-US"/>
        </w:rPr>
        <w:t xml:space="preserve">#include &lt;sstream&gt; </w:t>
      </w:r>
    </w:p>
    <w:p w:rsidR="003F1133" w:rsidRPr="003F1133" w:rsidRDefault="003F1133" w:rsidP="003F1133">
      <w:pPr>
        <w:rPr>
          <w:lang w:val="en-US"/>
        </w:rPr>
      </w:pPr>
    </w:p>
    <w:p w:rsidR="003F1133" w:rsidRPr="003F1133" w:rsidRDefault="003F1133" w:rsidP="003F1133">
      <w:pPr>
        <w:rPr>
          <w:lang w:val="en-US"/>
        </w:rPr>
      </w:pPr>
      <w:r w:rsidRPr="003F1133">
        <w:rPr>
          <w:lang w:val="en-US"/>
        </w:rPr>
        <w:t>using namespace std;</w:t>
      </w:r>
    </w:p>
    <w:p w:rsidR="003F1133" w:rsidRPr="003F1133" w:rsidRDefault="003F1133" w:rsidP="003F1133">
      <w:pPr>
        <w:rPr>
          <w:lang w:val="en-US"/>
        </w:rPr>
      </w:pPr>
    </w:p>
    <w:p w:rsidR="003F1133" w:rsidRPr="003F1133" w:rsidRDefault="003F1133" w:rsidP="003F1133">
      <w:pPr>
        <w:rPr>
          <w:lang w:val="en-US"/>
        </w:rPr>
      </w:pPr>
      <w:r w:rsidRPr="003F1133">
        <w:rPr>
          <w:lang w:val="en-US"/>
        </w:rPr>
        <w:t>vector&lt;char&gt; identifiers;</w:t>
      </w:r>
    </w:p>
    <w:p w:rsidR="003F1133" w:rsidRPr="003F1133" w:rsidRDefault="003F1133" w:rsidP="003F1133">
      <w:pPr>
        <w:rPr>
          <w:lang w:val="en-US"/>
        </w:rPr>
      </w:pPr>
      <w:r w:rsidRPr="003F1133">
        <w:rPr>
          <w:lang w:val="en-US"/>
        </w:rPr>
        <w:t>vector&lt;char&gt; numbers;</w:t>
      </w:r>
    </w:p>
    <w:p w:rsidR="003F1133" w:rsidRPr="003F1133" w:rsidRDefault="003F1133" w:rsidP="003F1133">
      <w:pPr>
        <w:rPr>
          <w:lang w:val="en-US"/>
        </w:rPr>
      </w:pPr>
      <w:r w:rsidRPr="003F1133">
        <w:rPr>
          <w:lang w:val="en-US"/>
        </w:rPr>
        <w:t>vector&lt;int&gt; FollowE;</w:t>
      </w:r>
    </w:p>
    <w:p w:rsidR="003F1133" w:rsidRPr="003F1133" w:rsidRDefault="003F1133" w:rsidP="003F1133">
      <w:pPr>
        <w:rPr>
          <w:lang w:val="en-US"/>
        </w:rPr>
      </w:pPr>
      <w:r w:rsidRPr="003F1133">
        <w:rPr>
          <w:lang w:val="en-US"/>
        </w:rPr>
        <w:t>vector&lt;int&gt; FollowT;</w:t>
      </w:r>
    </w:p>
    <w:p w:rsidR="003F1133" w:rsidRPr="003F1133" w:rsidRDefault="003F1133" w:rsidP="003F1133">
      <w:pPr>
        <w:rPr>
          <w:lang w:val="en-US"/>
        </w:rPr>
      </w:pPr>
      <w:r w:rsidRPr="003F1133">
        <w:rPr>
          <w:lang w:val="en-US"/>
        </w:rPr>
        <w:t>vector&lt;int&gt; FollowL;</w:t>
      </w:r>
    </w:p>
    <w:p w:rsidR="003F1133" w:rsidRPr="003F1133" w:rsidRDefault="003F1133" w:rsidP="003F1133">
      <w:pPr>
        <w:rPr>
          <w:lang w:val="en-US"/>
        </w:rPr>
      </w:pPr>
      <w:r w:rsidRPr="003F1133">
        <w:rPr>
          <w:lang w:val="en-US"/>
        </w:rPr>
        <w:t>vector&lt;int&gt; SINGLE;</w:t>
      </w:r>
    </w:p>
    <w:p w:rsidR="003F1133" w:rsidRPr="003F1133" w:rsidRDefault="003F1133" w:rsidP="003F1133">
      <w:pPr>
        <w:rPr>
          <w:lang w:val="en-US"/>
        </w:rPr>
      </w:pPr>
      <w:r w:rsidRPr="003F1133">
        <w:rPr>
          <w:lang w:val="en-US"/>
        </w:rPr>
        <w:t>vector&lt;int&gt; DOUBLE;</w:t>
      </w:r>
    </w:p>
    <w:p w:rsidR="003F1133" w:rsidRPr="003F1133" w:rsidRDefault="003F1133" w:rsidP="003F1133">
      <w:pPr>
        <w:rPr>
          <w:lang w:val="en-US"/>
        </w:rPr>
      </w:pPr>
      <w:r w:rsidRPr="003F1133">
        <w:rPr>
          <w:lang w:val="en-US"/>
        </w:rPr>
        <w:t>vector&lt;int&gt; LITERACY;</w:t>
      </w:r>
    </w:p>
    <w:p w:rsidR="003F1133" w:rsidRPr="003F1133" w:rsidRDefault="003F1133" w:rsidP="003F1133">
      <w:pPr>
        <w:rPr>
          <w:lang w:val="en-US"/>
        </w:rPr>
      </w:pPr>
      <w:r w:rsidRPr="003F1133">
        <w:rPr>
          <w:lang w:val="en-US"/>
        </w:rPr>
        <w:t>int MAX_TOKENS = 1000;</w:t>
      </w:r>
    </w:p>
    <w:p w:rsidR="003F1133" w:rsidRPr="003F1133" w:rsidRDefault="003F1133" w:rsidP="003F1133">
      <w:pPr>
        <w:rPr>
          <w:lang w:val="en-US"/>
        </w:rPr>
      </w:pPr>
      <w:r w:rsidRPr="003F1133">
        <w:rPr>
          <w:lang w:val="en-US"/>
        </w:rPr>
        <w:t>int MAX_SINGLE = 23;</w:t>
      </w:r>
    </w:p>
    <w:p w:rsidR="003F1133" w:rsidRPr="003F1133" w:rsidRDefault="003F1133" w:rsidP="003F1133">
      <w:pPr>
        <w:rPr>
          <w:lang w:val="en-US"/>
        </w:rPr>
      </w:pPr>
      <w:r w:rsidRPr="003F1133">
        <w:rPr>
          <w:lang w:val="en-US"/>
        </w:rPr>
        <w:t>int MAX_DOUBLE = 4;</w:t>
      </w:r>
    </w:p>
    <w:p w:rsidR="003F1133" w:rsidRPr="003F1133" w:rsidRDefault="003F1133" w:rsidP="003F1133">
      <w:pPr>
        <w:rPr>
          <w:lang w:val="en-US"/>
        </w:rPr>
      </w:pPr>
      <w:r w:rsidRPr="003F1133">
        <w:rPr>
          <w:lang w:val="en-US"/>
        </w:rPr>
        <w:t>int MAX_KEYWORDS = 30;</w:t>
      </w:r>
    </w:p>
    <w:p w:rsidR="003F1133" w:rsidRPr="003F1133" w:rsidRDefault="003F1133" w:rsidP="003F1133">
      <w:pPr>
        <w:rPr>
          <w:lang w:val="en-US"/>
        </w:rPr>
      </w:pPr>
    </w:p>
    <w:p w:rsidR="003F1133" w:rsidRPr="003F1133" w:rsidRDefault="003F1133" w:rsidP="003F1133">
      <w:pPr>
        <w:rPr>
          <w:lang w:val="en-US"/>
        </w:rPr>
      </w:pPr>
      <w:r w:rsidRPr="003F1133">
        <w:rPr>
          <w:lang w:val="en-US"/>
        </w:rPr>
        <w:t>string tmp;</w:t>
      </w:r>
    </w:p>
    <w:p w:rsidR="003F1133" w:rsidRPr="003F1133" w:rsidRDefault="003F1133" w:rsidP="003F1133">
      <w:pPr>
        <w:rPr>
          <w:lang w:val="en-US"/>
        </w:rPr>
      </w:pPr>
    </w:p>
    <w:p w:rsidR="003F1133" w:rsidRPr="003F1133" w:rsidRDefault="003F1133" w:rsidP="003F1133">
      <w:pPr>
        <w:rPr>
          <w:lang w:val="en-US"/>
        </w:rPr>
      </w:pPr>
      <w:r w:rsidRPr="003F1133">
        <w:rPr>
          <w:lang w:val="en-US"/>
        </w:rPr>
        <w:t>struct Token {</w:t>
      </w:r>
    </w:p>
    <w:p w:rsidR="003F1133" w:rsidRPr="003F1133" w:rsidRDefault="003F1133" w:rsidP="003F1133">
      <w:pPr>
        <w:rPr>
          <w:lang w:val="en-US"/>
        </w:rPr>
      </w:pPr>
      <w:r w:rsidRPr="003F1133">
        <w:rPr>
          <w:lang w:val="en-US"/>
        </w:rPr>
        <w:tab/>
        <w:t>char a;</w:t>
      </w:r>
    </w:p>
    <w:p w:rsidR="003F1133" w:rsidRPr="003F1133" w:rsidRDefault="003F1133" w:rsidP="003F1133">
      <w:pPr>
        <w:rPr>
          <w:lang w:val="en-US"/>
        </w:rPr>
      </w:pPr>
      <w:r w:rsidRPr="003F1133">
        <w:rPr>
          <w:lang w:val="en-US"/>
        </w:rPr>
        <w:tab/>
        <w:t>int n;</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struct Identifier {</w:t>
      </w:r>
    </w:p>
    <w:p w:rsidR="003F1133" w:rsidRPr="003F1133" w:rsidRDefault="003F1133" w:rsidP="003F1133">
      <w:pPr>
        <w:rPr>
          <w:lang w:val="en-US"/>
        </w:rPr>
      </w:pPr>
      <w:r w:rsidRPr="003F1133">
        <w:rPr>
          <w:lang w:val="en-US"/>
        </w:rPr>
        <w:tab/>
        <w:t>string name;</w:t>
      </w:r>
    </w:p>
    <w:p w:rsidR="003F1133" w:rsidRPr="003F1133" w:rsidRDefault="003F1133" w:rsidP="003F1133">
      <w:pPr>
        <w:rPr>
          <w:lang w:val="en-US"/>
        </w:rPr>
      </w:pPr>
      <w:r w:rsidRPr="003F1133">
        <w:rPr>
          <w:lang w:val="en-US"/>
        </w:rPr>
        <w:tab/>
        <w:t>int identifierType;</w:t>
      </w:r>
    </w:p>
    <w:p w:rsidR="003F1133" w:rsidRPr="003F1133" w:rsidRDefault="003F1133" w:rsidP="003F1133">
      <w:pPr>
        <w:rPr>
          <w:lang w:val="en-US"/>
        </w:rPr>
      </w:pPr>
      <w:r w:rsidRPr="003F1133">
        <w:rPr>
          <w:lang w:val="en-US"/>
        </w:rPr>
        <w:tab/>
        <w:t>int arrayType;</w:t>
      </w:r>
    </w:p>
    <w:p w:rsidR="003F1133" w:rsidRPr="003F1133" w:rsidRDefault="003F1133" w:rsidP="003F1133">
      <w:pPr>
        <w:rPr>
          <w:lang w:val="en-US"/>
        </w:rPr>
      </w:pPr>
      <w:r w:rsidRPr="003F1133">
        <w:rPr>
          <w:lang w:val="en-US"/>
        </w:rPr>
        <w:tab/>
        <w:t>int arraySize;</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class LexicalParser {</w:t>
      </w:r>
    </w:p>
    <w:p w:rsidR="003F1133" w:rsidRPr="003F1133" w:rsidRDefault="003F1133" w:rsidP="003F1133">
      <w:pPr>
        <w:rPr>
          <w:lang w:val="en-US"/>
        </w:rPr>
      </w:pPr>
      <w:r w:rsidRPr="003F1133">
        <w:rPr>
          <w:lang w:val="en-US"/>
        </w:rPr>
        <w:t>public:</w:t>
      </w:r>
    </w:p>
    <w:p w:rsidR="003F1133" w:rsidRPr="003F1133" w:rsidRDefault="003F1133" w:rsidP="003F1133">
      <w:pPr>
        <w:rPr>
          <w:lang w:val="en-US"/>
        </w:rPr>
      </w:pPr>
      <w:r w:rsidRPr="003F1133">
        <w:rPr>
          <w:lang w:val="en-US"/>
        </w:rPr>
        <w:tab/>
        <w:t>LexicalParser();</w:t>
      </w:r>
    </w:p>
    <w:p w:rsidR="003F1133" w:rsidRPr="003F1133" w:rsidRDefault="003F1133" w:rsidP="003F1133">
      <w:pPr>
        <w:rPr>
          <w:lang w:val="en-US"/>
        </w:rPr>
      </w:pPr>
      <w:r w:rsidRPr="003F1133">
        <w:rPr>
          <w:lang w:val="en-US"/>
        </w:rPr>
        <w:tab/>
        <w:t>~LexicalParser();</w:t>
      </w:r>
    </w:p>
    <w:p w:rsidR="003F1133" w:rsidRPr="003F1133" w:rsidRDefault="003F1133" w:rsidP="003F1133">
      <w:pPr>
        <w:rPr>
          <w:lang w:val="en-US"/>
        </w:rPr>
      </w:pPr>
    </w:p>
    <w:p w:rsidR="003F1133" w:rsidRPr="003F1133" w:rsidRDefault="003F1133" w:rsidP="003F1133">
      <w:pPr>
        <w:rPr>
          <w:lang w:val="en-US"/>
        </w:rPr>
      </w:pPr>
      <w:r w:rsidRPr="003F1133">
        <w:rPr>
          <w:lang w:val="en-US"/>
        </w:rPr>
        <w:tab/>
        <w:t>vector&lt;Identifier&gt; identifiersToken;</w:t>
      </w:r>
    </w:p>
    <w:p w:rsidR="003F1133" w:rsidRPr="003F1133" w:rsidRDefault="003F1133" w:rsidP="003F1133">
      <w:pPr>
        <w:rPr>
          <w:lang w:val="en-US"/>
        </w:rPr>
      </w:pPr>
      <w:r w:rsidRPr="003F1133">
        <w:rPr>
          <w:lang w:val="en-US"/>
        </w:rPr>
        <w:tab/>
        <w:t>vector&lt;int&gt; numbersToken;</w:t>
      </w:r>
    </w:p>
    <w:p w:rsidR="003F1133" w:rsidRPr="003F1133" w:rsidRDefault="003F1133" w:rsidP="003F1133">
      <w:pPr>
        <w:rPr>
          <w:lang w:val="en-US"/>
        </w:rPr>
      </w:pPr>
      <w:r w:rsidRPr="003F1133">
        <w:rPr>
          <w:lang w:val="en-US"/>
        </w:rPr>
        <w:tab/>
        <w:t>vector&lt;char&gt; singleDelimitersToken;</w:t>
      </w:r>
    </w:p>
    <w:p w:rsidR="003F1133" w:rsidRPr="003F1133" w:rsidRDefault="003F1133" w:rsidP="003F1133">
      <w:pPr>
        <w:rPr>
          <w:lang w:val="en-US"/>
        </w:rPr>
      </w:pPr>
      <w:r w:rsidRPr="003F1133">
        <w:rPr>
          <w:lang w:val="en-US"/>
        </w:rPr>
        <w:tab/>
        <w:t>vector&lt;string&gt; literalsToken,</w:t>
      </w:r>
    </w:p>
    <w:p w:rsidR="003F1133" w:rsidRPr="003F1133" w:rsidRDefault="003F1133" w:rsidP="003F1133">
      <w:pPr>
        <w:rPr>
          <w:lang w:val="en-US"/>
        </w:rPr>
      </w:pPr>
      <w:r w:rsidRPr="003F1133">
        <w:rPr>
          <w:lang w:val="en-US"/>
        </w:rPr>
        <w:tab/>
      </w:r>
      <w:r w:rsidRPr="003F1133">
        <w:rPr>
          <w:lang w:val="en-US"/>
        </w:rPr>
        <w:tab/>
        <w:t>keywordsToken,</w:t>
      </w:r>
      <w:r w:rsidRPr="003F1133">
        <w:rPr>
          <w:lang w:val="en-US"/>
        </w:rPr>
        <w:tab/>
      </w:r>
    </w:p>
    <w:p w:rsidR="003F1133" w:rsidRPr="003F1133" w:rsidRDefault="003F1133" w:rsidP="003F1133">
      <w:pPr>
        <w:rPr>
          <w:lang w:val="en-US"/>
        </w:rPr>
      </w:pPr>
      <w:r w:rsidRPr="003F1133">
        <w:rPr>
          <w:lang w:val="en-US"/>
        </w:rPr>
        <w:tab/>
      </w:r>
      <w:r w:rsidRPr="003F1133">
        <w:rPr>
          <w:lang w:val="en-US"/>
        </w:rPr>
        <w:tab/>
        <w:t>doubleDelimitersToken;</w:t>
      </w:r>
    </w:p>
    <w:p w:rsidR="003F1133" w:rsidRPr="003F1133" w:rsidRDefault="003F1133" w:rsidP="003F1133">
      <w:pPr>
        <w:rPr>
          <w:lang w:val="en-US"/>
        </w:rPr>
      </w:pPr>
      <w:r w:rsidRPr="003F1133">
        <w:rPr>
          <w:lang w:val="en-US"/>
        </w:rPr>
        <w:tab/>
      </w:r>
    </w:p>
    <w:p w:rsidR="003F1133" w:rsidRPr="003F1133" w:rsidRDefault="003F1133" w:rsidP="003F1133">
      <w:pPr>
        <w:rPr>
          <w:lang w:val="en-US"/>
        </w:rPr>
      </w:pPr>
      <w:r w:rsidRPr="003F1133">
        <w:rPr>
          <w:lang w:val="en-US"/>
        </w:rPr>
        <w:tab/>
        <w:t>int totalNumbers,</w:t>
      </w:r>
    </w:p>
    <w:p w:rsidR="003F1133" w:rsidRPr="003F1133" w:rsidRDefault="003F1133" w:rsidP="003F1133">
      <w:pPr>
        <w:rPr>
          <w:lang w:val="en-US"/>
        </w:rPr>
      </w:pPr>
      <w:r w:rsidRPr="003F1133">
        <w:rPr>
          <w:lang w:val="en-US"/>
        </w:rPr>
        <w:tab/>
      </w:r>
      <w:r w:rsidRPr="003F1133">
        <w:rPr>
          <w:lang w:val="en-US"/>
        </w:rPr>
        <w:tab/>
        <w:t>totalLiterals,</w:t>
      </w:r>
      <w:r w:rsidRPr="003F1133">
        <w:rPr>
          <w:lang w:val="en-US"/>
        </w:rPr>
        <w:tab/>
      </w:r>
    </w:p>
    <w:p w:rsidR="003F1133" w:rsidRPr="003F1133" w:rsidRDefault="003F1133" w:rsidP="003F1133">
      <w:pPr>
        <w:rPr>
          <w:lang w:val="en-US"/>
        </w:rPr>
      </w:pPr>
      <w:r w:rsidRPr="003F1133">
        <w:rPr>
          <w:lang w:val="en-US"/>
        </w:rPr>
        <w:lastRenderedPageBreak/>
        <w:tab/>
      </w:r>
      <w:r w:rsidRPr="003F1133">
        <w:rPr>
          <w:lang w:val="en-US"/>
        </w:rPr>
        <w:tab/>
        <w:t>totalIdentifiers;</w:t>
      </w:r>
      <w:r w:rsidRPr="003F1133">
        <w:rPr>
          <w:lang w:val="en-US"/>
        </w:rPr>
        <w:tab/>
      </w:r>
    </w:p>
    <w:p w:rsidR="003F1133" w:rsidRPr="003F1133" w:rsidRDefault="003F1133" w:rsidP="003F1133">
      <w:pPr>
        <w:rPr>
          <w:lang w:val="en-US"/>
        </w:rPr>
      </w:pPr>
      <w:r w:rsidRPr="003F1133">
        <w:rPr>
          <w:lang w:val="en-US"/>
        </w:rPr>
        <w:tab/>
      </w:r>
    </w:p>
    <w:p w:rsidR="003F1133" w:rsidRPr="003F1133" w:rsidRDefault="003F1133" w:rsidP="003F1133">
      <w:pPr>
        <w:rPr>
          <w:lang w:val="en-US"/>
        </w:rPr>
      </w:pPr>
      <w:r w:rsidRPr="003F1133">
        <w:rPr>
          <w:lang w:val="en-US"/>
        </w:rPr>
        <w:tab/>
        <w:t>FILE *lex_file, *lex_tokens;</w:t>
      </w:r>
    </w:p>
    <w:p w:rsidR="003F1133" w:rsidRPr="003F1133" w:rsidRDefault="003F1133" w:rsidP="003F1133">
      <w:pPr>
        <w:rPr>
          <w:lang w:val="en-US"/>
        </w:rPr>
      </w:pPr>
      <w:r w:rsidRPr="003F1133">
        <w:rPr>
          <w:lang w:val="en-US"/>
        </w:rPr>
        <w:tab/>
        <w:t>fpos_t lex_filePosition;</w:t>
      </w:r>
    </w:p>
    <w:p w:rsidR="003F1133" w:rsidRPr="003F1133" w:rsidRDefault="003F1133" w:rsidP="003F1133">
      <w:pPr>
        <w:rPr>
          <w:lang w:val="en-US"/>
        </w:rPr>
      </w:pPr>
    </w:p>
    <w:p w:rsidR="003F1133" w:rsidRPr="003F1133" w:rsidRDefault="003F1133" w:rsidP="003F1133">
      <w:pPr>
        <w:rPr>
          <w:lang w:val="en-US"/>
        </w:rPr>
      </w:pPr>
      <w:r w:rsidRPr="003F1133">
        <w:rPr>
          <w:lang w:val="en-US"/>
        </w:rPr>
        <w:tab/>
        <w:t>Token lex(bool changePosition);</w:t>
      </w:r>
    </w:p>
    <w:p w:rsidR="003F1133" w:rsidRPr="003F1133" w:rsidRDefault="003F1133" w:rsidP="003F1133">
      <w:pPr>
        <w:rPr>
          <w:lang w:val="en-US"/>
        </w:rPr>
      </w:pPr>
    </w:p>
    <w:p w:rsidR="003F1133" w:rsidRPr="003F1133" w:rsidRDefault="003F1133" w:rsidP="003F1133">
      <w:pPr>
        <w:rPr>
          <w:lang w:val="en-US"/>
        </w:rPr>
      </w:pPr>
      <w:r w:rsidRPr="003F1133">
        <w:rPr>
          <w:lang w:val="en-US"/>
        </w:rPr>
        <w:tab/>
        <w:t>int addIdentifierToTable(string currenIdentifier, char &amp;token);</w:t>
      </w:r>
    </w:p>
    <w:p w:rsidR="003F1133" w:rsidRPr="003F1133" w:rsidRDefault="003F1133" w:rsidP="003F1133">
      <w:pPr>
        <w:rPr>
          <w:lang w:val="en-US"/>
        </w:rPr>
      </w:pPr>
      <w:r w:rsidRPr="003F1133">
        <w:rPr>
          <w:lang w:val="en-US"/>
        </w:rPr>
        <w:tab/>
        <w:t>int addLiteralToTable(string currentLiteral);</w:t>
      </w:r>
    </w:p>
    <w:p w:rsidR="003F1133" w:rsidRPr="003F1133" w:rsidRDefault="003F1133" w:rsidP="003F1133">
      <w:pPr>
        <w:rPr>
          <w:lang w:val="en-US"/>
        </w:rPr>
      </w:pPr>
      <w:r w:rsidRPr="003F1133">
        <w:rPr>
          <w:lang w:val="en-US"/>
        </w:rPr>
        <w:tab/>
        <w:t>int addNumberToTable(int currentNumber);</w:t>
      </w:r>
    </w:p>
    <w:p w:rsidR="003F1133" w:rsidRPr="003F1133" w:rsidRDefault="003F1133" w:rsidP="003F1133">
      <w:pPr>
        <w:rPr>
          <w:lang w:val="en-US"/>
        </w:rPr>
      </w:pPr>
      <w:r w:rsidRPr="003F1133">
        <w:rPr>
          <w:lang w:val="en-US"/>
        </w:rPr>
        <w:tab/>
        <w:t>int singleDelimiter(string sDelimiter);</w:t>
      </w:r>
    </w:p>
    <w:p w:rsidR="003F1133" w:rsidRPr="003F1133" w:rsidRDefault="003F1133" w:rsidP="003F1133">
      <w:pPr>
        <w:rPr>
          <w:lang w:val="en-US"/>
        </w:rPr>
      </w:pPr>
      <w:r w:rsidRPr="003F1133">
        <w:rPr>
          <w:lang w:val="en-US"/>
        </w:rPr>
        <w:tab/>
        <w:t>int doubleDelimiter(string dDelimiter);</w:t>
      </w:r>
    </w:p>
    <w:p w:rsidR="003F1133" w:rsidRPr="003F1133" w:rsidRDefault="003F1133" w:rsidP="003F1133">
      <w:pPr>
        <w:rPr>
          <w:lang w:val="en-US"/>
        </w:rPr>
      </w:pPr>
      <w:r w:rsidRPr="003F1133">
        <w:rPr>
          <w:lang w:val="en-US"/>
        </w:rPr>
        <w:tab/>
        <w:t>bool in(char x, vector&lt;char&gt; array);</w:t>
      </w:r>
    </w:p>
    <w:p w:rsidR="003F1133" w:rsidRPr="003F1133" w:rsidRDefault="003F1133" w:rsidP="003F1133">
      <w:pPr>
        <w:rPr>
          <w:lang w:val="en-US"/>
        </w:rPr>
      </w:pPr>
      <w:r w:rsidRPr="003F1133">
        <w:rPr>
          <w:lang w:val="en-US"/>
        </w:rPr>
        <w:tab/>
        <w:t>void initializeTokens();</w:t>
      </w:r>
    </w:p>
    <w:p w:rsidR="003F1133" w:rsidRPr="003F1133" w:rsidRDefault="003F1133" w:rsidP="003F1133">
      <w:pPr>
        <w:rPr>
          <w:lang w:val="en-US"/>
        </w:rPr>
      </w:pPr>
      <w:r w:rsidRPr="003F1133">
        <w:rPr>
          <w:lang w:val="en-US"/>
        </w:rPr>
        <w:tab/>
        <w:t>void error();</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LexicalParser::LexicalParser() {</w:t>
      </w:r>
      <w:r w:rsidRPr="003F1133">
        <w:rPr>
          <w:lang w:val="en-US"/>
        </w:rPr>
        <w:tab/>
      </w:r>
    </w:p>
    <w:p w:rsidR="003F1133" w:rsidRPr="003F1133" w:rsidRDefault="003F1133" w:rsidP="003F1133">
      <w:pPr>
        <w:rPr>
          <w:lang w:val="en-US"/>
        </w:rPr>
      </w:pPr>
      <w:r w:rsidRPr="003F1133">
        <w:rPr>
          <w:lang w:val="en-US"/>
        </w:rPr>
        <w:tab/>
        <w:t>lex_file = fopen("sourceCode.txt", "r");</w:t>
      </w:r>
    </w:p>
    <w:p w:rsidR="003F1133" w:rsidRPr="003F1133" w:rsidRDefault="003F1133" w:rsidP="003F1133">
      <w:pPr>
        <w:rPr>
          <w:lang w:val="en-US"/>
        </w:rPr>
      </w:pPr>
      <w:r w:rsidRPr="003F1133">
        <w:rPr>
          <w:lang w:val="en-US"/>
        </w:rPr>
        <w:tab/>
        <w:t>lex_tokens = fopen("tokens.txt", "w+");</w:t>
      </w:r>
    </w:p>
    <w:p w:rsidR="003F1133" w:rsidRPr="003F1133" w:rsidRDefault="003F1133" w:rsidP="003F1133">
      <w:pPr>
        <w:rPr>
          <w:lang w:val="en-US"/>
        </w:rPr>
      </w:pPr>
      <w:r w:rsidRPr="003F1133">
        <w:rPr>
          <w:lang w:val="en-US"/>
        </w:rPr>
        <w:tab/>
      </w:r>
    </w:p>
    <w:p w:rsidR="003F1133" w:rsidRPr="003F1133" w:rsidRDefault="003F1133" w:rsidP="003F1133">
      <w:pPr>
        <w:rPr>
          <w:lang w:val="en-US"/>
        </w:rPr>
      </w:pPr>
      <w:r w:rsidRPr="003F1133">
        <w:rPr>
          <w:lang w:val="en-US"/>
        </w:rPr>
        <w:tab/>
        <w:t>totalIdentifiers = 0;</w:t>
      </w:r>
    </w:p>
    <w:p w:rsidR="003F1133" w:rsidRPr="003F1133" w:rsidRDefault="003F1133" w:rsidP="003F1133">
      <w:pPr>
        <w:rPr>
          <w:lang w:val="en-US"/>
        </w:rPr>
      </w:pPr>
      <w:r w:rsidRPr="003F1133">
        <w:rPr>
          <w:lang w:val="en-US"/>
        </w:rPr>
        <w:tab/>
        <w:t>totalLiterals = 0;</w:t>
      </w:r>
    </w:p>
    <w:p w:rsidR="003F1133" w:rsidRPr="003F1133" w:rsidRDefault="003F1133" w:rsidP="003F1133">
      <w:pPr>
        <w:rPr>
          <w:lang w:val="en-US"/>
        </w:rPr>
      </w:pPr>
      <w:r w:rsidRPr="003F1133">
        <w:rPr>
          <w:lang w:val="en-US"/>
        </w:rPr>
        <w:tab/>
        <w:t>totalNumbers = 0;</w:t>
      </w:r>
    </w:p>
    <w:p w:rsidR="003F1133" w:rsidRPr="003F1133" w:rsidRDefault="003F1133" w:rsidP="003F1133">
      <w:pPr>
        <w:rPr>
          <w:lang w:val="en-US"/>
        </w:rPr>
      </w:pPr>
      <w:r w:rsidRPr="003F1133">
        <w:rPr>
          <w:lang w:val="en-US"/>
        </w:rPr>
        <w:tab/>
        <w:t>lex_filePosition = 0;</w:t>
      </w:r>
    </w:p>
    <w:p w:rsidR="003F1133" w:rsidRPr="003F1133" w:rsidRDefault="003F1133" w:rsidP="003F1133">
      <w:pPr>
        <w:rPr>
          <w:lang w:val="en-US"/>
        </w:rPr>
      </w:pPr>
    </w:p>
    <w:p w:rsidR="003F1133" w:rsidRPr="003F1133" w:rsidRDefault="003F1133" w:rsidP="003F1133">
      <w:pPr>
        <w:rPr>
          <w:lang w:val="en-US"/>
        </w:rPr>
      </w:pPr>
      <w:r w:rsidRPr="003F1133">
        <w:rPr>
          <w:lang w:val="en-US"/>
        </w:rPr>
        <w:tab/>
        <w:t>initializeTokens();</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LexicalParser::~LexicalParser() {</w:t>
      </w:r>
    </w:p>
    <w:p w:rsidR="003F1133" w:rsidRPr="003F1133" w:rsidRDefault="003F1133" w:rsidP="003F1133">
      <w:pPr>
        <w:rPr>
          <w:lang w:val="en-US"/>
        </w:rPr>
      </w:pPr>
      <w:r w:rsidRPr="003F1133">
        <w:rPr>
          <w:lang w:val="en-US"/>
        </w:rPr>
        <w:tab/>
        <w:t>fclose(lex_file);</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Token LexicalParser::lex(bool changePosition) {</w:t>
      </w:r>
      <w:r w:rsidRPr="003F1133">
        <w:rPr>
          <w:lang w:val="en-US"/>
        </w:rPr>
        <w:tab/>
      </w:r>
    </w:p>
    <w:p w:rsidR="003F1133" w:rsidRPr="003F1133" w:rsidRDefault="003F1133" w:rsidP="003F1133">
      <w:pPr>
        <w:rPr>
          <w:lang w:val="en-US"/>
        </w:rPr>
      </w:pPr>
      <w:r w:rsidRPr="003F1133">
        <w:rPr>
          <w:lang w:val="en-US"/>
        </w:rPr>
        <w:tab/>
        <w:t>Token result;</w:t>
      </w:r>
    </w:p>
    <w:p w:rsidR="003F1133" w:rsidRPr="003F1133" w:rsidRDefault="003F1133" w:rsidP="003F1133">
      <w:pPr>
        <w:rPr>
          <w:lang w:val="en-US"/>
        </w:rPr>
      </w:pPr>
      <w:r w:rsidRPr="003F1133">
        <w:rPr>
          <w:lang w:val="en-US"/>
        </w:rPr>
        <w:tab/>
        <w:t>int state = 0,</w:t>
      </w:r>
    </w:p>
    <w:p w:rsidR="003F1133" w:rsidRPr="003F1133" w:rsidRDefault="003F1133" w:rsidP="003F1133">
      <w:pPr>
        <w:rPr>
          <w:lang w:val="en-US"/>
        </w:rPr>
      </w:pPr>
      <w:r w:rsidRPr="003F1133">
        <w:rPr>
          <w:lang w:val="en-US"/>
        </w:rPr>
        <w:tab/>
      </w:r>
      <w:r w:rsidRPr="003F1133">
        <w:rPr>
          <w:lang w:val="en-US"/>
        </w:rPr>
        <w:tab/>
        <w:t>lexemeNumber;</w:t>
      </w:r>
    </w:p>
    <w:p w:rsidR="003F1133" w:rsidRPr="003F1133" w:rsidRDefault="003F1133" w:rsidP="003F1133">
      <w:pPr>
        <w:rPr>
          <w:lang w:val="en-US"/>
        </w:rPr>
      </w:pPr>
      <w:r w:rsidRPr="003F1133">
        <w:rPr>
          <w:lang w:val="en-US"/>
        </w:rPr>
        <w:tab/>
        <w:t>char x, T;</w:t>
      </w:r>
    </w:p>
    <w:p w:rsidR="003F1133" w:rsidRPr="003F1133" w:rsidRDefault="003F1133" w:rsidP="003F1133">
      <w:pPr>
        <w:rPr>
          <w:lang w:val="en-US"/>
        </w:rPr>
      </w:pPr>
      <w:r w:rsidRPr="003F1133">
        <w:rPr>
          <w:lang w:val="en-US"/>
        </w:rPr>
        <w:tab/>
        <w:t>string currentLexeme;</w:t>
      </w:r>
    </w:p>
    <w:p w:rsidR="003F1133" w:rsidRPr="003F1133" w:rsidRDefault="003F1133" w:rsidP="003F1133">
      <w:pPr>
        <w:rPr>
          <w:lang w:val="en-US"/>
        </w:rPr>
      </w:pPr>
    </w:p>
    <w:p w:rsidR="003F1133" w:rsidRPr="003F1133" w:rsidRDefault="003F1133" w:rsidP="003F1133">
      <w:pPr>
        <w:rPr>
          <w:lang w:val="en-US"/>
        </w:rPr>
      </w:pPr>
      <w:r w:rsidRPr="003F1133">
        <w:rPr>
          <w:lang w:val="en-US"/>
        </w:rPr>
        <w:tab/>
        <w:t>fsetpos(lex_file, &amp;lex_filePosition);</w:t>
      </w:r>
    </w:p>
    <w:p w:rsidR="003F1133" w:rsidRPr="003F1133" w:rsidRDefault="003F1133" w:rsidP="003F1133">
      <w:pPr>
        <w:rPr>
          <w:lang w:val="en-US"/>
        </w:rPr>
      </w:pPr>
    </w:p>
    <w:p w:rsidR="003F1133" w:rsidRPr="003F1133" w:rsidRDefault="003F1133" w:rsidP="003F1133">
      <w:pPr>
        <w:rPr>
          <w:lang w:val="en-US"/>
        </w:rPr>
      </w:pPr>
      <w:r w:rsidRPr="003F1133">
        <w:rPr>
          <w:lang w:val="en-US"/>
        </w:rPr>
        <w:tab/>
        <w:t>result.a = 'G';</w:t>
      </w:r>
    </w:p>
    <w:p w:rsidR="003F1133" w:rsidRPr="003F1133" w:rsidRDefault="003F1133" w:rsidP="003F1133">
      <w:pPr>
        <w:rPr>
          <w:lang w:val="en-US"/>
        </w:rPr>
      </w:pPr>
      <w:r w:rsidRPr="003F1133">
        <w:rPr>
          <w:lang w:val="en-US"/>
        </w:rPr>
        <w:tab/>
        <w:t>result.n = -1;</w:t>
      </w:r>
    </w:p>
    <w:p w:rsidR="003F1133" w:rsidRPr="003F1133" w:rsidRDefault="003F1133" w:rsidP="003F1133">
      <w:pPr>
        <w:rPr>
          <w:lang w:val="en-US"/>
        </w:rPr>
      </w:pPr>
    </w:p>
    <w:p w:rsidR="003F1133" w:rsidRPr="003F1133" w:rsidRDefault="003F1133" w:rsidP="003F1133">
      <w:pPr>
        <w:rPr>
          <w:lang w:val="en-US"/>
        </w:rPr>
      </w:pPr>
      <w:r w:rsidRPr="003F1133">
        <w:rPr>
          <w:lang w:val="en-US"/>
        </w:rPr>
        <w:tab/>
        <w:t>while (true) {</w:t>
      </w:r>
    </w:p>
    <w:p w:rsidR="003F1133" w:rsidRPr="003F1133" w:rsidRDefault="003F1133" w:rsidP="003F1133">
      <w:pPr>
        <w:rPr>
          <w:lang w:val="en-US"/>
        </w:rPr>
      </w:pPr>
      <w:r w:rsidRPr="003F1133">
        <w:rPr>
          <w:lang w:val="en-US"/>
        </w:rPr>
        <w:tab/>
      </w:r>
      <w:r w:rsidRPr="003F1133">
        <w:rPr>
          <w:lang w:val="en-US"/>
        </w:rPr>
        <w:tab/>
        <w:t>switch (state) {</w:t>
      </w:r>
    </w:p>
    <w:p w:rsidR="003F1133" w:rsidRPr="003F1133" w:rsidRDefault="003F1133" w:rsidP="003F1133">
      <w:pPr>
        <w:rPr>
          <w:lang w:val="en-US"/>
        </w:rPr>
      </w:pPr>
      <w:r w:rsidRPr="003F1133">
        <w:rPr>
          <w:lang w:val="en-US"/>
        </w:rPr>
        <w:tab/>
      </w:r>
      <w:r w:rsidRPr="003F1133">
        <w:rPr>
          <w:lang w:val="en-US"/>
        </w:rPr>
        <w:tab/>
      </w:r>
      <w:r w:rsidRPr="003F1133">
        <w:rPr>
          <w:lang w:val="en-US"/>
        </w:rPr>
        <w:tab/>
        <w:t>case 0 :</w:t>
      </w:r>
    </w:p>
    <w:p w:rsidR="003F1133" w:rsidRDefault="003F1133" w:rsidP="003F1133">
      <w:r w:rsidRPr="003F1133">
        <w:rPr>
          <w:lang w:val="en-US"/>
        </w:rPr>
        <w:tab/>
      </w:r>
      <w:r w:rsidRPr="003F1133">
        <w:rPr>
          <w:lang w:val="en-US"/>
        </w:rPr>
        <w:tab/>
      </w:r>
      <w:r w:rsidRPr="003F1133">
        <w:rPr>
          <w:lang w:val="en-US"/>
        </w:rPr>
        <w:tab/>
      </w:r>
      <w:r w:rsidRPr="003F1133">
        <w:rPr>
          <w:lang w:val="en-US"/>
        </w:rPr>
        <w:tab/>
      </w:r>
      <w:r>
        <w:t>x = fgetc(lex_file);</w:t>
      </w:r>
    </w:p>
    <w:p w:rsidR="003F1133" w:rsidRDefault="003F1133" w:rsidP="003F1133">
      <w:r>
        <w:tab/>
      </w:r>
      <w:r>
        <w:tab/>
      </w:r>
      <w:r>
        <w:tab/>
      </w:r>
      <w:r>
        <w:tab/>
        <w:t>// перевод строки (\xA, \xD) или пробел (\x20) или символ табуляции (\x9)</w:t>
      </w:r>
    </w:p>
    <w:p w:rsidR="003F1133" w:rsidRPr="003F1133" w:rsidRDefault="003F1133" w:rsidP="003F1133">
      <w:pPr>
        <w:rPr>
          <w:lang w:val="en-US"/>
        </w:rPr>
      </w:pPr>
      <w:r>
        <w:tab/>
      </w:r>
      <w:r>
        <w:tab/>
      </w:r>
      <w:r>
        <w:tab/>
      </w:r>
      <w:r>
        <w:tab/>
      </w:r>
      <w:r w:rsidRPr="003F1133">
        <w:rPr>
          <w:lang w:val="en-US"/>
        </w:rPr>
        <w:t>if ((x == '\xA') || (x == '\xD') || (x == '\x20') || (x == '\x9'))</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x = fgetc(lex_file);</w:t>
      </w:r>
    </w:p>
    <w:p w:rsidR="003F1133" w:rsidRPr="003F1133" w:rsidRDefault="003F1133" w:rsidP="003F1133">
      <w:pPr>
        <w:rPr>
          <w:lang w:val="en-US"/>
        </w:rPr>
      </w:pPr>
      <w:r w:rsidRPr="003F1133">
        <w:rPr>
          <w:lang w:val="en-US"/>
        </w:rPr>
        <w:lastRenderedPageBreak/>
        <w:tab/>
      </w:r>
      <w:r w:rsidRPr="003F1133">
        <w:rPr>
          <w:lang w:val="en-US"/>
        </w:rPr>
        <w:tab/>
      </w:r>
      <w:r w:rsidRPr="003F1133">
        <w:rPr>
          <w:lang w:val="en-US"/>
        </w:rPr>
        <w:tab/>
      </w:r>
      <w:r w:rsidRPr="003F1133">
        <w:rPr>
          <w:lang w:val="en-US"/>
        </w:rPr>
        <w:tab/>
        <w:t>if (in(x, identifiers)) // char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state = 1;</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if (in(x, numbers)) // number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state = 2;</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if (x == '\x27') // \x27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state = 3;</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if (x == '\x2F') // \x2F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state = 5;</w:t>
      </w:r>
      <w:r w:rsidRPr="003F1133">
        <w:rPr>
          <w:lang w:val="en-US"/>
        </w:rPr>
        <w:tab/>
      </w:r>
      <w:r w:rsidRPr="003F1133">
        <w:rPr>
          <w:lang w:val="en-US"/>
        </w:rPr>
        <w:tab/>
      </w:r>
      <w:r w:rsidRPr="003F1133">
        <w:rPr>
          <w:lang w:val="en-US"/>
        </w:rPr>
        <w:tab/>
      </w:r>
      <w:r w:rsidRPr="003F1133">
        <w:rPr>
          <w:lang w:val="en-US"/>
        </w:rPr>
        <w:tab/>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 xml:space="preserve">if (in(x, singleDelimitersToken) &amp;&amp; (state == 0)) // single delimiter </w:t>
      </w:r>
      <w:r>
        <w:t>и</w:t>
      </w:r>
      <w:r w:rsidRPr="003F1133">
        <w:rPr>
          <w:lang w:val="en-US"/>
        </w:rPr>
        <w:t xml:space="preserve"> </w:t>
      </w:r>
      <w:r>
        <w:t>не</w:t>
      </w:r>
      <w:r w:rsidRPr="003F1133">
        <w:rPr>
          <w:lang w:val="en-US"/>
        </w:rPr>
        <w:t xml:space="preserve"> ' (</w:t>
      </w:r>
      <w:r>
        <w:t>для</w:t>
      </w:r>
      <w:r w:rsidRPr="003F1133">
        <w:rPr>
          <w:lang w:val="en-US"/>
        </w:rPr>
        <w:t xml:space="preserve"> literal)</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state = 4;</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 xml:space="preserve">if (feof(lex_file)) // </w:t>
      </w:r>
      <w:r>
        <w:t>Конец</w:t>
      </w:r>
      <w:r w:rsidRPr="003F1133">
        <w:rPr>
          <w:lang w:val="en-US"/>
        </w:rPr>
        <w:t xml:space="preserve"> </w:t>
      </w:r>
      <w:r>
        <w:t>файла</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state = 6;</w:t>
      </w:r>
      <w:r w:rsidRPr="003F1133">
        <w:rPr>
          <w:lang w:val="en-US"/>
        </w:rPr>
        <w:tab/>
      </w:r>
    </w:p>
    <w:p w:rsidR="003F1133" w:rsidRPr="003F1133" w:rsidRDefault="003F1133" w:rsidP="003F1133">
      <w:pPr>
        <w:rPr>
          <w:lang w:val="en-US"/>
        </w:rPr>
      </w:pP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r>
      <w:r w:rsidRPr="003F1133">
        <w:rPr>
          <w:lang w:val="en-US"/>
        </w:rPr>
        <w:tab/>
        <w:t>case 1 : // identifier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while (in(x, identifiers) || in(x, numbers))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currentLexeme += x;</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if (feof(lex_file))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x = fgetc(lex_file);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fseek(lex_file, -1, SEEK_CUR);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lexemeNumber = addIdentifierToTable(currentLexeme, 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result.a = 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result.n = lexemeNumber;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state = 7;</w:t>
      </w:r>
    </w:p>
    <w:p w:rsidR="003F1133" w:rsidRPr="003F1133" w:rsidRDefault="003F1133" w:rsidP="003F1133">
      <w:pPr>
        <w:rPr>
          <w:lang w:val="en-US"/>
        </w:rPr>
      </w:pP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r>
      <w:r w:rsidRPr="003F1133">
        <w:rPr>
          <w:lang w:val="en-US"/>
        </w:rPr>
        <w:tab/>
        <w:t>case 2 : // number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do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currentLexeme += x;</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if (feof(lex_file))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x = fgetc(lex_file);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 while (in(x, numbers));</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fseek(lex_file, -1, SEEK_CUR);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lexemeNumber = addNumberToTable(atoi(currentLexeme.c_str()));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result.a = 'C';</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result.n = lexemeNumber;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state = 7;</w:t>
      </w:r>
    </w:p>
    <w:p w:rsidR="003F1133" w:rsidRPr="003F1133" w:rsidRDefault="003F1133" w:rsidP="003F1133">
      <w:pPr>
        <w:rPr>
          <w:lang w:val="en-US"/>
        </w:rPr>
      </w:pP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r>
      <w:r w:rsidRPr="003F1133">
        <w:rPr>
          <w:lang w:val="en-US"/>
        </w:rPr>
        <w:tab/>
        <w:t>case 3 : // literal</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currentLexeme = x;</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do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if (feof(lex_file))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x = fgetc(lex_file);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currentLexeme += x;</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 while (x != '\x27'); // \x27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currentLexeme = currentLexeme.substr(1, currentLexeme.length() - 2);</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lexemeNumber = addLiteralToTable(currentLexeme);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result.a = 'L';</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result.n = lexemeNumber;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state = 7;</w:t>
      </w:r>
    </w:p>
    <w:p w:rsidR="003F1133" w:rsidRPr="003F1133" w:rsidRDefault="003F1133" w:rsidP="003F1133">
      <w:pPr>
        <w:rPr>
          <w:lang w:val="en-US"/>
        </w:rPr>
      </w:pPr>
      <w:r w:rsidRPr="003F1133">
        <w:rPr>
          <w:lang w:val="en-US"/>
        </w:rPr>
        <w:lastRenderedPageBreak/>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r>
      <w:r w:rsidRPr="003F1133">
        <w:rPr>
          <w:lang w:val="en-US"/>
        </w:rPr>
        <w:tab/>
        <w:t>case 4 : // delimiters</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currentLexeme = x;</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if ((x == '&gt;') || (x == '&lt;') || (x == '=') || (x == '!')) { // double delimiter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x = fgetc(lex_file);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if (x == '=') { // double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currentLexeme += x;</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lexemeNumber = doubleDelimiter(currentLexeme);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if (lexemeNumber != -1)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result.a = 'D';</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result.n = lexemeNumber;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else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error();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else { // single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lexemeNumber = singleDelimiter(currentLexeme);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if (lexemeNumber != -1)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fseek(lex_file, -1, SEEK_CUR);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result.a = 'R';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result.n = lexemeNumber;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else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error();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else { // only single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lexemeNumber = singleDelimiter(currentLexeme);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if (lexemeNumber != -1)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result.a = 'R';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result.n = lexemeNumber;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else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error();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state = 7;</w:t>
      </w:r>
    </w:p>
    <w:p w:rsidR="003F1133" w:rsidRPr="003F1133" w:rsidRDefault="003F1133" w:rsidP="003F1133">
      <w:pPr>
        <w:rPr>
          <w:lang w:val="en-US"/>
        </w:rPr>
      </w:pP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r>
      <w:r w:rsidRPr="003F1133">
        <w:rPr>
          <w:lang w:val="en-US"/>
        </w:rPr>
        <w:tab/>
        <w:t>case 5 : // comment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currentLexeme = x;</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x = fgetc(lex_file);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switch (x)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case '\x2F' : // \x2F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do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currentLexeme += x;</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x = fgetc(lex_file);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 while (!((x == '\xA') || feof(lex_file)));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currentLexeme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state = 0;</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case '\x2A': // \x2A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do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currentLexeme += x;</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x = fgetc(lex_file);</w:t>
      </w:r>
    </w:p>
    <w:p w:rsidR="003F1133" w:rsidRPr="003F1133" w:rsidRDefault="003F1133" w:rsidP="003F1133">
      <w:pPr>
        <w:rPr>
          <w:lang w:val="en-US"/>
        </w:rPr>
      </w:pPr>
      <w:r w:rsidRPr="003F1133">
        <w:rPr>
          <w:lang w:val="en-US"/>
        </w:rPr>
        <w:lastRenderedPageBreak/>
        <w:tab/>
      </w:r>
      <w:r w:rsidRPr="003F1133">
        <w:rPr>
          <w:lang w:val="en-US"/>
        </w:rPr>
        <w:tab/>
      </w:r>
      <w:r w:rsidRPr="003F1133">
        <w:rPr>
          <w:lang w:val="en-US"/>
        </w:rPr>
        <w:tab/>
      </w:r>
      <w:r w:rsidRPr="003F1133">
        <w:rPr>
          <w:lang w:val="en-US"/>
        </w:rPr>
        <w:tab/>
      </w:r>
      <w:r w:rsidRPr="003F1133">
        <w:rPr>
          <w:lang w:val="en-US"/>
        </w:rPr>
        <w:tab/>
      </w:r>
      <w:r w:rsidRPr="003F1133">
        <w:rPr>
          <w:lang w:val="en-US"/>
        </w:rPr>
        <w:tab/>
        <w:t>} while (!((x == '\x2F') &amp;&amp; (currentLexeme[currentLexeme.length() - 1] == '\x2A')));</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currentLexeme += x;</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state = 0;</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default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result.a = 'R';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result.n = 4;</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fseek(lex_file, -1, SEEK_CUR);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state = 7;</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r>
      <w:r w:rsidRPr="003F1133">
        <w:rPr>
          <w:lang w:val="en-US"/>
        </w:rPr>
        <w:tab/>
        <w:t>case 6 : // end of file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result.a = 'R';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result.n = singleDelimiter(tmp = x);</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state = 7;</w:t>
      </w:r>
    </w:p>
    <w:p w:rsidR="003F1133" w:rsidRPr="003F1133" w:rsidRDefault="003F1133" w:rsidP="003F1133">
      <w:pPr>
        <w:rPr>
          <w:lang w:val="en-US"/>
        </w:rPr>
      </w:pP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r>
      <w:r w:rsidRPr="003F1133">
        <w:rPr>
          <w:lang w:val="en-US"/>
        </w:rPr>
        <w:tab/>
        <w:t>case 7 : // result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if (changePosition == true)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fgetpos(lex_file, &amp;lex_filePosition);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fseek(lex_tokens, 0, SEEK_SET);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fputc(result.a, lex_tokens);</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fputc(result.n, lex_tokens);</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fclose(lex_tokens);</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return result;</w:t>
      </w:r>
    </w:p>
    <w:p w:rsidR="003F1133" w:rsidRPr="003F1133" w:rsidRDefault="003F1133" w:rsidP="003F1133">
      <w:pPr>
        <w:rPr>
          <w:lang w:val="en-US"/>
        </w:rPr>
      </w:pP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t>}</w:t>
      </w:r>
    </w:p>
    <w:p w:rsidR="003F1133" w:rsidRPr="003F1133" w:rsidRDefault="003F1133" w:rsidP="003F1133">
      <w:pPr>
        <w:rPr>
          <w:lang w:val="en-US"/>
        </w:rPr>
      </w:pPr>
      <w:r w:rsidRPr="003F1133">
        <w:rPr>
          <w:lang w:val="en-US"/>
        </w:rPr>
        <w:tab/>
        <w:t>}</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int LexicalParser::addIdentifierToTable(string currenIdentifier, char &amp;token) {</w:t>
      </w:r>
    </w:p>
    <w:p w:rsidR="003F1133" w:rsidRPr="003F1133" w:rsidRDefault="003F1133" w:rsidP="003F1133">
      <w:pPr>
        <w:rPr>
          <w:lang w:val="en-US"/>
        </w:rPr>
      </w:pPr>
      <w:r w:rsidRPr="003F1133">
        <w:rPr>
          <w:lang w:val="en-US"/>
        </w:rPr>
        <w:tab/>
        <w:t>int result;</w:t>
      </w:r>
    </w:p>
    <w:p w:rsidR="003F1133" w:rsidRPr="003F1133" w:rsidRDefault="003F1133" w:rsidP="003F1133">
      <w:pPr>
        <w:rPr>
          <w:lang w:val="en-US"/>
        </w:rPr>
      </w:pPr>
      <w:r w:rsidRPr="003F1133">
        <w:rPr>
          <w:lang w:val="en-US"/>
        </w:rPr>
        <w:tab/>
        <w:t>bool isAdded = false,</w:t>
      </w:r>
    </w:p>
    <w:p w:rsidR="003F1133" w:rsidRPr="003F1133" w:rsidRDefault="003F1133" w:rsidP="003F1133">
      <w:pPr>
        <w:rPr>
          <w:lang w:val="en-US"/>
        </w:rPr>
      </w:pPr>
      <w:r w:rsidRPr="003F1133">
        <w:rPr>
          <w:lang w:val="en-US"/>
        </w:rPr>
        <w:tab/>
      </w:r>
      <w:r w:rsidRPr="003F1133">
        <w:rPr>
          <w:lang w:val="en-US"/>
        </w:rPr>
        <w:tab/>
        <w:t>isKeyword = false;</w:t>
      </w:r>
    </w:p>
    <w:p w:rsidR="003F1133" w:rsidRPr="003F1133" w:rsidRDefault="003F1133" w:rsidP="003F1133">
      <w:pPr>
        <w:rPr>
          <w:lang w:val="en-US"/>
        </w:rPr>
      </w:pPr>
      <w:r w:rsidRPr="003F1133">
        <w:rPr>
          <w:lang w:val="en-US"/>
        </w:rPr>
        <w:tab/>
        <w:t>// search in keywords</w:t>
      </w:r>
    </w:p>
    <w:p w:rsidR="003F1133" w:rsidRPr="003F1133" w:rsidRDefault="003F1133" w:rsidP="003F1133">
      <w:pPr>
        <w:rPr>
          <w:lang w:val="en-US"/>
        </w:rPr>
      </w:pPr>
      <w:r w:rsidRPr="003F1133">
        <w:rPr>
          <w:lang w:val="en-US"/>
        </w:rPr>
        <w:tab/>
        <w:t>for (int i = 0; i &lt; MAX_KEYWORDS; i++)</w:t>
      </w:r>
    </w:p>
    <w:p w:rsidR="003F1133" w:rsidRPr="003F1133" w:rsidRDefault="003F1133" w:rsidP="003F1133">
      <w:pPr>
        <w:rPr>
          <w:lang w:val="en-US"/>
        </w:rPr>
      </w:pPr>
      <w:r w:rsidRPr="003F1133">
        <w:rPr>
          <w:lang w:val="en-US"/>
        </w:rPr>
        <w:tab/>
      </w:r>
      <w:r w:rsidRPr="003F1133">
        <w:rPr>
          <w:lang w:val="en-US"/>
        </w:rPr>
        <w:tab/>
        <w:t>if (currenIdentifier == keywordsToken[i]) {</w:t>
      </w:r>
    </w:p>
    <w:p w:rsidR="003F1133" w:rsidRPr="003F1133" w:rsidRDefault="003F1133" w:rsidP="003F1133">
      <w:pPr>
        <w:rPr>
          <w:lang w:val="en-US"/>
        </w:rPr>
      </w:pPr>
      <w:r w:rsidRPr="003F1133">
        <w:rPr>
          <w:lang w:val="en-US"/>
        </w:rPr>
        <w:tab/>
      </w:r>
      <w:r w:rsidRPr="003F1133">
        <w:rPr>
          <w:lang w:val="en-US"/>
        </w:rPr>
        <w:tab/>
      </w:r>
      <w:r w:rsidRPr="003F1133">
        <w:rPr>
          <w:lang w:val="en-US"/>
        </w:rPr>
        <w:tab/>
        <w:t>isKeyword = true;</w:t>
      </w:r>
    </w:p>
    <w:p w:rsidR="003F1133" w:rsidRPr="003F1133" w:rsidRDefault="003F1133" w:rsidP="003F1133">
      <w:pPr>
        <w:rPr>
          <w:lang w:val="en-US"/>
        </w:rPr>
      </w:pPr>
      <w:r w:rsidRPr="003F1133">
        <w:rPr>
          <w:lang w:val="en-US"/>
        </w:rPr>
        <w:tab/>
      </w:r>
      <w:r w:rsidRPr="003F1133">
        <w:rPr>
          <w:lang w:val="en-US"/>
        </w:rPr>
        <w:tab/>
      </w:r>
      <w:r w:rsidRPr="003F1133">
        <w:rPr>
          <w:lang w:val="en-US"/>
        </w:rPr>
        <w:tab/>
        <w:t>result = i;</w:t>
      </w:r>
    </w:p>
    <w:p w:rsidR="003F1133" w:rsidRPr="003F1133" w:rsidRDefault="003F1133" w:rsidP="003F1133">
      <w:pPr>
        <w:rPr>
          <w:lang w:val="en-US"/>
        </w:rPr>
      </w:pPr>
      <w:r w:rsidRPr="003F1133">
        <w:rPr>
          <w:lang w:val="en-US"/>
        </w:rPr>
        <w:tab/>
      </w:r>
      <w:r w:rsidRPr="003F1133">
        <w:rPr>
          <w:lang w:val="en-US"/>
        </w:rPr>
        <w:tab/>
      </w:r>
      <w:r w:rsidRPr="003F1133">
        <w:rPr>
          <w:lang w:val="en-US"/>
        </w:rPr>
        <w:tab/>
        <w:t>token = 'K';</w:t>
      </w:r>
    </w:p>
    <w:p w:rsidR="003F1133" w:rsidRPr="003F1133" w:rsidRDefault="003F1133" w:rsidP="003F1133">
      <w:pPr>
        <w:rPr>
          <w:lang w:val="en-US"/>
        </w:rPr>
      </w:pP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t>}</w:t>
      </w:r>
    </w:p>
    <w:p w:rsidR="003F1133" w:rsidRPr="003F1133" w:rsidRDefault="003F1133" w:rsidP="003F1133">
      <w:pPr>
        <w:rPr>
          <w:lang w:val="en-US"/>
        </w:rPr>
      </w:pPr>
      <w:r w:rsidRPr="003F1133">
        <w:rPr>
          <w:lang w:val="en-US"/>
        </w:rPr>
        <w:tab/>
        <w:t>// not found in keywords</w:t>
      </w:r>
    </w:p>
    <w:p w:rsidR="003F1133" w:rsidRPr="003F1133" w:rsidRDefault="003F1133" w:rsidP="003F1133">
      <w:pPr>
        <w:rPr>
          <w:lang w:val="en-US"/>
        </w:rPr>
      </w:pPr>
      <w:r w:rsidRPr="003F1133">
        <w:rPr>
          <w:lang w:val="en-US"/>
        </w:rPr>
        <w:tab/>
        <w:t>if (isKeyword == false) {</w:t>
      </w:r>
    </w:p>
    <w:p w:rsidR="003F1133" w:rsidRPr="003F1133" w:rsidRDefault="003F1133" w:rsidP="003F1133">
      <w:pPr>
        <w:rPr>
          <w:lang w:val="en-US"/>
        </w:rPr>
      </w:pPr>
      <w:r w:rsidRPr="003F1133">
        <w:rPr>
          <w:lang w:val="en-US"/>
        </w:rPr>
        <w:tab/>
      </w:r>
      <w:r w:rsidRPr="003F1133">
        <w:rPr>
          <w:lang w:val="en-US"/>
        </w:rPr>
        <w:tab/>
        <w:t>token = 'I';</w:t>
      </w:r>
    </w:p>
    <w:p w:rsidR="003F1133" w:rsidRPr="003F1133" w:rsidRDefault="003F1133" w:rsidP="003F1133">
      <w:pPr>
        <w:rPr>
          <w:lang w:val="en-US"/>
        </w:rPr>
      </w:pPr>
      <w:r w:rsidRPr="003F1133">
        <w:rPr>
          <w:lang w:val="en-US"/>
        </w:rPr>
        <w:tab/>
      </w:r>
      <w:r w:rsidRPr="003F1133">
        <w:rPr>
          <w:lang w:val="en-US"/>
        </w:rPr>
        <w:tab/>
        <w:t>for (int i = 0; i &lt; totalIdentifiers; i++)</w:t>
      </w:r>
    </w:p>
    <w:p w:rsidR="003F1133" w:rsidRPr="003F1133" w:rsidRDefault="003F1133" w:rsidP="003F1133">
      <w:pPr>
        <w:rPr>
          <w:lang w:val="en-US"/>
        </w:rPr>
      </w:pPr>
      <w:r w:rsidRPr="003F1133">
        <w:rPr>
          <w:lang w:val="en-US"/>
        </w:rPr>
        <w:tab/>
      </w:r>
      <w:r w:rsidRPr="003F1133">
        <w:rPr>
          <w:lang w:val="en-US"/>
        </w:rPr>
        <w:tab/>
      </w:r>
      <w:r w:rsidRPr="003F1133">
        <w:rPr>
          <w:lang w:val="en-US"/>
        </w:rPr>
        <w:tab/>
        <w:t>if (identifiersToken[i].name == currenIdentifier)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isAdded = true;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result = i;</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t>// add new identifier</w:t>
      </w:r>
    </w:p>
    <w:p w:rsidR="003F1133" w:rsidRPr="003F1133" w:rsidRDefault="003F1133" w:rsidP="003F1133">
      <w:pPr>
        <w:rPr>
          <w:lang w:val="en-US"/>
        </w:rPr>
      </w:pPr>
      <w:r w:rsidRPr="003F1133">
        <w:rPr>
          <w:lang w:val="en-US"/>
        </w:rPr>
        <w:lastRenderedPageBreak/>
        <w:tab/>
      </w:r>
      <w:r w:rsidRPr="003F1133">
        <w:rPr>
          <w:lang w:val="en-US"/>
        </w:rPr>
        <w:tab/>
        <w:t>if (isAdded == false) {</w:t>
      </w:r>
    </w:p>
    <w:p w:rsidR="003F1133" w:rsidRPr="003F1133" w:rsidRDefault="003F1133" w:rsidP="003F1133">
      <w:pPr>
        <w:rPr>
          <w:lang w:val="en-US"/>
        </w:rPr>
      </w:pPr>
      <w:r w:rsidRPr="003F1133">
        <w:rPr>
          <w:lang w:val="en-US"/>
        </w:rPr>
        <w:tab/>
      </w:r>
      <w:r w:rsidRPr="003F1133">
        <w:rPr>
          <w:lang w:val="en-US"/>
        </w:rPr>
        <w:tab/>
      </w:r>
      <w:r w:rsidRPr="003F1133">
        <w:rPr>
          <w:lang w:val="en-US"/>
        </w:rPr>
        <w:tab/>
        <w:t>result = totalIdentifiers;</w:t>
      </w:r>
    </w:p>
    <w:p w:rsidR="003F1133" w:rsidRPr="003F1133" w:rsidRDefault="003F1133" w:rsidP="003F1133">
      <w:pPr>
        <w:rPr>
          <w:lang w:val="en-US"/>
        </w:rPr>
      </w:pPr>
      <w:r w:rsidRPr="003F1133">
        <w:rPr>
          <w:lang w:val="en-US"/>
        </w:rPr>
        <w:tab/>
      </w:r>
      <w:r w:rsidRPr="003F1133">
        <w:rPr>
          <w:lang w:val="en-US"/>
        </w:rPr>
        <w:tab/>
      </w:r>
      <w:r w:rsidRPr="003F1133">
        <w:rPr>
          <w:lang w:val="en-US"/>
        </w:rPr>
        <w:tab/>
        <w:t>Identifier newIdentifier;</w:t>
      </w:r>
    </w:p>
    <w:p w:rsidR="003F1133" w:rsidRPr="003F1133" w:rsidRDefault="003F1133" w:rsidP="003F1133">
      <w:pPr>
        <w:rPr>
          <w:lang w:val="en-US"/>
        </w:rPr>
      </w:pPr>
      <w:r w:rsidRPr="003F1133">
        <w:rPr>
          <w:lang w:val="en-US"/>
        </w:rPr>
        <w:tab/>
      </w:r>
      <w:r w:rsidRPr="003F1133">
        <w:rPr>
          <w:lang w:val="en-US"/>
        </w:rPr>
        <w:tab/>
      </w:r>
      <w:r w:rsidRPr="003F1133">
        <w:rPr>
          <w:lang w:val="en-US"/>
        </w:rPr>
        <w:tab/>
        <w:t>newIdentifier.name = currenIdentifier;</w:t>
      </w:r>
    </w:p>
    <w:p w:rsidR="003F1133" w:rsidRPr="003F1133" w:rsidRDefault="003F1133" w:rsidP="003F1133">
      <w:pPr>
        <w:rPr>
          <w:lang w:val="en-US"/>
        </w:rPr>
      </w:pPr>
      <w:r w:rsidRPr="003F1133">
        <w:rPr>
          <w:lang w:val="en-US"/>
        </w:rPr>
        <w:tab/>
      </w:r>
      <w:r w:rsidRPr="003F1133">
        <w:rPr>
          <w:lang w:val="en-US"/>
        </w:rPr>
        <w:tab/>
      </w:r>
      <w:r w:rsidRPr="003F1133">
        <w:rPr>
          <w:lang w:val="en-US"/>
        </w:rPr>
        <w:tab/>
        <w:t>identifiersToken.push_back(newIdentifier);</w:t>
      </w:r>
    </w:p>
    <w:p w:rsidR="003F1133" w:rsidRPr="003F1133" w:rsidRDefault="003F1133" w:rsidP="003F1133">
      <w:pPr>
        <w:rPr>
          <w:lang w:val="en-US"/>
        </w:rPr>
      </w:pPr>
      <w:r w:rsidRPr="003F1133">
        <w:rPr>
          <w:lang w:val="en-US"/>
        </w:rPr>
        <w:tab/>
      </w:r>
      <w:r w:rsidRPr="003F1133">
        <w:rPr>
          <w:lang w:val="en-US"/>
        </w:rPr>
        <w:tab/>
      </w:r>
      <w:r w:rsidRPr="003F1133">
        <w:rPr>
          <w:lang w:val="en-US"/>
        </w:rPr>
        <w:tab/>
        <w:t>totalIdentifiers++;</w:t>
      </w:r>
    </w:p>
    <w:p w:rsidR="003F1133" w:rsidRPr="003F1133" w:rsidRDefault="003F1133" w:rsidP="003F1133">
      <w:pPr>
        <w:rPr>
          <w:lang w:val="en-US"/>
        </w:rPr>
      </w:pPr>
      <w:r w:rsidRPr="003F1133">
        <w:rPr>
          <w:lang w:val="en-US"/>
        </w:rPr>
        <w:tab/>
      </w:r>
      <w:r w:rsidRPr="003F1133">
        <w:rPr>
          <w:lang w:val="en-US"/>
        </w:rPr>
        <w:tab/>
        <w:t>}</w:t>
      </w:r>
    </w:p>
    <w:p w:rsidR="003F1133" w:rsidRPr="003F1133" w:rsidRDefault="003F1133" w:rsidP="003F1133">
      <w:pPr>
        <w:rPr>
          <w:lang w:val="en-US"/>
        </w:rPr>
      </w:pPr>
      <w:r w:rsidRPr="003F1133">
        <w:rPr>
          <w:lang w:val="en-US"/>
        </w:rPr>
        <w:tab/>
        <w:t>}</w:t>
      </w:r>
    </w:p>
    <w:p w:rsidR="003F1133" w:rsidRPr="003F1133" w:rsidRDefault="003F1133" w:rsidP="003F1133">
      <w:pPr>
        <w:rPr>
          <w:lang w:val="en-US"/>
        </w:rPr>
      </w:pPr>
      <w:r w:rsidRPr="003F1133">
        <w:rPr>
          <w:lang w:val="en-US"/>
        </w:rPr>
        <w:tab/>
        <w:t>return result;</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int LexicalParser::addLiteralToTable(string currentLiteral) {</w:t>
      </w:r>
    </w:p>
    <w:p w:rsidR="003F1133" w:rsidRPr="003F1133" w:rsidRDefault="003F1133" w:rsidP="003F1133">
      <w:pPr>
        <w:rPr>
          <w:lang w:val="en-US"/>
        </w:rPr>
      </w:pPr>
      <w:r w:rsidRPr="003F1133">
        <w:rPr>
          <w:lang w:val="en-US"/>
        </w:rPr>
        <w:tab/>
        <w:t>int result;</w:t>
      </w:r>
    </w:p>
    <w:p w:rsidR="003F1133" w:rsidRPr="003F1133" w:rsidRDefault="003F1133" w:rsidP="003F1133">
      <w:pPr>
        <w:rPr>
          <w:lang w:val="en-US"/>
        </w:rPr>
      </w:pPr>
      <w:r w:rsidRPr="003F1133">
        <w:rPr>
          <w:lang w:val="en-US"/>
        </w:rPr>
        <w:tab/>
        <w:t>bool isAdded = false;</w:t>
      </w:r>
    </w:p>
    <w:p w:rsidR="003F1133" w:rsidRPr="003F1133" w:rsidRDefault="003F1133" w:rsidP="003F1133">
      <w:pPr>
        <w:rPr>
          <w:lang w:val="en-US"/>
        </w:rPr>
      </w:pPr>
      <w:r w:rsidRPr="003F1133">
        <w:rPr>
          <w:lang w:val="en-US"/>
        </w:rPr>
        <w:tab/>
        <w:t>// search in literals</w:t>
      </w:r>
    </w:p>
    <w:p w:rsidR="003F1133" w:rsidRPr="003F1133" w:rsidRDefault="003F1133" w:rsidP="003F1133">
      <w:pPr>
        <w:rPr>
          <w:lang w:val="en-US"/>
        </w:rPr>
      </w:pPr>
      <w:r w:rsidRPr="003F1133">
        <w:rPr>
          <w:lang w:val="en-US"/>
        </w:rPr>
        <w:tab/>
        <w:t>for (int i = 0; i &lt; totalLiterals; i++)</w:t>
      </w:r>
    </w:p>
    <w:p w:rsidR="003F1133" w:rsidRPr="003F1133" w:rsidRDefault="003F1133" w:rsidP="003F1133">
      <w:pPr>
        <w:rPr>
          <w:lang w:val="en-US"/>
        </w:rPr>
      </w:pPr>
      <w:r w:rsidRPr="003F1133">
        <w:rPr>
          <w:lang w:val="en-US"/>
        </w:rPr>
        <w:tab/>
      </w:r>
      <w:r w:rsidRPr="003F1133">
        <w:rPr>
          <w:lang w:val="en-US"/>
        </w:rPr>
        <w:tab/>
        <w:t>if (literalsToken[i] == currentLiteral) {</w:t>
      </w:r>
    </w:p>
    <w:p w:rsidR="003F1133" w:rsidRPr="003F1133" w:rsidRDefault="003F1133" w:rsidP="003F1133">
      <w:pPr>
        <w:rPr>
          <w:lang w:val="en-US"/>
        </w:rPr>
      </w:pPr>
      <w:r w:rsidRPr="003F1133">
        <w:rPr>
          <w:lang w:val="en-US"/>
        </w:rPr>
        <w:tab/>
      </w:r>
      <w:r w:rsidRPr="003F1133">
        <w:rPr>
          <w:lang w:val="en-US"/>
        </w:rPr>
        <w:tab/>
      </w:r>
      <w:r w:rsidRPr="003F1133">
        <w:rPr>
          <w:lang w:val="en-US"/>
        </w:rPr>
        <w:tab/>
        <w:t>isAdded = true;</w:t>
      </w:r>
    </w:p>
    <w:p w:rsidR="003F1133" w:rsidRPr="003F1133" w:rsidRDefault="003F1133" w:rsidP="003F1133">
      <w:pPr>
        <w:rPr>
          <w:lang w:val="en-US"/>
        </w:rPr>
      </w:pPr>
      <w:r w:rsidRPr="003F1133">
        <w:rPr>
          <w:lang w:val="en-US"/>
        </w:rPr>
        <w:tab/>
      </w:r>
      <w:r w:rsidRPr="003F1133">
        <w:rPr>
          <w:lang w:val="en-US"/>
        </w:rPr>
        <w:tab/>
      </w:r>
      <w:r w:rsidRPr="003F1133">
        <w:rPr>
          <w:lang w:val="en-US"/>
        </w:rPr>
        <w:tab/>
        <w:t>result = i;</w:t>
      </w:r>
    </w:p>
    <w:p w:rsidR="003F1133" w:rsidRPr="003F1133" w:rsidRDefault="003F1133" w:rsidP="003F1133">
      <w:pPr>
        <w:rPr>
          <w:lang w:val="en-US"/>
        </w:rPr>
      </w:pP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t>}</w:t>
      </w:r>
    </w:p>
    <w:p w:rsidR="003F1133" w:rsidRPr="003F1133" w:rsidRDefault="003F1133" w:rsidP="003F1133">
      <w:pPr>
        <w:rPr>
          <w:lang w:val="en-US"/>
        </w:rPr>
      </w:pPr>
      <w:r w:rsidRPr="003F1133">
        <w:rPr>
          <w:lang w:val="en-US"/>
        </w:rPr>
        <w:tab/>
        <w:t>// add new literal</w:t>
      </w:r>
    </w:p>
    <w:p w:rsidR="003F1133" w:rsidRPr="003F1133" w:rsidRDefault="003F1133" w:rsidP="003F1133">
      <w:pPr>
        <w:rPr>
          <w:lang w:val="en-US"/>
        </w:rPr>
      </w:pPr>
      <w:r w:rsidRPr="003F1133">
        <w:rPr>
          <w:lang w:val="en-US"/>
        </w:rPr>
        <w:tab/>
        <w:t>if (isAdded == false) { // not found in literals</w:t>
      </w:r>
    </w:p>
    <w:p w:rsidR="003F1133" w:rsidRPr="003F1133" w:rsidRDefault="003F1133" w:rsidP="003F1133">
      <w:pPr>
        <w:rPr>
          <w:lang w:val="en-US"/>
        </w:rPr>
      </w:pPr>
      <w:r w:rsidRPr="003F1133">
        <w:rPr>
          <w:lang w:val="en-US"/>
        </w:rPr>
        <w:tab/>
      </w:r>
      <w:r w:rsidRPr="003F1133">
        <w:rPr>
          <w:lang w:val="en-US"/>
        </w:rPr>
        <w:tab/>
        <w:t>result = totalLiterals;</w:t>
      </w:r>
    </w:p>
    <w:p w:rsidR="003F1133" w:rsidRPr="003F1133" w:rsidRDefault="003F1133" w:rsidP="003F1133">
      <w:pPr>
        <w:rPr>
          <w:lang w:val="en-US"/>
        </w:rPr>
      </w:pPr>
      <w:r w:rsidRPr="003F1133">
        <w:rPr>
          <w:lang w:val="en-US"/>
        </w:rPr>
        <w:tab/>
      </w:r>
      <w:r w:rsidRPr="003F1133">
        <w:rPr>
          <w:lang w:val="en-US"/>
        </w:rPr>
        <w:tab/>
        <w:t>literalsToken.push_back(currentLiteral);</w:t>
      </w:r>
    </w:p>
    <w:p w:rsidR="003F1133" w:rsidRPr="003F1133" w:rsidRDefault="003F1133" w:rsidP="003F1133">
      <w:pPr>
        <w:rPr>
          <w:lang w:val="en-US"/>
        </w:rPr>
      </w:pPr>
      <w:r w:rsidRPr="003F1133">
        <w:rPr>
          <w:lang w:val="en-US"/>
        </w:rPr>
        <w:tab/>
      </w:r>
      <w:r w:rsidRPr="003F1133">
        <w:rPr>
          <w:lang w:val="en-US"/>
        </w:rPr>
        <w:tab/>
        <w:t>totalLiterals++;</w:t>
      </w:r>
    </w:p>
    <w:p w:rsidR="003F1133" w:rsidRPr="003F1133" w:rsidRDefault="003F1133" w:rsidP="003F1133">
      <w:pPr>
        <w:rPr>
          <w:lang w:val="en-US"/>
        </w:rPr>
      </w:pPr>
      <w:r w:rsidRPr="003F1133">
        <w:rPr>
          <w:lang w:val="en-US"/>
        </w:rPr>
        <w:tab/>
        <w:t>}</w:t>
      </w:r>
    </w:p>
    <w:p w:rsidR="003F1133" w:rsidRPr="003F1133" w:rsidRDefault="003F1133" w:rsidP="003F1133">
      <w:pPr>
        <w:rPr>
          <w:lang w:val="en-US"/>
        </w:rPr>
      </w:pPr>
      <w:r w:rsidRPr="003F1133">
        <w:rPr>
          <w:lang w:val="en-US"/>
        </w:rPr>
        <w:tab/>
        <w:t>return result;</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int LexicalParser::addNumberToTable(int currentNumber) {</w:t>
      </w:r>
    </w:p>
    <w:p w:rsidR="003F1133" w:rsidRPr="003F1133" w:rsidRDefault="003F1133" w:rsidP="003F1133">
      <w:pPr>
        <w:rPr>
          <w:lang w:val="en-US"/>
        </w:rPr>
      </w:pPr>
      <w:r w:rsidRPr="003F1133">
        <w:rPr>
          <w:lang w:val="en-US"/>
        </w:rPr>
        <w:tab/>
        <w:t>int result;</w:t>
      </w:r>
    </w:p>
    <w:p w:rsidR="003F1133" w:rsidRPr="003F1133" w:rsidRDefault="003F1133" w:rsidP="003F1133">
      <w:pPr>
        <w:rPr>
          <w:lang w:val="en-US"/>
        </w:rPr>
      </w:pPr>
      <w:r w:rsidRPr="003F1133">
        <w:rPr>
          <w:lang w:val="en-US"/>
        </w:rPr>
        <w:tab/>
        <w:t>bool isAdded = false;</w:t>
      </w:r>
    </w:p>
    <w:p w:rsidR="003F1133" w:rsidRPr="003F1133" w:rsidRDefault="003F1133" w:rsidP="003F1133">
      <w:pPr>
        <w:rPr>
          <w:lang w:val="en-US"/>
        </w:rPr>
      </w:pPr>
      <w:r w:rsidRPr="003F1133">
        <w:rPr>
          <w:lang w:val="en-US"/>
        </w:rPr>
        <w:tab/>
        <w:t>// search in numbers</w:t>
      </w:r>
    </w:p>
    <w:p w:rsidR="003F1133" w:rsidRPr="003F1133" w:rsidRDefault="003F1133" w:rsidP="003F1133">
      <w:pPr>
        <w:rPr>
          <w:lang w:val="en-US"/>
        </w:rPr>
      </w:pPr>
      <w:r w:rsidRPr="003F1133">
        <w:rPr>
          <w:lang w:val="en-US"/>
        </w:rPr>
        <w:tab/>
        <w:t>for (int i = 0; i &lt; totalNumbers; i++)</w:t>
      </w:r>
    </w:p>
    <w:p w:rsidR="003F1133" w:rsidRPr="003F1133" w:rsidRDefault="003F1133" w:rsidP="003F1133">
      <w:pPr>
        <w:rPr>
          <w:lang w:val="en-US"/>
        </w:rPr>
      </w:pPr>
      <w:r w:rsidRPr="003F1133">
        <w:rPr>
          <w:lang w:val="en-US"/>
        </w:rPr>
        <w:tab/>
      </w:r>
      <w:r w:rsidRPr="003F1133">
        <w:rPr>
          <w:lang w:val="en-US"/>
        </w:rPr>
        <w:tab/>
        <w:t>if (numbersToken[i] == currentNumber) {</w:t>
      </w:r>
    </w:p>
    <w:p w:rsidR="003F1133" w:rsidRPr="003F1133" w:rsidRDefault="003F1133" w:rsidP="003F1133">
      <w:pPr>
        <w:rPr>
          <w:lang w:val="en-US"/>
        </w:rPr>
      </w:pPr>
      <w:r w:rsidRPr="003F1133">
        <w:rPr>
          <w:lang w:val="en-US"/>
        </w:rPr>
        <w:tab/>
      </w:r>
      <w:r w:rsidRPr="003F1133">
        <w:rPr>
          <w:lang w:val="en-US"/>
        </w:rPr>
        <w:tab/>
      </w:r>
      <w:r w:rsidRPr="003F1133">
        <w:rPr>
          <w:lang w:val="en-US"/>
        </w:rPr>
        <w:tab/>
        <w:t>isAdded = true;</w:t>
      </w:r>
    </w:p>
    <w:p w:rsidR="003F1133" w:rsidRPr="003F1133" w:rsidRDefault="003F1133" w:rsidP="003F1133">
      <w:pPr>
        <w:rPr>
          <w:lang w:val="en-US"/>
        </w:rPr>
      </w:pPr>
      <w:r w:rsidRPr="003F1133">
        <w:rPr>
          <w:lang w:val="en-US"/>
        </w:rPr>
        <w:tab/>
      </w:r>
      <w:r w:rsidRPr="003F1133">
        <w:rPr>
          <w:lang w:val="en-US"/>
        </w:rPr>
        <w:tab/>
      </w:r>
      <w:r w:rsidRPr="003F1133">
        <w:rPr>
          <w:lang w:val="en-US"/>
        </w:rPr>
        <w:tab/>
        <w:t>result = i;</w:t>
      </w:r>
    </w:p>
    <w:p w:rsidR="003F1133" w:rsidRPr="003F1133" w:rsidRDefault="003F1133" w:rsidP="003F1133">
      <w:pPr>
        <w:rPr>
          <w:lang w:val="en-US"/>
        </w:rPr>
      </w:pP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t>}</w:t>
      </w:r>
    </w:p>
    <w:p w:rsidR="003F1133" w:rsidRPr="003F1133" w:rsidRDefault="003F1133" w:rsidP="003F1133">
      <w:pPr>
        <w:rPr>
          <w:lang w:val="en-US"/>
        </w:rPr>
      </w:pPr>
      <w:r w:rsidRPr="003F1133">
        <w:rPr>
          <w:lang w:val="en-US"/>
        </w:rPr>
        <w:tab/>
        <w:t>// add new number</w:t>
      </w:r>
    </w:p>
    <w:p w:rsidR="003F1133" w:rsidRPr="003F1133" w:rsidRDefault="003F1133" w:rsidP="003F1133">
      <w:pPr>
        <w:rPr>
          <w:lang w:val="en-US"/>
        </w:rPr>
      </w:pPr>
      <w:r w:rsidRPr="003F1133">
        <w:rPr>
          <w:lang w:val="en-US"/>
        </w:rPr>
        <w:tab/>
        <w:t xml:space="preserve">if (isAdded == false) { // not found </w:t>
      </w:r>
    </w:p>
    <w:p w:rsidR="003F1133" w:rsidRPr="003F1133" w:rsidRDefault="003F1133" w:rsidP="003F1133">
      <w:pPr>
        <w:rPr>
          <w:lang w:val="en-US"/>
        </w:rPr>
      </w:pPr>
      <w:r w:rsidRPr="003F1133">
        <w:rPr>
          <w:lang w:val="en-US"/>
        </w:rPr>
        <w:tab/>
      </w:r>
      <w:r w:rsidRPr="003F1133">
        <w:rPr>
          <w:lang w:val="en-US"/>
        </w:rPr>
        <w:tab/>
        <w:t>result = totalNumbers;</w:t>
      </w:r>
    </w:p>
    <w:p w:rsidR="003F1133" w:rsidRPr="003F1133" w:rsidRDefault="003F1133" w:rsidP="003F1133">
      <w:pPr>
        <w:rPr>
          <w:lang w:val="en-US"/>
        </w:rPr>
      </w:pPr>
      <w:r w:rsidRPr="003F1133">
        <w:rPr>
          <w:lang w:val="en-US"/>
        </w:rPr>
        <w:tab/>
      </w:r>
      <w:r w:rsidRPr="003F1133">
        <w:rPr>
          <w:lang w:val="en-US"/>
        </w:rPr>
        <w:tab/>
        <w:t>numbersToken.push_back(currentNumber);</w:t>
      </w:r>
    </w:p>
    <w:p w:rsidR="003F1133" w:rsidRPr="003F1133" w:rsidRDefault="003F1133" w:rsidP="003F1133">
      <w:pPr>
        <w:rPr>
          <w:lang w:val="en-US"/>
        </w:rPr>
      </w:pPr>
      <w:r w:rsidRPr="003F1133">
        <w:rPr>
          <w:lang w:val="en-US"/>
        </w:rPr>
        <w:tab/>
      </w:r>
      <w:r w:rsidRPr="003F1133">
        <w:rPr>
          <w:lang w:val="en-US"/>
        </w:rPr>
        <w:tab/>
        <w:t>totalNumbers++;</w:t>
      </w:r>
    </w:p>
    <w:p w:rsidR="003F1133" w:rsidRPr="003F1133" w:rsidRDefault="003F1133" w:rsidP="003F1133">
      <w:pPr>
        <w:rPr>
          <w:lang w:val="en-US"/>
        </w:rPr>
      </w:pPr>
      <w:r w:rsidRPr="003F1133">
        <w:rPr>
          <w:lang w:val="en-US"/>
        </w:rPr>
        <w:tab/>
        <w:t>}</w:t>
      </w:r>
    </w:p>
    <w:p w:rsidR="003F1133" w:rsidRPr="003F1133" w:rsidRDefault="003F1133" w:rsidP="003F1133">
      <w:pPr>
        <w:rPr>
          <w:lang w:val="en-US"/>
        </w:rPr>
      </w:pPr>
      <w:r w:rsidRPr="003F1133">
        <w:rPr>
          <w:lang w:val="en-US"/>
        </w:rPr>
        <w:tab/>
        <w:t>return result;</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int LexicalParser::singleDelimiter(string sDelimiter) {</w:t>
      </w:r>
    </w:p>
    <w:p w:rsidR="003F1133" w:rsidRPr="003F1133" w:rsidRDefault="003F1133" w:rsidP="003F1133">
      <w:pPr>
        <w:rPr>
          <w:lang w:val="en-US"/>
        </w:rPr>
      </w:pPr>
      <w:r w:rsidRPr="003F1133">
        <w:rPr>
          <w:lang w:val="en-US"/>
        </w:rPr>
        <w:tab/>
        <w:t>for (int i = 0; i &lt; MAX_SINGLE; i++)</w:t>
      </w:r>
    </w:p>
    <w:p w:rsidR="003F1133" w:rsidRPr="003F1133" w:rsidRDefault="003F1133" w:rsidP="003F1133">
      <w:pPr>
        <w:rPr>
          <w:lang w:val="en-US"/>
        </w:rPr>
      </w:pPr>
      <w:r w:rsidRPr="003F1133">
        <w:rPr>
          <w:lang w:val="en-US"/>
        </w:rPr>
        <w:tab/>
      </w:r>
      <w:r w:rsidRPr="003F1133">
        <w:rPr>
          <w:lang w:val="en-US"/>
        </w:rPr>
        <w:tab/>
        <w:t>if (singleDelimitersToken[i] == sDelimiter[0])</w:t>
      </w:r>
    </w:p>
    <w:p w:rsidR="003F1133" w:rsidRPr="003F1133" w:rsidRDefault="003F1133" w:rsidP="003F1133">
      <w:pPr>
        <w:rPr>
          <w:lang w:val="en-US"/>
        </w:rPr>
      </w:pPr>
      <w:r w:rsidRPr="003F1133">
        <w:rPr>
          <w:lang w:val="en-US"/>
        </w:rPr>
        <w:tab/>
      </w:r>
      <w:r w:rsidRPr="003F1133">
        <w:rPr>
          <w:lang w:val="en-US"/>
        </w:rPr>
        <w:tab/>
      </w:r>
      <w:r w:rsidRPr="003F1133">
        <w:rPr>
          <w:lang w:val="en-US"/>
        </w:rPr>
        <w:tab/>
        <w:t>return i;</w:t>
      </w:r>
    </w:p>
    <w:p w:rsidR="003F1133" w:rsidRPr="003F1133" w:rsidRDefault="003F1133" w:rsidP="003F1133">
      <w:pPr>
        <w:rPr>
          <w:lang w:val="en-US"/>
        </w:rPr>
      </w:pPr>
      <w:r w:rsidRPr="003F1133">
        <w:rPr>
          <w:lang w:val="en-US"/>
        </w:rPr>
        <w:lastRenderedPageBreak/>
        <w:tab/>
        <w:t>return -1;</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int LexicalParser::doubleDelimiter(string dDelimiter) {</w:t>
      </w:r>
    </w:p>
    <w:p w:rsidR="003F1133" w:rsidRPr="003F1133" w:rsidRDefault="003F1133" w:rsidP="003F1133">
      <w:pPr>
        <w:rPr>
          <w:lang w:val="en-US"/>
        </w:rPr>
      </w:pPr>
      <w:r w:rsidRPr="003F1133">
        <w:rPr>
          <w:lang w:val="en-US"/>
        </w:rPr>
        <w:tab/>
        <w:t>for (int i = 0; i &lt; MAX_DOUBLE; i++)</w:t>
      </w:r>
    </w:p>
    <w:p w:rsidR="003F1133" w:rsidRPr="003F1133" w:rsidRDefault="003F1133" w:rsidP="003F1133">
      <w:pPr>
        <w:rPr>
          <w:lang w:val="en-US"/>
        </w:rPr>
      </w:pPr>
      <w:r w:rsidRPr="003F1133">
        <w:rPr>
          <w:lang w:val="en-US"/>
        </w:rPr>
        <w:tab/>
      </w:r>
      <w:r w:rsidRPr="003F1133">
        <w:rPr>
          <w:lang w:val="en-US"/>
        </w:rPr>
        <w:tab/>
        <w:t>if (doubleDelimitersToken[i] == dDelimiter)</w:t>
      </w:r>
    </w:p>
    <w:p w:rsidR="003F1133" w:rsidRPr="003F1133" w:rsidRDefault="003F1133" w:rsidP="003F1133">
      <w:pPr>
        <w:rPr>
          <w:lang w:val="en-US"/>
        </w:rPr>
      </w:pPr>
      <w:r w:rsidRPr="003F1133">
        <w:rPr>
          <w:lang w:val="en-US"/>
        </w:rPr>
        <w:tab/>
      </w:r>
      <w:r w:rsidRPr="003F1133">
        <w:rPr>
          <w:lang w:val="en-US"/>
        </w:rPr>
        <w:tab/>
      </w:r>
      <w:r w:rsidRPr="003F1133">
        <w:rPr>
          <w:lang w:val="en-US"/>
        </w:rPr>
        <w:tab/>
        <w:t>return i;</w:t>
      </w:r>
    </w:p>
    <w:p w:rsidR="003F1133" w:rsidRPr="003F1133" w:rsidRDefault="003F1133" w:rsidP="003F1133">
      <w:pPr>
        <w:rPr>
          <w:lang w:val="en-US"/>
        </w:rPr>
      </w:pPr>
      <w:r w:rsidRPr="003F1133">
        <w:rPr>
          <w:lang w:val="en-US"/>
        </w:rPr>
        <w:tab/>
        <w:t>return -1;</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bool LexicalParser::in(char x, vector&lt;char&gt; array) {</w:t>
      </w:r>
    </w:p>
    <w:p w:rsidR="003F1133" w:rsidRPr="003F1133" w:rsidRDefault="003F1133" w:rsidP="003F1133">
      <w:pPr>
        <w:rPr>
          <w:lang w:val="en-US"/>
        </w:rPr>
      </w:pPr>
      <w:r w:rsidRPr="003F1133">
        <w:rPr>
          <w:lang w:val="en-US"/>
        </w:rPr>
        <w:tab/>
        <w:t>return (find(array.begin(), array.end(), x) != array.end());</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void LexicalParser::initializeTokens() {</w:t>
      </w:r>
    </w:p>
    <w:p w:rsidR="003F1133" w:rsidRPr="003F1133" w:rsidRDefault="003F1133" w:rsidP="003F1133">
      <w:pPr>
        <w:rPr>
          <w:lang w:val="en-US"/>
        </w:rPr>
      </w:pPr>
      <w:r w:rsidRPr="003F1133">
        <w:rPr>
          <w:lang w:val="en-US"/>
        </w:rPr>
        <w:tab/>
        <w:t>char* line;</w:t>
      </w:r>
    </w:p>
    <w:p w:rsidR="003F1133" w:rsidRPr="003F1133" w:rsidRDefault="003F1133" w:rsidP="003F1133">
      <w:pPr>
        <w:rPr>
          <w:lang w:val="en-US"/>
        </w:rPr>
      </w:pPr>
      <w:r w:rsidRPr="003F1133">
        <w:rPr>
          <w:lang w:val="en-US"/>
        </w:rPr>
        <w:tab/>
        <w:t>FILE* strm;</w:t>
      </w:r>
    </w:p>
    <w:p w:rsidR="003F1133" w:rsidRPr="003F1133" w:rsidRDefault="003F1133" w:rsidP="003F1133">
      <w:pPr>
        <w:rPr>
          <w:lang w:val="en-US"/>
        </w:rPr>
      </w:pPr>
      <w:r w:rsidRPr="003F1133">
        <w:rPr>
          <w:lang w:val="en-US"/>
        </w:rPr>
        <w:tab/>
        <w:t>// request a change in capacity</w:t>
      </w:r>
    </w:p>
    <w:p w:rsidR="003F1133" w:rsidRPr="003F1133" w:rsidRDefault="003F1133" w:rsidP="003F1133">
      <w:pPr>
        <w:rPr>
          <w:lang w:val="en-US"/>
        </w:rPr>
      </w:pPr>
      <w:r w:rsidRPr="003F1133">
        <w:rPr>
          <w:lang w:val="en-US"/>
        </w:rPr>
        <w:tab/>
        <w:t>keywordsToken.reserve(MAX_KEYWORDS);</w:t>
      </w:r>
    </w:p>
    <w:p w:rsidR="003F1133" w:rsidRPr="003F1133" w:rsidRDefault="003F1133" w:rsidP="003F1133">
      <w:pPr>
        <w:rPr>
          <w:lang w:val="en-US"/>
        </w:rPr>
      </w:pPr>
      <w:r w:rsidRPr="003F1133">
        <w:rPr>
          <w:lang w:val="en-US"/>
        </w:rPr>
        <w:tab/>
        <w:t>singleDelimitersToken.reserve(MAX_SINGLE);</w:t>
      </w:r>
    </w:p>
    <w:p w:rsidR="003F1133" w:rsidRPr="003F1133" w:rsidRDefault="003F1133" w:rsidP="003F1133">
      <w:pPr>
        <w:rPr>
          <w:lang w:val="en-US"/>
        </w:rPr>
      </w:pPr>
      <w:r w:rsidRPr="003F1133">
        <w:rPr>
          <w:lang w:val="en-US"/>
        </w:rPr>
        <w:tab/>
        <w:t>doubleDelimitersToken.reserve(MAX_DOUBLE);</w:t>
      </w:r>
    </w:p>
    <w:p w:rsidR="003F1133" w:rsidRPr="003F1133" w:rsidRDefault="003F1133" w:rsidP="003F1133">
      <w:pPr>
        <w:rPr>
          <w:lang w:val="en-US"/>
        </w:rPr>
      </w:pPr>
      <w:r w:rsidRPr="003F1133">
        <w:rPr>
          <w:lang w:val="en-US"/>
        </w:rPr>
        <w:tab/>
        <w:t xml:space="preserve">// load from file double delimiters </w:t>
      </w:r>
    </w:p>
    <w:p w:rsidR="003F1133" w:rsidRPr="003F1133" w:rsidRDefault="003F1133" w:rsidP="003F1133">
      <w:pPr>
        <w:rPr>
          <w:lang w:val="en-US"/>
        </w:rPr>
      </w:pPr>
      <w:r w:rsidRPr="003F1133">
        <w:rPr>
          <w:lang w:val="en-US"/>
        </w:rPr>
        <w:tab/>
        <w:t>strm = fopen("doubleDelimiters.txt", "r");</w:t>
      </w:r>
    </w:p>
    <w:p w:rsidR="003F1133" w:rsidRPr="003F1133" w:rsidRDefault="003F1133" w:rsidP="003F1133">
      <w:pPr>
        <w:rPr>
          <w:lang w:val="en-US"/>
        </w:rPr>
      </w:pPr>
      <w:r w:rsidRPr="003F1133">
        <w:rPr>
          <w:lang w:val="en-US"/>
        </w:rPr>
        <w:tab/>
        <w:t>while (fgets(line, 1024, strm)) {</w:t>
      </w:r>
    </w:p>
    <w:p w:rsidR="003F1133" w:rsidRPr="003F1133" w:rsidRDefault="003F1133" w:rsidP="003F1133">
      <w:pPr>
        <w:rPr>
          <w:lang w:val="en-US"/>
        </w:rPr>
      </w:pPr>
      <w:r w:rsidRPr="003F1133">
        <w:rPr>
          <w:lang w:val="en-US"/>
        </w:rPr>
        <w:tab/>
      </w:r>
      <w:r w:rsidRPr="003F1133">
        <w:rPr>
          <w:lang w:val="en-US"/>
        </w:rPr>
        <w:tab/>
        <w:t xml:space="preserve">string tmp = line; </w:t>
      </w:r>
    </w:p>
    <w:p w:rsidR="003F1133" w:rsidRPr="003F1133" w:rsidRDefault="003F1133" w:rsidP="003F1133">
      <w:pPr>
        <w:rPr>
          <w:lang w:val="en-US"/>
        </w:rPr>
      </w:pPr>
      <w:r w:rsidRPr="003F1133">
        <w:rPr>
          <w:lang w:val="en-US"/>
        </w:rPr>
        <w:tab/>
      </w:r>
      <w:r w:rsidRPr="003F1133">
        <w:rPr>
          <w:lang w:val="en-US"/>
        </w:rPr>
        <w:tab/>
        <w:t>doubleDelimitersToken.push_back(tmp.substr(0, tmp.length() - 1));</w:t>
      </w:r>
    </w:p>
    <w:p w:rsidR="003F1133" w:rsidRPr="003F1133" w:rsidRDefault="003F1133" w:rsidP="003F1133">
      <w:pPr>
        <w:rPr>
          <w:lang w:val="en-US"/>
        </w:rPr>
      </w:pPr>
      <w:r w:rsidRPr="003F1133">
        <w:rPr>
          <w:lang w:val="en-US"/>
        </w:rPr>
        <w:tab/>
        <w:t>}</w:t>
      </w:r>
    </w:p>
    <w:p w:rsidR="003F1133" w:rsidRPr="003F1133" w:rsidRDefault="003F1133" w:rsidP="003F1133">
      <w:pPr>
        <w:rPr>
          <w:lang w:val="en-US"/>
        </w:rPr>
      </w:pPr>
      <w:r w:rsidRPr="003F1133">
        <w:rPr>
          <w:lang w:val="en-US"/>
        </w:rPr>
        <w:tab/>
        <w:t>fclose(strm);</w:t>
      </w:r>
    </w:p>
    <w:p w:rsidR="003F1133" w:rsidRPr="003F1133" w:rsidRDefault="003F1133" w:rsidP="003F1133">
      <w:pPr>
        <w:rPr>
          <w:lang w:val="en-US"/>
        </w:rPr>
      </w:pPr>
      <w:r w:rsidRPr="003F1133">
        <w:rPr>
          <w:lang w:val="en-US"/>
        </w:rPr>
        <w:tab/>
        <w:t>// load from file single delimiters</w:t>
      </w:r>
    </w:p>
    <w:p w:rsidR="003F1133" w:rsidRPr="003F1133" w:rsidRDefault="003F1133" w:rsidP="003F1133">
      <w:pPr>
        <w:rPr>
          <w:lang w:val="en-US"/>
        </w:rPr>
      </w:pPr>
      <w:r w:rsidRPr="003F1133">
        <w:rPr>
          <w:lang w:val="en-US"/>
        </w:rPr>
        <w:tab/>
        <w:t>strm = fopen("singleDelimiters.txt", "r");</w:t>
      </w:r>
      <w:r w:rsidRPr="003F1133">
        <w:rPr>
          <w:lang w:val="en-US"/>
        </w:rPr>
        <w:tab/>
      </w:r>
    </w:p>
    <w:p w:rsidR="003F1133" w:rsidRPr="003F1133" w:rsidRDefault="003F1133" w:rsidP="003F1133">
      <w:pPr>
        <w:rPr>
          <w:lang w:val="en-US"/>
        </w:rPr>
      </w:pPr>
      <w:r w:rsidRPr="003F1133">
        <w:rPr>
          <w:lang w:val="en-US"/>
        </w:rPr>
        <w:tab/>
        <w:t>while (fgets(line, 1024, strm)) {</w:t>
      </w:r>
    </w:p>
    <w:p w:rsidR="003F1133" w:rsidRPr="003F1133" w:rsidRDefault="003F1133" w:rsidP="003F1133">
      <w:pPr>
        <w:rPr>
          <w:lang w:val="en-US"/>
        </w:rPr>
      </w:pPr>
      <w:r w:rsidRPr="003F1133">
        <w:rPr>
          <w:lang w:val="en-US"/>
        </w:rPr>
        <w:tab/>
      </w:r>
      <w:r w:rsidRPr="003F1133">
        <w:rPr>
          <w:lang w:val="en-US"/>
        </w:rPr>
        <w:tab/>
        <w:t>char tmp = line[0];</w:t>
      </w:r>
      <w:r w:rsidRPr="003F1133">
        <w:rPr>
          <w:lang w:val="en-US"/>
        </w:rPr>
        <w:tab/>
      </w:r>
      <w:r w:rsidRPr="003F1133">
        <w:rPr>
          <w:lang w:val="en-US"/>
        </w:rPr>
        <w:tab/>
      </w:r>
    </w:p>
    <w:p w:rsidR="003F1133" w:rsidRPr="003F1133" w:rsidRDefault="003F1133" w:rsidP="003F1133">
      <w:pPr>
        <w:rPr>
          <w:lang w:val="en-US"/>
        </w:rPr>
      </w:pPr>
      <w:r w:rsidRPr="003F1133">
        <w:rPr>
          <w:lang w:val="en-US"/>
        </w:rPr>
        <w:tab/>
      </w:r>
      <w:r w:rsidRPr="003F1133">
        <w:rPr>
          <w:lang w:val="en-US"/>
        </w:rPr>
        <w:tab/>
        <w:t>singleDelimitersToken.push_back(tmp);</w:t>
      </w:r>
      <w:r w:rsidRPr="003F1133">
        <w:rPr>
          <w:lang w:val="en-US"/>
        </w:rPr>
        <w:tab/>
      </w:r>
      <w:r w:rsidRPr="003F1133">
        <w:rPr>
          <w:lang w:val="en-US"/>
        </w:rPr>
        <w:tab/>
      </w:r>
      <w:r w:rsidRPr="003F1133">
        <w:rPr>
          <w:lang w:val="en-US"/>
        </w:rPr>
        <w:tab/>
      </w:r>
    </w:p>
    <w:p w:rsidR="003F1133" w:rsidRPr="003F1133" w:rsidRDefault="003F1133" w:rsidP="003F1133">
      <w:pPr>
        <w:rPr>
          <w:lang w:val="en-US"/>
        </w:rPr>
      </w:pPr>
      <w:r w:rsidRPr="003F1133">
        <w:rPr>
          <w:lang w:val="en-US"/>
        </w:rPr>
        <w:tab/>
        <w:t>}</w:t>
      </w:r>
    </w:p>
    <w:p w:rsidR="003F1133" w:rsidRPr="003F1133" w:rsidRDefault="003F1133" w:rsidP="003F1133">
      <w:pPr>
        <w:rPr>
          <w:lang w:val="en-US"/>
        </w:rPr>
      </w:pPr>
      <w:r w:rsidRPr="003F1133">
        <w:rPr>
          <w:lang w:val="en-US"/>
        </w:rPr>
        <w:tab/>
        <w:t>fclose(strm);</w:t>
      </w:r>
    </w:p>
    <w:p w:rsidR="003F1133" w:rsidRPr="003F1133" w:rsidRDefault="003F1133" w:rsidP="003F1133">
      <w:pPr>
        <w:rPr>
          <w:lang w:val="en-US"/>
        </w:rPr>
      </w:pPr>
      <w:r w:rsidRPr="003F1133">
        <w:rPr>
          <w:lang w:val="en-US"/>
        </w:rPr>
        <w:tab/>
        <w:t>// load from file keywords</w:t>
      </w:r>
    </w:p>
    <w:p w:rsidR="003F1133" w:rsidRPr="003F1133" w:rsidRDefault="003F1133" w:rsidP="003F1133">
      <w:pPr>
        <w:rPr>
          <w:lang w:val="en-US"/>
        </w:rPr>
      </w:pPr>
      <w:r w:rsidRPr="003F1133">
        <w:rPr>
          <w:lang w:val="en-US"/>
        </w:rPr>
        <w:tab/>
        <w:t>strm = fopen("keywords.txt", "r");</w:t>
      </w:r>
    </w:p>
    <w:p w:rsidR="003F1133" w:rsidRPr="003F1133" w:rsidRDefault="003F1133" w:rsidP="003F1133">
      <w:pPr>
        <w:rPr>
          <w:lang w:val="en-US"/>
        </w:rPr>
      </w:pPr>
      <w:r w:rsidRPr="003F1133">
        <w:rPr>
          <w:lang w:val="en-US"/>
        </w:rPr>
        <w:tab/>
        <w:t>while (fgets(line, 1024, strm)) {</w:t>
      </w:r>
    </w:p>
    <w:p w:rsidR="003F1133" w:rsidRPr="003F1133" w:rsidRDefault="003F1133" w:rsidP="003F1133">
      <w:pPr>
        <w:rPr>
          <w:lang w:val="en-US"/>
        </w:rPr>
      </w:pPr>
      <w:r w:rsidRPr="003F1133">
        <w:rPr>
          <w:lang w:val="en-US"/>
        </w:rPr>
        <w:tab/>
      </w:r>
      <w:r w:rsidRPr="003F1133">
        <w:rPr>
          <w:lang w:val="en-US"/>
        </w:rPr>
        <w:tab/>
        <w:t xml:space="preserve">string tmp = line; </w:t>
      </w:r>
    </w:p>
    <w:p w:rsidR="003F1133" w:rsidRPr="003F1133" w:rsidRDefault="003F1133" w:rsidP="003F1133">
      <w:pPr>
        <w:rPr>
          <w:lang w:val="en-US"/>
        </w:rPr>
      </w:pPr>
      <w:r w:rsidRPr="003F1133">
        <w:rPr>
          <w:lang w:val="en-US"/>
        </w:rPr>
        <w:tab/>
      </w:r>
      <w:r w:rsidRPr="003F1133">
        <w:rPr>
          <w:lang w:val="en-US"/>
        </w:rPr>
        <w:tab/>
        <w:t>keywordsToken.push_back(tmp.substr(0, tmp.length() - 1));</w:t>
      </w:r>
    </w:p>
    <w:p w:rsidR="003F1133" w:rsidRPr="003F1133" w:rsidRDefault="003F1133" w:rsidP="003F1133">
      <w:pPr>
        <w:rPr>
          <w:lang w:val="en-US"/>
        </w:rPr>
      </w:pPr>
      <w:r w:rsidRPr="003F1133">
        <w:rPr>
          <w:lang w:val="en-US"/>
        </w:rPr>
        <w:tab/>
        <w:t>}</w:t>
      </w:r>
    </w:p>
    <w:p w:rsidR="003F1133" w:rsidRPr="003F1133" w:rsidRDefault="003F1133" w:rsidP="003F1133">
      <w:pPr>
        <w:rPr>
          <w:lang w:val="en-US"/>
        </w:rPr>
      </w:pPr>
      <w:r w:rsidRPr="003F1133">
        <w:rPr>
          <w:lang w:val="en-US"/>
        </w:rPr>
        <w:tab/>
        <w:t>fclose(strm);</w:t>
      </w:r>
      <w:r w:rsidRPr="003F1133">
        <w:rPr>
          <w:lang w:val="en-US"/>
        </w:rPr>
        <w:tab/>
      </w:r>
    </w:p>
    <w:p w:rsidR="003F1133" w:rsidRPr="003F1133" w:rsidRDefault="003F1133" w:rsidP="003F1133">
      <w:pPr>
        <w:rPr>
          <w:lang w:val="en-US"/>
        </w:rPr>
      </w:pPr>
      <w:r w:rsidRPr="003F1133">
        <w:rPr>
          <w:lang w:val="en-US"/>
        </w:rPr>
        <w:tab/>
        <w:t>// init elements identifiers and numbers</w:t>
      </w:r>
    </w:p>
    <w:p w:rsidR="003F1133" w:rsidRPr="003F1133" w:rsidRDefault="003F1133" w:rsidP="003F1133">
      <w:pPr>
        <w:rPr>
          <w:lang w:val="en-US"/>
        </w:rPr>
      </w:pPr>
      <w:r w:rsidRPr="003F1133">
        <w:rPr>
          <w:lang w:val="en-US"/>
        </w:rPr>
        <w:tab/>
        <w:t>identifiers.push_back('_');</w:t>
      </w:r>
    </w:p>
    <w:p w:rsidR="003F1133" w:rsidRPr="003F1133" w:rsidRDefault="003F1133" w:rsidP="003F1133">
      <w:pPr>
        <w:rPr>
          <w:lang w:val="en-US"/>
        </w:rPr>
      </w:pPr>
      <w:r w:rsidRPr="003F1133">
        <w:rPr>
          <w:lang w:val="en-US"/>
        </w:rPr>
        <w:tab/>
        <w:t>for (char i = 'a'; i &lt;= 'z'; i++)</w:t>
      </w:r>
    </w:p>
    <w:p w:rsidR="003F1133" w:rsidRPr="003F1133" w:rsidRDefault="003F1133" w:rsidP="003F1133">
      <w:pPr>
        <w:rPr>
          <w:lang w:val="en-US"/>
        </w:rPr>
      </w:pPr>
      <w:r w:rsidRPr="003F1133">
        <w:rPr>
          <w:lang w:val="en-US"/>
        </w:rPr>
        <w:tab/>
      </w:r>
      <w:r w:rsidRPr="003F1133">
        <w:rPr>
          <w:lang w:val="en-US"/>
        </w:rPr>
        <w:tab/>
        <w:t>identifiers.push_back(i);</w:t>
      </w:r>
    </w:p>
    <w:p w:rsidR="003F1133" w:rsidRPr="003F1133" w:rsidRDefault="003F1133" w:rsidP="003F1133">
      <w:pPr>
        <w:rPr>
          <w:lang w:val="en-US"/>
        </w:rPr>
      </w:pPr>
      <w:r w:rsidRPr="003F1133">
        <w:rPr>
          <w:lang w:val="en-US"/>
        </w:rPr>
        <w:tab/>
        <w:t>for (char i = 'A'; i &lt;= 'Z'; i++)</w:t>
      </w:r>
    </w:p>
    <w:p w:rsidR="003F1133" w:rsidRPr="003F1133" w:rsidRDefault="003F1133" w:rsidP="003F1133">
      <w:pPr>
        <w:rPr>
          <w:lang w:val="en-US"/>
        </w:rPr>
      </w:pPr>
      <w:r w:rsidRPr="003F1133">
        <w:rPr>
          <w:lang w:val="en-US"/>
        </w:rPr>
        <w:tab/>
      </w:r>
      <w:r w:rsidRPr="003F1133">
        <w:rPr>
          <w:lang w:val="en-US"/>
        </w:rPr>
        <w:tab/>
        <w:t>identifiers.push_back(i);</w:t>
      </w:r>
    </w:p>
    <w:p w:rsidR="003F1133" w:rsidRPr="003F1133" w:rsidRDefault="003F1133" w:rsidP="003F1133">
      <w:pPr>
        <w:rPr>
          <w:lang w:val="en-US"/>
        </w:rPr>
      </w:pPr>
      <w:r w:rsidRPr="003F1133">
        <w:rPr>
          <w:lang w:val="en-US"/>
        </w:rPr>
        <w:tab/>
        <w:t>for (char i = '0'; i &lt;= '9'; i++)</w:t>
      </w:r>
    </w:p>
    <w:p w:rsidR="003F1133" w:rsidRPr="003F1133" w:rsidRDefault="003F1133" w:rsidP="003F1133">
      <w:pPr>
        <w:rPr>
          <w:lang w:val="en-US"/>
        </w:rPr>
      </w:pPr>
      <w:r w:rsidRPr="003F1133">
        <w:rPr>
          <w:lang w:val="en-US"/>
        </w:rPr>
        <w:tab/>
      </w:r>
      <w:r w:rsidRPr="003F1133">
        <w:rPr>
          <w:lang w:val="en-US"/>
        </w:rPr>
        <w:tab/>
        <w:t>numbers.push_back(i);</w:t>
      </w:r>
    </w:p>
    <w:p w:rsidR="003F1133" w:rsidRPr="003F1133" w:rsidRDefault="003F1133" w:rsidP="003F1133">
      <w:pPr>
        <w:rPr>
          <w:lang w:val="en-US"/>
        </w:rPr>
      </w:pPr>
      <w:r w:rsidRPr="003F1133">
        <w:rPr>
          <w:lang w:val="en-US"/>
        </w:rPr>
        <w:tab/>
        <w:t>// follow E arithmetic</w:t>
      </w:r>
    </w:p>
    <w:p w:rsidR="003F1133" w:rsidRPr="003F1133" w:rsidRDefault="003F1133" w:rsidP="003F1133">
      <w:pPr>
        <w:rPr>
          <w:lang w:val="en-US"/>
        </w:rPr>
      </w:pPr>
      <w:r w:rsidRPr="003F1133">
        <w:rPr>
          <w:lang w:val="en-US"/>
        </w:rPr>
        <w:tab/>
        <w:t xml:space="preserve">FollowE.push_back(6); </w:t>
      </w:r>
    </w:p>
    <w:p w:rsidR="003F1133" w:rsidRPr="003F1133" w:rsidRDefault="003F1133" w:rsidP="003F1133">
      <w:pPr>
        <w:rPr>
          <w:lang w:val="en-US"/>
        </w:rPr>
      </w:pPr>
      <w:r w:rsidRPr="003F1133">
        <w:rPr>
          <w:lang w:val="en-US"/>
        </w:rPr>
        <w:tab/>
        <w:t xml:space="preserve">FollowE.push_back(7); </w:t>
      </w:r>
    </w:p>
    <w:p w:rsidR="003F1133" w:rsidRPr="003F1133" w:rsidRDefault="003F1133" w:rsidP="003F1133">
      <w:pPr>
        <w:rPr>
          <w:lang w:val="en-US"/>
        </w:rPr>
      </w:pPr>
      <w:r w:rsidRPr="003F1133">
        <w:rPr>
          <w:lang w:val="en-US"/>
        </w:rPr>
        <w:lastRenderedPageBreak/>
        <w:tab/>
        <w:t xml:space="preserve">FollowE.push_back(8); </w:t>
      </w:r>
    </w:p>
    <w:p w:rsidR="003F1133" w:rsidRPr="003F1133" w:rsidRDefault="003F1133" w:rsidP="003F1133">
      <w:pPr>
        <w:rPr>
          <w:lang w:val="en-US"/>
        </w:rPr>
      </w:pPr>
      <w:r w:rsidRPr="003F1133">
        <w:rPr>
          <w:lang w:val="en-US"/>
        </w:rPr>
        <w:tab/>
        <w:t xml:space="preserve">FollowE.push_back(9); </w:t>
      </w:r>
    </w:p>
    <w:p w:rsidR="003F1133" w:rsidRPr="003F1133" w:rsidRDefault="003F1133" w:rsidP="003F1133">
      <w:pPr>
        <w:rPr>
          <w:lang w:val="en-US"/>
        </w:rPr>
      </w:pPr>
      <w:r w:rsidRPr="003F1133">
        <w:rPr>
          <w:lang w:val="en-US"/>
        </w:rPr>
        <w:tab/>
        <w:t xml:space="preserve">FollowE.push_back(11); </w:t>
      </w:r>
    </w:p>
    <w:p w:rsidR="003F1133" w:rsidRPr="003F1133" w:rsidRDefault="003F1133" w:rsidP="003F1133">
      <w:pPr>
        <w:rPr>
          <w:lang w:val="en-US"/>
        </w:rPr>
      </w:pPr>
      <w:r w:rsidRPr="003F1133">
        <w:rPr>
          <w:lang w:val="en-US"/>
        </w:rPr>
        <w:tab/>
        <w:t xml:space="preserve">FollowE.push_back(13); </w:t>
      </w:r>
    </w:p>
    <w:p w:rsidR="003F1133" w:rsidRPr="003F1133" w:rsidRDefault="003F1133" w:rsidP="003F1133">
      <w:pPr>
        <w:rPr>
          <w:lang w:val="en-US"/>
        </w:rPr>
      </w:pPr>
      <w:r w:rsidRPr="003F1133">
        <w:rPr>
          <w:lang w:val="en-US"/>
        </w:rPr>
        <w:tab/>
        <w:t xml:space="preserve">FollowE.push_back(14); </w:t>
      </w:r>
    </w:p>
    <w:p w:rsidR="003F1133" w:rsidRPr="003F1133" w:rsidRDefault="003F1133" w:rsidP="003F1133">
      <w:pPr>
        <w:rPr>
          <w:lang w:val="en-US"/>
        </w:rPr>
      </w:pPr>
      <w:r w:rsidRPr="003F1133">
        <w:rPr>
          <w:lang w:val="en-US"/>
        </w:rPr>
        <w:tab/>
        <w:t xml:space="preserve">FollowE.push_back(15); </w:t>
      </w:r>
    </w:p>
    <w:p w:rsidR="003F1133" w:rsidRPr="003F1133" w:rsidRDefault="003F1133" w:rsidP="003F1133">
      <w:pPr>
        <w:rPr>
          <w:lang w:val="en-US"/>
        </w:rPr>
      </w:pPr>
      <w:r w:rsidRPr="003F1133">
        <w:rPr>
          <w:lang w:val="en-US"/>
        </w:rPr>
        <w:tab/>
        <w:t>FollowE.push_back(16);</w:t>
      </w:r>
    </w:p>
    <w:p w:rsidR="003F1133" w:rsidRPr="003F1133" w:rsidRDefault="003F1133" w:rsidP="003F1133">
      <w:pPr>
        <w:rPr>
          <w:lang w:val="en-US"/>
        </w:rPr>
      </w:pPr>
      <w:r w:rsidRPr="003F1133">
        <w:rPr>
          <w:lang w:val="en-US"/>
        </w:rPr>
        <w:tab/>
        <w:t>// follow T arithmetic</w:t>
      </w:r>
    </w:p>
    <w:p w:rsidR="003F1133" w:rsidRPr="003F1133" w:rsidRDefault="003F1133" w:rsidP="003F1133">
      <w:pPr>
        <w:rPr>
          <w:lang w:val="en-US"/>
        </w:rPr>
      </w:pPr>
      <w:r w:rsidRPr="003F1133">
        <w:rPr>
          <w:lang w:val="en-US"/>
        </w:rPr>
        <w:tab/>
        <w:t xml:space="preserve">FollowT.push_back(1); </w:t>
      </w:r>
    </w:p>
    <w:p w:rsidR="003F1133" w:rsidRPr="003F1133" w:rsidRDefault="003F1133" w:rsidP="003F1133">
      <w:pPr>
        <w:rPr>
          <w:lang w:val="en-US"/>
        </w:rPr>
      </w:pPr>
      <w:r w:rsidRPr="003F1133">
        <w:rPr>
          <w:lang w:val="en-US"/>
        </w:rPr>
        <w:tab/>
        <w:t xml:space="preserve">FollowT.push_back(2); </w:t>
      </w:r>
    </w:p>
    <w:p w:rsidR="003F1133" w:rsidRPr="003F1133" w:rsidRDefault="003F1133" w:rsidP="003F1133">
      <w:pPr>
        <w:rPr>
          <w:lang w:val="en-US"/>
        </w:rPr>
      </w:pPr>
      <w:r w:rsidRPr="003F1133">
        <w:rPr>
          <w:lang w:val="en-US"/>
        </w:rPr>
        <w:tab/>
        <w:t xml:space="preserve">FollowT.push_back(6); </w:t>
      </w:r>
    </w:p>
    <w:p w:rsidR="003F1133" w:rsidRPr="003F1133" w:rsidRDefault="003F1133" w:rsidP="003F1133">
      <w:pPr>
        <w:rPr>
          <w:lang w:val="en-US"/>
        </w:rPr>
      </w:pPr>
      <w:r w:rsidRPr="003F1133">
        <w:rPr>
          <w:lang w:val="en-US"/>
        </w:rPr>
        <w:tab/>
        <w:t xml:space="preserve">FollowT.push_back(7); </w:t>
      </w:r>
    </w:p>
    <w:p w:rsidR="003F1133" w:rsidRPr="003F1133" w:rsidRDefault="003F1133" w:rsidP="003F1133">
      <w:pPr>
        <w:rPr>
          <w:lang w:val="en-US"/>
        </w:rPr>
      </w:pPr>
      <w:r w:rsidRPr="003F1133">
        <w:rPr>
          <w:lang w:val="en-US"/>
        </w:rPr>
        <w:tab/>
        <w:t xml:space="preserve">FollowT.push_back(8); </w:t>
      </w:r>
    </w:p>
    <w:p w:rsidR="003F1133" w:rsidRPr="003F1133" w:rsidRDefault="003F1133" w:rsidP="003F1133">
      <w:pPr>
        <w:rPr>
          <w:lang w:val="en-US"/>
        </w:rPr>
      </w:pPr>
      <w:r w:rsidRPr="003F1133">
        <w:rPr>
          <w:lang w:val="en-US"/>
        </w:rPr>
        <w:tab/>
        <w:t xml:space="preserve">FollowT.push_back(9); </w:t>
      </w:r>
    </w:p>
    <w:p w:rsidR="003F1133" w:rsidRPr="003F1133" w:rsidRDefault="003F1133" w:rsidP="003F1133">
      <w:pPr>
        <w:rPr>
          <w:lang w:val="en-US"/>
        </w:rPr>
      </w:pPr>
      <w:r w:rsidRPr="003F1133">
        <w:rPr>
          <w:lang w:val="en-US"/>
        </w:rPr>
        <w:tab/>
        <w:t xml:space="preserve">FollowT.push_back(11); </w:t>
      </w:r>
    </w:p>
    <w:p w:rsidR="003F1133" w:rsidRPr="003F1133" w:rsidRDefault="003F1133" w:rsidP="003F1133">
      <w:pPr>
        <w:rPr>
          <w:lang w:val="en-US"/>
        </w:rPr>
      </w:pPr>
      <w:r w:rsidRPr="003F1133">
        <w:rPr>
          <w:lang w:val="en-US"/>
        </w:rPr>
        <w:tab/>
        <w:t xml:space="preserve">FollowT.push_back(13); </w:t>
      </w:r>
    </w:p>
    <w:p w:rsidR="003F1133" w:rsidRPr="003F1133" w:rsidRDefault="003F1133" w:rsidP="003F1133">
      <w:pPr>
        <w:rPr>
          <w:lang w:val="en-US"/>
        </w:rPr>
      </w:pPr>
      <w:r w:rsidRPr="003F1133">
        <w:rPr>
          <w:lang w:val="en-US"/>
        </w:rPr>
        <w:tab/>
        <w:t>FollowT.push_back(14);</w:t>
      </w:r>
    </w:p>
    <w:p w:rsidR="003F1133" w:rsidRPr="003F1133" w:rsidRDefault="003F1133" w:rsidP="003F1133">
      <w:pPr>
        <w:rPr>
          <w:lang w:val="en-US"/>
        </w:rPr>
      </w:pPr>
      <w:r w:rsidRPr="003F1133">
        <w:rPr>
          <w:lang w:val="en-US"/>
        </w:rPr>
        <w:tab/>
        <w:t xml:space="preserve">FollowT.push_back(15); </w:t>
      </w:r>
    </w:p>
    <w:p w:rsidR="003F1133" w:rsidRPr="003F1133" w:rsidRDefault="003F1133" w:rsidP="003F1133">
      <w:pPr>
        <w:rPr>
          <w:lang w:val="en-US"/>
        </w:rPr>
      </w:pPr>
      <w:r w:rsidRPr="003F1133">
        <w:rPr>
          <w:lang w:val="en-US"/>
        </w:rPr>
        <w:tab/>
        <w:t>FollowT.push_back(16);</w:t>
      </w:r>
    </w:p>
    <w:p w:rsidR="003F1133" w:rsidRPr="003F1133" w:rsidRDefault="003F1133" w:rsidP="003F1133">
      <w:pPr>
        <w:rPr>
          <w:lang w:val="en-US"/>
        </w:rPr>
      </w:pPr>
      <w:r w:rsidRPr="003F1133">
        <w:rPr>
          <w:lang w:val="en-US"/>
        </w:rPr>
        <w:tab/>
        <w:t>// follow logic</w:t>
      </w:r>
    </w:p>
    <w:p w:rsidR="003F1133" w:rsidRPr="003F1133" w:rsidRDefault="003F1133" w:rsidP="003F1133">
      <w:pPr>
        <w:rPr>
          <w:lang w:val="en-US"/>
        </w:rPr>
      </w:pPr>
      <w:r w:rsidRPr="003F1133">
        <w:rPr>
          <w:lang w:val="en-US"/>
        </w:rPr>
        <w:tab/>
        <w:t xml:space="preserve">FollowL.push_back(6); </w:t>
      </w:r>
    </w:p>
    <w:p w:rsidR="003F1133" w:rsidRPr="003F1133" w:rsidRDefault="003F1133" w:rsidP="003F1133">
      <w:pPr>
        <w:rPr>
          <w:lang w:val="en-US"/>
        </w:rPr>
      </w:pPr>
      <w:r w:rsidRPr="003F1133">
        <w:rPr>
          <w:lang w:val="en-US"/>
        </w:rPr>
        <w:tab/>
        <w:t>FollowL.push_back(11);</w:t>
      </w:r>
    </w:p>
    <w:p w:rsidR="003F1133" w:rsidRPr="003F1133" w:rsidRDefault="003F1133" w:rsidP="003F1133">
      <w:pPr>
        <w:rPr>
          <w:lang w:val="en-US"/>
        </w:rPr>
      </w:pPr>
      <w:r w:rsidRPr="003F1133">
        <w:rPr>
          <w:lang w:val="en-US"/>
        </w:rPr>
        <w:tab/>
        <w:t xml:space="preserve">FollowL.push_back(13); </w:t>
      </w:r>
    </w:p>
    <w:p w:rsidR="003F1133" w:rsidRPr="003F1133" w:rsidRDefault="003F1133" w:rsidP="003F1133">
      <w:pPr>
        <w:rPr>
          <w:lang w:val="en-US"/>
        </w:rPr>
      </w:pPr>
      <w:r w:rsidRPr="003F1133">
        <w:rPr>
          <w:lang w:val="en-US"/>
        </w:rPr>
        <w:tab/>
        <w:t>FollowL.push_back(15);</w:t>
      </w:r>
    </w:p>
    <w:p w:rsidR="003F1133" w:rsidRPr="003F1133" w:rsidRDefault="003F1133" w:rsidP="003F1133">
      <w:pPr>
        <w:rPr>
          <w:lang w:val="en-US"/>
        </w:rPr>
      </w:pPr>
      <w:r w:rsidRPr="003F1133">
        <w:rPr>
          <w:lang w:val="en-US"/>
        </w:rPr>
        <w:tab/>
        <w:t>//</w:t>
      </w:r>
    </w:p>
    <w:p w:rsidR="003F1133" w:rsidRPr="003F1133" w:rsidRDefault="003F1133" w:rsidP="003F1133">
      <w:pPr>
        <w:rPr>
          <w:lang w:val="en-US"/>
        </w:rPr>
      </w:pPr>
      <w:r w:rsidRPr="003F1133">
        <w:rPr>
          <w:lang w:val="en-US"/>
        </w:rPr>
        <w:tab/>
        <w:t xml:space="preserve">SINGLE.push_back(7); </w:t>
      </w:r>
    </w:p>
    <w:p w:rsidR="003F1133" w:rsidRPr="003F1133" w:rsidRDefault="003F1133" w:rsidP="003F1133">
      <w:pPr>
        <w:rPr>
          <w:lang w:val="en-US"/>
        </w:rPr>
      </w:pPr>
      <w:r w:rsidRPr="003F1133">
        <w:rPr>
          <w:lang w:val="en-US"/>
        </w:rPr>
        <w:tab/>
        <w:t>SINGLE.push_back(8);</w:t>
      </w:r>
    </w:p>
    <w:p w:rsidR="003F1133" w:rsidRPr="003F1133" w:rsidRDefault="003F1133" w:rsidP="003F1133">
      <w:pPr>
        <w:rPr>
          <w:lang w:val="en-US"/>
        </w:rPr>
      </w:pPr>
      <w:r w:rsidRPr="003F1133">
        <w:rPr>
          <w:lang w:val="en-US"/>
        </w:rPr>
        <w:tab/>
        <w:t>SINGLE.push_back(9);</w:t>
      </w:r>
    </w:p>
    <w:p w:rsidR="003F1133" w:rsidRPr="003F1133" w:rsidRDefault="003F1133" w:rsidP="003F1133">
      <w:pPr>
        <w:rPr>
          <w:lang w:val="en-US"/>
        </w:rPr>
      </w:pPr>
      <w:r w:rsidRPr="003F1133">
        <w:rPr>
          <w:lang w:val="en-US"/>
        </w:rPr>
        <w:tab/>
        <w:t>SINGLE.push_back(18);</w:t>
      </w:r>
    </w:p>
    <w:p w:rsidR="003F1133" w:rsidRPr="003F1133" w:rsidRDefault="003F1133" w:rsidP="003F1133">
      <w:pPr>
        <w:rPr>
          <w:lang w:val="en-US"/>
        </w:rPr>
      </w:pPr>
      <w:r w:rsidRPr="003F1133">
        <w:rPr>
          <w:lang w:val="en-US"/>
        </w:rPr>
        <w:tab/>
        <w:t>//</w:t>
      </w:r>
    </w:p>
    <w:p w:rsidR="003F1133" w:rsidRPr="003F1133" w:rsidRDefault="003F1133" w:rsidP="003F1133">
      <w:pPr>
        <w:rPr>
          <w:lang w:val="en-US"/>
        </w:rPr>
      </w:pPr>
      <w:r w:rsidRPr="003F1133">
        <w:rPr>
          <w:lang w:val="en-US"/>
        </w:rPr>
        <w:tab/>
        <w:t xml:space="preserve">DOUBLE.push_back(0); </w:t>
      </w:r>
    </w:p>
    <w:p w:rsidR="003F1133" w:rsidRPr="003F1133" w:rsidRDefault="003F1133" w:rsidP="003F1133">
      <w:pPr>
        <w:rPr>
          <w:lang w:val="en-US"/>
        </w:rPr>
      </w:pPr>
      <w:r w:rsidRPr="003F1133">
        <w:rPr>
          <w:lang w:val="en-US"/>
        </w:rPr>
        <w:tab/>
        <w:t>DOUBLE.push_back(1);</w:t>
      </w:r>
    </w:p>
    <w:p w:rsidR="003F1133" w:rsidRPr="003F1133" w:rsidRDefault="003F1133" w:rsidP="003F1133">
      <w:pPr>
        <w:rPr>
          <w:lang w:val="en-US"/>
        </w:rPr>
      </w:pPr>
      <w:r w:rsidRPr="003F1133">
        <w:rPr>
          <w:lang w:val="en-US"/>
        </w:rPr>
        <w:tab/>
        <w:t>DOUBLE.push_back(2);</w:t>
      </w:r>
    </w:p>
    <w:p w:rsidR="003F1133" w:rsidRPr="003F1133" w:rsidRDefault="003F1133" w:rsidP="003F1133">
      <w:pPr>
        <w:rPr>
          <w:lang w:val="en-US"/>
        </w:rPr>
      </w:pPr>
      <w:r w:rsidRPr="003F1133">
        <w:rPr>
          <w:lang w:val="en-US"/>
        </w:rPr>
        <w:tab/>
        <w:t>DOUBLE.push_back(3);</w:t>
      </w:r>
    </w:p>
    <w:p w:rsidR="003F1133" w:rsidRPr="003F1133" w:rsidRDefault="003F1133" w:rsidP="003F1133">
      <w:pPr>
        <w:rPr>
          <w:lang w:val="en-US"/>
        </w:rPr>
      </w:pPr>
      <w:r w:rsidRPr="003F1133">
        <w:rPr>
          <w:lang w:val="en-US"/>
        </w:rPr>
        <w:tab/>
        <w:t>//</w:t>
      </w:r>
    </w:p>
    <w:p w:rsidR="003F1133" w:rsidRPr="003F1133" w:rsidRDefault="003F1133" w:rsidP="003F1133">
      <w:pPr>
        <w:rPr>
          <w:lang w:val="en-US"/>
        </w:rPr>
      </w:pPr>
      <w:r w:rsidRPr="003F1133">
        <w:rPr>
          <w:lang w:val="en-US"/>
        </w:rPr>
        <w:tab/>
        <w:t>LITERACY.push_back(2);</w:t>
      </w:r>
    </w:p>
    <w:p w:rsidR="003F1133" w:rsidRPr="003F1133" w:rsidRDefault="003F1133" w:rsidP="003F1133">
      <w:pPr>
        <w:rPr>
          <w:lang w:val="en-US"/>
        </w:rPr>
      </w:pPr>
      <w:r w:rsidRPr="003F1133">
        <w:rPr>
          <w:lang w:val="en-US"/>
        </w:rPr>
        <w:tab/>
        <w:t>LITERACY.push_back(4);</w:t>
      </w:r>
    </w:p>
    <w:p w:rsidR="003F1133" w:rsidRPr="003F1133" w:rsidRDefault="003F1133" w:rsidP="003F1133">
      <w:pPr>
        <w:rPr>
          <w:lang w:val="en-US"/>
        </w:rPr>
      </w:pPr>
      <w:r w:rsidRPr="003F1133">
        <w:rPr>
          <w:lang w:val="en-US"/>
        </w:rPr>
        <w:tab/>
        <w:t>LITERACY.push_back(8);</w:t>
      </w:r>
    </w:p>
    <w:p w:rsidR="003F1133" w:rsidRPr="003F1133" w:rsidRDefault="003F1133" w:rsidP="003F1133">
      <w:pPr>
        <w:rPr>
          <w:lang w:val="en-US"/>
        </w:rPr>
      </w:pPr>
      <w:r w:rsidRPr="003F1133">
        <w:rPr>
          <w:lang w:val="en-US"/>
        </w:rPr>
        <w:tab/>
        <w:t>LITERACY.push_back(9);</w:t>
      </w:r>
    </w:p>
    <w:p w:rsidR="003F1133" w:rsidRPr="003F1133" w:rsidRDefault="003F1133" w:rsidP="003F1133">
      <w:pPr>
        <w:rPr>
          <w:lang w:val="en-US"/>
        </w:rPr>
      </w:pPr>
      <w:r w:rsidRPr="003F1133">
        <w:rPr>
          <w:lang w:val="en-US"/>
        </w:rPr>
        <w:tab/>
        <w:t>LITERACY.push_back(10);</w:t>
      </w:r>
    </w:p>
    <w:p w:rsidR="003F1133" w:rsidRPr="003F1133" w:rsidRDefault="003F1133" w:rsidP="003F1133">
      <w:pPr>
        <w:rPr>
          <w:lang w:val="en-US"/>
        </w:rPr>
      </w:pPr>
      <w:r w:rsidRPr="003F1133">
        <w:rPr>
          <w:lang w:val="en-US"/>
        </w:rPr>
        <w:tab/>
        <w:t>LITERACY.push_back(12);</w:t>
      </w:r>
    </w:p>
    <w:p w:rsidR="003F1133" w:rsidRPr="003F1133" w:rsidRDefault="003F1133" w:rsidP="003F1133">
      <w:pPr>
        <w:rPr>
          <w:lang w:val="en-US"/>
        </w:rPr>
      </w:pPr>
      <w:r w:rsidRPr="003F1133">
        <w:rPr>
          <w:lang w:val="en-US"/>
        </w:rPr>
        <w:tab/>
        <w:t>LITERACY.push_back(16);</w:t>
      </w:r>
    </w:p>
    <w:p w:rsidR="003F1133" w:rsidRPr="003F1133" w:rsidRDefault="003F1133" w:rsidP="003F1133">
      <w:pPr>
        <w:rPr>
          <w:lang w:val="en-US"/>
        </w:rPr>
      </w:pPr>
      <w:r w:rsidRPr="003F1133">
        <w:rPr>
          <w:lang w:val="en-US"/>
        </w:rPr>
        <w:tab/>
        <w:t>LITERACY.push_back(19);</w:t>
      </w:r>
    </w:p>
    <w:p w:rsidR="003F1133" w:rsidRPr="003F1133" w:rsidRDefault="003F1133" w:rsidP="003F1133">
      <w:pPr>
        <w:rPr>
          <w:lang w:val="en-US"/>
        </w:rPr>
      </w:pPr>
      <w:r w:rsidRPr="003F1133">
        <w:rPr>
          <w:lang w:val="en-US"/>
        </w:rPr>
        <w:tab/>
        <w:t>LITERACY.push_back(20);</w:t>
      </w:r>
    </w:p>
    <w:p w:rsidR="003F1133" w:rsidRPr="003F1133" w:rsidRDefault="003F1133" w:rsidP="003F1133">
      <w:pPr>
        <w:rPr>
          <w:lang w:val="en-US"/>
        </w:rPr>
      </w:pPr>
      <w:r w:rsidRPr="003F1133">
        <w:rPr>
          <w:lang w:val="en-US"/>
        </w:rPr>
        <w:tab/>
        <w:t>LITERACY.push_back(21);</w:t>
      </w:r>
    </w:p>
    <w:p w:rsidR="003F1133" w:rsidRPr="003F1133" w:rsidRDefault="003F1133" w:rsidP="003F1133">
      <w:pPr>
        <w:rPr>
          <w:lang w:val="en-US"/>
        </w:rPr>
      </w:pPr>
      <w:r w:rsidRPr="003F1133">
        <w:rPr>
          <w:lang w:val="en-US"/>
        </w:rPr>
        <w:tab/>
        <w:t>LITERACY.push_back(22);</w:t>
      </w:r>
    </w:p>
    <w:p w:rsidR="003F1133" w:rsidRPr="003F1133" w:rsidRDefault="003F1133" w:rsidP="003F1133">
      <w:pPr>
        <w:rPr>
          <w:lang w:val="en-US"/>
        </w:rPr>
      </w:pPr>
      <w:r w:rsidRPr="003F1133">
        <w:rPr>
          <w:lang w:val="en-US"/>
        </w:rPr>
        <w:tab/>
        <w:t>LITERACY.push_back(23);</w:t>
      </w:r>
    </w:p>
    <w:p w:rsidR="003F1133" w:rsidRPr="003F1133" w:rsidRDefault="003F1133" w:rsidP="003F1133">
      <w:pPr>
        <w:rPr>
          <w:lang w:val="en-US"/>
        </w:rPr>
      </w:pPr>
      <w:r w:rsidRPr="003F1133">
        <w:rPr>
          <w:lang w:val="en-US"/>
        </w:rPr>
        <w:tab/>
        <w:t>LITERACY.push_back(25);</w:t>
      </w:r>
    </w:p>
    <w:p w:rsidR="003F1133" w:rsidRPr="003F1133" w:rsidRDefault="003F1133" w:rsidP="003F1133">
      <w:pPr>
        <w:rPr>
          <w:lang w:val="en-US"/>
        </w:rPr>
      </w:pPr>
      <w:r w:rsidRPr="003F1133">
        <w:rPr>
          <w:lang w:val="en-US"/>
        </w:rPr>
        <w:tab/>
        <w:t>LITERACY.push_back(26);</w:t>
      </w:r>
    </w:p>
    <w:p w:rsidR="003F1133" w:rsidRPr="003F1133" w:rsidRDefault="003F1133" w:rsidP="003F1133">
      <w:pPr>
        <w:rPr>
          <w:lang w:val="en-US"/>
        </w:rPr>
      </w:pPr>
      <w:r w:rsidRPr="003F1133">
        <w:rPr>
          <w:lang w:val="en-US"/>
        </w:rPr>
        <w:tab/>
        <w:t>LITERACY.push_back(27);</w:t>
      </w:r>
    </w:p>
    <w:p w:rsidR="003F1133" w:rsidRPr="003F1133" w:rsidRDefault="003F1133" w:rsidP="003F1133">
      <w:pPr>
        <w:rPr>
          <w:lang w:val="en-US"/>
        </w:rPr>
      </w:pPr>
      <w:r w:rsidRPr="003F1133">
        <w:rPr>
          <w:lang w:val="en-US"/>
        </w:rPr>
        <w:tab/>
        <w:t>//</w:t>
      </w:r>
    </w:p>
    <w:p w:rsidR="003F1133" w:rsidRPr="003F1133" w:rsidRDefault="003F1133" w:rsidP="003F1133">
      <w:pPr>
        <w:rPr>
          <w:lang w:val="en-US"/>
        </w:rPr>
      </w:pPr>
      <w:r w:rsidRPr="003F1133">
        <w:rPr>
          <w:lang w:val="en-US"/>
        </w:rPr>
        <w:tab/>
        <w:t>for (int i = 0; i &lt; 0; i++) {}</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void LexicalParser::error() {</w:t>
      </w:r>
    </w:p>
    <w:p w:rsidR="003F1133" w:rsidRPr="003F1133" w:rsidRDefault="003F1133" w:rsidP="003F1133">
      <w:pPr>
        <w:rPr>
          <w:lang w:val="en-US"/>
        </w:rPr>
      </w:pPr>
      <w:r w:rsidRPr="003F1133">
        <w:rPr>
          <w:lang w:val="en-US"/>
        </w:rPr>
        <w:tab/>
        <w:t>cout &lt;&lt; "Incorrect symbol" &lt;&lt; endl;</w:t>
      </w:r>
    </w:p>
    <w:p w:rsidR="003F1133" w:rsidRPr="003F1133" w:rsidRDefault="003F1133" w:rsidP="003F1133">
      <w:pPr>
        <w:rPr>
          <w:lang w:val="en-US"/>
        </w:rPr>
      </w:pPr>
      <w:r w:rsidRPr="003F1133">
        <w:rPr>
          <w:lang w:val="en-US"/>
        </w:rPr>
        <w:tab/>
        <w:t>exit(1);</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class SyntaxParser {</w:t>
      </w:r>
    </w:p>
    <w:p w:rsidR="003F1133" w:rsidRPr="003F1133" w:rsidRDefault="003F1133" w:rsidP="003F1133">
      <w:pPr>
        <w:rPr>
          <w:lang w:val="en-US"/>
        </w:rPr>
      </w:pPr>
      <w:r w:rsidRPr="003F1133">
        <w:rPr>
          <w:lang w:val="en-US"/>
        </w:rPr>
        <w:t>public:</w:t>
      </w:r>
    </w:p>
    <w:p w:rsidR="003F1133" w:rsidRPr="003F1133" w:rsidRDefault="003F1133" w:rsidP="003F1133">
      <w:pPr>
        <w:rPr>
          <w:lang w:val="en-US"/>
        </w:rPr>
      </w:pPr>
      <w:r w:rsidRPr="003F1133">
        <w:rPr>
          <w:lang w:val="en-US"/>
        </w:rPr>
        <w:tab/>
        <w:t>SyntaxParser();</w:t>
      </w:r>
    </w:p>
    <w:p w:rsidR="003F1133" w:rsidRPr="003F1133" w:rsidRDefault="003F1133" w:rsidP="003F1133">
      <w:pPr>
        <w:rPr>
          <w:lang w:val="en-US"/>
        </w:rPr>
      </w:pPr>
      <w:r w:rsidRPr="003F1133">
        <w:rPr>
          <w:lang w:val="en-US"/>
        </w:rPr>
        <w:tab/>
        <w:t>~SyntaxParser();</w:t>
      </w:r>
    </w:p>
    <w:p w:rsidR="003F1133" w:rsidRPr="003F1133" w:rsidRDefault="003F1133" w:rsidP="003F1133">
      <w:pPr>
        <w:rPr>
          <w:lang w:val="en-US"/>
        </w:rPr>
      </w:pPr>
    </w:p>
    <w:p w:rsidR="003F1133" w:rsidRPr="003F1133" w:rsidRDefault="003F1133" w:rsidP="003F1133">
      <w:pPr>
        <w:rPr>
          <w:lang w:val="en-US"/>
        </w:rPr>
      </w:pPr>
      <w:r w:rsidRPr="003F1133">
        <w:rPr>
          <w:lang w:val="en-US"/>
        </w:rPr>
        <w:tab/>
        <w:t>char t_a;</w:t>
      </w:r>
    </w:p>
    <w:p w:rsidR="003F1133" w:rsidRPr="003F1133" w:rsidRDefault="003F1133" w:rsidP="003F1133">
      <w:pPr>
        <w:rPr>
          <w:lang w:val="en-US"/>
        </w:rPr>
      </w:pPr>
      <w:r w:rsidRPr="003F1133">
        <w:rPr>
          <w:lang w:val="en-US"/>
        </w:rPr>
        <w:tab/>
        <w:t>int t_n,</w:t>
      </w:r>
    </w:p>
    <w:p w:rsidR="003F1133" w:rsidRPr="003F1133" w:rsidRDefault="003F1133" w:rsidP="003F1133">
      <w:pPr>
        <w:rPr>
          <w:lang w:val="en-US"/>
        </w:rPr>
      </w:pPr>
      <w:r w:rsidRPr="003F1133">
        <w:rPr>
          <w:lang w:val="en-US"/>
        </w:rPr>
        <w:tab/>
      </w:r>
      <w:r w:rsidRPr="003F1133">
        <w:rPr>
          <w:lang w:val="en-US"/>
        </w:rPr>
        <w:tab/>
        <w:t>labelCount,</w:t>
      </w:r>
    </w:p>
    <w:p w:rsidR="003F1133" w:rsidRPr="003F1133" w:rsidRDefault="003F1133" w:rsidP="003F1133">
      <w:pPr>
        <w:rPr>
          <w:lang w:val="en-US"/>
        </w:rPr>
      </w:pPr>
      <w:r w:rsidRPr="003F1133">
        <w:rPr>
          <w:lang w:val="en-US"/>
        </w:rPr>
        <w:tab/>
      </w:r>
      <w:r w:rsidRPr="003F1133">
        <w:rPr>
          <w:lang w:val="en-US"/>
        </w:rPr>
        <w:tab/>
        <w:t>cmpType,</w:t>
      </w:r>
    </w:p>
    <w:p w:rsidR="003F1133" w:rsidRPr="003F1133" w:rsidRDefault="003F1133" w:rsidP="003F1133">
      <w:pPr>
        <w:rPr>
          <w:lang w:val="en-US"/>
        </w:rPr>
      </w:pPr>
      <w:r w:rsidRPr="003F1133">
        <w:rPr>
          <w:lang w:val="en-US"/>
        </w:rPr>
        <w:tab/>
      </w:r>
      <w:r w:rsidRPr="003F1133">
        <w:rPr>
          <w:lang w:val="en-US"/>
        </w:rPr>
        <w:tab/>
        <w:t>currenIdentifier,</w:t>
      </w:r>
    </w:p>
    <w:p w:rsidR="003F1133" w:rsidRPr="003F1133" w:rsidRDefault="003F1133" w:rsidP="003F1133">
      <w:pPr>
        <w:rPr>
          <w:lang w:val="en-US"/>
        </w:rPr>
      </w:pPr>
      <w:r w:rsidRPr="003F1133">
        <w:rPr>
          <w:lang w:val="en-US"/>
        </w:rPr>
        <w:tab/>
      </w:r>
      <w:r w:rsidRPr="003F1133">
        <w:rPr>
          <w:lang w:val="en-US"/>
        </w:rPr>
        <w:tab/>
        <w:t>baseType,</w:t>
      </w:r>
    </w:p>
    <w:p w:rsidR="003F1133" w:rsidRPr="003F1133" w:rsidRDefault="003F1133" w:rsidP="003F1133">
      <w:pPr>
        <w:rPr>
          <w:lang w:val="en-US"/>
        </w:rPr>
      </w:pPr>
      <w:r w:rsidRPr="003F1133">
        <w:rPr>
          <w:lang w:val="en-US"/>
        </w:rPr>
        <w:tab/>
      </w:r>
      <w:r w:rsidRPr="003F1133">
        <w:rPr>
          <w:lang w:val="en-US"/>
        </w:rPr>
        <w:tab/>
        <w:t>arraySize;</w:t>
      </w:r>
    </w:p>
    <w:p w:rsidR="003F1133" w:rsidRPr="003F1133" w:rsidRDefault="003F1133" w:rsidP="003F1133">
      <w:pPr>
        <w:rPr>
          <w:lang w:val="en-US"/>
        </w:rPr>
      </w:pPr>
      <w:r w:rsidRPr="003F1133">
        <w:rPr>
          <w:lang w:val="en-US"/>
        </w:rPr>
        <w:tab/>
        <w:t>FILE *asm_code, *asm_variables;</w:t>
      </w:r>
    </w:p>
    <w:p w:rsidR="003F1133" w:rsidRPr="003F1133" w:rsidRDefault="003F1133" w:rsidP="003F1133">
      <w:pPr>
        <w:rPr>
          <w:lang w:val="en-US"/>
        </w:rPr>
      </w:pPr>
    </w:p>
    <w:p w:rsidR="003F1133" w:rsidRPr="003F1133" w:rsidRDefault="003F1133" w:rsidP="003F1133">
      <w:pPr>
        <w:rPr>
          <w:lang w:val="en-US"/>
        </w:rPr>
      </w:pPr>
      <w:r w:rsidRPr="003F1133">
        <w:rPr>
          <w:lang w:val="en-US"/>
        </w:rPr>
        <w:tab/>
        <w:t>void scan(bool arg);</w:t>
      </w:r>
    </w:p>
    <w:p w:rsidR="003F1133" w:rsidRPr="003F1133" w:rsidRDefault="003F1133" w:rsidP="003F1133">
      <w:pPr>
        <w:rPr>
          <w:lang w:val="en-US"/>
        </w:rPr>
      </w:pPr>
      <w:r w:rsidRPr="003F1133">
        <w:rPr>
          <w:lang w:val="en-US"/>
        </w:rPr>
        <w:tab/>
      </w:r>
    </w:p>
    <w:p w:rsidR="003F1133" w:rsidRPr="003F1133" w:rsidRDefault="003F1133" w:rsidP="003F1133">
      <w:pPr>
        <w:rPr>
          <w:lang w:val="en-US"/>
        </w:rPr>
      </w:pPr>
      <w:r w:rsidRPr="003F1133">
        <w:rPr>
          <w:lang w:val="en-US"/>
        </w:rPr>
        <w:tab/>
        <w:t>bool inFollow(int x, vector&lt;int&gt; array);</w:t>
      </w:r>
    </w:p>
    <w:p w:rsidR="003F1133" w:rsidRPr="003F1133" w:rsidRDefault="003F1133" w:rsidP="003F1133">
      <w:pPr>
        <w:rPr>
          <w:lang w:val="en-US"/>
        </w:rPr>
      </w:pPr>
      <w:r w:rsidRPr="003F1133">
        <w:rPr>
          <w:lang w:val="en-US"/>
        </w:rPr>
        <w:tab/>
        <w:t>string generateAsmLabel();</w:t>
      </w:r>
    </w:p>
    <w:p w:rsidR="003F1133" w:rsidRPr="003F1133" w:rsidRDefault="003F1133" w:rsidP="003F1133">
      <w:pPr>
        <w:rPr>
          <w:lang w:val="en-US"/>
        </w:rPr>
      </w:pPr>
    </w:p>
    <w:p w:rsidR="003F1133" w:rsidRPr="003F1133" w:rsidRDefault="003F1133" w:rsidP="003F1133">
      <w:pPr>
        <w:rPr>
          <w:lang w:val="en-US"/>
        </w:rPr>
      </w:pPr>
      <w:r w:rsidRPr="003F1133">
        <w:rPr>
          <w:lang w:val="en-US"/>
        </w:rPr>
        <w:tab/>
        <w:t>void E();</w:t>
      </w:r>
    </w:p>
    <w:p w:rsidR="003F1133" w:rsidRPr="003F1133" w:rsidRDefault="003F1133" w:rsidP="003F1133">
      <w:pPr>
        <w:rPr>
          <w:lang w:val="en-US"/>
        </w:rPr>
      </w:pPr>
      <w:r w:rsidRPr="003F1133">
        <w:rPr>
          <w:lang w:val="en-US"/>
        </w:rPr>
        <w:tab/>
        <w:t>void T();</w:t>
      </w:r>
    </w:p>
    <w:p w:rsidR="003F1133" w:rsidRPr="003F1133" w:rsidRDefault="003F1133" w:rsidP="003F1133">
      <w:pPr>
        <w:rPr>
          <w:lang w:val="en-US"/>
        </w:rPr>
      </w:pPr>
      <w:r w:rsidRPr="003F1133">
        <w:rPr>
          <w:lang w:val="en-US"/>
        </w:rPr>
        <w:tab/>
        <w:t>void F();</w:t>
      </w:r>
    </w:p>
    <w:p w:rsidR="003F1133" w:rsidRPr="003F1133" w:rsidRDefault="003F1133" w:rsidP="003F1133">
      <w:pPr>
        <w:rPr>
          <w:lang w:val="en-US"/>
        </w:rPr>
      </w:pPr>
      <w:r w:rsidRPr="003F1133">
        <w:rPr>
          <w:lang w:val="en-US"/>
        </w:rPr>
        <w:tab/>
        <w:t>void EL();</w:t>
      </w:r>
    </w:p>
    <w:p w:rsidR="003F1133" w:rsidRPr="003F1133" w:rsidRDefault="003F1133" w:rsidP="003F1133">
      <w:pPr>
        <w:rPr>
          <w:lang w:val="en-US"/>
        </w:rPr>
      </w:pPr>
      <w:r w:rsidRPr="003F1133">
        <w:rPr>
          <w:lang w:val="en-US"/>
        </w:rPr>
        <w:tab/>
        <w:t>void TL();</w:t>
      </w:r>
    </w:p>
    <w:p w:rsidR="003F1133" w:rsidRPr="003F1133" w:rsidRDefault="003F1133" w:rsidP="003F1133">
      <w:pPr>
        <w:rPr>
          <w:lang w:val="en-US"/>
        </w:rPr>
      </w:pPr>
      <w:r w:rsidRPr="003F1133">
        <w:rPr>
          <w:lang w:val="en-US"/>
        </w:rPr>
        <w:tab/>
        <w:t>void FL();</w:t>
      </w:r>
    </w:p>
    <w:p w:rsidR="003F1133" w:rsidRPr="003F1133" w:rsidRDefault="003F1133" w:rsidP="003F1133">
      <w:pPr>
        <w:rPr>
          <w:lang w:val="en-US"/>
        </w:rPr>
      </w:pPr>
      <w:r w:rsidRPr="003F1133">
        <w:rPr>
          <w:lang w:val="en-US"/>
        </w:rPr>
        <w:tab/>
        <w:t>void Z();</w:t>
      </w:r>
    </w:p>
    <w:p w:rsidR="003F1133" w:rsidRPr="003F1133" w:rsidRDefault="003F1133" w:rsidP="003F1133">
      <w:pPr>
        <w:rPr>
          <w:lang w:val="en-US"/>
        </w:rPr>
      </w:pPr>
    </w:p>
    <w:p w:rsidR="003F1133" w:rsidRPr="003F1133" w:rsidRDefault="003F1133" w:rsidP="003F1133">
      <w:pPr>
        <w:rPr>
          <w:lang w:val="en-US"/>
        </w:rPr>
      </w:pPr>
      <w:r w:rsidRPr="003F1133">
        <w:rPr>
          <w:lang w:val="en-US"/>
        </w:rPr>
        <w:tab/>
        <w:t>void f_program();</w:t>
      </w:r>
    </w:p>
    <w:p w:rsidR="003F1133" w:rsidRPr="003F1133" w:rsidRDefault="003F1133" w:rsidP="003F1133">
      <w:pPr>
        <w:rPr>
          <w:lang w:val="en-US"/>
        </w:rPr>
      </w:pPr>
      <w:r w:rsidRPr="003F1133">
        <w:rPr>
          <w:lang w:val="en-US"/>
        </w:rPr>
        <w:tab/>
        <w:t>void f_variables();</w:t>
      </w:r>
    </w:p>
    <w:p w:rsidR="003F1133" w:rsidRPr="003F1133" w:rsidRDefault="003F1133" w:rsidP="003F1133">
      <w:pPr>
        <w:rPr>
          <w:lang w:val="en-US"/>
        </w:rPr>
      </w:pPr>
      <w:r w:rsidRPr="003F1133">
        <w:rPr>
          <w:lang w:val="en-US"/>
        </w:rPr>
        <w:tab/>
        <w:t>void f_type();</w:t>
      </w:r>
    </w:p>
    <w:p w:rsidR="003F1133" w:rsidRPr="003F1133" w:rsidRDefault="003F1133" w:rsidP="003F1133">
      <w:pPr>
        <w:rPr>
          <w:lang w:val="en-US"/>
        </w:rPr>
      </w:pPr>
      <w:r w:rsidRPr="003F1133">
        <w:rPr>
          <w:lang w:val="en-US"/>
        </w:rPr>
        <w:tab/>
        <w:t>void f_operatorsBlock();</w:t>
      </w:r>
    </w:p>
    <w:p w:rsidR="003F1133" w:rsidRPr="003F1133" w:rsidRDefault="003F1133" w:rsidP="003F1133">
      <w:pPr>
        <w:rPr>
          <w:lang w:val="en-US"/>
        </w:rPr>
      </w:pPr>
      <w:r w:rsidRPr="003F1133">
        <w:rPr>
          <w:lang w:val="en-US"/>
        </w:rPr>
        <w:tab/>
        <w:t>void f_operator();</w:t>
      </w:r>
    </w:p>
    <w:p w:rsidR="003F1133" w:rsidRPr="003F1133" w:rsidRDefault="003F1133" w:rsidP="003F1133">
      <w:pPr>
        <w:rPr>
          <w:lang w:val="en-US"/>
        </w:rPr>
      </w:pPr>
      <w:r w:rsidRPr="003F1133">
        <w:rPr>
          <w:lang w:val="en-US"/>
        </w:rPr>
        <w:tab/>
        <w:t>void f_if();</w:t>
      </w:r>
    </w:p>
    <w:p w:rsidR="003F1133" w:rsidRPr="003F1133" w:rsidRDefault="003F1133" w:rsidP="003F1133">
      <w:pPr>
        <w:rPr>
          <w:lang w:val="en-US"/>
        </w:rPr>
      </w:pPr>
      <w:r w:rsidRPr="003F1133">
        <w:rPr>
          <w:lang w:val="en-US"/>
        </w:rPr>
        <w:tab/>
        <w:t>void f_let();</w:t>
      </w:r>
    </w:p>
    <w:p w:rsidR="003F1133" w:rsidRPr="003F1133" w:rsidRDefault="003F1133" w:rsidP="003F1133">
      <w:pPr>
        <w:rPr>
          <w:lang w:val="en-US"/>
        </w:rPr>
      </w:pPr>
      <w:r w:rsidRPr="003F1133">
        <w:rPr>
          <w:lang w:val="en-US"/>
        </w:rPr>
        <w:tab/>
        <w:t>void f_while();</w:t>
      </w:r>
    </w:p>
    <w:p w:rsidR="003F1133" w:rsidRPr="003F1133" w:rsidRDefault="003F1133" w:rsidP="003F1133">
      <w:pPr>
        <w:rPr>
          <w:lang w:val="en-US"/>
        </w:rPr>
      </w:pPr>
      <w:r w:rsidRPr="003F1133">
        <w:rPr>
          <w:lang w:val="en-US"/>
        </w:rPr>
        <w:tab/>
        <w:t>void f_read(bool ln);</w:t>
      </w:r>
    </w:p>
    <w:p w:rsidR="003F1133" w:rsidRPr="003F1133" w:rsidRDefault="003F1133" w:rsidP="003F1133">
      <w:pPr>
        <w:rPr>
          <w:lang w:val="en-US"/>
        </w:rPr>
      </w:pPr>
      <w:r w:rsidRPr="003F1133">
        <w:rPr>
          <w:lang w:val="en-US"/>
        </w:rPr>
        <w:tab/>
        <w:t>void f_readInt(int idenNum);</w:t>
      </w:r>
    </w:p>
    <w:p w:rsidR="003F1133" w:rsidRPr="003F1133" w:rsidRDefault="003F1133" w:rsidP="003F1133">
      <w:pPr>
        <w:rPr>
          <w:lang w:val="en-US"/>
        </w:rPr>
      </w:pPr>
      <w:r w:rsidRPr="003F1133">
        <w:rPr>
          <w:lang w:val="en-US"/>
        </w:rPr>
        <w:tab/>
        <w:t>void f_readBool(int idenNum);</w:t>
      </w:r>
    </w:p>
    <w:p w:rsidR="003F1133" w:rsidRPr="003F1133" w:rsidRDefault="003F1133" w:rsidP="003F1133">
      <w:pPr>
        <w:rPr>
          <w:lang w:val="en-US"/>
        </w:rPr>
      </w:pPr>
      <w:r w:rsidRPr="003F1133">
        <w:rPr>
          <w:lang w:val="en-US"/>
        </w:rPr>
        <w:tab/>
        <w:t>void f_readChar(int idenNum);</w:t>
      </w:r>
    </w:p>
    <w:p w:rsidR="003F1133" w:rsidRPr="003F1133" w:rsidRDefault="003F1133" w:rsidP="003F1133">
      <w:pPr>
        <w:rPr>
          <w:lang w:val="en-US"/>
        </w:rPr>
      </w:pPr>
      <w:r w:rsidRPr="003F1133">
        <w:rPr>
          <w:lang w:val="en-US"/>
        </w:rPr>
        <w:tab/>
        <w:t>void f_write(bool ln);</w:t>
      </w:r>
    </w:p>
    <w:p w:rsidR="003F1133" w:rsidRPr="003F1133" w:rsidRDefault="003F1133" w:rsidP="003F1133">
      <w:pPr>
        <w:rPr>
          <w:lang w:val="en-US"/>
        </w:rPr>
      </w:pPr>
      <w:r w:rsidRPr="003F1133">
        <w:rPr>
          <w:lang w:val="en-US"/>
        </w:rPr>
        <w:tab/>
        <w:t>void f_writeInt();</w:t>
      </w:r>
    </w:p>
    <w:p w:rsidR="003F1133" w:rsidRPr="003F1133" w:rsidRDefault="003F1133" w:rsidP="003F1133">
      <w:pPr>
        <w:rPr>
          <w:lang w:val="en-US"/>
        </w:rPr>
      </w:pPr>
      <w:r w:rsidRPr="003F1133">
        <w:rPr>
          <w:lang w:val="en-US"/>
        </w:rPr>
        <w:tab/>
        <w:t>void f_writeLiteral();</w:t>
      </w:r>
    </w:p>
    <w:p w:rsidR="003F1133" w:rsidRPr="003F1133" w:rsidRDefault="003F1133" w:rsidP="003F1133">
      <w:pPr>
        <w:rPr>
          <w:lang w:val="en-US"/>
        </w:rPr>
      </w:pPr>
      <w:r w:rsidRPr="003F1133">
        <w:rPr>
          <w:lang w:val="en-US"/>
        </w:rPr>
        <w:tab/>
        <w:t>void f_writeChar(int idenNum);</w:t>
      </w:r>
    </w:p>
    <w:p w:rsidR="003F1133" w:rsidRPr="003F1133" w:rsidRDefault="003F1133" w:rsidP="003F1133">
      <w:pPr>
        <w:rPr>
          <w:lang w:val="en-US"/>
        </w:rPr>
      </w:pPr>
      <w:r w:rsidRPr="003F1133">
        <w:rPr>
          <w:lang w:val="en-US"/>
        </w:rPr>
        <w:tab/>
        <w:t>void f_writeBool();</w:t>
      </w:r>
    </w:p>
    <w:p w:rsidR="003F1133" w:rsidRPr="003F1133" w:rsidRDefault="003F1133" w:rsidP="003F1133">
      <w:pPr>
        <w:rPr>
          <w:lang w:val="en-US"/>
        </w:rPr>
      </w:pPr>
      <w:r w:rsidRPr="003F1133">
        <w:rPr>
          <w:lang w:val="en-US"/>
        </w:rPr>
        <w:tab/>
        <w:t>void error(int errorCode, string oper);</w:t>
      </w:r>
    </w:p>
    <w:p w:rsidR="003F1133" w:rsidRPr="003F1133" w:rsidRDefault="003F1133" w:rsidP="003F1133">
      <w:pPr>
        <w:rPr>
          <w:lang w:val="en-US"/>
        </w:rPr>
      </w:pPr>
      <w:r w:rsidRPr="003F1133">
        <w:rPr>
          <w:lang w:val="en-US"/>
        </w:rPr>
        <w:tab/>
        <w:t xml:space="preserve">void f_repeat(); </w:t>
      </w:r>
    </w:p>
    <w:p w:rsidR="003F1133" w:rsidRPr="003F1133" w:rsidRDefault="003F1133" w:rsidP="003F1133">
      <w:pPr>
        <w:rPr>
          <w:lang w:val="en-US"/>
        </w:rPr>
      </w:pPr>
      <w:r w:rsidRPr="003F1133">
        <w:rPr>
          <w:lang w:val="en-US"/>
        </w:rPr>
        <w:tab/>
      </w:r>
    </w:p>
    <w:p w:rsidR="003F1133" w:rsidRPr="003F1133" w:rsidRDefault="003F1133" w:rsidP="003F1133">
      <w:pPr>
        <w:rPr>
          <w:lang w:val="en-US"/>
        </w:rPr>
      </w:pPr>
      <w:r w:rsidRPr="003F1133">
        <w:rPr>
          <w:lang w:val="en-US"/>
        </w:rPr>
        <w:lastRenderedPageBreak/>
        <w:tab/>
        <w:t>void compile();</w:t>
      </w:r>
    </w:p>
    <w:p w:rsidR="003F1133" w:rsidRPr="003F1133" w:rsidRDefault="003F1133" w:rsidP="003F1133">
      <w:pPr>
        <w:rPr>
          <w:lang w:val="en-US"/>
        </w:rPr>
      </w:pPr>
    </w:p>
    <w:p w:rsidR="003F1133" w:rsidRPr="003F1133" w:rsidRDefault="003F1133" w:rsidP="003F1133">
      <w:pPr>
        <w:rPr>
          <w:lang w:val="en-US"/>
        </w:rPr>
      </w:pPr>
      <w:r w:rsidRPr="003F1133">
        <w:rPr>
          <w:lang w:val="en-US"/>
        </w:rPr>
        <w:tab/>
        <w:t>LexicalParser lexicalParser;</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SyntaxParser::SyntaxParser() {</w:t>
      </w:r>
    </w:p>
    <w:p w:rsidR="003F1133" w:rsidRPr="003F1133" w:rsidRDefault="003F1133" w:rsidP="003F1133">
      <w:pPr>
        <w:rPr>
          <w:lang w:val="en-US"/>
        </w:rPr>
      </w:pPr>
      <w:r w:rsidRPr="003F1133">
        <w:rPr>
          <w:lang w:val="en-US"/>
        </w:rPr>
        <w:tab/>
        <w:t>labelCount = 0;</w:t>
      </w:r>
    </w:p>
    <w:p w:rsidR="003F1133" w:rsidRPr="003F1133" w:rsidRDefault="003F1133" w:rsidP="003F1133">
      <w:pPr>
        <w:rPr>
          <w:lang w:val="en-US"/>
        </w:rPr>
      </w:pPr>
      <w:r w:rsidRPr="003F1133">
        <w:rPr>
          <w:lang w:val="en-US"/>
        </w:rPr>
        <w:tab/>
        <w:t>asm_code = fopen("asmKod.asm", "w+");</w:t>
      </w:r>
    </w:p>
    <w:p w:rsidR="003F1133" w:rsidRPr="003F1133" w:rsidRDefault="003F1133" w:rsidP="003F1133">
      <w:pPr>
        <w:rPr>
          <w:lang w:val="en-US"/>
        </w:rPr>
      </w:pPr>
      <w:r w:rsidRPr="003F1133">
        <w:rPr>
          <w:lang w:val="en-US"/>
        </w:rPr>
        <w:tab/>
        <w:t>asm_variables = fopen("asmData.asm", "w+");</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SyntaxParser::~SyntaxParser() {</w:t>
      </w:r>
    </w:p>
    <w:p w:rsidR="003F1133" w:rsidRPr="003F1133" w:rsidRDefault="003F1133" w:rsidP="003F1133">
      <w:pPr>
        <w:rPr>
          <w:lang w:val="en-US"/>
        </w:rPr>
      </w:pPr>
      <w:r w:rsidRPr="003F1133">
        <w:rPr>
          <w:lang w:val="en-US"/>
        </w:rPr>
        <w:tab/>
        <w:t>fclose(asm_code);</w:t>
      </w:r>
    </w:p>
    <w:p w:rsidR="003F1133" w:rsidRPr="003F1133" w:rsidRDefault="003F1133" w:rsidP="003F1133">
      <w:pPr>
        <w:rPr>
          <w:lang w:val="en-US"/>
        </w:rPr>
      </w:pPr>
      <w:r w:rsidRPr="003F1133">
        <w:rPr>
          <w:lang w:val="en-US"/>
        </w:rPr>
        <w:tab/>
        <w:t>fclose(asm_variables);</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void SyntaxParser::scan(bool arg) {</w:t>
      </w:r>
    </w:p>
    <w:p w:rsidR="003F1133" w:rsidRPr="003F1133" w:rsidRDefault="003F1133" w:rsidP="003F1133">
      <w:pPr>
        <w:rPr>
          <w:lang w:val="en-US"/>
        </w:rPr>
      </w:pPr>
      <w:r w:rsidRPr="003F1133">
        <w:rPr>
          <w:lang w:val="en-US"/>
        </w:rPr>
        <w:tab/>
        <w:t>Token scannedToken = lexicalParser.lex(arg);</w:t>
      </w:r>
    </w:p>
    <w:p w:rsidR="003F1133" w:rsidRPr="003F1133" w:rsidRDefault="003F1133" w:rsidP="003F1133">
      <w:pPr>
        <w:rPr>
          <w:lang w:val="en-US"/>
        </w:rPr>
      </w:pPr>
      <w:r w:rsidRPr="003F1133">
        <w:rPr>
          <w:lang w:val="en-US"/>
        </w:rPr>
        <w:tab/>
        <w:t>t_a = scannedToken.a;</w:t>
      </w:r>
    </w:p>
    <w:p w:rsidR="003F1133" w:rsidRPr="003F1133" w:rsidRDefault="003F1133" w:rsidP="003F1133">
      <w:pPr>
        <w:rPr>
          <w:lang w:val="en-US"/>
        </w:rPr>
      </w:pPr>
      <w:r w:rsidRPr="003F1133">
        <w:rPr>
          <w:lang w:val="en-US"/>
        </w:rPr>
        <w:tab/>
        <w:t>t_n = scannedToken.n;</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bool SyntaxParser::inFollow(int x, vector&lt;int&gt; array) {</w:t>
      </w:r>
    </w:p>
    <w:p w:rsidR="003F1133" w:rsidRPr="003F1133" w:rsidRDefault="003F1133" w:rsidP="003F1133">
      <w:pPr>
        <w:rPr>
          <w:lang w:val="en-US"/>
        </w:rPr>
      </w:pPr>
      <w:r w:rsidRPr="003F1133">
        <w:rPr>
          <w:lang w:val="en-US"/>
        </w:rPr>
        <w:tab/>
        <w:t>return (find(array.begin(), array.end(), x) != array.end());</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string SyntaxParser::generateAsmLabel() {</w:t>
      </w:r>
    </w:p>
    <w:p w:rsidR="003F1133" w:rsidRPr="003F1133" w:rsidRDefault="003F1133" w:rsidP="003F1133">
      <w:pPr>
        <w:rPr>
          <w:lang w:val="en-US"/>
        </w:rPr>
      </w:pPr>
      <w:r w:rsidRPr="003F1133">
        <w:rPr>
          <w:lang w:val="en-US"/>
        </w:rPr>
        <w:tab/>
        <w:t xml:space="preserve">stringstream ss; </w:t>
      </w:r>
    </w:p>
    <w:p w:rsidR="003F1133" w:rsidRPr="003F1133" w:rsidRDefault="003F1133" w:rsidP="003F1133">
      <w:pPr>
        <w:rPr>
          <w:lang w:val="en-US"/>
        </w:rPr>
      </w:pPr>
      <w:r w:rsidRPr="003F1133">
        <w:rPr>
          <w:lang w:val="en-US"/>
        </w:rPr>
        <w:tab/>
        <w:t>ss &lt;&lt; labelCount++;</w:t>
      </w:r>
    </w:p>
    <w:p w:rsidR="003F1133" w:rsidRPr="003F1133" w:rsidRDefault="003F1133" w:rsidP="003F1133">
      <w:pPr>
        <w:rPr>
          <w:lang w:val="en-US"/>
        </w:rPr>
      </w:pPr>
      <w:r w:rsidRPr="003F1133">
        <w:rPr>
          <w:lang w:val="en-US"/>
        </w:rPr>
        <w:tab/>
        <w:t>return "@" + ss.str();</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 E -&gt; T {+T | -T}</w:t>
      </w:r>
    </w:p>
    <w:p w:rsidR="003F1133" w:rsidRPr="003F1133" w:rsidRDefault="003F1133" w:rsidP="003F1133">
      <w:pPr>
        <w:rPr>
          <w:lang w:val="en-US"/>
        </w:rPr>
      </w:pPr>
      <w:r w:rsidRPr="003F1133">
        <w:rPr>
          <w:lang w:val="en-US"/>
        </w:rPr>
        <w:t>void SyntaxParser::E() {</w:t>
      </w:r>
    </w:p>
    <w:p w:rsidR="003F1133" w:rsidRPr="003F1133" w:rsidRDefault="003F1133" w:rsidP="003F1133">
      <w:pPr>
        <w:rPr>
          <w:lang w:val="en-US"/>
        </w:rPr>
      </w:pPr>
      <w:r w:rsidRPr="003F1133">
        <w:rPr>
          <w:lang w:val="en-US"/>
        </w:rPr>
        <w:tab/>
        <w:t>T(); // T</w:t>
      </w:r>
    </w:p>
    <w:p w:rsidR="003F1133" w:rsidRPr="003F1133" w:rsidRDefault="003F1133" w:rsidP="003F1133">
      <w:pPr>
        <w:rPr>
          <w:lang w:val="en-US"/>
        </w:rPr>
      </w:pPr>
      <w:r w:rsidRPr="003F1133">
        <w:rPr>
          <w:lang w:val="en-US"/>
        </w:rPr>
        <w:tab/>
        <w:t>scan(false);</w:t>
      </w:r>
    </w:p>
    <w:p w:rsidR="003F1133" w:rsidRPr="003F1133" w:rsidRDefault="003F1133" w:rsidP="003F1133">
      <w:pPr>
        <w:rPr>
          <w:lang w:val="en-US"/>
        </w:rPr>
      </w:pPr>
      <w:r w:rsidRPr="003F1133">
        <w:rPr>
          <w:lang w:val="en-US"/>
        </w:rPr>
        <w:tab/>
        <w:t>while (!((t_a == 'R') &amp;&amp; inFollow(t_n, FollowE)))</w:t>
      </w:r>
    </w:p>
    <w:p w:rsidR="003F1133" w:rsidRPr="003F1133" w:rsidRDefault="003F1133" w:rsidP="003F1133">
      <w:pPr>
        <w:rPr>
          <w:lang w:val="en-US"/>
        </w:rPr>
      </w:pPr>
      <w:r w:rsidRPr="003F1133">
        <w:rPr>
          <w:lang w:val="en-US"/>
        </w:rPr>
        <w:tab/>
      </w:r>
      <w:r w:rsidRPr="003F1133">
        <w:rPr>
          <w:lang w:val="en-US"/>
        </w:rPr>
        <w:tab/>
        <w:t>if ((t_a == 'R') &amp;&amp; (t_n == 1)) { // +</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t>T(); // T</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pop   bx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pop   ax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add   ax, bx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push  ax \n");</w:t>
      </w:r>
    </w:p>
    <w:p w:rsidR="003F1133" w:rsidRPr="003F1133" w:rsidRDefault="003F1133" w:rsidP="003F1133">
      <w:pPr>
        <w:rPr>
          <w:lang w:val="en-US"/>
        </w:rPr>
      </w:pPr>
      <w:r w:rsidRPr="003F1133">
        <w:rPr>
          <w:lang w:val="en-US"/>
        </w:rPr>
        <w:tab/>
      </w:r>
      <w:r w:rsidRPr="003F1133">
        <w:rPr>
          <w:lang w:val="en-US"/>
        </w:rPr>
        <w:tab/>
        <w:t>} else if ((t_a == 'R') &amp;&amp; (t_n == 2)) { // -</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t>T(); // T</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pop   bx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pop   ax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sub   ax, bx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push  ax \n");</w:t>
      </w:r>
    </w:p>
    <w:p w:rsidR="003F1133" w:rsidRPr="003F1133" w:rsidRDefault="003F1133" w:rsidP="003F1133">
      <w:pPr>
        <w:rPr>
          <w:lang w:val="en-US"/>
        </w:rPr>
      </w:pPr>
      <w:r w:rsidRPr="003F1133">
        <w:rPr>
          <w:lang w:val="en-US"/>
        </w:rPr>
        <w:tab/>
      </w:r>
      <w:r w:rsidRPr="003F1133">
        <w:rPr>
          <w:lang w:val="en-US"/>
        </w:rPr>
        <w:tab/>
        <w:t>} else if (!( ((t_a == 'R') &amp;&amp; inFollow(t_n, SINGLE)) || ((t_a == 'D') &amp;&amp; inFollow(t_n, DOUBLE)) || ((t_a == 'K') &amp;&amp; inFollow(t_n, LITERACY)) ))</w:t>
      </w:r>
    </w:p>
    <w:p w:rsidR="003F1133" w:rsidRPr="003F1133" w:rsidRDefault="003F1133" w:rsidP="003F1133">
      <w:pPr>
        <w:rPr>
          <w:lang w:val="en-US"/>
        </w:rPr>
      </w:pPr>
      <w:r w:rsidRPr="003F1133">
        <w:rPr>
          <w:lang w:val="en-US"/>
        </w:rPr>
        <w:lastRenderedPageBreak/>
        <w:tab/>
      </w:r>
      <w:r w:rsidRPr="003F1133">
        <w:rPr>
          <w:lang w:val="en-US"/>
        </w:rPr>
        <w:tab/>
      </w:r>
      <w:r w:rsidRPr="003F1133">
        <w:rPr>
          <w:lang w:val="en-US"/>
        </w:rPr>
        <w:tab/>
        <w:t xml:space="preserve">error(2, "E arithmetic"); </w:t>
      </w:r>
    </w:p>
    <w:p w:rsidR="003F1133" w:rsidRPr="003F1133" w:rsidRDefault="003F1133" w:rsidP="003F1133">
      <w:pPr>
        <w:rPr>
          <w:lang w:val="en-US"/>
        </w:rPr>
      </w:pPr>
      <w:r w:rsidRPr="003F1133">
        <w:rPr>
          <w:lang w:val="en-US"/>
        </w:rPr>
        <w:tab/>
      </w:r>
      <w:r w:rsidRPr="003F1133">
        <w:rPr>
          <w:lang w:val="en-US"/>
        </w:rPr>
        <w:tab/>
        <w:t>else</w:t>
      </w:r>
    </w:p>
    <w:p w:rsidR="003F1133" w:rsidRPr="003F1133" w:rsidRDefault="003F1133" w:rsidP="003F1133">
      <w:pPr>
        <w:rPr>
          <w:lang w:val="en-US"/>
        </w:rPr>
      </w:pP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 T -&gt; F {*F | /F}</w:t>
      </w:r>
    </w:p>
    <w:p w:rsidR="003F1133" w:rsidRPr="003F1133" w:rsidRDefault="003F1133" w:rsidP="003F1133">
      <w:pPr>
        <w:rPr>
          <w:lang w:val="en-US"/>
        </w:rPr>
      </w:pPr>
      <w:r w:rsidRPr="003F1133">
        <w:rPr>
          <w:lang w:val="en-US"/>
        </w:rPr>
        <w:t>void SyntaxParser::T() {</w:t>
      </w:r>
    </w:p>
    <w:p w:rsidR="003F1133" w:rsidRPr="003F1133" w:rsidRDefault="003F1133" w:rsidP="003F1133">
      <w:pPr>
        <w:rPr>
          <w:lang w:val="en-US"/>
        </w:rPr>
      </w:pPr>
      <w:r w:rsidRPr="003F1133">
        <w:rPr>
          <w:lang w:val="en-US"/>
        </w:rPr>
        <w:tab/>
        <w:t>F(); // F</w:t>
      </w:r>
    </w:p>
    <w:p w:rsidR="003F1133" w:rsidRPr="003F1133" w:rsidRDefault="003F1133" w:rsidP="003F1133">
      <w:pPr>
        <w:rPr>
          <w:lang w:val="en-US"/>
        </w:rPr>
      </w:pPr>
      <w:r w:rsidRPr="003F1133">
        <w:rPr>
          <w:lang w:val="en-US"/>
        </w:rPr>
        <w:tab/>
        <w:t>scan(false);</w:t>
      </w:r>
    </w:p>
    <w:p w:rsidR="003F1133" w:rsidRPr="003F1133" w:rsidRDefault="003F1133" w:rsidP="003F1133">
      <w:pPr>
        <w:rPr>
          <w:lang w:val="en-US"/>
        </w:rPr>
      </w:pPr>
      <w:r w:rsidRPr="003F1133">
        <w:rPr>
          <w:lang w:val="en-US"/>
        </w:rPr>
        <w:tab/>
        <w:t>while (!((t_a == 'R') &amp;&amp; inFollow(t_n, FollowT)))</w:t>
      </w:r>
    </w:p>
    <w:p w:rsidR="003F1133" w:rsidRPr="003F1133" w:rsidRDefault="003F1133" w:rsidP="003F1133">
      <w:pPr>
        <w:rPr>
          <w:lang w:val="en-US"/>
        </w:rPr>
      </w:pPr>
      <w:r w:rsidRPr="003F1133">
        <w:rPr>
          <w:lang w:val="en-US"/>
        </w:rPr>
        <w:tab/>
      </w:r>
      <w:r w:rsidRPr="003F1133">
        <w:rPr>
          <w:lang w:val="en-US"/>
        </w:rPr>
        <w:tab/>
        <w:t>if ((t_a == 'R') &amp;&amp; (t_n == 3)) { // *</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t>F(); // F</w:t>
      </w:r>
    </w:p>
    <w:p w:rsidR="003F1133" w:rsidRPr="003F1133" w:rsidRDefault="003F1133" w:rsidP="003F1133">
      <w:pPr>
        <w:rPr>
          <w:lang w:val="en-US"/>
        </w:rPr>
      </w:pPr>
      <w:r w:rsidRPr="003F1133">
        <w:rPr>
          <w:lang w:val="en-US"/>
        </w:rPr>
        <w:tab/>
      </w: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pop   bx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pop   ax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mul   bx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push  ax \n");</w:t>
      </w:r>
    </w:p>
    <w:p w:rsidR="003F1133" w:rsidRPr="003F1133" w:rsidRDefault="003F1133" w:rsidP="003F1133">
      <w:pPr>
        <w:rPr>
          <w:lang w:val="en-US"/>
        </w:rPr>
      </w:pPr>
      <w:r w:rsidRPr="003F1133">
        <w:rPr>
          <w:lang w:val="en-US"/>
        </w:rPr>
        <w:tab/>
      </w:r>
      <w:r w:rsidRPr="003F1133">
        <w:rPr>
          <w:lang w:val="en-US"/>
        </w:rPr>
        <w:tab/>
        <w:t>} else if ((t_a == 'R') &amp;&amp; (t_n == 4)) { // /</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t>F(); // F</w:t>
      </w:r>
    </w:p>
    <w:p w:rsidR="003F1133" w:rsidRPr="003F1133" w:rsidRDefault="003F1133" w:rsidP="003F1133">
      <w:pPr>
        <w:rPr>
          <w:lang w:val="en-US"/>
        </w:rPr>
      </w:pPr>
      <w:r w:rsidRPr="003F1133">
        <w:rPr>
          <w:lang w:val="en-US"/>
        </w:rPr>
        <w:tab/>
      </w: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pop   bx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pop   ax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xor   dx, dx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div   bx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push  ax \n");</w:t>
      </w:r>
    </w:p>
    <w:p w:rsidR="003F1133" w:rsidRPr="003F1133" w:rsidRDefault="003F1133" w:rsidP="003F1133">
      <w:pPr>
        <w:rPr>
          <w:lang w:val="en-US"/>
        </w:rPr>
      </w:pPr>
      <w:r w:rsidRPr="003F1133">
        <w:rPr>
          <w:lang w:val="en-US"/>
        </w:rPr>
        <w:tab/>
      </w:r>
      <w:r w:rsidRPr="003F1133">
        <w:rPr>
          <w:lang w:val="en-US"/>
        </w:rPr>
        <w:tab/>
        <w:t>} else if (!( ((t_a == 'R') &amp;&amp; inFollow(t_n, SINGLE)) || ((t_a == 'D') &amp;&amp; inFollow(t_n, DOUBLE)) || ((t_a == 'K') &amp;&amp; inFollow(t_n, LITERACY)) ))</w:t>
      </w:r>
    </w:p>
    <w:p w:rsidR="003F1133" w:rsidRPr="003F1133" w:rsidRDefault="003F1133" w:rsidP="003F1133">
      <w:pPr>
        <w:rPr>
          <w:lang w:val="en-US"/>
        </w:rPr>
      </w:pPr>
      <w:r w:rsidRPr="003F1133">
        <w:rPr>
          <w:lang w:val="en-US"/>
        </w:rPr>
        <w:tab/>
      </w:r>
      <w:r w:rsidRPr="003F1133">
        <w:rPr>
          <w:lang w:val="en-US"/>
        </w:rPr>
        <w:tab/>
      </w:r>
      <w:r w:rsidRPr="003F1133">
        <w:rPr>
          <w:lang w:val="en-US"/>
        </w:rPr>
        <w:tab/>
        <w:t>error(3, "T arithmetic");</w:t>
      </w:r>
    </w:p>
    <w:p w:rsidR="003F1133" w:rsidRPr="003F1133" w:rsidRDefault="003F1133" w:rsidP="003F1133">
      <w:pPr>
        <w:rPr>
          <w:lang w:val="en-US"/>
        </w:rPr>
      </w:pPr>
      <w:r w:rsidRPr="003F1133">
        <w:rPr>
          <w:lang w:val="en-US"/>
        </w:rPr>
        <w:tab/>
      </w:r>
      <w:r w:rsidRPr="003F1133">
        <w:rPr>
          <w:lang w:val="en-US"/>
        </w:rPr>
        <w:tab/>
        <w:t>else</w:t>
      </w:r>
    </w:p>
    <w:p w:rsidR="003F1133" w:rsidRPr="003F1133" w:rsidRDefault="003F1133" w:rsidP="003F1133">
      <w:pPr>
        <w:rPr>
          <w:lang w:val="en-US"/>
        </w:rPr>
      </w:pP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 F -&gt; '(' E ')' | I ('[' E ']' | eps) | C</w:t>
      </w:r>
    </w:p>
    <w:p w:rsidR="003F1133" w:rsidRPr="003F1133" w:rsidRDefault="003F1133" w:rsidP="003F1133">
      <w:pPr>
        <w:rPr>
          <w:lang w:val="en-US"/>
        </w:rPr>
      </w:pPr>
      <w:r w:rsidRPr="003F1133">
        <w:rPr>
          <w:lang w:val="en-US"/>
        </w:rPr>
        <w:t>void SyntaxParser::F() {</w:t>
      </w:r>
    </w:p>
    <w:p w:rsidR="003F1133" w:rsidRPr="003F1133" w:rsidRDefault="003F1133" w:rsidP="003F1133">
      <w:pPr>
        <w:rPr>
          <w:lang w:val="en-US"/>
        </w:rPr>
      </w:pPr>
      <w:r w:rsidRPr="003F1133">
        <w:rPr>
          <w:lang w:val="en-US"/>
        </w:rPr>
        <w:tab/>
        <w:t>int idenNum;</w:t>
      </w:r>
    </w:p>
    <w:p w:rsidR="003F1133" w:rsidRPr="003F1133" w:rsidRDefault="003F1133" w:rsidP="003F1133">
      <w:pPr>
        <w:rPr>
          <w:lang w:val="en-US"/>
        </w:rPr>
      </w:pPr>
      <w:r w:rsidRPr="003F1133">
        <w:rPr>
          <w:lang w:val="en-US"/>
        </w:rPr>
        <w:tab/>
        <w:t>scan(false);</w:t>
      </w:r>
    </w:p>
    <w:p w:rsidR="003F1133" w:rsidRPr="003F1133" w:rsidRDefault="003F1133" w:rsidP="003F1133">
      <w:pPr>
        <w:rPr>
          <w:lang w:val="en-US"/>
        </w:rPr>
      </w:pPr>
      <w:r w:rsidRPr="003F1133">
        <w:rPr>
          <w:lang w:val="en-US"/>
        </w:rPr>
        <w:tab/>
        <w:t>if (t_a == 'C') { // C</w:t>
      </w:r>
    </w:p>
    <w:p w:rsidR="003F1133" w:rsidRPr="003F1133" w:rsidRDefault="003F1133" w:rsidP="003F1133">
      <w:pPr>
        <w:rPr>
          <w:lang w:val="en-US"/>
        </w:rPr>
      </w:pP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t>fprintf(asm_code, "     mov   ax, %d \n", lexicalParser.numbersToken[t_n]);</w:t>
      </w:r>
      <w:r w:rsidRPr="003F1133">
        <w:rPr>
          <w:lang w:val="en-US"/>
        </w:rPr>
        <w:tab/>
      </w:r>
      <w:r w:rsidRPr="003F1133">
        <w:rPr>
          <w:lang w:val="en-US"/>
        </w:rPr>
        <w:tab/>
      </w:r>
    </w:p>
    <w:p w:rsidR="003F1133" w:rsidRPr="003F1133" w:rsidRDefault="003F1133" w:rsidP="003F1133">
      <w:pPr>
        <w:rPr>
          <w:lang w:val="en-US"/>
        </w:rPr>
      </w:pPr>
      <w:r w:rsidRPr="003F1133">
        <w:rPr>
          <w:lang w:val="en-US"/>
        </w:rPr>
        <w:tab/>
      </w:r>
      <w:r w:rsidRPr="003F1133">
        <w:rPr>
          <w:lang w:val="en-US"/>
        </w:rPr>
        <w:tab/>
        <w:t>fprintf(asm_code, "     push  ax \n");</w:t>
      </w:r>
    </w:p>
    <w:p w:rsidR="003F1133" w:rsidRPr="003F1133" w:rsidRDefault="003F1133" w:rsidP="003F1133">
      <w:pPr>
        <w:rPr>
          <w:lang w:val="en-US"/>
        </w:rPr>
      </w:pPr>
      <w:r w:rsidRPr="003F1133">
        <w:rPr>
          <w:lang w:val="en-US"/>
        </w:rPr>
        <w:tab/>
        <w:t>} else if (t_a == 'I') { // I ('[' E ']')</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mov   di, 0 \n");</w:t>
      </w:r>
    </w:p>
    <w:p w:rsidR="003F1133" w:rsidRPr="003F1133" w:rsidRDefault="003F1133" w:rsidP="003F1133">
      <w:pPr>
        <w:rPr>
          <w:lang w:val="en-US"/>
        </w:rPr>
      </w:pPr>
      <w:r w:rsidRPr="003F1133">
        <w:rPr>
          <w:lang w:val="en-US"/>
        </w:rPr>
        <w:tab/>
      </w:r>
      <w:r w:rsidRPr="003F1133">
        <w:rPr>
          <w:lang w:val="en-US"/>
        </w:rPr>
        <w:tab/>
      </w:r>
      <w:r w:rsidRPr="003F1133">
        <w:rPr>
          <w:lang w:val="en-US"/>
        </w:rPr>
        <w:tab/>
        <w:t>idenNum = t_n;</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r>
      <w:r w:rsidRPr="003F1133">
        <w:rPr>
          <w:lang w:val="en-US"/>
        </w:rPr>
        <w:tab/>
      </w:r>
      <w:r w:rsidRPr="003F1133">
        <w:rPr>
          <w:lang w:val="en-US"/>
        </w:rPr>
        <w:tab/>
        <w:t>if ((t_a == 'R') &amp;&amp; (t_n == 10)) { // '[' E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pop   di \n");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shl   di, 1 \n");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lastRenderedPageBreak/>
        <w:tab/>
      </w:r>
      <w:r w:rsidRPr="003F1133">
        <w:rPr>
          <w:lang w:val="en-US"/>
        </w:rPr>
        <w:tab/>
      </w:r>
      <w:r w:rsidRPr="003F1133">
        <w:rPr>
          <w:lang w:val="en-US"/>
        </w:rPr>
        <w:tab/>
      </w:r>
      <w:r w:rsidRPr="003F1133">
        <w:rPr>
          <w:lang w:val="en-US"/>
        </w:rPr>
        <w:tab/>
        <w:t>if (!((t_a == 'R') &amp;&amp; (t_n == 11)))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error(4, "F arithmetic");</w:t>
      </w:r>
    </w:p>
    <w:p w:rsidR="003F1133" w:rsidRPr="003F1133" w:rsidRDefault="003F1133" w:rsidP="003F1133">
      <w:pPr>
        <w:rPr>
          <w:lang w:val="en-US"/>
        </w:rPr>
      </w:pPr>
      <w:r w:rsidRPr="003F1133">
        <w:rPr>
          <w:lang w:val="en-US"/>
        </w:rPr>
        <w:tab/>
      </w: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r>
      <w:r w:rsidRPr="003F1133">
        <w:rPr>
          <w:lang w:val="en-US"/>
        </w:rPr>
        <w:tab/>
        <w:t>if ((lexicalParser.identifiersToken[idenNum].identifierType == 3) || (lexicalParser.identifiersToken[idenNum].arrayType == 3)) { // bool</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xor   ax, ax \n");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mov   al, %s[di] \n", lexicalParser.identifiersToken[idenNum].name.c_str());</w:t>
      </w:r>
    </w:p>
    <w:p w:rsidR="003F1133" w:rsidRPr="003F1133" w:rsidRDefault="003F1133" w:rsidP="003F1133">
      <w:pPr>
        <w:rPr>
          <w:lang w:val="en-US"/>
        </w:rPr>
      </w:pPr>
      <w:r w:rsidRPr="003F1133">
        <w:rPr>
          <w:lang w:val="en-US"/>
        </w:rPr>
        <w:tab/>
      </w:r>
      <w:r w:rsidRPr="003F1133">
        <w:rPr>
          <w:lang w:val="en-US"/>
        </w:rPr>
        <w:tab/>
      </w:r>
      <w:r w:rsidRPr="003F1133">
        <w:rPr>
          <w:lang w:val="en-US"/>
        </w:rPr>
        <w:tab/>
        <w:t>} else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mov   ax, %s[di] \n", lexicalParser.identifiersToken[idenNum].name.c_str());</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push  ax \n");</w:t>
      </w:r>
    </w:p>
    <w:p w:rsidR="003F1133" w:rsidRPr="003F1133" w:rsidRDefault="003F1133" w:rsidP="003F1133">
      <w:pPr>
        <w:rPr>
          <w:lang w:val="en-US"/>
        </w:rPr>
      </w:pPr>
      <w:r w:rsidRPr="003F1133">
        <w:rPr>
          <w:lang w:val="en-US"/>
        </w:rPr>
        <w:tab/>
      </w:r>
      <w:r w:rsidRPr="003F1133">
        <w:rPr>
          <w:lang w:val="en-US"/>
        </w:rPr>
        <w:tab/>
        <w:t>} else if ((t_a == 'R') &amp;&amp; (t_n == 5)) { // '(' E ')'</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t>E();</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t>if (!((t_a == 'R') &amp;&amp; (t_n == 6)))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error(5, "F");</w:t>
      </w:r>
    </w:p>
    <w:p w:rsidR="003F1133" w:rsidRPr="003F1133" w:rsidRDefault="003F1133" w:rsidP="003F1133">
      <w:pPr>
        <w:rPr>
          <w:lang w:val="en-US"/>
        </w:rPr>
      </w:pPr>
      <w:r w:rsidRPr="003F1133">
        <w:rPr>
          <w:lang w:val="en-US"/>
        </w:rPr>
        <w:tab/>
      </w:r>
      <w:r w:rsidRPr="003F1133">
        <w:rPr>
          <w:lang w:val="en-US"/>
        </w:rPr>
        <w:tab/>
        <w:t>}</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 El -&gt; Tl {'or' Tl}</w:t>
      </w:r>
    </w:p>
    <w:p w:rsidR="003F1133" w:rsidRPr="003F1133" w:rsidRDefault="003F1133" w:rsidP="003F1133">
      <w:pPr>
        <w:rPr>
          <w:lang w:val="en-US"/>
        </w:rPr>
      </w:pPr>
      <w:r w:rsidRPr="003F1133">
        <w:rPr>
          <w:lang w:val="en-US"/>
        </w:rPr>
        <w:t>void SyntaxParser::EL() {</w:t>
      </w:r>
    </w:p>
    <w:p w:rsidR="003F1133" w:rsidRPr="003F1133" w:rsidRDefault="003F1133" w:rsidP="003F1133">
      <w:pPr>
        <w:rPr>
          <w:lang w:val="en-US"/>
        </w:rPr>
      </w:pPr>
      <w:r w:rsidRPr="003F1133">
        <w:rPr>
          <w:lang w:val="en-US"/>
        </w:rPr>
        <w:tab/>
        <w:t>TL();</w:t>
      </w:r>
    </w:p>
    <w:p w:rsidR="003F1133" w:rsidRPr="003F1133" w:rsidRDefault="003F1133" w:rsidP="003F1133">
      <w:pPr>
        <w:rPr>
          <w:lang w:val="en-US"/>
        </w:rPr>
      </w:pPr>
      <w:r w:rsidRPr="003F1133">
        <w:rPr>
          <w:lang w:val="en-US"/>
        </w:rPr>
        <w:tab/>
        <w:t>scan(false);</w:t>
      </w:r>
    </w:p>
    <w:p w:rsidR="003F1133" w:rsidRPr="003F1133" w:rsidRDefault="003F1133" w:rsidP="003F1133">
      <w:pPr>
        <w:rPr>
          <w:lang w:val="en-US"/>
        </w:rPr>
      </w:pPr>
      <w:r w:rsidRPr="003F1133">
        <w:rPr>
          <w:lang w:val="en-US"/>
        </w:rPr>
        <w:tab/>
        <w:t>while (!(((t_a == 'R') &amp;&amp; inFollow(t_n, FollowL)) || ((t_a == 'K') &amp;&amp; ((t_n == 8) || (t_n == 22))))) // K8 = else; K22 = then</w:t>
      </w:r>
    </w:p>
    <w:p w:rsidR="003F1133" w:rsidRPr="003F1133" w:rsidRDefault="003F1133" w:rsidP="003F1133">
      <w:pPr>
        <w:rPr>
          <w:lang w:val="en-US"/>
        </w:rPr>
      </w:pPr>
      <w:r w:rsidRPr="003F1133">
        <w:rPr>
          <w:lang w:val="en-US"/>
        </w:rPr>
        <w:tab/>
      </w:r>
      <w:r w:rsidRPr="003F1133">
        <w:rPr>
          <w:lang w:val="en-US"/>
        </w:rPr>
        <w:tab/>
        <w:t>if ((t_a == 'K') &amp;&amp; (t_n == 17)) { // K17 = or</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t>TL();</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pop   bx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pop   ax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or    ax, bx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push  ax \n");</w:t>
      </w:r>
    </w:p>
    <w:p w:rsidR="003F1133" w:rsidRPr="003F1133" w:rsidRDefault="003F1133" w:rsidP="003F1133">
      <w:pPr>
        <w:rPr>
          <w:lang w:val="en-US"/>
        </w:rPr>
      </w:pPr>
      <w:r w:rsidRPr="003F1133">
        <w:rPr>
          <w:lang w:val="en-US"/>
        </w:rPr>
        <w:tab/>
      </w:r>
      <w:r w:rsidRPr="003F1133">
        <w:rPr>
          <w:lang w:val="en-US"/>
        </w:rPr>
        <w:tab/>
        <w:t>} else</w:t>
      </w:r>
    </w:p>
    <w:p w:rsidR="003F1133" w:rsidRPr="003F1133" w:rsidRDefault="003F1133" w:rsidP="003F1133">
      <w:pPr>
        <w:rPr>
          <w:lang w:val="en-US"/>
        </w:rPr>
      </w:pPr>
      <w:r w:rsidRPr="003F1133">
        <w:rPr>
          <w:lang w:val="en-US"/>
        </w:rPr>
        <w:tab/>
      </w:r>
      <w:r w:rsidRPr="003F1133">
        <w:rPr>
          <w:lang w:val="en-US"/>
        </w:rPr>
        <w:tab/>
      </w:r>
      <w:r w:rsidRPr="003F1133">
        <w:rPr>
          <w:lang w:val="en-US"/>
        </w:rPr>
        <w:tab/>
        <w:t>error(6, "E logic");</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 Tl -&gt; Fl {'and' Fl}</w:t>
      </w:r>
    </w:p>
    <w:p w:rsidR="003F1133" w:rsidRPr="003F1133" w:rsidRDefault="003F1133" w:rsidP="003F1133">
      <w:pPr>
        <w:rPr>
          <w:lang w:val="en-US"/>
        </w:rPr>
      </w:pPr>
      <w:r w:rsidRPr="003F1133">
        <w:rPr>
          <w:lang w:val="en-US"/>
        </w:rPr>
        <w:t>void SyntaxParser::TL() {</w:t>
      </w:r>
    </w:p>
    <w:p w:rsidR="003F1133" w:rsidRPr="003F1133" w:rsidRDefault="003F1133" w:rsidP="003F1133">
      <w:pPr>
        <w:rPr>
          <w:lang w:val="en-US"/>
        </w:rPr>
      </w:pPr>
      <w:r w:rsidRPr="003F1133">
        <w:rPr>
          <w:lang w:val="en-US"/>
        </w:rPr>
        <w:tab/>
        <w:t>FL();</w:t>
      </w:r>
    </w:p>
    <w:p w:rsidR="003F1133" w:rsidRPr="003F1133" w:rsidRDefault="003F1133" w:rsidP="003F1133">
      <w:pPr>
        <w:rPr>
          <w:lang w:val="en-US"/>
        </w:rPr>
      </w:pPr>
      <w:r w:rsidRPr="003F1133">
        <w:rPr>
          <w:lang w:val="en-US"/>
        </w:rPr>
        <w:tab/>
        <w:t>scan(false);</w:t>
      </w:r>
    </w:p>
    <w:p w:rsidR="003F1133" w:rsidRPr="003F1133" w:rsidRDefault="003F1133" w:rsidP="003F1133">
      <w:pPr>
        <w:rPr>
          <w:lang w:val="en-US"/>
        </w:rPr>
      </w:pPr>
      <w:r w:rsidRPr="003F1133">
        <w:rPr>
          <w:lang w:val="en-US"/>
        </w:rPr>
        <w:tab/>
        <w:t>while (!(((t_a == 'R') &amp;&amp; inFollow(t_n, FollowL)) || ((t_a == 'K') &amp;&amp; ((t_n == 8) || (t_n == 17) || (t_n == 22))))) // K8 = else; K17 = or; K22 = then</w:t>
      </w:r>
    </w:p>
    <w:p w:rsidR="003F1133" w:rsidRPr="003F1133" w:rsidRDefault="003F1133" w:rsidP="003F1133">
      <w:pPr>
        <w:rPr>
          <w:lang w:val="en-US"/>
        </w:rPr>
      </w:pPr>
      <w:r w:rsidRPr="003F1133">
        <w:rPr>
          <w:lang w:val="en-US"/>
        </w:rPr>
        <w:tab/>
      </w:r>
      <w:r w:rsidRPr="003F1133">
        <w:rPr>
          <w:lang w:val="en-US"/>
        </w:rPr>
        <w:tab/>
        <w:t>if ((t_a == 'K') &amp;&amp; (t_n == 0)) { // K1 = and</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t>FL();</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pop   bx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pop   ax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and   ax, bx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push  ax \n");</w:t>
      </w:r>
    </w:p>
    <w:p w:rsidR="003F1133" w:rsidRPr="003F1133" w:rsidRDefault="003F1133" w:rsidP="003F1133">
      <w:pPr>
        <w:rPr>
          <w:lang w:val="en-US"/>
        </w:rPr>
      </w:pPr>
      <w:r w:rsidRPr="003F1133">
        <w:rPr>
          <w:lang w:val="en-US"/>
        </w:rPr>
        <w:tab/>
      </w:r>
      <w:r w:rsidRPr="003F1133">
        <w:rPr>
          <w:lang w:val="en-US"/>
        </w:rPr>
        <w:tab/>
        <w:t xml:space="preserve">} </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 Fl -&gt; 'true' | 'false' | 'not' Fl | '(' El ')' | '[' E Zn E ']' | I ('[' E ']' | eps)</w:t>
      </w:r>
    </w:p>
    <w:p w:rsidR="003F1133" w:rsidRPr="003F1133" w:rsidRDefault="003F1133" w:rsidP="003F1133">
      <w:pPr>
        <w:rPr>
          <w:lang w:val="en-US"/>
        </w:rPr>
      </w:pPr>
      <w:r w:rsidRPr="003F1133">
        <w:rPr>
          <w:lang w:val="en-US"/>
        </w:rPr>
        <w:t>void SyntaxParser::FL() {</w:t>
      </w:r>
    </w:p>
    <w:p w:rsidR="003F1133" w:rsidRPr="003F1133" w:rsidRDefault="003F1133" w:rsidP="003F1133">
      <w:pPr>
        <w:rPr>
          <w:lang w:val="en-US"/>
        </w:rPr>
      </w:pPr>
      <w:r w:rsidRPr="003F1133">
        <w:rPr>
          <w:lang w:val="en-US"/>
        </w:rPr>
        <w:tab/>
        <w:t>int idenNum;</w:t>
      </w:r>
    </w:p>
    <w:p w:rsidR="003F1133" w:rsidRPr="003F1133" w:rsidRDefault="003F1133" w:rsidP="003F1133">
      <w:pPr>
        <w:rPr>
          <w:lang w:val="en-US"/>
        </w:rPr>
      </w:pPr>
      <w:r w:rsidRPr="003F1133">
        <w:rPr>
          <w:lang w:val="en-US"/>
        </w:rPr>
        <w:tab/>
        <w:t>string trueLabel, falseLabel;</w:t>
      </w:r>
    </w:p>
    <w:p w:rsidR="003F1133" w:rsidRPr="003F1133" w:rsidRDefault="003F1133" w:rsidP="003F1133">
      <w:pPr>
        <w:rPr>
          <w:lang w:val="en-US"/>
        </w:rPr>
      </w:pPr>
      <w:r w:rsidRPr="003F1133">
        <w:rPr>
          <w:lang w:val="en-US"/>
        </w:rPr>
        <w:tab/>
        <w:t>scan(false);</w:t>
      </w:r>
    </w:p>
    <w:p w:rsidR="003F1133" w:rsidRPr="003F1133" w:rsidRDefault="003F1133" w:rsidP="003F1133">
      <w:pPr>
        <w:rPr>
          <w:lang w:val="en-US"/>
        </w:rPr>
      </w:pPr>
      <w:r w:rsidRPr="003F1133">
        <w:rPr>
          <w:lang w:val="en-US"/>
        </w:rPr>
        <w:tab/>
        <w:t>if (t_a == 'C')</w:t>
      </w:r>
    </w:p>
    <w:p w:rsidR="003F1133" w:rsidRPr="003F1133" w:rsidRDefault="003F1133" w:rsidP="003F1133">
      <w:pPr>
        <w:rPr>
          <w:lang w:val="en-US"/>
        </w:rPr>
      </w:pPr>
      <w:r w:rsidRPr="003F1133">
        <w:rPr>
          <w:lang w:val="en-US"/>
        </w:rPr>
        <w:tab/>
      </w:r>
      <w:r w:rsidRPr="003F1133">
        <w:rPr>
          <w:lang w:val="en-US"/>
        </w:rPr>
        <w:tab/>
        <w:t>error(30, "F logic");</w:t>
      </w:r>
      <w:r w:rsidRPr="003F1133">
        <w:rPr>
          <w:lang w:val="en-US"/>
        </w:rPr>
        <w:tab/>
      </w:r>
    </w:p>
    <w:p w:rsidR="003F1133" w:rsidRPr="003F1133" w:rsidRDefault="003F1133" w:rsidP="003F1133">
      <w:pPr>
        <w:rPr>
          <w:lang w:val="en-US"/>
        </w:rPr>
      </w:pPr>
      <w:r w:rsidRPr="003F1133">
        <w:rPr>
          <w:lang w:val="en-US"/>
        </w:rPr>
        <w:tab/>
        <w:t>// 'true' | 'false' | I ('[' E ']' | eps)</w:t>
      </w:r>
    </w:p>
    <w:p w:rsidR="003F1133" w:rsidRPr="003F1133" w:rsidRDefault="003F1133" w:rsidP="003F1133">
      <w:pPr>
        <w:rPr>
          <w:lang w:val="en-US"/>
        </w:rPr>
      </w:pPr>
      <w:r w:rsidRPr="003F1133">
        <w:rPr>
          <w:lang w:val="en-US"/>
        </w:rPr>
        <w:tab/>
        <w:t>if (((t_a == 'K') &amp;&amp; ((t_n == 11) || (t_n == 23))) || (t_a == 'I')) { // K11 = false; K23 = true</w:t>
      </w:r>
    </w:p>
    <w:p w:rsidR="003F1133" w:rsidRPr="003F1133" w:rsidRDefault="003F1133" w:rsidP="003F1133">
      <w:pPr>
        <w:rPr>
          <w:lang w:val="en-US"/>
        </w:rPr>
      </w:pP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t>if (t_a == 'K') // 'true' | 'false'</w:t>
      </w:r>
    </w:p>
    <w:p w:rsidR="003F1133" w:rsidRPr="003F1133" w:rsidRDefault="003F1133" w:rsidP="003F1133">
      <w:pPr>
        <w:rPr>
          <w:lang w:val="en-US"/>
        </w:rPr>
      </w:pPr>
      <w:r w:rsidRPr="003F1133">
        <w:rPr>
          <w:lang w:val="en-US"/>
        </w:rPr>
        <w:tab/>
      </w:r>
      <w:r w:rsidRPr="003F1133">
        <w:rPr>
          <w:lang w:val="en-US"/>
        </w:rPr>
        <w:tab/>
      </w:r>
      <w:r w:rsidRPr="003F1133">
        <w:rPr>
          <w:lang w:val="en-US"/>
        </w:rPr>
        <w:tab/>
        <w:t>switch (t_n)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case 11 : fprintf(asm_code, "     push  0 \n"); break; // 'false'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case 23 : fprintf(asm_code, "     push  1 \n"); break; // 'true'</w:t>
      </w:r>
    </w:p>
    <w:p w:rsidR="003F1133" w:rsidRPr="003F1133" w:rsidRDefault="003F1133" w:rsidP="003F1133">
      <w:pPr>
        <w:rPr>
          <w:lang w:val="en-US"/>
        </w:rPr>
      </w:pPr>
      <w:r w:rsidRPr="003F1133">
        <w:rPr>
          <w:lang w:val="en-US"/>
        </w:rPr>
        <w:tab/>
      </w: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t>if (t_a == 'I') { // I ('[' E ']' | eps)</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mov   di, 0 \n");</w:t>
      </w:r>
    </w:p>
    <w:p w:rsidR="003F1133" w:rsidRPr="003F1133" w:rsidRDefault="003F1133" w:rsidP="003F1133">
      <w:pPr>
        <w:rPr>
          <w:lang w:val="en-US"/>
        </w:rPr>
      </w:pPr>
      <w:r w:rsidRPr="003F1133">
        <w:rPr>
          <w:lang w:val="en-US"/>
        </w:rPr>
        <w:tab/>
      </w:r>
      <w:r w:rsidRPr="003F1133">
        <w:rPr>
          <w:lang w:val="en-US"/>
        </w:rPr>
        <w:tab/>
      </w:r>
      <w:r w:rsidRPr="003F1133">
        <w:rPr>
          <w:lang w:val="en-US"/>
        </w:rPr>
        <w:tab/>
        <w:t>idenNum = t_n;</w:t>
      </w:r>
    </w:p>
    <w:p w:rsidR="003F1133" w:rsidRPr="003F1133" w:rsidRDefault="003F1133" w:rsidP="003F1133">
      <w:pPr>
        <w:rPr>
          <w:lang w:val="en-US"/>
        </w:rPr>
      </w:pPr>
      <w:r w:rsidRPr="003F1133">
        <w:rPr>
          <w:lang w:val="en-US"/>
        </w:rPr>
        <w:tab/>
      </w: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r>
      <w:r w:rsidRPr="003F1133">
        <w:rPr>
          <w:lang w:val="en-US"/>
        </w:rPr>
        <w:tab/>
      </w:r>
      <w:r w:rsidRPr="003F1133">
        <w:rPr>
          <w:lang w:val="en-US"/>
        </w:rPr>
        <w:tab/>
        <w:t>if ((t_a == 'R') &amp;&amp; (t_n == 10)) { // '[' E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pop   di \n");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if (!((t_a == 'R') &amp;&amp; (t_n == 11)))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error(4, "F logic");</w:t>
      </w:r>
    </w:p>
    <w:p w:rsidR="003F1133" w:rsidRPr="003F1133" w:rsidRDefault="003F1133" w:rsidP="003F1133">
      <w:pPr>
        <w:rPr>
          <w:lang w:val="en-US"/>
        </w:rPr>
      </w:pPr>
      <w:r w:rsidRPr="003F1133">
        <w:rPr>
          <w:lang w:val="en-US"/>
        </w:rPr>
        <w:tab/>
      </w: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xor   ah, ah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mov   al, %s[di] \n", lexicalParser.identifiersToken[idenNum].name.c_str());</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push  ax \n");</w:t>
      </w:r>
    </w:p>
    <w:p w:rsidR="003F1133" w:rsidRPr="003F1133" w:rsidRDefault="003F1133" w:rsidP="003F1133">
      <w:pPr>
        <w:rPr>
          <w:lang w:val="en-US"/>
        </w:rPr>
      </w:pPr>
      <w:r w:rsidRPr="003F1133">
        <w:rPr>
          <w:lang w:val="en-US"/>
        </w:rPr>
        <w:tab/>
      </w:r>
      <w:r w:rsidRPr="003F1133">
        <w:rPr>
          <w:lang w:val="en-US"/>
        </w:rPr>
        <w:tab/>
        <w:t>}</w:t>
      </w:r>
    </w:p>
    <w:p w:rsidR="003F1133" w:rsidRPr="003F1133" w:rsidRDefault="003F1133" w:rsidP="003F1133">
      <w:pPr>
        <w:rPr>
          <w:lang w:val="en-US"/>
        </w:rPr>
      </w:pPr>
      <w:r w:rsidRPr="003F1133">
        <w:rPr>
          <w:lang w:val="en-US"/>
        </w:rPr>
        <w:tab/>
        <w:t>} else {</w:t>
      </w:r>
    </w:p>
    <w:p w:rsidR="003F1133" w:rsidRPr="003F1133" w:rsidRDefault="003F1133" w:rsidP="003F1133">
      <w:pPr>
        <w:rPr>
          <w:lang w:val="en-US"/>
        </w:rPr>
      </w:pPr>
      <w:r w:rsidRPr="003F1133">
        <w:rPr>
          <w:lang w:val="en-US"/>
        </w:rPr>
        <w:tab/>
      </w:r>
      <w:r w:rsidRPr="003F1133">
        <w:rPr>
          <w:lang w:val="en-US"/>
        </w:rPr>
        <w:tab/>
        <w:t>if ((t_a == 'K') &amp;&amp; (t_n == 15)) { // 'not' Fl</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t>FL();</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pop   ax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not   ax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push  ax \n");</w:t>
      </w:r>
    </w:p>
    <w:p w:rsidR="003F1133" w:rsidRPr="003F1133" w:rsidRDefault="003F1133" w:rsidP="003F1133">
      <w:pPr>
        <w:rPr>
          <w:lang w:val="en-US"/>
        </w:rPr>
      </w:pPr>
      <w:r w:rsidRPr="003F1133">
        <w:rPr>
          <w:lang w:val="en-US"/>
        </w:rPr>
        <w:tab/>
      </w:r>
      <w:r w:rsidRPr="003F1133">
        <w:rPr>
          <w:lang w:val="en-US"/>
        </w:rPr>
        <w:tab/>
        <w:t xml:space="preserve">} else { </w:t>
      </w:r>
    </w:p>
    <w:p w:rsidR="003F1133" w:rsidRPr="003F1133" w:rsidRDefault="003F1133" w:rsidP="003F1133">
      <w:pPr>
        <w:rPr>
          <w:lang w:val="en-US"/>
        </w:rPr>
      </w:pPr>
      <w:r w:rsidRPr="003F1133">
        <w:rPr>
          <w:lang w:val="en-US"/>
        </w:rPr>
        <w:tab/>
      </w:r>
      <w:r w:rsidRPr="003F1133">
        <w:rPr>
          <w:lang w:val="en-US"/>
        </w:rPr>
        <w:tab/>
      </w:r>
      <w:r w:rsidRPr="003F1133">
        <w:rPr>
          <w:lang w:val="en-US"/>
        </w:rPr>
        <w:tab/>
        <w:t>if ((t_a == 'R') &amp;&amp; (t_n == 10)) { // '[' E Zn E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Z();</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E();</w:t>
      </w:r>
    </w:p>
    <w:p w:rsidR="003F1133" w:rsidRPr="003F1133" w:rsidRDefault="003F1133" w:rsidP="003F1133">
      <w:pPr>
        <w:rPr>
          <w:lang w:val="en-US"/>
        </w:rPr>
      </w:pP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trueLabel = generateAsmLabel();</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falseLabel = generateAsmLabel();</w:t>
      </w:r>
    </w:p>
    <w:p w:rsidR="003F1133" w:rsidRPr="003F1133" w:rsidRDefault="003F1133" w:rsidP="003F1133">
      <w:pPr>
        <w:rPr>
          <w:lang w:val="en-US"/>
        </w:rPr>
      </w:pP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pop   bx \n");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pop   ax \n");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cmp   ax, bx \n");</w:t>
      </w:r>
    </w:p>
    <w:p w:rsidR="003F1133" w:rsidRPr="003F1133" w:rsidRDefault="003F1133" w:rsidP="003F1133">
      <w:pPr>
        <w:rPr>
          <w:lang w:val="en-US"/>
        </w:rPr>
      </w:pP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switch (cmpType)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case 0 : fprintf(asm_code, "     je    %s \n", trueLabel.c_str()); break;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case 1 : fprintf(asm_code, "     jne   %s \n", trueLabel.c_str()); break;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case 2 : fprintf(asm_code, "     jbe   %s \n", trueLabel.c_str()); break; // &lt;=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case 3 : fprintf(asm_code, "     jae   %s \n", trueLabel.c_str()); break; // &gt;=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case 7 : fprintf(asm_code, "     ja    %s \n", trueLabel.c_str()); break; // &gt;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case 8 : fprintf(asm_code, "     jb    %s \n", trueLabel.c_str()); break; // &lt;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w:t>
      </w:r>
    </w:p>
    <w:p w:rsidR="003F1133" w:rsidRPr="003F1133" w:rsidRDefault="003F1133" w:rsidP="003F1133">
      <w:pPr>
        <w:rPr>
          <w:lang w:val="en-US"/>
        </w:rPr>
      </w:pP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push  0 \n");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jmp   %s \n", falseLabel.c_str());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"%s: \n", trueLabel.c_str());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push  1 \n");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"%s: \n", falseLabel.c_str());</w:t>
      </w:r>
    </w:p>
    <w:p w:rsidR="003F1133" w:rsidRPr="003F1133" w:rsidRDefault="003F1133" w:rsidP="003F1133">
      <w:pPr>
        <w:rPr>
          <w:lang w:val="en-US"/>
        </w:rPr>
      </w:pP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if (!((t_a == 'R') &amp;&amp; (t_n == 11)))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error(4, "F logic");</w:t>
      </w:r>
    </w:p>
    <w:p w:rsidR="003F1133" w:rsidRPr="003F1133" w:rsidRDefault="003F1133" w:rsidP="003F1133">
      <w:pPr>
        <w:rPr>
          <w:lang w:val="en-US"/>
        </w:rPr>
      </w:pPr>
      <w:r w:rsidRPr="003F1133">
        <w:rPr>
          <w:lang w:val="en-US"/>
        </w:rPr>
        <w:tab/>
      </w:r>
      <w:r w:rsidRPr="003F1133">
        <w:rPr>
          <w:lang w:val="en-US"/>
        </w:rPr>
        <w:tab/>
      </w:r>
      <w:r w:rsidRPr="003F1133">
        <w:rPr>
          <w:lang w:val="en-US"/>
        </w:rPr>
        <w:tab/>
        <w:t>} else if ((t_a == 'R') &amp;&amp; (t_n == 5)) { // '(' El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EL();</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if (!((t_a == 'R') &amp;&amp; (t_n == 6)))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error(5, "F logic");</w:t>
      </w:r>
    </w:p>
    <w:p w:rsidR="003F1133" w:rsidRPr="003F1133" w:rsidRDefault="003F1133" w:rsidP="003F1133">
      <w:pPr>
        <w:rPr>
          <w:lang w:val="en-US"/>
        </w:rPr>
      </w:pPr>
      <w:r w:rsidRPr="003F1133">
        <w:rPr>
          <w:lang w:val="en-US"/>
        </w:rPr>
        <w:tab/>
      </w: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t>}</w:t>
      </w:r>
      <w:r w:rsidRPr="003F1133">
        <w:rPr>
          <w:lang w:val="en-US"/>
        </w:rPr>
        <w:tab/>
      </w:r>
      <w:r w:rsidRPr="003F1133">
        <w:rPr>
          <w:lang w:val="en-US"/>
        </w:rPr>
        <w:tab/>
        <w:t xml:space="preserve"> </w:t>
      </w:r>
    </w:p>
    <w:p w:rsidR="003F1133" w:rsidRPr="003F1133" w:rsidRDefault="003F1133" w:rsidP="003F1133">
      <w:pPr>
        <w:rPr>
          <w:lang w:val="en-US"/>
        </w:rPr>
      </w:pPr>
      <w:r w:rsidRPr="003F1133">
        <w:rPr>
          <w:lang w:val="en-US"/>
        </w:rPr>
        <w:tab/>
        <w:t>}</w:t>
      </w:r>
      <w:r w:rsidRPr="003F1133">
        <w:rPr>
          <w:lang w:val="en-US"/>
        </w:rPr>
        <w:tab/>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 Zn -&gt; '&gt;' | '&lt;' | '==' | '!=' | '&gt;=' | '&lt;='</w:t>
      </w:r>
    </w:p>
    <w:p w:rsidR="003F1133" w:rsidRPr="003F1133" w:rsidRDefault="003F1133" w:rsidP="003F1133">
      <w:pPr>
        <w:rPr>
          <w:lang w:val="en-US"/>
        </w:rPr>
      </w:pPr>
      <w:r w:rsidRPr="003F1133">
        <w:rPr>
          <w:lang w:val="en-US"/>
        </w:rPr>
        <w:t>void SyntaxParser::Z() {</w:t>
      </w:r>
    </w:p>
    <w:p w:rsidR="003F1133" w:rsidRPr="003F1133" w:rsidRDefault="003F1133" w:rsidP="003F1133">
      <w:pPr>
        <w:rPr>
          <w:lang w:val="en-US"/>
        </w:rPr>
      </w:pPr>
      <w:r w:rsidRPr="003F1133">
        <w:rPr>
          <w:lang w:val="en-US"/>
        </w:rPr>
        <w:tab/>
        <w:t>scan(false);</w:t>
      </w:r>
    </w:p>
    <w:p w:rsidR="003F1133" w:rsidRPr="003F1133" w:rsidRDefault="003F1133" w:rsidP="003F1133">
      <w:pPr>
        <w:rPr>
          <w:lang w:val="en-US"/>
        </w:rPr>
      </w:pPr>
      <w:r w:rsidRPr="003F1133">
        <w:rPr>
          <w:lang w:val="en-US"/>
        </w:rPr>
        <w:tab/>
        <w:t xml:space="preserve">if (((t_a == 'R') &amp;&amp; inFollow(t_n, SINGLE)) || ((t_a == 'D') &amp;&amp; inFollow(t_n, DOUBLE))) {  // '&gt;' | '&lt;' | '==' | '!=' | '&gt;=' | '&lt;=' </w:t>
      </w:r>
    </w:p>
    <w:p w:rsidR="003F1133" w:rsidRPr="003F1133" w:rsidRDefault="003F1133" w:rsidP="003F1133">
      <w:pPr>
        <w:rPr>
          <w:lang w:val="en-US"/>
        </w:rPr>
      </w:pPr>
      <w:r w:rsidRPr="003F1133">
        <w:rPr>
          <w:lang w:val="en-US"/>
        </w:rPr>
        <w:tab/>
      </w:r>
      <w:r w:rsidRPr="003F1133">
        <w:rPr>
          <w:lang w:val="en-US"/>
        </w:rPr>
        <w:tab/>
        <w:t>cmpType = t_n;</w:t>
      </w:r>
    </w:p>
    <w:p w:rsidR="003F1133" w:rsidRPr="003F1133" w:rsidRDefault="003F1133" w:rsidP="003F1133">
      <w:pPr>
        <w:rPr>
          <w:lang w:val="en-US"/>
        </w:rPr>
      </w:pP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t>} else</w:t>
      </w:r>
    </w:p>
    <w:p w:rsidR="003F1133" w:rsidRPr="003F1133" w:rsidRDefault="003F1133" w:rsidP="003F1133">
      <w:pPr>
        <w:rPr>
          <w:lang w:val="en-US"/>
        </w:rPr>
      </w:pPr>
      <w:r w:rsidRPr="003F1133">
        <w:rPr>
          <w:lang w:val="en-US"/>
        </w:rPr>
        <w:tab/>
      </w:r>
      <w:r w:rsidRPr="003F1133">
        <w:rPr>
          <w:lang w:val="en-US"/>
        </w:rPr>
        <w:tab/>
        <w:t>error(8, "Z logic");</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 &lt;program&gt; -&gt; 'program' I ';' &lt;variables&gt; &lt;operators_block&gt; '.'</w:t>
      </w:r>
    </w:p>
    <w:p w:rsidR="003F1133" w:rsidRPr="003F1133" w:rsidRDefault="003F1133" w:rsidP="003F1133">
      <w:pPr>
        <w:rPr>
          <w:lang w:val="en-US"/>
        </w:rPr>
      </w:pPr>
      <w:r w:rsidRPr="003F1133">
        <w:rPr>
          <w:lang w:val="en-US"/>
        </w:rPr>
        <w:t>void SyntaxParser::f_program() {</w:t>
      </w:r>
    </w:p>
    <w:p w:rsidR="003F1133" w:rsidRPr="003F1133" w:rsidRDefault="003F1133" w:rsidP="003F1133">
      <w:pPr>
        <w:rPr>
          <w:lang w:val="en-US"/>
        </w:rPr>
      </w:pPr>
      <w:r w:rsidRPr="003F1133">
        <w:rPr>
          <w:lang w:val="en-US"/>
        </w:rPr>
        <w:tab/>
        <w:t>fprintf(asm_code, "     .model small \n");</w:t>
      </w:r>
    </w:p>
    <w:p w:rsidR="003F1133" w:rsidRPr="003F1133" w:rsidRDefault="003F1133" w:rsidP="003F1133">
      <w:pPr>
        <w:rPr>
          <w:lang w:val="en-US"/>
        </w:rPr>
      </w:pPr>
      <w:r w:rsidRPr="003F1133">
        <w:rPr>
          <w:lang w:val="en-US"/>
        </w:rPr>
        <w:tab/>
        <w:t>fprintf(asm_code, "     include asmData.asm \n");</w:t>
      </w:r>
    </w:p>
    <w:p w:rsidR="003F1133" w:rsidRPr="003F1133" w:rsidRDefault="003F1133" w:rsidP="003F1133">
      <w:pPr>
        <w:rPr>
          <w:lang w:val="en-US"/>
        </w:rPr>
      </w:pPr>
      <w:r w:rsidRPr="003F1133">
        <w:rPr>
          <w:lang w:val="en-US"/>
        </w:rPr>
        <w:tab/>
        <w:t>scan(true);</w:t>
      </w:r>
    </w:p>
    <w:p w:rsidR="003F1133" w:rsidRPr="003F1133" w:rsidRDefault="003F1133" w:rsidP="003F1133">
      <w:pPr>
        <w:rPr>
          <w:lang w:val="en-US"/>
        </w:rPr>
      </w:pPr>
      <w:r w:rsidRPr="003F1133">
        <w:rPr>
          <w:lang w:val="en-US"/>
        </w:rPr>
        <w:tab/>
        <w:t>if (!((t_a == 'K') &amp;&amp; (t_n == 18))) // 'program'</w:t>
      </w:r>
    </w:p>
    <w:p w:rsidR="003F1133" w:rsidRPr="003F1133" w:rsidRDefault="003F1133" w:rsidP="003F1133">
      <w:pPr>
        <w:rPr>
          <w:lang w:val="en-US"/>
        </w:rPr>
      </w:pPr>
      <w:r w:rsidRPr="003F1133">
        <w:rPr>
          <w:lang w:val="en-US"/>
        </w:rPr>
        <w:lastRenderedPageBreak/>
        <w:tab/>
      </w:r>
      <w:r w:rsidRPr="003F1133">
        <w:rPr>
          <w:lang w:val="en-US"/>
        </w:rPr>
        <w:tab/>
        <w:t>error(9, "program");</w:t>
      </w:r>
    </w:p>
    <w:p w:rsidR="003F1133" w:rsidRPr="003F1133" w:rsidRDefault="003F1133" w:rsidP="003F1133">
      <w:pPr>
        <w:rPr>
          <w:lang w:val="en-US"/>
        </w:rPr>
      </w:pPr>
      <w:r w:rsidRPr="003F1133">
        <w:rPr>
          <w:lang w:val="en-US"/>
        </w:rPr>
        <w:tab/>
        <w:t>scan(true);</w:t>
      </w:r>
    </w:p>
    <w:p w:rsidR="003F1133" w:rsidRPr="003F1133" w:rsidRDefault="003F1133" w:rsidP="003F1133">
      <w:pPr>
        <w:rPr>
          <w:lang w:val="en-US"/>
        </w:rPr>
      </w:pPr>
      <w:r w:rsidRPr="003F1133">
        <w:rPr>
          <w:lang w:val="en-US"/>
        </w:rPr>
        <w:tab/>
        <w:t>if (!(t_a == 'I')) // I</w:t>
      </w:r>
    </w:p>
    <w:p w:rsidR="003F1133" w:rsidRPr="003F1133" w:rsidRDefault="003F1133" w:rsidP="003F1133">
      <w:pPr>
        <w:rPr>
          <w:lang w:val="en-US"/>
        </w:rPr>
      </w:pPr>
      <w:r w:rsidRPr="003F1133">
        <w:rPr>
          <w:lang w:val="en-US"/>
        </w:rPr>
        <w:tab/>
      </w:r>
      <w:r w:rsidRPr="003F1133">
        <w:rPr>
          <w:lang w:val="en-US"/>
        </w:rPr>
        <w:tab/>
        <w:t>error(10, "program");</w:t>
      </w:r>
    </w:p>
    <w:p w:rsidR="003F1133" w:rsidRPr="003F1133" w:rsidRDefault="003F1133" w:rsidP="003F1133">
      <w:pPr>
        <w:rPr>
          <w:lang w:val="en-US"/>
        </w:rPr>
      </w:pPr>
      <w:r w:rsidRPr="003F1133">
        <w:rPr>
          <w:lang w:val="en-US"/>
        </w:rPr>
        <w:tab/>
        <w:t>scan(true);</w:t>
      </w:r>
    </w:p>
    <w:p w:rsidR="003F1133" w:rsidRPr="003F1133" w:rsidRDefault="003F1133" w:rsidP="003F1133">
      <w:pPr>
        <w:rPr>
          <w:lang w:val="en-US"/>
        </w:rPr>
      </w:pPr>
      <w:r w:rsidRPr="003F1133">
        <w:rPr>
          <w:lang w:val="en-US"/>
        </w:rPr>
        <w:tab/>
        <w:t>if (!((t_a == 'R') &amp;&amp; (t_n == 15))) // ';'</w:t>
      </w:r>
    </w:p>
    <w:p w:rsidR="003F1133" w:rsidRPr="003F1133" w:rsidRDefault="003F1133" w:rsidP="003F1133">
      <w:pPr>
        <w:rPr>
          <w:lang w:val="en-US"/>
        </w:rPr>
      </w:pPr>
      <w:r w:rsidRPr="003F1133">
        <w:rPr>
          <w:lang w:val="en-US"/>
        </w:rPr>
        <w:tab/>
      </w:r>
      <w:r w:rsidRPr="003F1133">
        <w:rPr>
          <w:lang w:val="en-US"/>
        </w:rPr>
        <w:tab/>
        <w:t>error(16, "program");</w:t>
      </w:r>
      <w:r w:rsidRPr="003F1133">
        <w:rPr>
          <w:lang w:val="en-US"/>
        </w:rPr>
        <w:tab/>
      </w:r>
      <w:r w:rsidRPr="003F1133">
        <w:rPr>
          <w:lang w:val="en-US"/>
        </w:rPr>
        <w:tab/>
      </w:r>
    </w:p>
    <w:p w:rsidR="003F1133" w:rsidRPr="003F1133" w:rsidRDefault="003F1133" w:rsidP="003F1133">
      <w:pPr>
        <w:rPr>
          <w:lang w:val="en-US"/>
        </w:rPr>
      </w:pPr>
      <w:r w:rsidRPr="003F1133">
        <w:rPr>
          <w:lang w:val="en-US"/>
        </w:rPr>
        <w:tab/>
      </w:r>
    </w:p>
    <w:p w:rsidR="003F1133" w:rsidRPr="003F1133" w:rsidRDefault="003F1133" w:rsidP="003F1133">
      <w:pPr>
        <w:rPr>
          <w:lang w:val="en-US"/>
        </w:rPr>
      </w:pPr>
      <w:r w:rsidRPr="003F1133">
        <w:rPr>
          <w:lang w:val="en-US"/>
        </w:rPr>
        <w:tab/>
        <w:t>f_variables(); // &lt;variables&gt;</w:t>
      </w:r>
    </w:p>
    <w:p w:rsidR="003F1133" w:rsidRPr="003F1133" w:rsidRDefault="003F1133" w:rsidP="003F1133">
      <w:pPr>
        <w:rPr>
          <w:lang w:val="en-US"/>
        </w:rPr>
      </w:pPr>
      <w:r w:rsidRPr="003F1133">
        <w:rPr>
          <w:lang w:val="en-US"/>
        </w:rPr>
        <w:tab/>
      </w:r>
    </w:p>
    <w:p w:rsidR="003F1133" w:rsidRPr="003F1133" w:rsidRDefault="003F1133" w:rsidP="003F1133">
      <w:pPr>
        <w:rPr>
          <w:lang w:val="en-US"/>
        </w:rPr>
      </w:pPr>
      <w:r w:rsidRPr="003F1133">
        <w:rPr>
          <w:lang w:val="en-US"/>
        </w:rPr>
        <w:tab/>
        <w:t>fprintf(asm_code, "     .stack 100h \n");</w:t>
      </w:r>
    </w:p>
    <w:p w:rsidR="003F1133" w:rsidRPr="003F1133" w:rsidRDefault="003F1133" w:rsidP="003F1133">
      <w:pPr>
        <w:rPr>
          <w:lang w:val="en-US"/>
        </w:rPr>
      </w:pPr>
      <w:r w:rsidRPr="003F1133">
        <w:rPr>
          <w:lang w:val="en-US"/>
        </w:rPr>
        <w:tab/>
        <w:t>fprintf(asm_code, "     .code \n");</w:t>
      </w:r>
    </w:p>
    <w:p w:rsidR="003F1133" w:rsidRPr="003F1133" w:rsidRDefault="003F1133" w:rsidP="003F1133">
      <w:pPr>
        <w:rPr>
          <w:lang w:val="en-US"/>
        </w:rPr>
      </w:pPr>
      <w:r w:rsidRPr="003F1133">
        <w:rPr>
          <w:lang w:val="en-US"/>
        </w:rPr>
        <w:tab/>
        <w:t>fprintf(asm_code, "     .386 \n");</w:t>
      </w:r>
    </w:p>
    <w:p w:rsidR="003F1133" w:rsidRPr="003F1133" w:rsidRDefault="003F1133" w:rsidP="003F1133">
      <w:pPr>
        <w:rPr>
          <w:lang w:val="en-US"/>
        </w:rPr>
      </w:pPr>
      <w:r w:rsidRPr="003F1133">
        <w:rPr>
          <w:lang w:val="en-US"/>
        </w:rPr>
        <w:tab/>
        <w:t>fprintf(asm_code, "start: \n");</w:t>
      </w:r>
    </w:p>
    <w:p w:rsidR="003F1133" w:rsidRPr="003F1133" w:rsidRDefault="003F1133" w:rsidP="003F1133">
      <w:pPr>
        <w:rPr>
          <w:lang w:val="en-US"/>
        </w:rPr>
      </w:pPr>
      <w:r w:rsidRPr="003F1133">
        <w:rPr>
          <w:lang w:val="en-US"/>
        </w:rPr>
        <w:tab/>
        <w:t>fprintf(asm_code, "     mov   ax, @data \n");</w:t>
      </w:r>
    </w:p>
    <w:p w:rsidR="003F1133" w:rsidRPr="003F1133" w:rsidRDefault="003F1133" w:rsidP="003F1133">
      <w:pPr>
        <w:rPr>
          <w:lang w:val="en-US"/>
        </w:rPr>
      </w:pPr>
      <w:r w:rsidRPr="003F1133">
        <w:rPr>
          <w:lang w:val="en-US"/>
        </w:rPr>
        <w:tab/>
        <w:t>fprintf(asm_code, "     mov   ds, ax \n");</w:t>
      </w:r>
    </w:p>
    <w:p w:rsidR="003F1133" w:rsidRPr="003F1133" w:rsidRDefault="003F1133" w:rsidP="003F1133">
      <w:pPr>
        <w:rPr>
          <w:lang w:val="en-US"/>
        </w:rPr>
      </w:pPr>
      <w:r w:rsidRPr="003F1133">
        <w:rPr>
          <w:lang w:val="en-US"/>
        </w:rPr>
        <w:tab/>
      </w:r>
    </w:p>
    <w:p w:rsidR="003F1133" w:rsidRPr="003F1133" w:rsidRDefault="003F1133" w:rsidP="003F1133">
      <w:pPr>
        <w:rPr>
          <w:lang w:val="en-US"/>
        </w:rPr>
      </w:pPr>
      <w:r w:rsidRPr="003F1133">
        <w:rPr>
          <w:lang w:val="en-US"/>
        </w:rPr>
        <w:tab/>
        <w:t>f_operatorsBlock();</w:t>
      </w:r>
    </w:p>
    <w:p w:rsidR="003F1133" w:rsidRPr="003F1133" w:rsidRDefault="003F1133" w:rsidP="003F1133">
      <w:pPr>
        <w:rPr>
          <w:lang w:val="en-US"/>
        </w:rPr>
      </w:pPr>
    </w:p>
    <w:p w:rsidR="003F1133" w:rsidRPr="003F1133" w:rsidRDefault="003F1133" w:rsidP="003F1133">
      <w:pPr>
        <w:rPr>
          <w:lang w:val="en-US"/>
        </w:rPr>
      </w:pPr>
      <w:r w:rsidRPr="003F1133">
        <w:rPr>
          <w:lang w:val="en-US"/>
        </w:rPr>
        <w:tab/>
        <w:t>scan(true);</w:t>
      </w:r>
    </w:p>
    <w:p w:rsidR="003F1133" w:rsidRPr="003F1133" w:rsidRDefault="003F1133" w:rsidP="003F1133">
      <w:pPr>
        <w:rPr>
          <w:lang w:val="en-US"/>
        </w:rPr>
      </w:pPr>
      <w:r w:rsidRPr="003F1133">
        <w:rPr>
          <w:lang w:val="en-US"/>
        </w:rPr>
        <w:tab/>
        <w:t>if (!((t_a == 'R') &amp;&amp; (t_n == 12))) // '.'</w:t>
      </w:r>
    </w:p>
    <w:p w:rsidR="003F1133" w:rsidRPr="003F1133" w:rsidRDefault="003F1133" w:rsidP="003F1133">
      <w:pPr>
        <w:rPr>
          <w:lang w:val="en-US"/>
        </w:rPr>
      </w:pPr>
      <w:r w:rsidRPr="003F1133">
        <w:rPr>
          <w:lang w:val="en-US"/>
        </w:rPr>
        <w:tab/>
      </w:r>
      <w:r w:rsidRPr="003F1133">
        <w:rPr>
          <w:lang w:val="en-US"/>
        </w:rPr>
        <w:tab/>
        <w:t>error(11, "program");</w:t>
      </w:r>
    </w:p>
    <w:p w:rsidR="003F1133" w:rsidRPr="003F1133" w:rsidRDefault="003F1133" w:rsidP="003F1133">
      <w:pPr>
        <w:rPr>
          <w:lang w:val="en-US"/>
        </w:rPr>
      </w:pPr>
    </w:p>
    <w:p w:rsidR="003F1133" w:rsidRPr="003F1133" w:rsidRDefault="003F1133" w:rsidP="003F1133">
      <w:pPr>
        <w:rPr>
          <w:lang w:val="en-US"/>
        </w:rPr>
      </w:pPr>
      <w:r w:rsidRPr="003F1133">
        <w:rPr>
          <w:lang w:val="en-US"/>
        </w:rPr>
        <w:tab/>
        <w:t>fprintf(asm_code, "error: \n");</w:t>
      </w:r>
    </w:p>
    <w:p w:rsidR="003F1133" w:rsidRPr="003F1133" w:rsidRDefault="003F1133" w:rsidP="003F1133">
      <w:pPr>
        <w:rPr>
          <w:lang w:val="en-US"/>
        </w:rPr>
      </w:pPr>
      <w:r w:rsidRPr="003F1133">
        <w:rPr>
          <w:lang w:val="en-US"/>
        </w:rPr>
        <w:tab/>
        <w:t>fprintf(asm_code, "     mov   ax, 4C00h \n");</w:t>
      </w:r>
    </w:p>
    <w:p w:rsidR="003F1133" w:rsidRPr="003F1133" w:rsidRDefault="003F1133" w:rsidP="003F1133">
      <w:pPr>
        <w:rPr>
          <w:lang w:val="en-US"/>
        </w:rPr>
      </w:pPr>
      <w:r w:rsidRPr="003F1133">
        <w:rPr>
          <w:lang w:val="en-US"/>
        </w:rPr>
        <w:tab/>
        <w:t>fprintf(asm_code, "     int   21h \n");</w:t>
      </w:r>
    </w:p>
    <w:p w:rsidR="003F1133" w:rsidRPr="003F1133" w:rsidRDefault="003F1133" w:rsidP="003F1133">
      <w:pPr>
        <w:rPr>
          <w:lang w:val="en-US"/>
        </w:rPr>
      </w:pPr>
      <w:r w:rsidRPr="003F1133">
        <w:rPr>
          <w:lang w:val="en-US"/>
        </w:rPr>
        <w:tab/>
        <w:t>fprintf(asm_code, "     end   start \n");</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 &lt;variables&gt; -&gt; 'var' { &lt;type&gt; I ('[' C ']' | eps) { ',' I ('[' C ']' | eps) } ';' } 'endvar' ';'</w:t>
      </w:r>
    </w:p>
    <w:p w:rsidR="003F1133" w:rsidRPr="003F1133" w:rsidRDefault="003F1133" w:rsidP="003F1133">
      <w:pPr>
        <w:rPr>
          <w:lang w:val="en-US"/>
        </w:rPr>
      </w:pPr>
      <w:r w:rsidRPr="003F1133">
        <w:rPr>
          <w:lang w:val="en-US"/>
        </w:rPr>
        <w:t>void SyntaxParser::f_variables() {</w:t>
      </w:r>
    </w:p>
    <w:p w:rsidR="003F1133" w:rsidRPr="003F1133" w:rsidRDefault="003F1133" w:rsidP="003F1133">
      <w:pPr>
        <w:rPr>
          <w:lang w:val="en-US"/>
        </w:rPr>
      </w:pPr>
      <w:r w:rsidRPr="003F1133">
        <w:rPr>
          <w:lang w:val="en-US"/>
        </w:rPr>
        <w:tab/>
        <w:t>int u;</w:t>
      </w:r>
    </w:p>
    <w:p w:rsidR="003F1133" w:rsidRPr="003F1133" w:rsidRDefault="003F1133" w:rsidP="003F1133">
      <w:pPr>
        <w:rPr>
          <w:lang w:val="en-US"/>
        </w:rPr>
      </w:pPr>
      <w:r w:rsidRPr="003F1133">
        <w:rPr>
          <w:lang w:val="en-US"/>
        </w:rPr>
        <w:tab/>
        <w:t>currenIdentifier = 0;</w:t>
      </w:r>
    </w:p>
    <w:p w:rsidR="003F1133" w:rsidRPr="003F1133" w:rsidRDefault="003F1133" w:rsidP="003F1133">
      <w:pPr>
        <w:rPr>
          <w:lang w:val="en-US"/>
        </w:rPr>
      </w:pPr>
      <w:r w:rsidRPr="003F1133">
        <w:rPr>
          <w:lang w:val="en-US"/>
        </w:rPr>
        <w:tab/>
        <w:t>int varListBegin = 0;</w:t>
      </w:r>
    </w:p>
    <w:p w:rsidR="003F1133" w:rsidRPr="003F1133" w:rsidRDefault="003F1133" w:rsidP="003F1133">
      <w:pPr>
        <w:rPr>
          <w:lang w:val="en-US"/>
        </w:rPr>
      </w:pPr>
      <w:r w:rsidRPr="003F1133">
        <w:rPr>
          <w:lang w:val="en-US"/>
        </w:rPr>
        <w:tab/>
        <w:t>int varListEnd = 0;</w:t>
      </w:r>
    </w:p>
    <w:p w:rsidR="003F1133" w:rsidRPr="003F1133" w:rsidRDefault="003F1133" w:rsidP="003F1133">
      <w:pPr>
        <w:rPr>
          <w:lang w:val="en-US"/>
        </w:rPr>
      </w:pPr>
      <w:r w:rsidRPr="003F1133">
        <w:rPr>
          <w:lang w:val="en-US"/>
        </w:rPr>
        <w:tab/>
      </w:r>
    </w:p>
    <w:p w:rsidR="003F1133" w:rsidRPr="003F1133" w:rsidRDefault="003F1133" w:rsidP="003F1133">
      <w:pPr>
        <w:rPr>
          <w:lang w:val="en-US"/>
        </w:rPr>
      </w:pPr>
      <w:r w:rsidRPr="003F1133">
        <w:rPr>
          <w:lang w:val="en-US"/>
        </w:rPr>
        <w:tab/>
        <w:t>fprintf(asm_variables, "</w:t>
      </w:r>
      <w:r w:rsidRPr="003F1133">
        <w:rPr>
          <w:lang w:val="en-US"/>
        </w:rPr>
        <w:tab/>
      </w:r>
      <w:r w:rsidRPr="003F1133">
        <w:rPr>
          <w:lang w:val="en-US"/>
        </w:rPr>
        <w:tab/>
        <w:t>.data \n");</w:t>
      </w:r>
    </w:p>
    <w:p w:rsidR="003F1133" w:rsidRPr="003F1133" w:rsidRDefault="003F1133" w:rsidP="003F1133">
      <w:pPr>
        <w:rPr>
          <w:lang w:val="en-US"/>
        </w:rPr>
      </w:pPr>
      <w:r w:rsidRPr="003F1133">
        <w:rPr>
          <w:lang w:val="en-US"/>
        </w:rPr>
        <w:tab/>
        <w:t>fprintf(asm_variables, "; SUPPORTING VARIABLES \n");</w:t>
      </w:r>
    </w:p>
    <w:p w:rsidR="003F1133" w:rsidRPr="003F1133" w:rsidRDefault="003F1133" w:rsidP="003F1133">
      <w:pPr>
        <w:rPr>
          <w:lang w:val="en-US"/>
        </w:rPr>
      </w:pPr>
      <w:r w:rsidRPr="003F1133">
        <w:rPr>
          <w:lang w:val="en-US"/>
        </w:rPr>
        <w:tab/>
        <w:t>fprintf(asm_variables, "</w:t>
      </w:r>
      <w:r w:rsidRPr="003F1133">
        <w:rPr>
          <w:lang w:val="en-US"/>
        </w:rPr>
        <w:tab/>
      </w:r>
      <w:r w:rsidRPr="003F1133">
        <w:rPr>
          <w:lang w:val="en-US"/>
        </w:rPr>
        <w:tab/>
        <w:t>@buffer   db</w:t>
      </w:r>
      <w:r w:rsidRPr="003F1133">
        <w:rPr>
          <w:lang w:val="en-US"/>
        </w:rPr>
        <w:tab/>
      </w:r>
      <w:r w:rsidRPr="003F1133">
        <w:rPr>
          <w:lang w:val="en-US"/>
        </w:rPr>
        <w:tab/>
        <w:t>6 \n");</w:t>
      </w:r>
    </w:p>
    <w:p w:rsidR="003F1133" w:rsidRPr="003F1133" w:rsidRDefault="003F1133" w:rsidP="003F1133">
      <w:pPr>
        <w:rPr>
          <w:lang w:val="en-US"/>
        </w:rPr>
      </w:pPr>
      <w:r w:rsidRPr="003F1133">
        <w:rPr>
          <w:lang w:val="en-US"/>
        </w:rPr>
        <w:tab/>
        <w:t>fprintf(asm_variables, "</w:t>
      </w:r>
      <w:r w:rsidRPr="003F1133">
        <w:rPr>
          <w:lang w:val="en-US"/>
        </w:rPr>
        <w:tab/>
      </w:r>
      <w:r w:rsidRPr="003F1133">
        <w:rPr>
          <w:lang w:val="en-US"/>
        </w:rPr>
        <w:tab/>
        <w:t>blength   db      (?) \n");</w:t>
      </w:r>
    </w:p>
    <w:p w:rsidR="003F1133" w:rsidRPr="003F1133" w:rsidRDefault="003F1133" w:rsidP="003F1133">
      <w:pPr>
        <w:rPr>
          <w:lang w:val="en-US"/>
        </w:rPr>
      </w:pPr>
      <w:r w:rsidRPr="003F1133">
        <w:rPr>
          <w:lang w:val="en-US"/>
        </w:rPr>
        <w:tab/>
        <w:t>fprintf(asm_variables, "</w:t>
      </w:r>
      <w:r w:rsidRPr="003F1133">
        <w:rPr>
          <w:lang w:val="en-US"/>
        </w:rPr>
        <w:tab/>
      </w:r>
      <w:r w:rsidRPr="003F1133">
        <w:rPr>
          <w:lang w:val="en-US"/>
        </w:rPr>
        <w:tab/>
        <w:t>@buf      db      256 DUP (?) \n");</w:t>
      </w:r>
    </w:p>
    <w:p w:rsidR="003F1133" w:rsidRPr="003F1133" w:rsidRDefault="003F1133" w:rsidP="003F1133">
      <w:pPr>
        <w:rPr>
          <w:lang w:val="en-US"/>
        </w:rPr>
      </w:pPr>
      <w:r w:rsidRPr="003F1133">
        <w:rPr>
          <w:lang w:val="en-US"/>
        </w:rPr>
        <w:tab/>
        <w:t>fprintf(asm_variables, "</w:t>
      </w:r>
      <w:r w:rsidRPr="003F1133">
        <w:rPr>
          <w:lang w:val="en-US"/>
        </w:rPr>
        <w:tab/>
      </w:r>
      <w:r w:rsidRPr="003F1133">
        <w:rPr>
          <w:lang w:val="en-US"/>
        </w:rPr>
        <w:tab/>
        <w:t>clrf      db      0Dh, 0Ah, \"$\" \n");</w:t>
      </w:r>
    </w:p>
    <w:p w:rsidR="003F1133" w:rsidRPr="003F1133" w:rsidRDefault="003F1133" w:rsidP="003F1133">
      <w:pPr>
        <w:rPr>
          <w:lang w:val="en-US"/>
        </w:rPr>
      </w:pPr>
      <w:r w:rsidRPr="003F1133">
        <w:rPr>
          <w:lang w:val="en-US"/>
        </w:rPr>
        <w:tab/>
        <w:t>fprintf(asm_variables, "</w:t>
      </w:r>
      <w:r w:rsidRPr="003F1133">
        <w:rPr>
          <w:lang w:val="en-US"/>
        </w:rPr>
        <w:tab/>
      </w:r>
      <w:r w:rsidRPr="003F1133">
        <w:rPr>
          <w:lang w:val="en-US"/>
        </w:rPr>
        <w:tab/>
        <w:t>output    db      6 DUP (?), \"$\" \n");</w:t>
      </w:r>
    </w:p>
    <w:p w:rsidR="003F1133" w:rsidRPr="003F1133" w:rsidRDefault="003F1133" w:rsidP="003F1133">
      <w:pPr>
        <w:rPr>
          <w:lang w:val="en-US"/>
        </w:rPr>
      </w:pPr>
      <w:r w:rsidRPr="003F1133">
        <w:rPr>
          <w:lang w:val="en-US"/>
        </w:rPr>
        <w:tab/>
        <w:t>fprintf(asm_variables, "</w:t>
      </w:r>
      <w:r w:rsidRPr="003F1133">
        <w:rPr>
          <w:lang w:val="en-US"/>
        </w:rPr>
        <w:tab/>
      </w:r>
      <w:r w:rsidRPr="003F1133">
        <w:rPr>
          <w:lang w:val="en-US"/>
        </w:rPr>
        <w:tab/>
        <w:t>err_msg   db      \"Input error, try again\", 0Dh, 0Ah, \"$\" \n");</w:t>
      </w:r>
    </w:p>
    <w:p w:rsidR="003F1133" w:rsidRPr="003F1133" w:rsidRDefault="003F1133" w:rsidP="003F1133">
      <w:pPr>
        <w:rPr>
          <w:lang w:val="en-US"/>
        </w:rPr>
      </w:pPr>
      <w:r w:rsidRPr="003F1133">
        <w:rPr>
          <w:lang w:val="en-US"/>
        </w:rPr>
        <w:tab/>
        <w:t>fprintf(asm_variables, "</w:t>
      </w:r>
      <w:r w:rsidRPr="003F1133">
        <w:rPr>
          <w:lang w:val="en-US"/>
        </w:rPr>
        <w:tab/>
      </w:r>
      <w:r w:rsidRPr="003F1133">
        <w:rPr>
          <w:lang w:val="en-US"/>
        </w:rPr>
        <w:tab/>
        <w:t>@true     db      \"true\" \n");</w:t>
      </w:r>
    </w:p>
    <w:p w:rsidR="003F1133" w:rsidRPr="003F1133" w:rsidRDefault="003F1133" w:rsidP="003F1133">
      <w:pPr>
        <w:rPr>
          <w:lang w:val="en-US"/>
        </w:rPr>
      </w:pPr>
      <w:r w:rsidRPr="003F1133">
        <w:rPr>
          <w:lang w:val="en-US"/>
        </w:rPr>
        <w:tab/>
        <w:t>fprintf(asm_variables, "</w:t>
      </w:r>
      <w:r w:rsidRPr="003F1133">
        <w:rPr>
          <w:lang w:val="en-US"/>
        </w:rPr>
        <w:tab/>
      </w:r>
      <w:r w:rsidRPr="003F1133">
        <w:rPr>
          <w:lang w:val="en-US"/>
        </w:rPr>
        <w:tab/>
        <w:t>@@true    db      \"true$\" \n");</w:t>
      </w:r>
    </w:p>
    <w:p w:rsidR="003F1133" w:rsidRPr="003F1133" w:rsidRDefault="003F1133" w:rsidP="003F1133">
      <w:pPr>
        <w:rPr>
          <w:lang w:val="en-US"/>
        </w:rPr>
      </w:pPr>
      <w:r w:rsidRPr="003F1133">
        <w:rPr>
          <w:lang w:val="en-US"/>
        </w:rPr>
        <w:tab/>
        <w:t>fprintf(asm_variables, "</w:t>
      </w:r>
      <w:r w:rsidRPr="003F1133">
        <w:rPr>
          <w:lang w:val="en-US"/>
        </w:rPr>
        <w:tab/>
      </w:r>
      <w:r w:rsidRPr="003F1133">
        <w:rPr>
          <w:lang w:val="en-US"/>
        </w:rPr>
        <w:tab/>
        <w:t>@false    db      \"false\" \n");</w:t>
      </w:r>
    </w:p>
    <w:p w:rsidR="003F1133" w:rsidRPr="003F1133" w:rsidRDefault="003F1133" w:rsidP="003F1133">
      <w:pPr>
        <w:rPr>
          <w:lang w:val="en-US"/>
        </w:rPr>
      </w:pPr>
      <w:r w:rsidRPr="003F1133">
        <w:rPr>
          <w:lang w:val="en-US"/>
        </w:rPr>
        <w:tab/>
        <w:t>fprintf(asm_variables, "</w:t>
      </w:r>
      <w:r w:rsidRPr="003F1133">
        <w:rPr>
          <w:lang w:val="en-US"/>
        </w:rPr>
        <w:tab/>
      </w:r>
      <w:r w:rsidRPr="003F1133">
        <w:rPr>
          <w:lang w:val="en-US"/>
        </w:rPr>
        <w:tab/>
        <w:t>@@false   db      \"false$\" \n");</w:t>
      </w:r>
    </w:p>
    <w:p w:rsidR="003F1133" w:rsidRPr="003F1133" w:rsidRDefault="003F1133" w:rsidP="003F1133">
      <w:pPr>
        <w:rPr>
          <w:lang w:val="en-US"/>
        </w:rPr>
      </w:pPr>
      <w:r w:rsidRPr="003F1133">
        <w:rPr>
          <w:lang w:val="en-US"/>
        </w:rPr>
        <w:tab/>
        <w:t>fprintf(asm_variables, "; USING VARIABLES \n");</w:t>
      </w:r>
    </w:p>
    <w:p w:rsidR="003F1133" w:rsidRPr="003F1133" w:rsidRDefault="003F1133" w:rsidP="003F1133">
      <w:pPr>
        <w:rPr>
          <w:lang w:val="en-US"/>
        </w:rPr>
      </w:pPr>
      <w:r w:rsidRPr="003F1133">
        <w:rPr>
          <w:lang w:val="en-US"/>
        </w:rPr>
        <w:tab/>
      </w:r>
    </w:p>
    <w:p w:rsidR="003F1133" w:rsidRPr="003F1133" w:rsidRDefault="003F1133" w:rsidP="003F1133">
      <w:pPr>
        <w:rPr>
          <w:lang w:val="en-US"/>
        </w:rPr>
      </w:pPr>
      <w:r w:rsidRPr="003F1133">
        <w:rPr>
          <w:lang w:val="en-US"/>
        </w:rPr>
        <w:tab/>
        <w:t>scan(true);</w:t>
      </w:r>
    </w:p>
    <w:p w:rsidR="003F1133" w:rsidRPr="003F1133" w:rsidRDefault="003F1133" w:rsidP="003F1133">
      <w:pPr>
        <w:rPr>
          <w:lang w:val="en-US"/>
        </w:rPr>
      </w:pPr>
      <w:r w:rsidRPr="003F1133">
        <w:rPr>
          <w:lang w:val="en-US"/>
        </w:rPr>
        <w:tab/>
        <w:t>if (!((t_a == 'K') &amp;&amp; (t_n == 24))) // var</w:t>
      </w:r>
    </w:p>
    <w:p w:rsidR="003F1133" w:rsidRPr="003F1133" w:rsidRDefault="003F1133" w:rsidP="003F1133">
      <w:pPr>
        <w:rPr>
          <w:lang w:val="en-US"/>
        </w:rPr>
      </w:pPr>
      <w:r w:rsidRPr="003F1133">
        <w:rPr>
          <w:lang w:val="en-US"/>
        </w:rPr>
        <w:lastRenderedPageBreak/>
        <w:tab/>
      </w:r>
      <w:r w:rsidRPr="003F1133">
        <w:rPr>
          <w:lang w:val="en-US"/>
        </w:rPr>
        <w:tab/>
        <w:t>error(12, "var");</w:t>
      </w:r>
    </w:p>
    <w:p w:rsidR="003F1133" w:rsidRPr="003F1133" w:rsidRDefault="003F1133" w:rsidP="003F1133">
      <w:pPr>
        <w:rPr>
          <w:lang w:val="en-US"/>
        </w:rPr>
      </w:pPr>
      <w:r w:rsidRPr="003F1133">
        <w:rPr>
          <w:lang w:val="en-US"/>
        </w:rPr>
        <w:tab/>
      </w:r>
    </w:p>
    <w:p w:rsidR="003F1133" w:rsidRPr="003F1133" w:rsidRDefault="003F1133" w:rsidP="003F1133">
      <w:pPr>
        <w:rPr>
          <w:lang w:val="en-US"/>
        </w:rPr>
      </w:pPr>
      <w:r w:rsidRPr="003F1133">
        <w:rPr>
          <w:lang w:val="en-US"/>
        </w:rPr>
        <w:tab/>
        <w:t>// { &lt;type&gt; I ('[' C ']' | eps) { ',' I ('[' C ']' | eps) } ';' }</w:t>
      </w:r>
    </w:p>
    <w:p w:rsidR="003F1133" w:rsidRPr="003F1133" w:rsidRDefault="003F1133" w:rsidP="003F1133">
      <w:pPr>
        <w:rPr>
          <w:lang w:val="en-US"/>
        </w:rPr>
      </w:pPr>
      <w:r w:rsidRPr="003F1133">
        <w:rPr>
          <w:lang w:val="en-US"/>
        </w:rPr>
        <w:tab/>
        <w:t>scan(false);</w:t>
      </w:r>
    </w:p>
    <w:p w:rsidR="003F1133" w:rsidRPr="003F1133" w:rsidRDefault="003F1133" w:rsidP="003F1133">
      <w:pPr>
        <w:rPr>
          <w:lang w:val="en-US"/>
        </w:rPr>
      </w:pPr>
      <w:r w:rsidRPr="003F1133">
        <w:rPr>
          <w:lang w:val="en-US"/>
        </w:rPr>
        <w:tab/>
        <w:t>while (!((t_a == 'K') &amp;&amp; (t_n == 10))) { // 'endvar'</w:t>
      </w:r>
    </w:p>
    <w:p w:rsidR="003F1133" w:rsidRPr="003F1133" w:rsidRDefault="003F1133" w:rsidP="003F1133">
      <w:pPr>
        <w:rPr>
          <w:lang w:val="en-US"/>
        </w:rPr>
      </w:pPr>
    </w:p>
    <w:p w:rsidR="003F1133" w:rsidRPr="003F1133" w:rsidRDefault="003F1133" w:rsidP="003F1133">
      <w:pPr>
        <w:rPr>
          <w:lang w:val="en-US"/>
        </w:rPr>
      </w:pPr>
      <w:r w:rsidRPr="003F1133">
        <w:rPr>
          <w:lang w:val="en-US"/>
        </w:rPr>
        <w:tab/>
      </w:r>
      <w:r w:rsidRPr="003F1133">
        <w:rPr>
          <w:lang w:val="en-US"/>
        </w:rPr>
        <w:tab/>
        <w:t xml:space="preserve">f_type(); </w:t>
      </w:r>
    </w:p>
    <w:p w:rsidR="003F1133" w:rsidRPr="003F1133" w:rsidRDefault="003F1133" w:rsidP="003F1133">
      <w:pPr>
        <w:rPr>
          <w:lang w:val="en-US"/>
        </w:rPr>
      </w:pPr>
    </w:p>
    <w:p w:rsidR="003F1133" w:rsidRPr="003F1133" w:rsidRDefault="003F1133" w:rsidP="003F1133">
      <w:pPr>
        <w:rPr>
          <w:lang w:val="en-US"/>
        </w:rPr>
      </w:pPr>
      <w:r w:rsidRPr="003F1133">
        <w:rPr>
          <w:lang w:val="en-US"/>
        </w:rPr>
        <w:tab/>
      </w:r>
      <w:r w:rsidRPr="003F1133">
        <w:rPr>
          <w:lang w:val="en-US"/>
        </w:rPr>
        <w:tab/>
        <w:t xml:space="preserve">scan(true); </w:t>
      </w:r>
    </w:p>
    <w:p w:rsidR="003F1133" w:rsidRPr="003F1133" w:rsidRDefault="003F1133" w:rsidP="003F1133">
      <w:pPr>
        <w:rPr>
          <w:lang w:val="en-US"/>
        </w:rPr>
      </w:pPr>
      <w:r w:rsidRPr="003F1133">
        <w:rPr>
          <w:lang w:val="en-US"/>
        </w:rPr>
        <w:tab/>
      </w:r>
      <w:r w:rsidRPr="003F1133">
        <w:rPr>
          <w:lang w:val="en-US"/>
        </w:rPr>
        <w:tab/>
        <w:t>if (t_a != 'I') // I</w:t>
      </w:r>
    </w:p>
    <w:p w:rsidR="003F1133" w:rsidRPr="003F1133" w:rsidRDefault="003F1133" w:rsidP="003F1133">
      <w:pPr>
        <w:rPr>
          <w:lang w:val="en-US"/>
        </w:rPr>
      </w:pPr>
      <w:r w:rsidRPr="003F1133">
        <w:rPr>
          <w:lang w:val="en-US"/>
        </w:rPr>
        <w:tab/>
      </w:r>
      <w:r w:rsidRPr="003F1133">
        <w:rPr>
          <w:lang w:val="en-US"/>
        </w:rPr>
        <w:tab/>
      </w:r>
      <w:r w:rsidRPr="003F1133">
        <w:rPr>
          <w:lang w:val="en-US"/>
        </w:rPr>
        <w:tab/>
        <w:t>error(13, "var");</w:t>
      </w:r>
    </w:p>
    <w:p w:rsidR="003F1133" w:rsidRPr="003F1133" w:rsidRDefault="003F1133" w:rsidP="003F1133">
      <w:pPr>
        <w:rPr>
          <w:lang w:val="en-US"/>
        </w:rPr>
      </w:pPr>
      <w:r w:rsidRPr="003F1133">
        <w:rPr>
          <w:lang w:val="en-US"/>
        </w:rPr>
        <w:tab/>
      </w:r>
      <w:r w:rsidRPr="003F1133">
        <w:rPr>
          <w:lang w:val="en-US"/>
        </w:rPr>
        <w:tab/>
        <w:t>currenIdentifier++;</w:t>
      </w:r>
    </w:p>
    <w:p w:rsidR="003F1133" w:rsidRPr="003F1133" w:rsidRDefault="003F1133" w:rsidP="003F1133">
      <w:pPr>
        <w:rPr>
          <w:lang w:val="en-US"/>
        </w:rPr>
      </w:pPr>
      <w:r w:rsidRPr="003F1133">
        <w:rPr>
          <w:lang w:val="en-US"/>
        </w:rPr>
        <w:tab/>
      </w:r>
      <w:r w:rsidRPr="003F1133">
        <w:rPr>
          <w:lang w:val="en-US"/>
        </w:rPr>
        <w:tab/>
        <w:t>if (t_n != currenIdentifier)</w:t>
      </w:r>
    </w:p>
    <w:p w:rsidR="003F1133" w:rsidRPr="003F1133" w:rsidRDefault="003F1133" w:rsidP="003F1133">
      <w:pPr>
        <w:rPr>
          <w:lang w:val="en-US"/>
        </w:rPr>
      </w:pPr>
      <w:r w:rsidRPr="003F1133">
        <w:rPr>
          <w:lang w:val="en-US"/>
        </w:rPr>
        <w:tab/>
      </w:r>
      <w:r w:rsidRPr="003F1133">
        <w:rPr>
          <w:lang w:val="en-US"/>
        </w:rPr>
        <w:tab/>
      </w:r>
      <w:r w:rsidRPr="003F1133">
        <w:rPr>
          <w:lang w:val="en-US"/>
        </w:rPr>
        <w:tab/>
        <w:t>error(1, "var 1");</w:t>
      </w:r>
    </w:p>
    <w:p w:rsidR="003F1133" w:rsidRPr="003F1133" w:rsidRDefault="003F1133" w:rsidP="003F1133">
      <w:pPr>
        <w:rPr>
          <w:lang w:val="en-US"/>
        </w:rPr>
      </w:pPr>
    </w:p>
    <w:p w:rsidR="003F1133" w:rsidRPr="003F1133" w:rsidRDefault="003F1133" w:rsidP="003F1133">
      <w:pPr>
        <w:rPr>
          <w:lang w:val="en-US"/>
        </w:rPr>
      </w:pPr>
      <w:r w:rsidRPr="003F1133">
        <w:rPr>
          <w:lang w:val="en-US"/>
        </w:rPr>
        <w:tab/>
      </w:r>
      <w:r w:rsidRPr="003F1133">
        <w:rPr>
          <w:lang w:val="en-US"/>
        </w:rPr>
        <w:tab/>
        <w:t>varListBegin = t_n;</w:t>
      </w:r>
    </w:p>
    <w:p w:rsidR="003F1133" w:rsidRPr="003F1133" w:rsidRDefault="003F1133" w:rsidP="003F1133">
      <w:pPr>
        <w:rPr>
          <w:lang w:val="en-US"/>
        </w:rPr>
      </w:pPr>
      <w:r w:rsidRPr="003F1133">
        <w:rPr>
          <w:lang w:val="en-US"/>
        </w:rPr>
        <w:tab/>
      </w:r>
      <w:r w:rsidRPr="003F1133">
        <w:rPr>
          <w:lang w:val="en-US"/>
        </w:rPr>
        <w:tab/>
        <w:t>varListEnd = t_n;</w:t>
      </w:r>
    </w:p>
    <w:p w:rsidR="003F1133" w:rsidRPr="003F1133" w:rsidRDefault="003F1133" w:rsidP="003F1133">
      <w:pPr>
        <w:rPr>
          <w:lang w:val="en-US"/>
        </w:rPr>
      </w:pPr>
    </w:p>
    <w:p w:rsidR="003F1133" w:rsidRPr="003F1133" w:rsidRDefault="003F1133" w:rsidP="003F1133">
      <w:pPr>
        <w:rPr>
          <w:lang w:val="en-US"/>
        </w:rPr>
      </w:pP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r>
      <w:r w:rsidRPr="003F1133">
        <w:rPr>
          <w:lang w:val="en-US"/>
        </w:rPr>
        <w:tab/>
        <w:t>if ((t_a == 'R') &amp;&amp; (t_n == 10)) { // ('[' C ']' | eps)</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 // '['</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t>if (t_a != 'C') // 'C'</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error(19, "arrayType");</w:t>
      </w:r>
    </w:p>
    <w:p w:rsidR="003F1133" w:rsidRPr="003F1133" w:rsidRDefault="003F1133" w:rsidP="003F1133">
      <w:pPr>
        <w:rPr>
          <w:lang w:val="en-US"/>
        </w:rPr>
      </w:pPr>
      <w:r w:rsidRPr="003F1133">
        <w:rPr>
          <w:lang w:val="en-US"/>
        </w:rPr>
        <w:tab/>
      </w:r>
      <w:r w:rsidRPr="003F1133">
        <w:rPr>
          <w:lang w:val="en-US"/>
        </w:rPr>
        <w:tab/>
      </w:r>
      <w:r w:rsidRPr="003F1133">
        <w:rPr>
          <w:lang w:val="en-US"/>
        </w:rPr>
        <w:tab/>
        <w:t>arraySize = lexicalParser.numbersToken[t_n];</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t>if (!((t_a == 'R') &amp;&amp; (t_n == 11)))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error(4, "arrayType");</w:t>
      </w:r>
    </w:p>
    <w:p w:rsidR="003F1133" w:rsidRPr="003F1133" w:rsidRDefault="003F1133" w:rsidP="003F1133">
      <w:pPr>
        <w:rPr>
          <w:lang w:val="en-US"/>
        </w:rPr>
      </w:pPr>
      <w:r w:rsidRPr="003F1133">
        <w:rPr>
          <w:lang w:val="en-US"/>
        </w:rPr>
        <w:tab/>
      </w:r>
      <w:r w:rsidRPr="003F1133">
        <w:rPr>
          <w:lang w:val="en-US"/>
        </w:rPr>
        <w:tab/>
      </w:r>
      <w:r w:rsidRPr="003F1133">
        <w:rPr>
          <w:lang w:val="en-US"/>
        </w:rPr>
        <w:tab/>
        <w:t>lexicalParser.identifiersToken[currenIdentifier].identifierType = 1;</w:t>
      </w:r>
    </w:p>
    <w:p w:rsidR="003F1133" w:rsidRPr="003F1133" w:rsidRDefault="003F1133" w:rsidP="003F1133">
      <w:pPr>
        <w:rPr>
          <w:lang w:val="en-US"/>
        </w:rPr>
      </w:pPr>
      <w:r w:rsidRPr="003F1133">
        <w:rPr>
          <w:lang w:val="en-US"/>
        </w:rPr>
        <w:tab/>
      </w:r>
      <w:r w:rsidRPr="003F1133">
        <w:rPr>
          <w:lang w:val="en-US"/>
        </w:rPr>
        <w:tab/>
      </w:r>
      <w:r w:rsidRPr="003F1133">
        <w:rPr>
          <w:lang w:val="en-US"/>
        </w:rPr>
        <w:tab/>
        <w:t>lexicalParser.identifiersToken[currenIdentifier].arrayType = baseType;</w:t>
      </w:r>
    </w:p>
    <w:p w:rsidR="003F1133" w:rsidRPr="003F1133" w:rsidRDefault="003F1133" w:rsidP="003F1133">
      <w:pPr>
        <w:rPr>
          <w:lang w:val="en-US"/>
        </w:rPr>
      </w:pPr>
      <w:r w:rsidRPr="003F1133">
        <w:rPr>
          <w:lang w:val="en-US"/>
        </w:rPr>
        <w:tab/>
      </w:r>
      <w:r w:rsidRPr="003F1133">
        <w:rPr>
          <w:lang w:val="en-US"/>
        </w:rPr>
        <w:tab/>
      </w:r>
      <w:r w:rsidRPr="003F1133">
        <w:rPr>
          <w:lang w:val="en-US"/>
        </w:rPr>
        <w:tab/>
        <w:t>lexicalParser.identifiersToken[currenIdentifier].arraySize = arraySize;</w:t>
      </w:r>
    </w:p>
    <w:p w:rsidR="003F1133" w:rsidRPr="003F1133" w:rsidRDefault="003F1133" w:rsidP="003F1133">
      <w:pPr>
        <w:rPr>
          <w:lang w:val="en-US"/>
        </w:rPr>
      </w:pPr>
      <w:r w:rsidRPr="003F1133">
        <w:rPr>
          <w:lang w:val="en-US"/>
        </w:rPr>
        <w:tab/>
      </w:r>
      <w:r w:rsidRPr="003F1133">
        <w:rPr>
          <w:lang w:val="en-US"/>
        </w:rPr>
        <w:tab/>
        <w:t>} else</w:t>
      </w:r>
    </w:p>
    <w:p w:rsidR="003F1133" w:rsidRPr="003F1133" w:rsidRDefault="003F1133" w:rsidP="003F1133">
      <w:pPr>
        <w:rPr>
          <w:lang w:val="en-US"/>
        </w:rPr>
      </w:pPr>
      <w:r w:rsidRPr="003F1133">
        <w:rPr>
          <w:lang w:val="en-US"/>
        </w:rPr>
        <w:tab/>
      </w:r>
      <w:r w:rsidRPr="003F1133">
        <w:rPr>
          <w:lang w:val="en-US"/>
        </w:rPr>
        <w:tab/>
      </w:r>
      <w:r w:rsidRPr="003F1133">
        <w:rPr>
          <w:lang w:val="en-US"/>
        </w:rPr>
        <w:tab/>
        <w:t>lexicalParser.identifiersToken[currenIdentifier].identifierType = baseType;</w:t>
      </w:r>
    </w:p>
    <w:p w:rsidR="003F1133" w:rsidRPr="003F1133" w:rsidRDefault="003F1133" w:rsidP="003F1133">
      <w:pPr>
        <w:rPr>
          <w:lang w:val="en-US"/>
        </w:rPr>
      </w:pPr>
    </w:p>
    <w:p w:rsidR="003F1133" w:rsidRPr="003F1133" w:rsidRDefault="003F1133" w:rsidP="003F1133">
      <w:pPr>
        <w:rPr>
          <w:lang w:val="en-US"/>
        </w:rPr>
      </w:pPr>
    </w:p>
    <w:p w:rsidR="003F1133" w:rsidRPr="003F1133" w:rsidRDefault="003F1133" w:rsidP="003F1133">
      <w:pPr>
        <w:rPr>
          <w:lang w:val="en-US"/>
        </w:rPr>
      </w:pP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r>
      <w:r w:rsidRPr="003F1133">
        <w:rPr>
          <w:lang w:val="en-US"/>
        </w:rPr>
        <w:tab/>
        <w:t>while (!((t_a == 'R') &amp;&amp; (t_n == 15))) { // { ',' I ('[' C ']' | eps) }</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 // ','</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t>if (t_a != 'I') // I</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error(13, "var 2");</w:t>
      </w:r>
    </w:p>
    <w:p w:rsidR="003F1133" w:rsidRPr="003F1133" w:rsidRDefault="003F1133" w:rsidP="003F1133">
      <w:pPr>
        <w:rPr>
          <w:lang w:val="en-US"/>
        </w:rPr>
      </w:pPr>
      <w:r w:rsidRPr="003F1133">
        <w:rPr>
          <w:lang w:val="en-US"/>
        </w:rPr>
        <w:tab/>
      </w:r>
      <w:r w:rsidRPr="003F1133">
        <w:rPr>
          <w:lang w:val="en-US"/>
        </w:rPr>
        <w:tab/>
      </w:r>
      <w:r w:rsidRPr="003F1133">
        <w:rPr>
          <w:lang w:val="en-US"/>
        </w:rPr>
        <w:tab/>
        <w:t>currenIdentifier++;</w:t>
      </w:r>
    </w:p>
    <w:p w:rsidR="003F1133" w:rsidRPr="003F1133" w:rsidRDefault="003F1133" w:rsidP="003F1133">
      <w:pPr>
        <w:rPr>
          <w:lang w:val="en-US"/>
        </w:rPr>
      </w:pPr>
      <w:r w:rsidRPr="003F1133">
        <w:rPr>
          <w:lang w:val="en-US"/>
        </w:rPr>
        <w:tab/>
      </w:r>
      <w:r w:rsidRPr="003F1133">
        <w:rPr>
          <w:lang w:val="en-US"/>
        </w:rPr>
        <w:tab/>
      </w:r>
      <w:r w:rsidRPr="003F1133">
        <w:rPr>
          <w:lang w:val="en-US"/>
        </w:rPr>
        <w:tab/>
        <w:t>if (t_n != currenIdentifier)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error(1, "var");</w:t>
      </w:r>
    </w:p>
    <w:p w:rsidR="003F1133" w:rsidRPr="003F1133" w:rsidRDefault="003F1133" w:rsidP="003F1133">
      <w:pPr>
        <w:rPr>
          <w:lang w:val="en-US"/>
        </w:rPr>
      </w:pPr>
    </w:p>
    <w:p w:rsidR="003F1133" w:rsidRPr="003F1133" w:rsidRDefault="003F1133" w:rsidP="003F1133">
      <w:pPr>
        <w:rPr>
          <w:lang w:val="en-US"/>
        </w:rPr>
      </w:pPr>
      <w:r w:rsidRPr="003F1133">
        <w:rPr>
          <w:lang w:val="en-US"/>
        </w:rPr>
        <w:tab/>
      </w:r>
      <w:r w:rsidRPr="003F1133">
        <w:rPr>
          <w:lang w:val="en-US"/>
        </w:rPr>
        <w:tab/>
      </w:r>
      <w:r w:rsidRPr="003F1133">
        <w:rPr>
          <w:lang w:val="en-US"/>
        </w:rPr>
        <w:tab/>
        <w:t>varListEnd = t_n;</w:t>
      </w:r>
    </w:p>
    <w:p w:rsidR="003F1133" w:rsidRPr="003F1133" w:rsidRDefault="003F1133" w:rsidP="003F1133">
      <w:pPr>
        <w:rPr>
          <w:lang w:val="en-US"/>
        </w:rPr>
      </w:pPr>
    </w:p>
    <w:p w:rsidR="003F1133" w:rsidRPr="003F1133" w:rsidRDefault="003F1133" w:rsidP="003F1133">
      <w:pPr>
        <w:rPr>
          <w:lang w:val="en-US"/>
        </w:rPr>
      </w:pPr>
      <w:r w:rsidRPr="003F1133">
        <w:rPr>
          <w:lang w:val="en-US"/>
        </w:rPr>
        <w:tab/>
      </w: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r>
      <w:r w:rsidRPr="003F1133">
        <w:rPr>
          <w:lang w:val="en-US"/>
        </w:rPr>
        <w:tab/>
      </w:r>
      <w:r w:rsidRPr="003F1133">
        <w:rPr>
          <w:lang w:val="en-US"/>
        </w:rPr>
        <w:tab/>
        <w:t>if ((t_a == 'R') &amp;&amp; (t_n == 10)) { // ('[' C ']' | eps)</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scan(true); // '['</w:t>
      </w:r>
    </w:p>
    <w:p w:rsidR="003F1133" w:rsidRPr="003F1133" w:rsidRDefault="003F1133" w:rsidP="003F1133">
      <w:pPr>
        <w:rPr>
          <w:lang w:val="en-US"/>
        </w:rPr>
      </w:pP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if (t_a != 'C') // 'C'</w:t>
      </w:r>
    </w:p>
    <w:p w:rsidR="003F1133" w:rsidRPr="003F1133" w:rsidRDefault="003F1133" w:rsidP="003F1133">
      <w:pPr>
        <w:rPr>
          <w:lang w:val="en-US"/>
        </w:rPr>
      </w:pPr>
      <w:r w:rsidRPr="003F1133">
        <w:rPr>
          <w:lang w:val="en-US"/>
        </w:rPr>
        <w:lastRenderedPageBreak/>
        <w:tab/>
      </w:r>
      <w:r w:rsidRPr="003F1133">
        <w:rPr>
          <w:lang w:val="en-US"/>
        </w:rPr>
        <w:tab/>
      </w:r>
      <w:r w:rsidRPr="003F1133">
        <w:rPr>
          <w:lang w:val="en-US"/>
        </w:rPr>
        <w:tab/>
      </w:r>
      <w:r w:rsidRPr="003F1133">
        <w:rPr>
          <w:lang w:val="en-US"/>
        </w:rPr>
        <w:tab/>
      </w:r>
      <w:r w:rsidRPr="003F1133">
        <w:rPr>
          <w:lang w:val="en-US"/>
        </w:rPr>
        <w:tab/>
      </w:r>
      <w:r w:rsidRPr="003F1133">
        <w:rPr>
          <w:lang w:val="en-US"/>
        </w:rPr>
        <w:tab/>
        <w:t>error(19, "arrayType");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arraySize = lexicalParser.numbersToken[t_n];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if (!((t_a == 'R') &amp;&amp; (t_n == 11)))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error(4, "arrayType");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lexicalParser.identifiersToken[currenIdentifier].identifierType = 1;</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lexicalParser.identifiersToken[currenIdentifier].arrayType = baseType;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lexicalParser.identifiersToken[currenIdentifier].arraySize = arraySize;</w:t>
      </w:r>
    </w:p>
    <w:p w:rsidR="003F1133" w:rsidRPr="003F1133" w:rsidRDefault="003F1133" w:rsidP="003F1133">
      <w:pPr>
        <w:rPr>
          <w:lang w:val="en-US"/>
        </w:rPr>
      </w:pPr>
      <w:r w:rsidRPr="003F1133">
        <w:rPr>
          <w:lang w:val="en-US"/>
        </w:rPr>
        <w:tab/>
      </w:r>
      <w:r w:rsidRPr="003F1133">
        <w:rPr>
          <w:lang w:val="en-US"/>
        </w:rPr>
        <w:tab/>
      </w:r>
      <w:r w:rsidRPr="003F1133">
        <w:rPr>
          <w:lang w:val="en-US"/>
        </w:rPr>
        <w:tab/>
        <w:t>} else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lexicalParser.identifiersToken[currenIdentifier].identifierType = baseType;</w:t>
      </w:r>
    </w:p>
    <w:p w:rsidR="003F1133" w:rsidRPr="003F1133" w:rsidRDefault="003F1133" w:rsidP="003F1133">
      <w:pPr>
        <w:rPr>
          <w:lang w:val="en-US"/>
        </w:rPr>
      </w:pPr>
    </w:p>
    <w:p w:rsidR="003F1133" w:rsidRPr="003F1133" w:rsidRDefault="003F1133" w:rsidP="003F1133">
      <w:pPr>
        <w:rPr>
          <w:lang w:val="en-US"/>
        </w:rPr>
      </w:pPr>
      <w:r w:rsidRPr="003F1133">
        <w:rPr>
          <w:lang w:val="en-US"/>
        </w:rPr>
        <w:tab/>
      </w: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r>
      <w:r w:rsidRPr="003F1133">
        <w:rPr>
          <w:lang w:val="en-US"/>
        </w:rPr>
        <w:tab/>
        <w:t>}</w:t>
      </w:r>
    </w:p>
    <w:p w:rsidR="003F1133" w:rsidRPr="003F1133" w:rsidRDefault="003F1133" w:rsidP="003F1133">
      <w:pPr>
        <w:rPr>
          <w:lang w:val="en-US"/>
        </w:rPr>
      </w:pPr>
    </w:p>
    <w:p w:rsidR="003F1133" w:rsidRPr="003F1133" w:rsidRDefault="003F1133" w:rsidP="003F1133">
      <w:pPr>
        <w:rPr>
          <w:lang w:val="en-US"/>
        </w:rPr>
      </w:pP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t>if (!((t_a == 'R') &amp;&amp; (t_n == 15))) // ;</w:t>
      </w:r>
    </w:p>
    <w:p w:rsidR="003F1133" w:rsidRPr="003F1133" w:rsidRDefault="003F1133" w:rsidP="003F1133">
      <w:pPr>
        <w:rPr>
          <w:lang w:val="en-US"/>
        </w:rPr>
      </w:pPr>
      <w:r w:rsidRPr="003F1133">
        <w:rPr>
          <w:lang w:val="en-US"/>
        </w:rPr>
        <w:tab/>
      </w:r>
      <w:r w:rsidRPr="003F1133">
        <w:rPr>
          <w:lang w:val="en-US"/>
        </w:rPr>
        <w:tab/>
      </w:r>
      <w:r w:rsidRPr="003F1133">
        <w:rPr>
          <w:lang w:val="en-US"/>
        </w:rPr>
        <w:tab/>
        <w:t>error(16, "var");</w:t>
      </w:r>
    </w:p>
    <w:p w:rsidR="003F1133" w:rsidRPr="003F1133" w:rsidRDefault="003F1133" w:rsidP="003F1133">
      <w:pPr>
        <w:rPr>
          <w:lang w:val="en-US"/>
        </w:rPr>
      </w:pPr>
      <w:r w:rsidRPr="003F1133">
        <w:rPr>
          <w:lang w:val="en-US"/>
        </w:rPr>
        <w:tab/>
      </w:r>
      <w:r w:rsidRPr="003F1133">
        <w:rPr>
          <w:lang w:val="en-US"/>
        </w:rPr>
        <w:tab/>
      </w:r>
      <w:r w:rsidRPr="003F1133">
        <w:rPr>
          <w:lang w:val="en-US"/>
        </w:rPr>
        <w:tab/>
      </w:r>
    </w:p>
    <w:p w:rsidR="003F1133" w:rsidRPr="003F1133" w:rsidRDefault="003F1133" w:rsidP="003F1133">
      <w:pPr>
        <w:rPr>
          <w:lang w:val="en-US"/>
        </w:rPr>
      </w:pPr>
      <w:r w:rsidRPr="003F1133">
        <w:rPr>
          <w:lang w:val="en-US"/>
        </w:rPr>
        <w:tab/>
      </w:r>
      <w:r w:rsidRPr="003F1133">
        <w:rPr>
          <w:lang w:val="en-US"/>
        </w:rPr>
        <w:tab/>
        <w:t>for (int i = varListBegin; i &lt;= varListEnd; i++) {</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fprintf(asm_variables, "%s", lexicalParser.identifiersToken[i].name.c_str());</w:t>
      </w:r>
    </w:p>
    <w:p w:rsidR="003F1133" w:rsidRPr="003F1133" w:rsidRDefault="003F1133" w:rsidP="003F1133">
      <w:pPr>
        <w:rPr>
          <w:lang w:val="en-US"/>
        </w:rPr>
      </w:pPr>
      <w:r w:rsidRPr="003F1133">
        <w:rPr>
          <w:lang w:val="en-US"/>
        </w:rPr>
        <w:tab/>
      </w:r>
      <w:r w:rsidRPr="003F1133">
        <w:rPr>
          <w:lang w:val="en-US"/>
        </w:rPr>
        <w:tab/>
      </w:r>
      <w:r w:rsidRPr="003F1133">
        <w:rPr>
          <w:lang w:val="en-US"/>
        </w:rPr>
        <w:tab/>
      </w:r>
    </w:p>
    <w:p w:rsidR="003F1133" w:rsidRPr="003F1133" w:rsidRDefault="003F1133" w:rsidP="003F1133">
      <w:pPr>
        <w:rPr>
          <w:lang w:val="en-US"/>
        </w:rPr>
      </w:pPr>
      <w:r w:rsidRPr="003F1133">
        <w:rPr>
          <w:lang w:val="en-US"/>
        </w:rPr>
        <w:tab/>
      </w:r>
      <w:r w:rsidRPr="003F1133">
        <w:rPr>
          <w:lang w:val="en-US"/>
        </w:rPr>
        <w:tab/>
      </w:r>
      <w:r w:rsidRPr="003F1133">
        <w:rPr>
          <w:lang w:val="en-US"/>
        </w:rPr>
        <w:tab/>
        <w:t>if (lexicalParser.identifiersToken[i].identifierType == 1)</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u = lexicalParser.identifiersToken[i].arrayType;</w:t>
      </w:r>
    </w:p>
    <w:p w:rsidR="003F1133" w:rsidRPr="003F1133" w:rsidRDefault="003F1133" w:rsidP="003F1133">
      <w:pPr>
        <w:rPr>
          <w:lang w:val="en-US"/>
        </w:rPr>
      </w:pPr>
      <w:r w:rsidRPr="003F1133">
        <w:rPr>
          <w:lang w:val="en-US"/>
        </w:rPr>
        <w:tab/>
      </w:r>
      <w:r w:rsidRPr="003F1133">
        <w:rPr>
          <w:lang w:val="en-US"/>
        </w:rPr>
        <w:tab/>
      </w:r>
      <w:r w:rsidRPr="003F1133">
        <w:rPr>
          <w:lang w:val="en-US"/>
        </w:rPr>
        <w:tab/>
        <w:t>else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u = lexicalParser.identifiersToken[i].identifierType;</w:t>
      </w:r>
    </w:p>
    <w:p w:rsidR="003F1133" w:rsidRPr="003F1133" w:rsidRDefault="003F1133" w:rsidP="003F1133">
      <w:pPr>
        <w:rPr>
          <w:lang w:val="en-US"/>
        </w:rPr>
      </w:pPr>
      <w:r w:rsidRPr="003F1133">
        <w:rPr>
          <w:lang w:val="en-US"/>
        </w:rPr>
        <w:tab/>
      </w:r>
      <w:r w:rsidRPr="003F1133">
        <w:rPr>
          <w:lang w:val="en-US"/>
        </w:rPr>
        <w:tab/>
      </w:r>
      <w:r w:rsidRPr="003F1133">
        <w:rPr>
          <w:lang w:val="en-US"/>
        </w:rPr>
        <w:tab/>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fprintf(asm_variables, (u == 13) ? " dw " : " db ");</w:t>
      </w:r>
    </w:p>
    <w:p w:rsidR="003F1133" w:rsidRPr="003F1133" w:rsidRDefault="003F1133" w:rsidP="003F1133">
      <w:pPr>
        <w:rPr>
          <w:lang w:val="en-US"/>
        </w:rPr>
      </w:pPr>
      <w:r w:rsidRPr="003F1133">
        <w:rPr>
          <w:lang w:val="en-US"/>
        </w:rPr>
        <w:tab/>
      </w:r>
      <w:r w:rsidRPr="003F1133">
        <w:rPr>
          <w:lang w:val="en-US"/>
        </w:rPr>
        <w:tab/>
      </w:r>
      <w:r w:rsidRPr="003F1133">
        <w:rPr>
          <w:lang w:val="en-US"/>
        </w:rPr>
        <w:tab/>
      </w:r>
    </w:p>
    <w:p w:rsidR="003F1133" w:rsidRPr="003F1133" w:rsidRDefault="003F1133" w:rsidP="003F1133">
      <w:pPr>
        <w:rPr>
          <w:lang w:val="en-US"/>
        </w:rPr>
      </w:pPr>
      <w:r w:rsidRPr="003F1133">
        <w:rPr>
          <w:lang w:val="en-US"/>
        </w:rPr>
        <w:tab/>
      </w:r>
      <w:r w:rsidRPr="003F1133">
        <w:rPr>
          <w:lang w:val="en-US"/>
        </w:rPr>
        <w:tab/>
      </w:r>
      <w:r w:rsidRPr="003F1133">
        <w:rPr>
          <w:lang w:val="en-US"/>
        </w:rPr>
        <w:tab/>
        <w:t>if (lexicalParser.identifiersToken[i].identifierType == 1)</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fprintf(asm_variables, "%d DUP (?) \n", lexicalParser.identifiersToken[i].arraySize);</w:t>
      </w:r>
    </w:p>
    <w:p w:rsidR="003F1133" w:rsidRPr="003F1133" w:rsidRDefault="003F1133" w:rsidP="003F1133">
      <w:pPr>
        <w:rPr>
          <w:lang w:val="en-US"/>
        </w:rPr>
      </w:pPr>
      <w:r w:rsidRPr="003F1133">
        <w:rPr>
          <w:lang w:val="en-US"/>
        </w:rPr>
        <w:tab/>
      </w:r>
      <w:r w:rsidRPr="003F1133">
        <w:rPr>
          <w:lang w:val="en-US"/>
        </w:rPr>
        <w:tab/>
      </w:r>
      <w:r w:rsidRPr="003F1133">
        <w:rPr>
          <w:lang w:val="en-US"/>
        </w:rPr>
        <w:tab/>
        <w:t>else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fprintf(asm_variables, "%s", "(?) \n");</w:t>
      </w:r>
    </w:p>
    <w:p w:rsidR="003F1133" w:rsidRPr="003F1133" w:rsidRDefault="003F1133" w:rsidP="003F1133">
      <w:pPr>
        <w:rPr>
          <w:lang w:val="en-US"/>
        </w:rPr>
      </w:pPr>
      <w:r w:rsidRPr="003F1133">
        <w:rPr>
          <w:lang w:val="en-US"/>
        </w:rPr>
        <w:tab/>
      </w:r>
    </w:p>
    <w:p w:rsidR="003F1133" w:rsidRPr="003F1133" w:rsidRDefault="003F1133" w:rsidP="003F1133">
      <w:pPr>
        <w:rPr>
          <w:lang w:val="en-US"/>
        </w:rPr>
      </w:pPr>
      <w:r w:rsidRPr="003F1133">
        <w:rPr>
          <w:lang w:val="en-US"/>
        </w:rPr>
        <w:tab/>
      </w:r>
      <w:r w:rsidRPr="003F1133">
        <w:rPr>
          <w:lang w:val="en-US"/>
        </w:rPr>
        <w:tab/>
      </w:r>
      <w:r w:rsidRPr="003F1133">
        <w:rPr>
          <w:lang w:val="en-US"/>
        </w:rPr>
        <w:tab/>
        <w:t>if (varListEnd != lexicalParser.totalIdentifiers - 1)</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for (int i = varListEnd+1; i &lt; lexicalParser.totalIdentifiers; i++)</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error(23, "var");</w:t>
      </w:r>
    </w:p>
    <w:p w:rsidR="003F1133" w:rsidRPr="003F1133" w:rsidRDefault="003F1133" w:rsidP="003F1133">
      <w:pPr>
        <w:rPr>
          <w:lang w:val="en-US"/>
        </w:rPr>
      </w:pPr>
      <w:r w:rsidRPr="003F1133">
        <w:rPr>
          <w:lang w:val="en-US"/>
        </w:rPr>
        <w:tab/>
      </w:r>
      <w:r w:rsidRPr="003F1133">
        <w:rPr>
          <w:lang w:val="en-US"/>
        </w:rPr>
        <w:tab/>
        <w:t>}</w:t>
      </w:r>
    </w:p>
    <w:p w:rsidR="003F1133" w:rsidRPr="003F1133" w:rsidRDefault="003F1133" w:rsidP="003F1133">
      <w:pPr>
        <w:rPr>
          <w:lang w:val="en-US"/>
        </w:rPr>
      </w:pPr>
    </w:p>
    <w:p w:rsidR="003F1133" w:rsidRPr="003F1133" w:rsidRDefault="003F1133" w:rsidP="003F1133">
      <w:pPr>
        <w:rPr>
          <w:lang w:val="en-US"/>
        </w:rPr>
      </w:pP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t>}</w:t>
      </w:r>
    </w:p>
    <w:p w:rsidR="003F1133" w:rsidRPr="003F1133" w:rsidRDefault="003F1133" w:rsidP="003F1133">
      <w:pPr>
        <w:rPr>
          <w:lang w:val="en-US"/>
        </w:rPr>
      </w:pPr>
      <w:r w:rsidRPr="003F1133">
        <w:rPr>
          <w:lang w:val="en-US"/>
        </w:rPr>
        <w:tab/>
      </w:r>
    </w:p>
    <w:p w:rsidR="003F1133" w:rsidRPr="003F1133" w:rsidRDefault="003F1133" w:rsidP="003F1133">
      <w:pPr>
        <w:rPr>
          <w:lang w:val="en-US"/>
        </w:rPr>
      </w:pPr>
      <w:r w:rsidRPr="003F1133">
        <w:rPr>
          <w:lang w:val="en-US"/>
        </w:rPr>
        <w:tab/>
        <w:t xml:space="preserve">scan(true); // 'endvar' </w:t>
      </w:r>
    </w:p>
    <w:p w:rsidR="003F1133" w:rsidRPr="003F1133" w:rsidRDefault="003F1133" w:rsidP="003F1133">
      <w:pPr>
        <w:rPr>
          <w:lang w:val="en-US"/>
        </w:rPr>
      </w:pPr>
      <w:r w:rsidRPr="003F1133">
        <w:rPr>
          <w:lang w:val="en-US"/>
        </w:rPr>
        <w:tab/>
        <w:t>scan(true);</w:t>
      </w:r>
    </w:p>
    <w:p w:rsidR="003F1133" w:rsidRPr="003F1133" w:rsidRDefault="003F1133" w:rsidP="003F1133">
      <w:pPr>
        <w:rPr>
          <w:lang w:val="en-US"/>
        </w:rPr>
      </w:pPr>
      <w:r w:rsidRPr="003F1133">
        <w:rPr>
          <w:lang w:val="en-US"/>
        </w:rPr>
        <w:tab/>
        <w:t>if (!((t_a == 'R') &amp;&amp; (t_n == 15))) // ';'</w:t>
      </w:r>
    </w:p>
    <w:p w:rsidR="003F1133" w:rsidRPr="003F1133" w:rsidRDefault="003F1133" w:rsidP="003F1133">
      <w:pPr>
        <w:rPr>
          <w:lang w:val="en-US"/>
        </w:rPr>
      </w:pPr>
      <w:r w:rsidRPr="003F1133">
        <w:rPr>
          <w:lang w:val="en-US"/>
        </w:rPr>
        <w:tab/>
      </w:r>
      <w:r w:rsidRPr="003F1133">
        <w:rPr>
          <w:lang w:val="en-US"/>
        </w:rPr>
        <w:tab/>
        <w:t>error(16, "var");</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 &lt;type&gt; -&gt; 'bool' | 'char' | 'int'</w:t>
      </w:r>
    </w:p>
    <w:p w:rsidR="003F1133" w:rsidRPr="003F1133" w:rsidRDefault="003F1133" w:rsidP="003F1133">
      <w:pPr>
        <w:rPr>
          <w:lang w:val="en-US"/>
        </w:rPr>
      </w:pPr>
      <w:r w:rsidRPr="003F1133">
        <w:rPr>
          <w:lang w:val="en-US"/>
        </w:rPr>
        <w:t>void SyntaxParser::f_type() {</w:t>
      </w:r>
    </w:p>
    <w:p w:rsidR="003F1133" w:rsidRPr="003F1133" w:rsidRDefault="003F1133" w:rsidP="003F1133">
      <w:pPr>
        <w:rPr>
          <w:lang w:val="en-US"/>
        </w:rPr>
      </w:pPr>
      <w:r w:rsidRPr="003F1133">
        <w:rPr>
          <w:lang w:val="en-US"/>
        </w:rPr>
        <w:tab/>
        <w:t>scan(true);</w:t>
      </w:r>
    </w:p>
    <w:p w:rsidR="003F1133" w:rsidRPr="003F1133" w:rsidRDefault="003F1133" w:rsidP="003F1133">
      <w:pPr>
        <w:rPr>
          <w:lang w:val="en-US"/>
        </w:rPr>
      </w:pPr>
      <w:r w:rsidRPr="003F1133">
        <w:rPr>
          <w:lang w:val="en-US"/>
        </w:rPr>
        <w:tab/>
        <w:t>if (t_a != 'K')</w:t>
      </w:r>
    </w:p>
    <w:p w:rsidR="003F1133" w:rsidRPr="003F1133" w:rsidRDefault="003F1133" w:rsidP="003F1133">
      <w:pPr>
        <w:rPr>
          <w:lang w:val="en-US"/>
        </w:rPr>
      </w:pPr>
      <w:r w:rsidRPr="003F1133">
        <w:rPr>
          <w:lang w:val="en-US"/>
        </w:rPr>
        <w:lastRenderedPageBreak/>
        <w:tab/>
      </w:r>
      <w:r w:rsidRPr="003F1133">
        <w:rPr>
          <w:lang w:val="en-US"/>
        </w:rPr>
        <w:tab/>
        <w:t>error(18, "baseType");</w:t>
      </w:r>
    </w:p>
    <w:p w:rsidR="003F1133" w:rsidRPr="003F1133" w:rsidRDefault="003F1133" w:rsidP="003F1133">
      <w:pPr>
        <w:rPr>
          <w:lang w:val="en-US"/>
        </w:rPr>
      </w:pPr>
      <w:r w:rsidRPr="003F1133">
        <w:rPr>
          <w:lang w:val="en-US"/>
        </w:rPr>
        <w:tab/>
        <w:t>else {</w:t>
      </w:r>
    </w:p>
    <w:p w:rsidR="003F1133" w:rsidRPr="003F1133" w:rsidRDefault="003F1133" w:rsidP="003F1133">
      <w:pPr>
        <w:rPr>
          <w:lang w:val="en-US"/>
        </w:rPr>
      </w:pPr>
      <w:r w:rsidRPr="003F1133">
        <w:rPr>
          <w:lang w:val="en-US"/>
        </w:rPr>
        <w:tab/>
      </w:r>
      <w:r w:rsidRPr="003F1133">
        <w:rPr>
          <w:lang w:val="en-US"/>
        </w:rPr>
        <w:tab/>
        <w:t>if ((t_n == 3) || (t_n == 6) || (t_n == 13)) // | 'bool' | 'char' | 'int'</w:t>
      </w:r>
    </w:p>
    <w:p w:rsidR="003F1133" w:rsidRPr="003F1133" w:rsidRDefault="003F1133" w:rsidP="003F1133">
      <w:pPr>
        <w:rPr>
          <w:lang w:val="en-US"/>
        </w:rPr>
      </w:pPr>
      <w:r w:rsidRPr="003F1133">
        <w:rPr>
          <w:lang w:val="en-US"/>
        </w:rPr>
        <w:tab/>
      </w:r>
      <w:r w:rsidRPr="003F1133">
        <w:rPr>
          <w:lang w:val="en-US"/>
        </w:rPr>
        <w:tab/>
      </w:r>
      <w:r w:rsidRPr="003F1133">
        <w:rPr>
          <w:lang w:val="en-US"/>
        </w:rPr>
        <w:tab/>
        <w:t>baseType = t_n;</w:t>
      </w:r>
    </w:p>
    <w:p w:rsidR="003F1133" w:rsidRPr="003F1133" w:rsidRDefault="003F1133" w:rsidP="003F1133">
      <w:pPr>
        <w:rPr>
          <w:lang w:val="en-US"/>
        </w:rPr>
      </w:pPr>
      <w:r w:rsidRPr="003F1133">
        <w:rPr>
          <w:lang w:val="en-US"/>
        </w:rPr>
        <w:tab/>
      </w:r>
      <w:r w:rsidRPr="003F1133">
        <w:rPr>
          <w:lang w:val="en-US"/>
        </w:rPr>
        <w:tab/>
        <w:t xml:space="preserve">else </w:t>
      </w:r>
    </w:p>
    <w:p w:rsidR="003F1133" w:rsidRPr="003F1133" w:rsidRDefault="003F1133" w:rsidP="003F1133">
      <w:pPr>
        <w:rPr>
          <w:lang w:val="en-US"/>
        </w:rPr>
      </w:pPr>
      <w:r w:rsidRPr="003F1133">
        <w:rPr>
          <w:lang w:val="en-US"/>
        </w:rPr>
        <w:tab/>
      </w:r>
      <w:r w:rsidRPr="003F1133">
        <w:rPr>
          <w:lang w:val="en-US"/>
        </w:rPr>
        <w:tab/>
      </w:r>
      <w:r w:rsidRPr="003F1133">
        <w:rPr>
          <w:lang w:val="en-US"/>
        </w:rPr>
        <w:tab/>
        <w:t>error(18, "baseType");</w:t>
      </w:r>
    </w:p>
    <w:p w:rsidR="003F1133" w:rsidRPr="003F1133" w:rsidRDefault="003F1133" w:rsidP="003F1133">
      <w:pPr>
        <w:rPr>
          <w:lang w:val="en-US"/>
        </w:rPr>
      </w:pPr>
      <w:r w:rsidRPr="003F1133">
        <w:rPr>
          <w:lang w:val="en-US"/>
        </w:rPr>
        <w:tab/>
        <w:t>}</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 &lt;operators_block&gt; -&gt; 'begin' { &lt;operator&gt; ';' } 'end'</w:t>
      </w:r>
    </w:p>
    <w:p w:rsidR="003F1133" w:rsidRPr="003F1133" w:rsidRDefault="003F1133" w:rsidP="003F1133">
      <w:pPr>
        <w:rPr>
          <w:lang w:val="en-US"/>
        </w:rPr>
      </w:pPr>
      <w:r w:rsidRPr="003F1133">
        <w:rPr>
          <w:lang w:val="en-US"/>
        </w:rPr>
        <w:t>void SyntaxParser::f_operatorsBlock() {</w:t>
      </w:r>
    </w:p>
    <w:p w:rsidR="003F1133" w:rsidRPr="003F1133" w:rsidRDefault="003F1133" w:rsidP="003F1133">
      <w:pPr>
        <w:rPr>
          <w:lang w:val="en-US"/>
        </w:rPr>
      </w:pPr>
      <w:r w:rsidRPr="003F1133">
        <w:rPr>
          <w:lang w:val="en-US"/>
        </w:rPr>
        <w:tab/>
        <w:t>scan(true);</w:t>
      </w:r>
    </w:p>
    <w:p w:rsidR="003F1133" w:rsidRPr="003F1133" w:rsidRDefault="003F1133" w:rsidP="003F1133">
      <w:pPr>
        <w:rPr>
          <w:lang w:val="en-US"/>
        </w:rPr>
      </w:pPr>
      <w:r w:rsidRPr="003F1133">
        <w:rPr>
          <w:lang w:val="en-US"/>
        </w:rPr>
        <w:tab/>
        <w:t>if (!((t_a == 'K') &amp;&amp; (t_n == 2))) // 'begin'</w:t>
      </w:r>
    </w:p>
    <w:p w:rsidR="003F1133" w:rsidRPr="003F1133" w:rsidRDefault="003F1133" w:rsidP="003F1133">
      <w:pPr>
        <w:rPr>
          <w:lang w:val="en-US"/>
        </w:rPr>
      </w:pPr>
      <w:r w:rsidRPr="003F1133">
        <w:rPr>
          <w:lang w:val="en-US"/>
        </w:rPr>
        <w:tab/>
      </w:r>
      <w:r w:rsidRPr="003F1133">
        <w:rPr>
          <w:lang w:val="en-US"/>
        </w:rPr>
        <w:tab/>
      </w:r>
      <w:r w:rsidRPr="003F1133">
        <w:rPr>
          <w:lang w:val="en-US"/>
        </w:rPr>
        <w:tab/>
        <w:t>error(24, "begin...end");</w:t>
      </w:r>
    </w:p>
    <w:p w:rsidR="003F1133" w:rsidRPr="003F1133" w:rsidRDefault="003F1133" w:rsidP="003F1133">
      <w:pPr>
        <w:rPr>
          <w:lang w:val="en-US"/>
        </w:rPr>
      </w:pPr>
      <w:r w:rsidRPr="003F1133">
        <w:rPr>
          <w:lang w:val="en-US"/>
        </w:rPr>
        <w:tab/>
        <w:t>scan(false);</w:t>
      </w:r>
    </w:p>
    <w:p w:rsidR="003F1133" w:rsidRPr="003F1133" w:rsidRDefault="003F1133" w:rsidP="003F1133">
      <w:pPr>
        <w:rPr>
          <w:lang w:val="en-US"/>
        </w:rPr>
      </w:pPr>
      <w:r w:rsidRPr="003F1133">
        <w:rPr>
          <w:lang w:val="en-US"/>
        </w:rPr>
        <w:tab/>
        <w:t>while (!((t_a == 'K') &amp;&amp; (t_n == 9))) { // 'end'</w:t>
      </w:r>
    </w:p>
    <w:p w:rsidR="003F1133" w:rsidRPr="003F1133" w:rsidRDefault="003F1133" w:rsidP="003F1133">
      <w:pPr>
        <w:rPr>
          <w:lang w:val="en-US"/>
        </w:rPr>
      </w:pPr>
      <w:r w:rsidRPr="003F1133">
        <w:rPr>
          <w:lang w:val="en-US"/>
        </w:rPr>
        <w:tab/>
      </w:r>
      <w:r w:rsidRPr="003F1133">
        <w:rPr>
          <w:lang w:val="en-US"/>
        </w:rPr>
        <w:tab/>
        <w:t>f_operator();</w:t>
      </w:r>
    </w:p>
    <w:p w:rsidR="003F1133" w:rsidRPr="003F1133" w:rsidRDefault="003F1133" w:rsidP="003F1133">
      <w:pPr>
        <w:rPr>
          <w:lang w:val="en-US"/>
        </w:rPr>
      </w:pP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t>if (!((t_a == 'R') &amp;&amp; (t_n == 15))) // ';'</w:t>
      </w:r>
    </w:p>
    <w:p w:rsidR="003F1133" w:rsidRPr="003F1133" w:rsidRDefault="003F1133" w:rsidP="003F1133">
      <w:pPr>
        <w:rPr>
          <w:lang w:val="en-US"/>
        </w:rPr>
      </w:pPr>
      <w:r w:rsidRPr="003F1133">
        <w:rPr>
          <w:lang w:val="en-US"/>
        </w:rPr>
        <w:tab/>
      </w:r>
      <w:r w:rsidRPr="003F1133">
        <w:rPr>
          <w:lang w:val="en-US"/>
        </w:rPr>
        <w:tab/>
      </w:r>
      <w:r w:rsidRPr="003F1133">
        <w:rPr>
          <w:lang w:val="en-US"/>
        </w:rPr>
        <w:tab/>
        <w:t>error(16, "begin...end");</w:t>
      </w:r>
    </w:p>
    <w:p w:rsidR="003F1133" w:rsidRPr="003F1133" w:rsidRDefault="003F1133" w:rsidP="003F1133">
      <w:pPr>
        <w:rPr>
          <w:lang w:val="en-US"/>
        </w:rPr>
      </w:pP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t>}</w:t>
      </w:r>
    </w:p>
    <w:p w:rsidR="003F1133" w:rsidRPr="003F1133" w:rsidRDefault="003F1133" w:rsidP="003F1133">
      <w:pPr>
        <w:rPr>
          <w:lang w:val="en-US"/>
        </w:rPr>
      </w:pPr>
      <w:r w:rsidRPr="003F1133">
        <w:rPr>
          <w:lang w:val="en-US"/>
        </w:rPr>
        <w:tab/>
        <w:t>scan(true); // 'end'</w:t>
      </w:r>
    </w:p>
    <w:p w:rsidR="003F1133" w:rsidRPr="003F1133" w:rsidRDefault="003F1133" w:rsidP="003F1133">
      <w:pPr>
        <w:rPr>
          <w:lang w:val="en-US"/>
        </w:rPr>
      </w:pP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 &lt;operators&gt; -&gt; &lt;operatorsBlock&gt; | &lt;if&gt; | &lt;let&gt; | &lt;read&gt; | &lt;readln&gt; | &lt;while&gt; | &lt;write&gt; | &lt;writeln&gt; | &lt;repeat&gt; | eps</w:t>
      </w:r>
    </w:p>
    <w:p w:rsidR="003F1133" w:rsidRPr="003F1133" w:rsidRDefault="003F1133" w:rsidP="003F1133">
      <w:pPr>
        <w:rPr>
          <w:lang w:val="en-US"/>
        </w:rPr>
      </w:pPr>
      <w:r w:rsidRPr="003F1133">
        <w:rPr>
          <w:lang w:val="en-US"/>
        </w:rPr>
        <w:t>void SyntaxParser::f_operator() {</w:t>
      </w:r>
    </w:p>
    <w:p w:rsidR="003F1133" w:rsidRPr="003F1133" w:rsidRDefault="003F1133" w:rsidP="003F1133">
      <w:pPr>
        <w:rPr>
          <w:lang w:val="en-US"/>
        </w:rPr>
      </w:pPr>
      <w:r w:rsidRPr="003F1133">
        <w:rPr>
          <w:lang w:val="en-US"/>
        </w:rPr>
        <w:tab/>
        <w:t>scan(false);</w:t>
      </w:r>
    </w:p>
    <w:p w:rsidR="003F1133" w:rsidRPr="003F1133" w:rsidRDefault="003F1133" w:rsidP="003F1133">
      <w:pPr>
        <w:rPr>
          <w:lang w:val="en-US"/>
        </w:rPr>
      </w:pPr>
      <w:r w:rsidRPr="003F1133">
        <w:rPr>
          <w:lang w:val="en-US"/>
        </w:rPr>
        <w:tab/>
        <w:t>if (!((t_a == 'R') &amp;&amp; (t_n == 15))) // ';'</w:t>
      </w:r>
    </w:p>
    <w:p w:rsidR="003F1133" w:rsidRPr="003F1133" w:rsidRDefault="003F1133" w:rsidP="003F1133">
      <w:pPr>
        <w:rPr>
          <w:lang w:val="en-US"/>
        </w:rPr>
      </w:pPr>
      <w:r w:rsidRPr="003F1133">
        <w:rPr>
          <w:lang w:val="en-US"/>
        </w:rPr>
        <w:tab/>
      </w:r>
      <w:r w:rsidRPr="003F1133">
        <w:rPr>
          <w:lang w:val="en-US"/>
        </w:rPr>
        <w:tab/>
        <w:t>if (t_a == 'K')</w:t>
      </w:r>
    </w:p>
    <w:p w:rsidR="003F1133" w:rsidRPr="003F1133" w:rsidRDefault="003F1133" w:rsidP="003F1133">
      <w:pPr>
        <w:rPr>
          <w:lang w:val="en-US"/>
        </w:rPr>
      </w:pPr>
      <w:r w:rsidRPr="003F1133">
        <w:rPr>
          <w:lang w:val="en-US"/>
        </w:rPr>
        <w:tab/>
      </w:r>
      <w:r w:rsidRPr="003F1133">
        <w:rPr>
          <w:lang w:val="en-US"/>
        </w:rPr>
        <w:tab/>
      </w:r>
      <w:r w:rsidRPr="003F1133">
        <w:rPr>
          <w:lang w:val="en-US"/>
        </w:rPr>
        <w:tab/>
        <w:t>switch (t_n)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case 2 : f_operatorsBlock(); break; // &lt;operatos_block&gt;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case 12 : f_if(); break; // &lt;if&gt;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case 14 : f_let(); break; // &lt;let&gt;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case 19 : f_read(false); break; // &lt;read&gt;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case 20 : f_read(true); break; // &lt;readln&gt;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case 25 : f_while(); break; // &lt;while&gt;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case 26 : f_write(false); break; // &lt;write&gt;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case 27 : f_write(true); break; // &lt;writeln&gt;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case 28 : f_repeat(); break; // &lt;repeat&gt;</w:t>
      </w:r>
    </w:p>
    <w:p w:rsidR="003F1133" w:rsidRPr="003F1133" w:rsidRDefault="003F1133" w:rsidP="003F1133">
      <w:pPr>
        <w:rPr>
          <w:lang w:val="en-US"/>
        </w:rPr>
      </w:pPr>
      <w:r w:rsidRPr="003F1133">
        <w:rPr>
          <w:lang w:val="en-US"/>
        </w:rPr>
        <w:t xml:space="preserve">         </w:t>
      </w:r>
      <w:r w:rsidRPr="003F1133">
        <w:rPr>
          <w:lang w:val="en-US"/>
        </w:rPr>
        <w:tab/>
      </w:r>
      <w:r w:rsidRPr="003F1133">
        <w:rPr>
          <w:lang w:val="en-US"/>
        </w:rPr>
        <w:tab/>
        <w:t>default : f_let(); break;</w:t>
      </w:r>
    </w:p>
    <w:p w:rsidR="003F1133" w:rsidRPr="003F1133" w:rsidRDefault="003F1133" w:rsidP="003F1133">
      <w:pPr>
        <w:rPr>
          <w:lang w:val="en-US"/>
        </w:rPr>
      </w:pPr>
      <w:r w:rsidRPr="003F1133">
        <w:rPr>
          <w:lang w:val="en-US"/>
        </w:rPr>
        <w:tab/>
      </w: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t>else</w:t>
      </w:r>
    </w:p>
    <w:p w:rsidR="003F1133" w:rsidRPr="003F1133" w:rsidRDefault="003F1133" w:rsidP="003F1133">
      <w:pPr>
        <w:rPr>
          <w:lang w:val="en-US"/>
        </w:rPr>
      </w:pPr>
      <w:r w:rsidRPr="003F1133">
        <w:rPr>
          <w:lang w:val="en-US"/>
        </w:rPr>
        <w:tab/>
      </w:r>
      <w:r w:rsidRPr="003F1133">
        <w:rPr>
          <w:lang w:val="en-US"/>
        </w:rPr>
        <w:tab/>
      </w:r>
      <w:r w:rsidRPr="003F1133">
        <w:rPr>
          <w:lang w:val="en-US"/>
        </w:rPr>
        <w:tab/>
        <w:t>f_let();</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 &lt;if&gt; -&gt; 'if' El 'then' &lt;operator&gt; ('else' &lt;operator&gt; | eps)</w:t>
      </w:r>
    </w:p>
    <w:p w:rsidR="003F1133" w:rsidRPr="003F1133" w:rsidRDefault="003F1133" w:rsidP="003F1133">
      <w:pPr>
        <w:rPr>
          <w:lang w:val="en-US"/>
        </w:rPr>
      </w:pPr>
      <w:r w:rsidRPr="003F1133">
        <w:rPr>
          <w:lang w:val="en-US"/>
        </w:rPr>
        <w:t>void SyntaxParser::f_if() {</w:t>
      </w:r>
    </w:p>
    <w:p w:rsidR="003F1133" w:rsidRPr="003F1133" w:rsidRDefault="003F1133" w:rsidP="003F1133">
      <w:pPr>
        <w:rPr>
          <w:lang w:val="en-US"/>
        </w:rPr>
      </w:pPr>
      <w:r w:rsidRPr="003F1133">
        <w:rPr>
          <w:lang w:val="en-US"/>
        </w:rPr>
        <w:tab/>
        <w:t>fprintf(asm_code, "; IF() \n");</w:t>
      </w:r>
    </w:p>
    <w:p w:rsidR="003F1133" w:rsidRPr="003F1133" w:rsidRDefault="003F1133" w:rsidP="003F1133">
      <w:pPr>
        <w:rPr>
          <w:lang w:val="en-US"/>
        </w:rPr>
      </w:pPr>
      <w:r w:rsidRPr="003F1133">
        <w:rPr>
          <w:lang w:val="en-US"/>
        </w:rPr>
        <w:tab/>
        <w:t>scan(true); // 'if'</w:t>
      </w:r>
    </w:p>
    <w:p w:rsidR="003F1133" w:rsidRPr="003F1133" w:rsidRDefault="003F1133" w:rsidP="003F1133">
      <w:pPr>
        <w:rPr>
          <w:lang w:val="en-US"/>
        </w:rPr>
      </w:pPr>
      <w:r w:rsidRPr="003F1133">
        <w:rPr>
          <w:lang w:val="en-US"/>
        </w:rPr>
        <w:tab/>
        <w:t>EL();</w:t>
      </w:r>
    </w:p>
    <w:p w:rsidR="003F1133" w:rsidRPr="003F1133" w:rsidRDefault="003F1133" w:rsidP="003F1133">
      <w:pPr>
        <w:rPr>
          <w:lang w:val="en-US"/>
        </w:rPr>
      </w:pPr>
      <w:r w:rsidRPr="003F1133">
        <w:rPr>
          <w:lang w:val="en-US"/>
        </w:rPr>
        <w:lastRenderedPageBreak/>
        <w:tab/>
        <w:t>string thenLabel = generateAsmLabel();</w:t>
      </w:r>
    </w:p>
    <w:p w:rsidR="003F1133" w:rsidRPr="003F1133" w:rsidRDefault="003F1133" w:rsidP="003F1133">
      <w:pPr>
        <w:rPr>
          <w:lang w:val="en-US"/>
        </w:rPr>
      </w:pPr>
      <w:r w:rsidRPr="003F1133">
        <w:rPr>
          <w:lang w:val="en-US"/>
        </w:rPr>
        <w:tab/>
        <w:t>string elseLabel = generateAsmLabel();</w:t>
      </w:r>
    </w:p>
    <w:p w:rsidR="003F1133" w:rsidRPr="003F1133" w:rsidRDefault="003F1133" w:rsidP="003F1133">
      <w:pPr>
        <w:rPr>
          <w:lang w:val="en-US"/>
        </w:rPr>
      </w:pPr>
      <w:r w:rsidRPr="003F1133">
        <w:rPr>
          <w:lang w:val="en-US"/>
        </w:rPr>
        <w:tab/>
        <w:t>fprintf(asm_code, "     pop   ax \n");</w:t>
      </w:r>
    </w:p>
    <w:p w:rsidR="003F1133" w:rsidRPr="003F1133" w:rsidRDefault="003F1133" w:rsidP="003F1133">
      <w:pPr>
        <w:rPr>
          <w:lang w:val="en-US"/>
        </w:rPr>
      </w:pPr>
      <w:r w:rsidRPr="003F1133">
        <w:rPr>
          <w:lang w:val="en-US"/>
        </w:rPr>
        <w:tab/>
        <w:t>fprintf(asm_code, "     cmp   ax, 0 \n");</w:t>
      </w:r>
    </w:p>
    <w:p w:rsidR="003F1133" w:rsidRPr="003F1133" w:rsidRDefault="003F1133" w:rsidP="003F1133">
      <w:pPr>
        <w:rPr>
          <w:lang w:val="en-US"/>
        </w:rPr>
      </w:pPr>
      <w:r w:rsidRPr="003F1133">
        <w:rPr>
          <w:lang w:val="en-US"/>
        </w:rPr>
        <w:tab/>
        <w:t>fprintf(asm_code, "     jz    %s \n", thenLabel.c_str());</w:t>
      </w:r>
    </w:p>
    <w:p w:rsidR="003F1133" w:rsidRPr="003F1133" w:rsidRDefault="003F1133" w:rsidP="003F1133">
      <w:pPr>
        <w:rPr>
          <w:lang w:val="en-US"/>
        </w:rPr>
      </w:pPr>
      <w:r w:rsidRPr="003F1133">
        <w:rPr>
          <w:lang w:val="en-US"/>
        </w:rPr>
        <w:tab/>
        <w:t>scan(true);</w:t>
      </w:r>
    </w:p>
    <w:p w:rsidR="003F1133" w:rsidRPr="003F1133" w:rsidRDefault="003F1133" w:rsidP="003F1133">
      <w:pPr>
        <w:rPr>
          <w:lang w:val="en-US"/>
        </w:rPr>
      </w:pPr>
      <w:r w:rsidRPr="003F1133">
        <w:rPr>
          <w:lang w:val="en-US"/>
        </w:rPr>
        <w:tab/>
        <w:t>if (!((t_a == 'K') &amp;&amp; (t_n == 22))) // 'then'</w:t>
      </w:r>
    </w:p>
    <w:p w:rsidR="003F1133" w:rsidRPr="003F1133" w:rsidRDefault="003F1133" w:rsidP="003F1133">
      <w:pPr>
        <w:rPr>
          <w:lang w:val="en-US"/>
        </w:rPr>
      </w:pPr>
      <w:r w:rsidRPr="003F1133">
        <w:rPr>
          <w:lang w:val="en-US"/>
        </w:rPr>
        <w:tab/>
      </w:r>
      <w:r w:rsidRPr="003F1133">
        <w:rPr>
          <w:lang w:val="en-US"/>
        </w:rPr>
        <w:tab/>
        <w:t>error(26, "if");</w:t>
      </w:r>
    </w:p>
    <w:p w:rsidR="003F1133" w:rsidRPr="003F1133" w:rsidRDefault="003F1133" w:rsidP="003F1133">
      <w:pPr>
        <w:rPr>
          <w:lang w:val="en-US"/>
        </w:rPr>
      </w:pPr>
      <w:r w:rsidRPr="003F1133">
        <w:rPr>
          <w:lang w:val="en-US"/>
        </w:rPr>
        <w:tab/>
        <w:t>fprintf(asm_code, "; IF THEN \n");</w:t>
      </w:r>
    </w:p>
    <w:p w:rsidR="003F1133" w:rsidRPr="003F1133" w:rsidRDefault="003F1133" w:rsidP="003F1133">
      <w:pPr>
        <w:rPr>
          <w:lang w:val="en-US"/>
        </w:rPr>
      </w:pPr>
      <w:r w:rsidRPr="003F1133">
        <w:rPr>
          <w:lang w:val="en-US"/>
        </w:rPr>
        <w:tab/>
        <w:t>f_operator();</w:t>
      </w:r>
    </w:p>
    <w:p w:rsidR="003F1133" w:rsidRPr="003F1133" w:rsidRDefault="003F1133" w:rsidP="003F1133">
      <w:pPr>
        <w:rPr>
          <w:lang w:val="en-US"/>
        </w:rPr>
      </w:pPr>
      <w:r w:rsidRPr="003F1133">
        <w:rPr>
          <w:lang w:val="en-US"/>
        </w:rPr>
        <w:tab/>
        <w:t>fprintf(asm_code, "     jmp   %s \n", elseLabel.c_str());</w:t>
      </w:r>
    </w:p>
    <w:p w:rsidR="003F1133" w:rsidRPr="003F1133" w:rsidRDefault="003F1133" w:rsidP="003F1133">
      <w:pPr>
        <w:rPr>
          <w:lang w:val="en-US"/>
        </w:rPr>
      </w:pPr>
      <w:r w:rsidRPr="003F1133">
        <w:rPr>
          <w:lang w:val="en-US"/>
        </w:rPr>
        <w:tab/>
        <w:t>fprintf(asm_code, "%s: \n", thenLabel.c_str());</w:t>
      </w:r>
      <w:r w:rsidRPr="003F1133">
        <w:rPr>
          <w:lang w:val="en-US"/>
        </w:rPr>
        <w:tab/>
      </w:r>
    </w:p>
    <w:p w:rsidR="003F1133" w:rsidRPr="003F1133" w:rsidRDefault="003F1133" w:rsidP="003F1133">
      <w:pPr>
        <w:rPr>
          <w:lang w:val="en-US"/>
        </w:rPr>
      </w:pPr>
      <w:r w:rsidRPr="003F1133">
        <w:rPr>
          <w:lang w:val="en-US"/>
        </w:rPr>
        <w:tab/>
        <w:t>scan(false);</w:t>
      </w:r>
    </w:p>
    <w:p w:rsidR="003F1133" w:rsidRPr="003F1133" w:rsidRDefault="003F1133" w:rsidP="003F1133">
      <w:pPr>
        <w:rPr>
          <w:lang w:val="en-US"/>
        </w:rPr>
      </w:pPr>
      <w:r w:rsidRPr="003F1133">
        <w:rPr>
          <w:lang w:val="en-US"/>
        </w:rPr>
        <w:tab/>
        <w:t>if ((t_a == 'K') &amp;&amp; ( t_n == 8)) { // 'else' &lt;operator&gt; | eps</w:t>
      </w:r>
    </w:p>
    <w:p w:rsidR="003F1133" w:rsidRPr="003F1133" w:rsidRDefault="003F1133" w:rsidP="003F1133">
      <w:pPr>
        <w:rPr>
          <w:lang w:val="en-US"/>
        </w:rPr>
      </w:pPr>
      <w:r w:rsidRPr="003F1133">
        <w:rPr>
          <w:lang w:val="en-US"/>
        </w:rPr>
        <w:tab/>
      </w:r>
      <w:r w:rsidRPr="003F1133">
        <w:rPr>
          <w:lang w:val="en-US"/>
        </w:rPr>
        <w:tab/>
        <w:t>fprintf(asm_code, "; IF ELSE \n");</w:t>
      </w:r>
      <w:r w:rsidRPr="003F1133">
        <w:rPr>
          <w:lang w:val="en-US"/>
        </w:rPr>
        <w:tab/>
      </w:r>
    </w:p>
    <w:p w:rsidR="003F1133" w:rsidRPr="003F1133" w:rsidRDefault="003F1133" w:rsidP="003F1133">
      <w:pPr>
        <w:rPr>
          <w:lang w:val="en-US"/>
        </w:rPr>
      </w:pP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t>f_operator();</w:t>
      </w:r>
    </w:p>
    <w:p w:rsidR="003F1133" w:rsidRPr="003F1133" w:rsidRDefault="003F1133" w:rsidP="003F1133">
      <w:pPr>
        <w:rPr>
          <w:lang w:val="en-US"/>
        </w:rPr>
      </w:pPr>
      <w:r w:rsidRPr="003F1133">
        <w:rPr>
          <w:lang w:val="en-US"/>
        </w:rPr>
        <w:tab/>
        <w:t>}</w:t>
      </w:r>
    </w:p>
    <w:p w:rsidR="003F1133" w:rsidRPr="003F1133" w:rsidRDefault="003F1133" w:rsidP="003F1133">
      <w:pPr>
        <w:rPr>
          <w:lang w:val="en-US"/>
        </w:rPr>
      </w:pPr>
      <w:r w:rsidRPr="003F1133">
        <w:rPr>
          <w:lang w:val="en-US"/>
        </w:rPr>
        <w:tab/>
        <w:t>fprintf(asm_code, "%s: \n", elseLabel.c_str());</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 &lt;let&gt; -&gt; ('let' | eps) I ('[' E ']' | eps) '=' (E | El | L | I ('[' E ']' | eps))</w:t>
      </w:r>
    </w:p>
    <w:p w:rsidR="003F1133" w:rsidRPr="003F1133" w:rsidRDefault="003F1133" w:rsidP="003F1133">
      <w:pPr>
        <w:rPr>
          <w:lang w:val="en-US"/>
        </w:rPr>
      </w:pPr>
      <w:r w:rsidRPr="003F1133">
        <w:rPr>
          <w:lang w:val="en-US"/>
        </w:rPr>
        <w:t>void SyntaxParser::f_let() {</w:t>
      </w:r>
    </w:p>
    <w:p w:rsidR="003F1133" w:rsidRPr="003F1133" w:rsidRDefault="003F1133" w:rsidP="003F1133">
      <w:pPr>
        <w:rPr>
          <w:lang w:val="en-US"/>
        </w:rPr>
      </w:pPr>
      <w:r w:rsidRPr="003F1133">
        <w:rPr>
          <w:lang w:val="en-US"/>
        </w:rPr>
        <w:tab/>
        <w:t>fprintf(asm_code, "; LET() \n");</w:t>
      </w:r>
    </w:p>
    <w:p w:rsidR="003F1133" w:rsidRPr="003F1133" w:rsidRDefault="003F1133" w:rsidP="003F1133">
      <w:pPr>
        <w:rPr>
          <w:lang w:val="en-US"/>
        </w:rPr>
      </w:pPr>
      <w:r w:rsidRPr="003F1133">
        <w:rPr>
          <w:lang w:val="en-US"/>
        </w:rPr>
        <w:tab/>
        <w:t>scan(false);</w:t>
      </w:r>
    </w:p>
    <w:p w:rsidR="003F1133" w:rsidRPr="003F1133" w:rsidRDefault="003F1133" w:rsidP="003F1133">
      <w:pPr>
        <w:rPr>
          <w:lang w:val="en-US"/>
        </w:rPr>
      </w:pPr>
      <w:r w:rsidRPr="003F1133">
        <w:rPr>
          <w:lang w:val="en-US"/>
        </w:rPr>
        <w:tab/>
        <w:t>if ((t_a == 'K') &amp;&amp; (t_n == 14)) // 'let'</w:t>
      </w:r>
    </w:p>
    <w:p w:rsidR="003F1133" w:rsidRPr="003F1133" w:rsidRDefault="003F1133" w:rsidP="003F1133">
      <w:pPr>
        <w:rPr>
          <w:lang w:val="en-US"/>
        </w:rPr>
      </w:pPr>
      <w:r w:rsidRPr="003F1133">
        <w:rPr>
          <w:lang w:val="en-US"/>
        </w:rPr>
        <w:tab/>
      </w:r>
      <w:r w:rsidRPr="003F1133">
        <w:rPr>
          <w:lang w:val="en-US"/>
        </w:rPr>
        <w:tab/>
        <w:t>scan(true);</w:t>
      </w:r>
    </w:p>
    <w:p w:rsidR="003F1133" w:rsidRPr="003F1133" w:rsidRDefault="003F1133" w:rsidP="003F1133">
      <w:pPr>
        <w:rPr>
          <w:lang w:val="en-US"/>
        </w:rPr>
      </w:pPr>
    </w:p>
    <w:p w:rsidR="003F1133" w:rsidRPr="003F1133" w:rsidRDefault="003F1133" w:rsidP="003F1133">
      <w:pPr>
        <w:rPr>
          <w:lang w:val="en-US"/>
        </w:rPr>
      </w:pPr>
      <w:r w:rsidRPr="003F1133">
        <w:rPr>
          <w:lang w:val="en-US"/>
        </w:rPr>
        <w:tab/>
        <w:t xml:space="preserve">scan(true); </w:t>
      </w:r>
    </w:p>
    <w:p w:rsidR="003F1133" w:rsidRPr="003F1133" w:rsidRDefault="003F1133" w:rsidP="003F1133">
      <w:pPr>
        <w:rPr>
          <w:lang w:val="en-US"/>
        </w:rPr>
      </w:pPr>
      <w:r w:rsidRPr="003F1133">
        <w:rPr>
          <w:lang w:val="en-US"/>
        </w:rPr>
        <w:tab/>
        <w:t>if (t_a != 'I')</w:t>
      </w:r>
    </w:p>
    <w:p w:rsidR="003F1133" w:rsidRPr="003F1133" w:rsidRDefault="003F1133" w:rsidP="003F1133">
      <w:pPr>
        <w:rPr>
          <w:lang w:val="en-US"/>
        </w:rPr>
      </w:pPr>
      <w:r w:rsidRPr="003F1133">
        <w:rPr>
          <w:lang w:val="en-US"/>
        </w:rPr>
        <w:tab/>
      </w:r>
      <w:r w:rsidRPr="003F1133">
        <w:rPr>
          <w:lang w:val="en-US"/>
        </w:rPr>
        <w:tab/>
        <w:t>error(13, "let");</w:t>
      </w:r>
    </w:p>
    <w:p w:rsidR="003F1133" w:rsidRPr="003F1133" w:rsidRDefault="003F1133" w:rsidP="003F1133">
      <w:pPr>
        <w:rPr>
          <w:lang w:val="en-US"/>
        </w:rPr>
      </w:pPr>
    </w:p>
    <w:p w:rsidR="003F1133" w:rsidRPr="003F1133" w:rsidRDefault="003F1133" w:rsidP="003F1133">
      <w:pPr>
        <w:rPr>
          <w:lang w:val="en-US"/>
        </w:rPr>
      </w:pPr>
      <w:r w:rsidRPr="003F1133">
        <w:rPr>
          <w:lang w:val="en-US"/>
        </w:rPr>
        <w:tab/>
        <w:t>int typeCode, idenNum = t_n;</w:t>
      </w:r>
    </w:p>
    <w:p w:rsidR="003F1133" w:rsidRPr="003F1133" w:rsidRDefault="003F1133" w:rsidP="003F1133">
      <w:pPr>
        <w:rPr>
          <w:lang w:val="en-US"/>
        </w:rPr>
      </w:pPr>
      <w:r w:rsidRPr="003F1133">
        <w:rPr>
          <w:lang w:val="en-US"/>
        </w:rPr>
        <w:tab/>
        <w:t>if (lexicalParser.identifiersToken[t_n].identifierType == 1) // array</w:t>
      </w:r>
    </w:p>
    <w:p w:rsidR="003F1133" w:rsidRPr="003F1133" w:rsidRDefault="003F1133" w:rsidP="003F1133">
      <w:pPr>
        <w:rPr>
          <w:lang w:val="en-US"/>
        </w:rPr>
      </w:pPr>
      <w:r w:rsidRPr="003F1133">
        <w:rPr>
          <w:lang w:val="en-US"/>
        </w:rPr>
        <w:tab/>
      </w:r>
      <w:r w:rsidRPr="003F1133">
        <w:rPr>
          <w:lang w:val="en-US"/>
        </w:rPr>
        <w:tab/>
        <w:t>typeCode = lexicalParser.identifiersToken[t_n].arrayType;</w:t>
      </w:r>
    </w:p>
    <w:p w:rsidR="003F1133" w:rsidRPr="003F1133" w:rsidRDefault="003F1133" w:rsidP="003F1133">
      <w:pPr>
        <w:rPr>
          <w:lang w:val="en-US"/>
        </w:rPr>
      </w:pPr>
      <w:r w:rsidRPr="003F1133">
        <w:rPr>
          <w:lang w:val="en-US"/>
        </w:rPr>
        <w:tab/>
        <w:t>else</w:t>
      </w:r>
    </w:p>
    <w:p w:rsidR="003F1133" w:rsidRPr="003F1133" w:rsidRDefault="003F1133" w:rsidP="003F1133">
      <w:pPr>
        <w:rPr>
          <w:lang w:val="en-US"/>
        </w:rPr>
      </w:pPr>
      <w:r w:rsidRPr="003F1133">
        <w:rPr>
          <w:lang w:val="en-US"/>
        </w:rPr>
        <w:tab/>
      </w:r>
      <w:r w:rsidRPr="003F1133">
        <w:rPr>
          <w:lang w:val="en-US"/>
        </w:rPr>
        <w:tab/>
        <w:t>typeCode = lexicalParser.identifiersToken[t_n].identifierType;</w:t>
      </w:r>
    </w:p>
    <w:p w:rsidR="003F1133" w:rsidRPr="003F1133" w:rsidRDefault="003F1133" w:rsidP="003F1133">
      <w:pPr>
        <w:rPr>
          <w:lang w:val="en-US"/>
        </w:rPr>
      </w:pPr>
      <w:r w:rsidRPr="003F1133">
        <w:rPr>
          <w:lang w:val="en-US"/>
        </w:rPr>
        <w:tab/>
        <w:t>fprintf(asm_code, "     mov   di, 0 \n");</w:t>
      </w:r>
    </w:p>
    <w:p w:rsidR="003F1133" w:rsidRPr="003F1133" w:rsidRDefault="003F1133" w:rsidP="003F1133">
      <w:pPr>
        <w:rPr>
          <w:lang w:val="en-US"/>
        </w:rPr>
      </w:pPr>
    </w:p>
    <w:p w:rsidR="003F1133" w:rsidRPr="003F1133" w:rsidRDefault="003F1133" w:rsidP="003F1133">
      <w:pPr>
        <w:rPr>
          <w:lang w:val="en-US"/>
        </w:rPr>
      </w:pPr>
      <w:r w:rsidRPr="003F1133">
        <w:rPr>
          <w:lang w:val="en-US"/>
        </w:rPr>
        <w:tab/>
        <w:t xml:space="preserve">scan(false); </w:t>
      </w:r>
    </w:p>
    <w:p w:rsidR="003F1133" w:rsidRPr="003F1133" w:rsidRDefault="003F1133" w:rsidP="003F1133">
      <w:pPr>
        <w:rPr>
          <w:lang w:val="en-US"/>
        </w:rPr>
      </w:pPr>
      <w:r w:rsidRPr="003F1133">
        <w:rPr>
          <w:lang w:val="en-US"/>
        </w:rPr>
        <w:tab/>
        <w:t>if ((t_a == 'R') &amp;&amp; (t_n == 10)) { // '[' E ']' | eps)</w:t>
      </w:r>
    </w:p>
    <w:p w:rsidR="003F1133" w:rsidRPr="003F1133" w:rsidRDefault="003F1133" w:rsidP="003F1133">
      <w:pPr>
        <w:rPr>
          <w:lang w:val="en-US"/>
        </w:rPr>
      </w:pPr>
      <w:r w:rsidRPr="003F1133">
        <w:rPr>
          <w:lang w:val="en-US"/>
        </w:rPr>
        <w:tab/>
      </w:r>
      <w:r w:rsidRPr="003F1133">
        <w:rPr>
          <w:lang w:val="en-US"/>
        </w:rPr>
        <w:tab/>
        <w:t>if (lexicalParser.identifiersToken[idenNum].identifierType != 1)</w:t>
      </w:r>
    </w:p>
    <w:p w:rsidR="003F1133" w:rsidRPr="003F1133" w:rsidRDefault="003F1133" w:rsidP="003F1133">
      <w:pPr>
        <w:rPr>
          <w:lang w:val="en-US"/>
        </w:rPr>
      </w:pPr>
      <w:r w:rsidRPr="003F1133">
        <w:rPr>
          <w:lang w:val="en-US"/>
        </w:rPr>
        <w:tab/>
      </w:r>
      <w:r w:rsidRPr="003F1133">
        <w:rPr>
          <w:lang w:val="en-US"/>
        </w:rPr>
        <w:tab/>
      </w:r>
      <w:r w:rsidRPr="003F1133">
        <w:rPr>
          <w:lang w:val="en-US"/>
        </w:rPr>
        <w:tab/>
        <w:t>error(27, "let");</w:t>
      </w:r>
      <w:r w:rsidRPr="003F1133">
        <w:rPr>
          <w:lang w:val="en-US"/>
        </w:rPr>
        <w:tab/>
      </w:r>
    </w:p>
    <w:p w:rsidR="003F1133" w:rsidRPr="003F1133" w:rsidRDefault="003F1133" w:rsidP="003F1133">
      <w:pPr>
        <w:rPr>
          <w:lang w:val="en-US"/>
        </w:rPr>
      </w:pPr>
      <w:r w:rsidRPr="003F1133">
        <w:rPr>
          <w:lang w:val="en-US"/>
        </w:rPr>
        <w:tab/>
      </w:r>
      <w:r w:rsidRPr="003F1133">
        <w:rPr>
          <w:lang w:val="en-US"/>
        </w:rPr>
        <w:tab/>
        <w:t>scan(true); // '['</w:t>
      </w:r>
    </w:p>
    <w:p w:rsidR="003F1133" w:rsidRPr="003F1133" w:rsidRDefault="003F1133" w:rsidP="003F1133">
      <w:pPr>
        <w:rPr>
          <w:lang w:val="en-US"/>
        </w:rPr>
      </w:pPr>
      <w:r w:rsidRPr="003F1133">
        <w:rPr>
          <w:lang w:val="en-US"/>
        </w:rPr>
        <w:tab/>
      </w:r>
      <w:r w:rsidRPr="003F1133">
        <w:rPr>
          <w:lang w:val="en-US"/>
        </w:rPr>
        <w:tab/>
        <w:t>E();</w:t>
      </w:r>
    </w:p>
    <w:p w:rsidR="003F1133" w:rsidRPr="003F1133" w:rsidRDefault="003F1133" w:rsidP="003F1133">
      <w:pPr>
        <w:rPr>
          <w:lang w:val="en-US"/>
        </w:rPr>
      </w:pPr>
      <w:r w:rsidRPr="003F1133">
        <w:rPr>
          <w:lang w:val="en-US"/>
        </w:rPr>
        <w:tab/>
      </w:r>
      <w:r w:rsidRPr="003F1133">
        <w:rPr>
          <w:lang w:val="en-US"/>
        </w:rPr>
        <w:tab/>
        <w:t>fprintf(asm_code, "     pop   di \n");</w:t>
      </w:r>
    </w:p>
    <w:p w:rsidR="003F1133" w:rsidRPr="003F1133" w:rsidRDefault="003F1133" w:rsidP="003F1133">
      <w:pPr>
        <w:rPr>
          <w:lang w:val="en-US"/>
        </w:rPr>
      </w:pP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t>if (!((t_a == 'R') &amp;&amp; (t_n == 11))) // ']'</w:t>
      </w:r>
    </w:p>
    <w:p w:rsidR="003F1133" w:rsidRPr="003F1133" w:rsidRDefault="003F1133" w:rsidP="003F1133">
      <w:pPr>
        <w:rPr>
          <w:lang w:val="en-US"/>
        </w:rPr>
      </w:pPr>
      <w:r w:rsidRPr="003F1133">
        <w:rPr>
          <w:lang w:val="en-US"/>
        </w:rPr>
        <w:tab/>
      </w:r>
      <w:r w:rsidRPr="003F1133">
        <w:rPr>
          <w:lang w:val="en-US"/>
        </w:rPr>
        <w:tab/>
      </w:r>
      <w:r w:rsidRPr="003F1133">
        <w:rPr>
          <w:lang w:val="en-US"/>
        </w:rPr>
        <w:tab/>
        <w:t>error(4, "let");</w:t>
      </w:r>
      <w:r w:rsidRPr="003F1133">
        <w:rPr>
          <w:lang w:val="en-US"/>
        </w:rPr>
        <w:tab/>
      </w:r>
      <w:r w:rsidRPr="003F1133">
        <w:rPr>
          <w:lang w:val="en-US"/>
        </w:rPr>
        <w:tab/>
      </w:r>
    </w:p>
    <w:p w:rsidR="003F1133" w:rsidRPr="003F1133" w:rsidRDefault="003F1133" w:rsidP="003F1133">
      <w:pPr>
        <w:rPr>
          <w:lang w:val="en-US"/>
        </w:rPr>
      </w:pPr>
      <w:r w:rsidRPr="003F1133">
        <w:rPr>
          <w:lang w:val="en-US"/>
        </w:rPr>
        <w:tab/>
        <w:t xml:space="preserve">} </w:t>
      </w:r>
    </w:p>
    <w:p w:rsidR="003F1133" w:rsidRPr="003F1133" w:rsidRDefault="003F1133" w:rsidP="003F1133">
      <w:pPr>
        <w:rPr>
          <w:lang w:val="en-US"/>
        </w:rPr>
      </w:pPr>
      <w:r w:rsidRPr="003F1133">
        <w:rPr>
          <w:lang w:val="en-US"/>
        </w:rPr>
        <w:tab/>
        <w:t>fprintf(asm_code, "     push  di \n");</w:t>
      </w:r>
    </w:p>
    <w:p w:rsidR="003F1133" w:rsidRPr="003F1133" w:rsidRDefault="003F1133" w:rsidP="003F1133">
      <w:pPr>
        <w:rPr>
          <w:lang w:val="en-US"/>
        </w:rPr>
      </w:pPr>
      <w:r w:rsidRPr="003F1133">
        <w:rPr>
          <w:lang w:val="en-US"/>
        </w:rPr>
        <w:tab/>
      </w:r>
    </w:p>
    <w:p w:rsidR="003F1133" w:rsidRPr="003F1133" w:rsidRDefault="003F1133" w:rsidP="003F1133">
      <w:pPr>
        <w:rPr>
          <w:lang w:val="en-US"/>
        </w:rPr>
      </w:pPr>
      <w:r w:rsidRPr="003F1133">
        <w:rPr>
          <w:lang w:val="en-US"/>
        </w:rPr>
        <w:tab/>
        <w:t>scan(true);</w:t>
      </w:r>
    </w:p>
    <w:p w:rsidR="003F1133" w:rsidRPr="003F1133" w:rsidRDefault="003F1133" w:rsidP="003F1133">
      <w:pPr>
        <w:rPr>
          <w:lang w:val="en-US"/>
        </w:rPr>
      </w:pPr>
      <w:r w:rsidRPr="003F1133">
        <w:rPr>
          <w:lang w:val="en-US"/>
        </w:rPr>
        <w:lastRenderedPageBreak/>
        <w:tab/>
        <w:t>if (!((t_a == 'R') &amp;&amp; (t_n == 9))) // '='</w:t>
      </w:r>
    </w:p>
    <w:p w:rsidR="003F1133" w:rsidRPr="003F1133" w:rsidRDefault="003F1133" w:rsidP="003F1133">
      <w:pPr>
        <w:rPr>
          <w:lang w:val="en-US"/>
        </w:rPr>
      </w:pPr>
      <w:r w:rsidRPr="003F1133">
        <w:rPr>
          <w:lang w:val="en-US"/>
        </w:rPr>
        <w:tab/>
      </w:r>
      <w:r w:rsidRPr="003F1133">
        <w:rPr>
          <w:lang w:val="en-US"/>
        </w:rPr>
        <w:tab/>
        <w:t>error(28, "let");</w:t>
      </w:r>
      <w:r w:rsidRPr="003F1133">
        <w:rPr>
          <w:lang w:val="en-US"/>
        </w:rPr>
        <w:tab/>
      </w:r>
    </w:p>
    <w:p w:rsidR="003F1133" w:rsidRPr="003F1133" w:rsidRDefault="003F1133" w:rsidP="003F1133">
      <w:pPr>
        <w:rPr>
          <w:lang w:val="en-US"/>
        </w:rPr>
      </w:pPr>
    </w:p>
    <w:p w:rsidR="003F1133" w:rsidRPr="003F1133" w:rsidRDefault="003F1133" w:rsidP="003F1133">
      <w:pPr>
        <w:rPr>
          <w:lang w:val="en-US"/>
        </w:rPr>
      </w:pPr>
      <w:r w:rsidRPr="003F1133">
        <w:rPr>
          <w:lang w:val="en-US"/>
        </w:rPr>
        <w:tab/>
        <w:t>switch (typeCode) {</w:t>
      </w:r>
    </w:p>
    <w:p w:rsidR="003F1133" w:rsidRPr="003F1133" w:rsidRDefault="003F1133" w:rsidP="003F1133">
      <w:pPr>
        <w:rPr>
          <w:lang w:val="en-US"/>
        </w:rPr>
      </w:pPr>
      <w:r w:rsidRPr="003F1133">
        <w:rPr>
          <w:lang w:val="en-US"/>
        </w:rPr>
        <w:tab/>
      </w:r>
      <w:r w:rsidRPr="003F1133">
        <w:rPr>
          <w:lang w:val="en-US"/>
        </w:rPr>
        <w:tab/>
        <w:t>case 3 : // El</w:t>
      </w:r>
    </w:p>
    <w:p w:rsidR="003F1133" w:rsidRPr="003F1133" w:rsidRDefault="003F1133" w:rsidP="003F1133">
      <w:pPr>
        <w:rPr>
          <w:lang w:val="en-US"/>
        </w:rPr>
      </w:pPr>
      <w:r w:rsidRPr="003F1133">
        <w:rPr>
          <w:lang w:val="en-US"/>
        </w:rPr>
        <w:tab/>
      </w:r>
      <w:r w:rsidRPr="003F1133">
        <w:rPr>
          <w:lang w:val="en-US"/>
        </w:rPr>
        <w:tab/>
      </w:r>
      <w:r w:rsidRPr="003F1133">
        <w:rPr>
          <w:lang w:val="en-US"/>
        </w:rPr>
        <w:tab/>
        <w:t>EL();</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pop   ax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pop   di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mov   %s[di], al \n", lexicalParser.identifiersToken[idenNum].name.c_str());</w:t>
      </w:r>
    </w:p>
    <w:p w:rsidR="003F1133" w:rsidRPr="003F1133" w:rsidRDefault="003F1133" w:rsidP="003F1133">
      <w:pPr>
        <w:rPr>
          <w:lang w:val="en-US"/>
        </w:rPr>
      </w:pP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t>case 6 : // L | I ('[' E ']' | eps))</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t>if (t_a == 'L')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mov   al, \"%s\" \n", lexicalParser.literalsToken[t_n][0]);</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pop   di \n");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mov   %s[di], al \n", lexicalParser.identifiersToken[idenNum].name.c_str());</w:t>
      </w:r>
    </w:p>
    <w:p w:rsidR="003F1133" w:rsidRPr="003F1133" w:rsidRDefault="003F1133" w:rsidP="003F1133">
      <w:pPr>
        <w:rPr>
          <w:lang w:val="en-US"/>
        </w:rPr>
      </w:pPr>
      <w:r w:rsidRPr="003F1133">
        <w:rPr>
          <w:lang w:val="en-US"/>
        </w:rPr>
        <w:tab/>
      </w:r>
      <w:r w:rsidRPr="003F1133">
        <w:rPr>
          <w:lang w:val="en-US"/>
        </w:rPr>
        <w:tab/>
      </w:r>
      <w:r w:rsidRPr="003F1133">
        <w:rPr>
          <w:lang w:val="en-US"/>
        </w:rPr>
        <w:tab/>
        <w:t>} else { // I</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int sIdenNum = t_n;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mov   di, 0 \n");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if ((t_a == 'R') &amp;&amp; (t_n == 10)) { // '[' E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scan(true);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fprintf(asm_code, "     pop   di \n");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if (!((t_a == 'R') &amp;&amp; (t_n == 11)))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error(4, "let");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mov   al, %s[di] \n", lexicalParser.identifiersToken[sIdenNum].name.c_str());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pop   di \n");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mov   %s[di], al \n", lexicalParser.identifiersToken[idenNum].name.c_str());</w:t>
      </w:r>
      <w:r w:rsidRPr="003F1133">
        <w:rPr>
          <w:lang w:val="en-US"/>
        </w:rPr>
        <w:tab/>
      </w:r>
      <w:r w:rsidRPr="003F1133">
        <w:rPr>
          <w:lang w:val="en-US"/>
        </w:rPr>
        <w:tab/>
      </w:r>
      <w:r w:rsidRPr="003F1133">
        <w:rPr>
          <w:lang w:val="en-US"/>
        </w:rPr>
        <w:tab/>
      </w:r>
      <w:r w:rsidRPr="003F1133">
        <w:rPr>
          <w:lang w:val="en-US"/>
        </w:rPr>
        <w:tab/>
      </w:r>
    </w:p>
    <w:p w:rsidR="003F1133" w:rsidRPr="003F1133" w:rsidRDefault="003F1133" w:rsidP="003F1133">
      <w:pPr>
        <w:rPr>
          <w:lang w:val="en-US"/>
        </w:rPr>
      </w:pPr>
      <w:r w:rsidRPr="003F1133">
        <w:rPr>
          <w:lang w:val="en-US"/>
        </w:rPr>
        <w:tab/>
      </w:r>
      <w:r w:rsidRPr="003F1133">
        <w:rPr>
          <w:lang w:val="en-US"/>
        </w:rPr>
        <w:tab/>
      </w:r>
      <w:r w:rsidRPr="003F1133">
        <w:rPr>
          <w:lang w:val="en-US"/>
        </w:rPr>
        <w:tab/>
        <w:t>}</w:t>
      </w:r>
      <w:r w:rsidRPr="003F1133">
        <w:rPr>
          <w:lang w:val="en-US"/>
        </w:rPr>
        <w:tab/>
      </w:r>
      <w:r w:rsidRPr="003F1133">
        <w:rPr>
          <w:lang w:val="en-US"/>
        </w:rPr>
        <w:tab/>
      </w:r>
    </w:p>
    <w:p w:rsidR="003F1133" w:rsidRPr="003F1133" w:rsidRDefault="003F1133" w:rsidP="003F1133">
      <w:pPr>
        <w:rPr>
          <w:lang w:val="en-US"/>
        </w:rPr>
      </w:pPr>
      <w:r w:rsidRPr="003F1133">
        <w:rPr>
          <w:lang w:val="en-US"/>
        </w:rPr>
        <w:tab/>
      </w: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t xml:space="preserve">case 13 : </w:t>
      </w:r>
    </w:p>
    <w:p w:rsidR="003F1133" w:rsidRPr="003F1133" w:rsidRDefault="003F1133" w:rsidP="003F1133">
      <w:pPr>
        <w:rPr>
          <w:lang w:val="en-US"/>
        </w:rPr>
      </w:pPr>
      <w:r w:rsidRPr="003F1133">
        <w:rPr>
          <w:lang w:val="en-US"/>
        </w:rPr>
        <w:tab/>
      </w:r>
      <w:r w:rsidRPr="003F1133">
        <w:rPr>
          <w:lang w:val="en-US"/>
        </w:rPr>
        <w:tab/>
      </w:r>
      <w:r w:rsidRPr="003F1133">
        <w:rPr>
          <w:lang w:val="en-US"/>
        </w:rPr>
        <w:tab/>
        <w:t>E();</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pop   ax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pop   di \n");</w:t>
      </w:r>
    </w:p>
    <w:p w:rsidR="003F1133" w:rsidRPr="003F1133" w:rsidRDefault="003F1133" w:rsidP="003F1133">
      <w:pPr>
        <w:rPr>
          <w:lang w:val="en-US"/>
        </w:rPr>
      </w:pPr>
      <w:r w:rsidRPr="003F1133">
        <w:rPr>
          <w:lang w:val="en-US"/>
        </w:rPr>
        <w:tab/>
      </w:r>
      <w:r w:rsidRPr="003F1133">
        <w:rPr>
          <w:lang w:val="en-US"/>
        </w:rPr>
        <w:tab/>
      </w:r>
      <w:r w:rsidRPr="003F1133">
        <w:rPr>
          <w:lang w:val="en-US"/>
        </w:rPr>
        <w:tab/>
        <w:t>if (lexicalParser.identifiersToken[idenNum].identifierType == 1) // array</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fprintf(asm_code, "     shl   di, 1 \n");</w:t>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mov   %s[di], ax \n", lexicalParser.identifiersToken[idenNum].name.c_str());</w:t>
      </w:r>
    </w:p>
    <w:p w:rsidR="003F1133" w:rsidRPr="003F1133" w:rsidRDefault="003F1133" w:rsidP="003F1133">
      <w:pPr>
        <w:rPr>
          <w:lang w:val="en-US"/>
        </w:rPr>
      </w:pPr>
      <w:r w:rsidRPr="003F1133">
        <w:rPr>
          <w:lang w:val="en-US"/>
        </w:rPr>
        <w:tab/>
      </w:r>
      <w:r w:rsidRPr="003F1133">
        <w:rPr>
          <w:lang w:val="en-US"/>
        </w:rPr>
        <w:tab/>
        <w:t>break;</w:t>
      </w:r>
      <w:r w:rsidRPr="003F1133">
        <w:rPr>
          <w:lang w:val="en-US"/>
        </w:rPr>
        <w:tab/>
      </w:r>
      <w:r w:rsidRPr="003F1133">
        <w:rPr>
          <w:lang w:val="en-US"/>
        </w:rPr>
        <w:tab/>
      </w:r>
    </w:p>
    <w:p w:rsidR="003F1133" w:rsidRPr="003F1133" w:rsidRDefault="003F1133" w:rsidP="003F1133">
      <w:pPr>
        <w:rPr>
          <w:lang w:val="en-US"/>
        </w:rPr>
      </w:pPr>
      <w:r w:rsidRPr="003F1133">
        <w:rPr>
          <w:lang w:val="en-US"/>
        </w:rPr>
        <w:tab/>
        <w:t>}</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 &lt;while&gt; -&gt; 'while' '(' El ')' &lt;operator&gt;</w:t>
      </w:r>
    </w:p>
    <w:p w:rsidR="003F1133" w:rsidRPr="003F1133" w:rsidRDefault="003F1133" w:rsidP="003F1133">
      <w:pPr>
        <w:rPr>
          <w:lang w:val="en-US"/>
        </w:rPr>
      </w:pPr>
      <w:r w:rsidRPr="003F1133">
        <w:rPr>
          <w:lang w:val="en-US"/>
        </w:rPr>
        <w:lastRenderedPageBreak/>
        <w:t>void SyntaxParser::f_while() {</w:t>
      </w:r>
    </w:p>
    <w:p w:rsidR="003F1133" w:rsidRPr="003F1133" w:rsidRDefault="003F1133" w:rsidP="003F1133">
      <w:pPr>
        <w:rPr>
          <w:lang w:val="en-US"/>
        </w:rPr>
      </w:pPr>
      <w:r w:rsidRPr="003F1133">
        <w:rPr>
          <w:lang w:val="en-US"/>
        </w:rPr>
        <w:tab/>
        <w:t>fprintf(asm_code, "; WHILE() \n");</w:t>
      </w:r>
    </w:p>
    <w:p w:rsidR="003F1133" w:rsidRPr="003F1133" w:rsidRDefault="003F1133" w:rsidP="003F1133">
      <w:pPr>
        <w:rPr>
          <w:lang w:val="en-US"/>
        </w:rPr>
      </w:pPr>
      <w:r w:rsidRPr="003F1133">
        <w:rPr>
          <w:lang w:val="en-US"/>
        </w:rPr>
        <w:tab/>
        <w:t>scan(true); // 'while'</w:t>
      </w:r>
    </w:p>
    <w:p w:rsidR="003F1133" w:rsidRPr="003F1133" w:rsidRDefault="003F1133" w:rsidP="003F1133">
      <w:pPr>
        <w:rPr>
          <w:lang w:val="en-US"/>
        </w:rPr>
      </w:pPr>
      <w:r w:rsidRPr="003F1133">
        <w:rPr>
          <w:lang w:val="en-US"/>
        </w:rPr>
        <w:tab/>
        <w:t>scan(true);</w:t>
      </w:r>
    </w:p>
    <w:p w:rsidR="003F1133" w:rsidRPr="003F1133" w:rsidRDefault="003F1133" w:rsidP="003F1133">
      <w:pPr>
        <w:rPr>
          <w:lang w:val="en-US"/>
        </w:rPr>
      </w:pPr>
      <w:r w:rsidRPr="003F1133">
        <w:rPr>
          <w:lang w:val="en-US"/>
        </w:rPr>
        <w:tab/>
        <w:t>if (!((t_a == 'R') &amp;&amp; (t_n == 5))) // '('</w:t>
      </w:r>
    </w:p>
    <w:p w:rsidR="003F1133" w:rsidRPr="003F1133" w:rsidRDefault="003F1133" w:rsidP="003F1133">
      <w:pPr>
        <w:rPr>
          <w:lang w:val="en-US"/>
        </w:rPr>
      </w:pPr>
      <w:r w:rsidRPr="003F1133">
        <w:rPr>
          <w:lang w:val="en-US"/>
        </w:rPr>
        <w:tab/>
      </w:r>
      <w:r w:rsidRPr="003F1133">
        <w:rPr>
          <w:lang w:val="en-US"/>
        </w:rPr>
        <w:tab/>
        <w:t>error(25, "while");</w:t>
      </w:r>
    </w:p>
    <w:p w:rsidR="003F1133" w:rsidRPr="003F1133" w:rsidRDefault="003F1133" w:rsidP="003F1133">
      <w:pPr>
        <w:rPr>
          <w:lang w:val="en-US"/>
        </w:rPr>
      </w:pPr>
      <w:r w:rsidRPr="003F1133">
        <w:rPr>
          <w:lang w:val="en-US"/>
        </w:rPr>
        <w:tab/>
        <w:t>string repeatLabel = generateAsmLabel();</w:t>
      </w:r>
    </w:p>
    <w:p w:rsidR="003F1133" w:rsidRPr="003F1133" w:rsidRDefault="003F1133" w:rsidP="003F1133">
      <w:pPr>
        <w:rPr>
          <w:lang w:val="en-US"/>
        </w:rPr>
      </w:pPr>
      <w:r w:rsidRPr="003F1133">
        <w:rPr>
          <w:lang w:val="en-US"/>
        </w:rPr>
        <w:tab/>
        <w:t>fprintf(asm_code, "%s: \n", repeatLabel.c_str());</w:t>
      </w:r>
    </w:p>
    <w:p w:rsidR="003F1133" w:rsidRPr="003F1133" w:rsidRDefault="003F1133" w:rsidP="003F1133">
      <w:pPr>
        <w:rPr>
          <w:lang w:val="en-US"/>
        </w:rPr>
      </w:pPr>
      <w:r w:rsidRPr="003F1133">
        <w:rPr>
          <w:lang w:val="en-US"/>
        </w:rPr>
        <w:tab/>
        <w:t>EL();</w:t>
      </w:r>
    </w:p>
    <w:p w:rsidR="003F1133" w:rsidRPr="003F1133" w:rsidRDefault="003F1133" w:rsidP="003F1133">
      <w:pPr>
        <w:rPr>
          <w:lang w:val="en-US"/>
        </w:rPr>
      </w:pPr>
      <w:r w:rsidRPr="003F1133">
        <w:rPr>
          <w:lang w:val="en-US"/>
        </w:rPr>
        <w:tab/>
        <w:t>fprintf(asm_code, "     pop   ax \n");</w:t>
      </w:r>
    </w:p>
    <w:p w:rsidR="003F1133" w:rsidRPr="003F1133" w:rsidRDefault="003F1133" w:rsidP="003F1133">
      <w:pPr>
        <w:rPr>
          <w:lang w:val="en-US"/>
        </w:rPr>
      </w:pPr>
      <w:r w:rsidRPr="003F1133">
        <w:rPr>
          <w:lang w:val="en-US"/>
        </w:rPr>
        <w:tab/>
        <w:t>fprintf(asm_code, "     cmp   ax, 0 \n");</w:t>
      </w:r>
    </w:p>
    <w:p w:rsidR="003F1133" w:rsidRPr="003F1133" w:rsidRDefault="003F1133" w:rsidP="003F1133">
      <w:pPr>
        <w:rPr>
          <w:lang w:val="en-US"/>
        </w:rPr>
      </w:pPr>
      <w:r w:rsidRPr="003F1133">
        <w:rPr>
          <w:lang w:val="en-US"/>
        </w:rPr>
        <w:tab/>
        <w:t>string endLabel = generateAsmLabel();</w:t>
      </w:r>
    </w:p>
    <w:p w:rsidR="003F1133" w:rsidRPr="003F1133" w:rsidRDefault="003F1133" w:rsidP="003F1133">
      <w:pPr>
        <w:rPr>
          <w:lang w:val="en-US"/>
        </w:rPr>
      </w:pPr>
      <w:r w:rsidRPr="003F1133">
        <w:rPr>
          <w:lang w:val="en-US"/>
        </w:rPr>
        <w:tab/>
        <w:t>fprintf(asm_code, "     jz    %s \n", endLabel.c_str());</w:t>
      </w:r>
    </w:p>
    <w:p w:rsidR="003F1133" w:rsidRPr="003F1133" w:rsidRDefault="003F1133" w:rsidP="003F1133">
      <w:pPr>
        <w:rPr>
          <w:lang w:val="en-US"/>
        </w:rPr>
      </w:pPr>
      <w:r w:rsidRPr="003F1133">
        <w:rPr>
          <w:lang w:val="en-US"/>
        </w:rPr>
        <w:tab/>
        <w:t>scan(true);</w:t>
      </w:r>
    </w:p>
    <w:p w:rsidR="003F1133" w:rsidRPr="003F1133" w:rsidRDefault="003F1133" w:rsidP="003F1133">
      <w:pPr>
        <w:rPr>
          <w:lang w:val="en-US"/>
        </w:rPr>
      </w:pPr>
      <w:r w:rsidRPr="003F1133">
        <w:rPr>
          <w:lang w:val="en-US"/>
        </w:rPr>
        <w:tab/>
        <w:t>if (!(t_a == 'R') &amp;&amp; (t_n == 6)) // ')'</w:t>
      </w:r>
    </w:p>
    <w:p w:rsidR="003F1133" w:rsidRPr="003F1133" w:rsidRDefault="003F1133" w:rsidP="003F1133">
      <w:pPr>
        <w:rPr>
          <w:lang w:val="en-US"/>
        </w:rPr>
      </w:pPr>
      <w:r w:rsidRPr="003F1133">
        <w:rPr>
          <w:lang w:val="en-US"/>
        </w:rPr>
        <w:tab/>
      </w:r>
      <w:r w:rsidRPr="003F1133">
        <w:rPr>
          <w:lang w:val="en-US"/>
        </w:rPr>
        <w:tab/>
        <w:t>error(5, "while");</w:t>
      </w:r>
    </w:p>
    <w:p w:rsidR="003F1133" w:rsidRPr="003F1133" w:rsidRDefault="003F1133" w:rsidP="003F1133">
      <w:pPr>
        <w:rPr>
          <w:lang w:val="en-US"/>
        </w:rPr>
      </w:pPr>
      <w:r w:rsidRPr="003F1133">
        <w:rPr>
          <w:lang w:val="en-US"/>
        </w:rPr>
        <w:tab/>
        <w:t>f_operator();</w:t>
      </w:r>
    </w:p>
    <w:p w:rsidR="003F1133" w:rsidRPr="003F1133" w:rsidRDefault="003F1133" w:rsidP="003F1133">
      <w:pPr>
        <w:rPr>
          <w:lang w:val="en-US"/>
        </w:rPr>
      </w:pPr>
      <w:r w:rsidRPr="003F1133">
        <w:rPr>
          <w:lang w:val="en-US"/>
        </w:rPr>
        <w:tab/>
        <w:t>fprintf(asm_code, "     jmp   %s \n", repeatLabel.c_str());</w:t>
      </w:r>
    </w:p>
    <w:p w:rsidR="003F1133" w:rsidRPr="003F1133" w:rsidRDefault="003F1133" w:rsidP="003F1133">
      <w:pPr>
        <w:rPr>
          <w:lang w:val="en-US"/>
        </w:rPr>
      </w:pPr>
      <w:r w:rsidRPr="003F1133">
        <w:rPr>
          <w:lang w:val="en-US"/>
        </w:rPr>
        <w:tab/>
        <w:t>fprintf(asm_code, "%s: \n", endLabel.c_str());</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 &lt;read&gt; -&gt; 'read' '(' ((I ('[' E ']' | eps) {',' I ('[' E ']' | eps)}) | eps) | eps ')'</w:t>
      </w:r>
    </w:p>
    <w:p w:rsidR="003F1133" w:rsidRPr="003F1133" w:rsidRDefault="003F1133" w:rsidP="003F1133">
      <w:pPr>
        <w:rPr>
          <w:lang w:val="en-US"/>
        </w:rPr>
      </w:pPr>
      <w:r w:rsidRPr="003F1133">
        <w:rPr>
          <w:lang w:val="en-US"/>
        </w:rPr>
        <w:t>void SyntaxParser::f_read(bool ln) {</w:t>
      </w:r>
    </w:p>
    <w:p w:rsidR="003F1133" w:rsidRPr="003F1133" w:rsidRDefault="003F1133" w:rsidP="003F1133">
      <w:pPr>
        <w:rPr>
          <w:lang w:val="en-US"/>
        </w:rPr>
      </w:pPr>
      <w:r w:rsidRPr="003F1133">
        <w:rPr>
          <w:lang w:val="en-US"/>
        </w:rPr>
        <w:tab/>
        <w:t>int typeCode, idenNum;</w:t>
      </w:r>
    </w:p>
    <w:p w:rsidR="003F1133" w:rsidRPr="003F1133" w:rsidRDefault="003F1133" w:rsidP="003F1133">
      <w:pPr>
        <w:rPr>
          <w:lang w:val="en-US"/>
        </w:rPr>
      </w:pPr>
      <w:r w:rsidRPr="003F1133">
        <w:rPr>
          <w:lang w:val="en-US"/>
        </w:rPr>
        <w:tab/>
        <w:t>fprintf(asm_code, (ln) ? "; READLN() \n" : "; READ() \n");</w:t>
      </w:r>
    </w:p>
    <w:p w:rsidR="003F1133" w:rsidRPr="003F1133" w:rsidRDefault="003F1133" w:rsidP="003F1133">
      <w:pPr>
        <w:rPr>
          <w:lang w:val="en-US"/>
        </w:rPr>
      </w:pPr>
      <w:r w:rsidRPr="003F1133">
        <w:rPr>
          <w:lang w:val="en-US"/>
        </w:rPr>
        <w:tab/>
        <w:t>scan(true); // 'read'</w:t>
      </w:r>
    </w:p>
    <w:p w:rsidR="003F1133" w:rsidRPr="003F1133" w:rsidRDefault="003F1133" w:rsidP="003F1133">
      <w:pPr>
        <w:rPr>
          <w:lang w:val="en-US"/>
        </w:rPr>
      </w:pPr>
      <w:r w:rsidRPr="003F1133">
        <w:rPr>
          <w:lang w:val="en-US"/>
        </w:rPr>
        <w:tab/>
        <w:t>scan(true);</w:t>
      </w:r>
    </w:p>
    <w:p w:rsidR="003F1133" w:rsidRPr="003F1133" w:rsidRDefault="003F1133" w:rsidP="003F1133">
      <w:pPr>
        <w:rPr>
          <w:lang w:val="en-US"/>
        </w:rPr>
      </w:pPr>
      <w:r w:rsidRPr="003F1133">
        <w:rPr>
          <w:lang w:val="en-US"/>
        </w:rPr>
        <w:tab/>
        <w:t>if (!((t_a == 'R') &amp;&amp; (t_n == 5))) // '('</w:t>
      </w:r>
    </w:p>
    <w:p w:rsidR="003F1133" w:rsidRPr="003F1133" w:rsidRDefault="003F1133" w:rsidP="003F1133">
      <w:pPr>
        <w:rPr>
          <w:lang w:val="en-US"/>
        </w:rPr>
      </w:pPr>
      <w:r w:rsidRPr="003F1133">
        <w:rPr>
          <w:lang w:val="en-US"/>
        </w:rPr>
        <w:tab/>
      </w:r>
      <w:r w:rsidRPr="003F1133">
        <w:rPr>
          <w:lang w:val="en-US"/>
        </w:rPr>
        <w:tab/>
        <w:t>error(25, "read(ln)");</w:t>
      </w:r>
    </w:p>
    <w:p w:rsidR="003F1133" w:rsidRPr="003F1133" w:rsidRDefault="003F1133" w:rsidP="003F1133">
      <w:pPr>
        <w:rPr>
          <w:lang w:val="en-US"/>
        </w:rPr>
      </w:pPr>
      <w:r w:rsidRPr="003F1133">
        <w:rPr>
          <w:lang w:val="en-US"/>
        </w:rPr>
        <w:tab/>
      </w:r>
    </w:p>
    <w:p w:rsidR="003F1133" w:rsidRPr="003F1133" w:rsidRDefault="003F1133" w:rsidP="003F1133">
      <w:pPr>
        <w:rPr>
          <w:lang w:val="en-US"/>
        </w:rPr>
      </w:pPr>
      <w:r w:rsidRPr="003F1133">
        <w:rPr>
          <w:lang w:val="en-US"/>
        </w:rPr>
        <w:tab/>
        <w:t>scan(false);</w:t>
      </w:r>
    </w:p>
    <w:p w:rsidR="003F1133" w:rsidRPr="003F1133" w:rsidRDefault="003F1133" w:rsidP="003F1133">
      <w:pPr>
        <w:rPr>
          <w:lang w:val="en-US"/>
        </w:rPr>
      </w:pPr>
      <w:r w:rsidRPr="003F1133">
        <w:rPr>
          <w:lang w:val="en-US"/>
        </w:rPr>
        <w:tab/>
        <w:t>if ((t_a == 'R') &amp;&amp; (t_n == 6)) // ')'</w:t>
      </w:r>
    </w:p>
    <w:p w:rsidR="003F1133" w:rsidRPr="003F1133" w:rsidRDefault="003F1133" w:rsidP="003F1133">
      <w:pPr>
        <w:rPr>
          <w:lang w:val="en-US"/>
        </w:rPr>
      </w:pPr>
      <w:r w:rsidRPr="003F1133">
        <w:rPr>
          <w:lang w:val="en-US"/>
        </w:rPr>
        <w:tab/>
      </w:r>
      <w:r w:rsidRPr="003F1133">
        <w:rPr>
          <w:lang w:val="en-US"/>
        </w:rPr>
        <w:tab/>
        <w:t>scan(true);</w:t>
      </w:r>
      <w:r w:rsidRPr="003F1133">
        <w:rPr>
          <w:lang w:val="en-US"/>
        </w:rPr>
        <w:tab/>
      </w:r>
    </w:p>
    <w:p w:rsidR="003F1133" w:rsidRPr="003F1133" w:rsidRDefault="003F1133" w:rsidP="003F1133">
      <w:pPr>
        <w:rPr>
          <w:lang w:val="en-US"/>
        </w:rPr>
      </w:pPr>
      <w:r w:rsidRPr="003F1133">
        <w:rPr>
          <w:lang w:val="en-US"/>
        </w:rPr>
        <w:tab/>
        <w:t>else { // ((I ('[' E ']' | eps) {',' I ('[' E ']' | eps)}) | eps)</w:t>
      </w:r>
    </w:p>
    <w:p w:rsidR="003F1133" w:rsidRPr="003F1133" w:rsidRDefault="003F1133" w:rsidP="003F1133">
      <w:pPr>
        <w:rPr>
          <w:lang w:val="en-US"/>
        </w:rPr>
      </w:pPr>
      <w:r w:rsidRPr="003F1133">
        <w:rPr>
          <w:lang w:val="en-US"/>
        </w:rPr>
        <w:tab/>
      </w:r>
      <w:r w:rsidRPr="003F1133">
        <w:rPr>
          <w:lang w:val="en-US"/>
        </w:rPr>
        <w:tab/>
        <w:t>if (t_a != 'I')</w:t>
      </w:r>
    </w:p>
    <w:p w:rsidR="003F1133" w:rsidRPr="003F1133" w:rsidRDefault="003F1133" w:rsidP="003F1133">
      <w:pPr>
        <w:rPr>
          <w:lang w:val="en-US"/>
        </w:rPr>
      </w:pPr>
      <w:r w:rsidRPr="003F1133">
        <w:rPr>
          <w:lang w:val="en-US"/>
        </w:rPr>
        <w:tab/>
      </w:r>
      <w:r w:rsidRPr="003F1133">
        <w:rPr>
          <w:lang w:val="en-US"/>
        </w:rPr>
        <w:tab/>
      </w:r>
      <w:r w:rsidRPr="003F1133">
        <w:rPr>
          <w:lang w:val="en-US"/>
        </w:rPr>
        <w:tab/>
        <w:t>error(13, "read(ln)");</w:t>
      </w:r>
    </w:p>
    <w:p w:rsidR="003F1133" w:rsidRPr="003F1133" w:rsidRDefault="003F1133" w:rsidP="003F1133">
      <w:pPr>
        <w:rPr>
          <w:lang w:val="en-US"/>
        </w:rPr>
      </w:pPr>
      <w:r w:rsidRPr="003F1133">
        <w:rPr>
          <w:lang w:val="en-US"/>
        </w:rPr>
        <w:tab/>
      </w:r>
      <w:r w:rsidRPr="003F1133">
        <w:rPr>
          <w:lang w:val="en-US"/>
        </w:rPr>
        <w:tab/>
        <w:t>idenNum = t_n;</w:t>
      </w:r>
    </w:p>
    <w:p w:rsidR="003F1133" w:rsidRPr="003F1133" w:rsidRDefault="003F1133" w:rsidP="003F1133">
      <w:pPr>
        <w:rPr>
          <w:lang w:val="en-US"/>
        </w:rPr>
      </w:pPr>
      <w:r w:rsidRPr="003F1133">
        <w:rPr>
          <w:lang w:val="en-US"/>
        </w:rPr>
        <w:tab/>
      </w:r>
      <w:r w:rsidRPr="003F1133">
        <w:rPr>
          <w:lang w:val="en-US"/>
        </w:rPr>
        <w:tab/>
        <w:t>if (lexicalParser.identifiersToken[t_n].identifierType == 1) // array</w:t>
      </w:r>
    </w:p>
    <w:p w:rsidR="003F1133" w:rsidRPr="003F1133" w:rsidRDefault="003F1133" w:rsidP="003F1133">
      <w:pPr>
        <w:rPr>
          <w:lang w:val="en-US"/>
        </w:rPr>
      </w:pPr>
      <w:r w:rsidRPr="003F1133">
        <w:rPr>
          <w:lang w:val="en-US"/>
        </w:rPr>
        <w:tab/>
      </w:r>
      <w:r w:rsidRPr="003F1133">
        <w:rPr>
          <w:lang w:val="en-US"/>
        </w:rPr>
        <w:tab/>
      </w:r>
      <w:r w:rsidRPr="003F1133">
        <w:rPr>
          <w:lang w:val="en-US"/>
        </w:rPr>
        <w:tab/>
        <w:t>typeCode = lexicalParser.identifiersToken[t_n].arrayType;</w:t>
      </w:r>
    </w:p>
    <w:p w:rsidR="003F1133" w:rsidRPr="003F1133" w:rsidRDefault="003F1133" w:rsidP="003F1133">
      <w:pPr>
        <w:rPr>
          <w:lang w:val="en-US"/>
        </w:rPr>
      </w:pPr>
      <w:r w:rsidRPr="003F1133">
        <w:rPr>
          <w:lang w:val="en-US"/>
        </w:rPr>
        <w:tab/>
      </w:r>
      <w:r w:rsidRPr="003F1133">
        <w:rPr>
          <w:lang w:val="en-US"/>
        </w:rPr>
        <w:tab/>
        <w:t>else</w:t>
      </w:r>
    </w:p>
    <w:p w:rsidR="003F1133" w:rsidRPr="003F1133" w:rsidRDefault="003F1133" w:rsidP="003F1133">
      <w:pPr>
        <w:rPr>
          <w:lang w:val="en-US"/>
        </w:rPr>
      </w:pPr>
      <w:r w:rsidRPr="003F1133">
        <w:rPr>
          <w:lang w:val="en-US"/>
        </w:rPr>
        <w:tab/>
      </w:r>
      <w:r w:rsidRPr="003F1133">
        <w:rPr>
          <w:lang w:val="en-US"/>
        </w:rPr>
        <w:tab/>
      </w:r>
      <w:r w:rsidRPr="003F1133">
        <w:rPr>
          <w:lang w:val="en-US"/>
        </w:rPr>
        <w:tab/>
        <w:t>typeCode = lexicalParser.identifiersToken[t_n].identifierType;</w:t>
      </w:r>
    </w:p>
    <w:p w:rsidR="003F1133" w:rsidRPr="003F1133" w:rsidRDefault="003F1133" w:rsidP="003F1133">
      <w:pPr>
        <w:rPr>
          <w:lang w:val="en-US"/>
        </w:rPr>
      </w:pP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p>
    <w:p w:rsidR="003F1133" w:rsidRPr="003F1133" w:rsidRDefault="003F1133" w:rsidP="003F1133">
      <w:pPr>
        <w:rPr>
          <w:lang w:val="en-US"/>
        </w:rPr>
      </w:pPr>
      <w:r w:rsidRPr="003F1133">
        <w:rPr>
          <w:lang w:val="en-US"/>
        </w:rPr>
        <w:tab/>
      </w:r>
      <w:r w:rsidRPr="003F1133">
        <w:rPr>
          <w:lang w:val="en-US"/>
        </w:rPr>
        <w:tab/>
        <w:t>fprintf(asm_code, "     push  0 \n"); // mov di, 0</w:t>
      </w:r>
    </w:p>
    <w:p w:rsidR="003F1133" w:rsidRPr="003F1133" w:rsidRDefault="003F1133" w:rsidP="003F1133">
      <w:pPr>
        <w:rPr>
          <w:lang w:val="en-US"/>
        </w:rPr>
      </w:pP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r>
      <w:r w:rsidRPr="003F1133">
        <w:rPr>
          <w:lang w:val="en-US"/>
        </w:rPr>
        <w:tab/>
        <w:t>if ((t_a == 'R') &amp;&amp; (t_n == 10)) { // ('[' E ']' | eps)</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t>E();</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t>if (!((t_a == 'R') &amp;&amp; (t_n == 11)))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error(5, "read(ln)");</w:t>
      </w:r>
    </w:p>
    <w:p w:rsidR="003F1133" w:rsidRPr="003F1133" w:rsidRDefault="003F1133" w:rsidP="003F1133">
      <w:pPr>
        <w:rPr>
          <w:lang w:val="en-US"/>
        </w:rPr>
      </w:pP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r>
    </w:p>
    <w:p w:rsidR="003F1133" w:rsidRPr="003F1133" w:rsidRDefault="003F1133" w:rsidP="003F1133">
      <w:pPr>
        <w:rPr>
          <w:lang w:val="en-US"/>
        </w:rPr>
      </w:pPr>
      <w:r w:rsidRPr="003F1133">
        <w:rPr>
          <w:lang w:val="en-US"/>
        </w:rPr>
        <w:lastRenderedPageBreak/>
        <w:tab/>
      </w:r>
      <w:r w:rsidRPr="003F1133">
        <w:rPr>
          <w:lang w:val="en-US"/>
        </w:rPr>
        <w:tab/>
        <w:t>switch (typeCode) {</w:t>
      </w:r>
    </w:p>
    <w:p w:rsidR="003F1133" w:rsidRPr="003F1133" w:rsidRDefault="003F1133" w:rsidP="003F1133">
      <w:pPr>
        <w:rPr>
          <w:lang w:val="en-US"/>
        </w:rPr>
      </w:pPr>
      <w:r w:rsidRPr="003F1133">
        <w:rPr>
          <w:lang w:val="en-US"/>
        </w:rPr>
        <w:tab/>
      </w:r>
      <w:r w:rsidRPr="003F1133">
        <w:rPr>
          <w:lang w:val="en-US"/>
        </w:rPr>
        <w:tab/>
      </w:r>
      <w:r w:rsidRPr="003F1133">
        <w:rPr>
          <w:lang w:val="en-US"/>
        </w:rPr>
        <w:tab/>
        <w:t>case 3 : f_readBool(idenNum);  break;// bool</w:t>
      </w:r>
    </w:p>
    <w:p w:rsidR="003F1133" w:rsidRPr="003F1133" w:rsidRDefault="003F1133" w:rsidP="003F1133">
      <w:pPr>
        <w:rPr>
          <w:lang w:val="en-US"/>
        </w:rPr>
      </w:pPr>
      <w:r w:rsidRPr="003F1133">
        <w:rPr>
          <w:lang w:val="en-US"/>
        </w:rPr>
        <w:tab/>
      </w:r>
      <w:r w:rsidRPr="003F1133">
        <w:rPr>
          <w:lang w:val="en-US"/>
        </w:rPr>
        <w:tab/>
      </w:r>
      <w:r w:rsidRPr="003F1133">
        <w:rPr>
          <w:lang w:val="en-US"/>
        </w:rPr>
        <w:tab/>
        <w:t>case 6 : f_readChar(idenNum);  break; // char</w:t>
      </w:r>
    </w:p>
    <w:p w:rsidR="003F1133" w:rsidRPr="003F1133" w:rsidRDefault="003F1133" w:rsidP="003F1133">
      <w:pPr>
        <w:rPr>
          <w:lang w:val="en-US"/>
        </w:rPr>
      </w:pPr>
      <w:r w:rsidRPr="003F1133">
        <w:rPr>
          <w:lang w:val="en-US"/>
        </w:rPr>
        <w:tab/>
      </w:r>
      <w:r w:rsidRPr="003F1133">
        <w:rPr>
          <w:lang w:val="en-US"/>
        </w:rPr>
        <w:tab/>
      </w:r>
      <w:r w:rsidRPr="003F1133">
        <w:rPr>
          <w:lang w:val="en-US"/>
        </w:rPr>
        <w:tab/>
        <w:t>case 13 : f_readInt(idenNum); break; // int</w:t>
      </w:r>
    </w:p>
    <w:p w:rsidR="003F1133" w:rsidRPr="003F1133" w:rsidRDefault="003F1133" w:rsidP="003F1133">
      <w:pPr>
        <w:rPr>
          <w:lang w:val="en-US"/>
        </w:rPr>
      </w:pP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r>
    </w:p>
    <w:p w:rsidR="003F1133" w:rsidRPr="003F1133" w:rsidRDefault="003F1133" w:rsidP="003F1133">
      <w:pPr>
        <w:rPr>
          <w:lang w:val="en-US"/>
        </w:rPr>
      </w:pP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r>
      <w:r w:rsidRPr="003F1133">
        <w:rPr>
          <w:lang w:val="en-US"/>
        </w:rPr>
        <w:tab/>
        <w:t>while (!((t_a == 'R') &amp;&amp; (t_n == 6))) { // {',' I ('[' E ']' | eps)}</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t>if (!((t_a == 'R') &amp;&amp; (t_n == 13)))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error(14, "read(ln)");</w:t>
      </w:r>
    </w:p>
    <w:p w:rsidR="003F1133" w:rsidRPr="003F1133" w:rsidRDefault="003F1133" w:rsidP="003F1133">
      <w:pPr>
        <w:rPr>
          <w:lang w:val="en-US"/>
        </w:rPr>
      </w:pPr>
      <w:r w:rsidRPr="003F1133">
        <w:rPr>
          <w:lang w:val="en-US"/>
        </w:rPr>
        <w:tab/>
      </w: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r>
      <w:r w:rsidRPr="003F1133">
        <w:rPr>
          <w:lang w:val="en-US"/>
        </w:rPr>
        <w:tab/>
      </w:r>
      <w:r w:rsidRPr="003F1133">
        <w:rPr>
          <w:lang w:val="en-US"/>
        </w:rPr>
        <w:tab/>
      </w:r>
    </w:p>
    <w:p w:rsidR="003F1133" w:rsidRPr="003F1133" w:rsidRDefault="003F1133" w:rsidP="003F1133">
      <w:pPr>
        <w:rPr>
          <w:lang w:val="en-US"/>
        </w:rPr>
      </w:pPr>
      <w:r w:rsidRPr="003F1133">
        <w:rPr>
          <w:lang w:val="en-US"/>
        </w:rPr>
        <w:tab/>
      </w:r>
      <w:r w:rsidRPr="003F1133">
        <w:rPr>
          <w:lang w:val="en-US"/>
        </w:rPr>
        <w:tab/>
      </w:r>
      <w:r w:rsidRPr="003F1133">
        <w:rPr>
          <w:lang w:val="en-US"/>
        </w:rPr>
        <w:tab/>
        <w:t>if (t_a != 'I')</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error(13, "read(ln)");</w:t>
      </w:r>
    </w:p>
    <w:p w:rsidR="003F1133" w:rsidRPr="003F1133" w:rsidRDefault="003F1133" w:rsidP="003F1133">
      <w:pPr>
        <w:rPr>
          <w:lang w:val="en-US"/>
        </w:rPr>
      </w:pPr>
      <w:r w:rsidRPr="003F1133">
        <w:rPr>
          <w:lang w:val="en-US"/>
        </w:rPr>
        <w:tab/>
      </w:r>
      <w:r w:rsidRPr="003F1133">
        <w:rPr>
          <w:lang w:val="en-US"/>
        </w:rPr>
        <w:tab/>
      </w:r>
      <w:r w:rsidRPr="003F1133">
        <w:rPr>
          <w:lang w:val="en-US"/>
        </w:rPr>
        <w:tab/>
        <w:t>idenNum = t_n;</w:t>
      </w:r>
    </w:p>
    <w:p w:rsidR="003F1133" w:rsidRPr="003F1133" w:rsidRDefault="003F1133" w:rsidP="003F1133">
      <w:pPr>
        <w:rPr>
          <w:lang w:val="en-US"/>
        </w:rPr>
      </w:pPr>
      <w:r w:rsidRPr="003F1133">
        <w:rPr>
          <w:lang w:val="en-US"/>
        </w:rPr>
        <w:tab/>
      </w:r>
      <w:r w:rsidRPr="003F1133">
        <w:rPr>
          <w:lang w:val="en-US"/>
        </w:rPr>
        <w:tab/>
      </w:r>
      <w:r w:rsidRPr="003F1133">
        <w:rPr>
          <w:lang w:val="en-US"/>
        </w:rPr>
        <w:tab/>
        <w:t>if (lexicalParser.identifiersToken[t_n].identifierType == 1) // array</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typeCode = lexicalParser.identifiersToken[t_n].arrayType;</w:t>
      </w:r>
    </w:p>
    <w:p w:rsidR="003F1133" w:rsidRPr="003F1133" w:rsidRDefault="003F1133" w:rsidP="003F1133">
      <w:pPr>
        <w:rPr>
          <w:lang w:val="en-US"/>
        </w:rPr>
      </w:pPr>
      <w:r w:rsidRPr="003F1133">
        <w:rPr>
          <w:lang w:val="en-US"/>
        </w:rPr>
        <w:tab/>
      </w:r>
      <w:r w:rsidRPr="003F1133">
        <w:rPr>
          <w:lang w:val="en-US"/>
        </w:rPr>
        <w:tab/>
      </w:r>
      <w:r w:rsidRPr="003F1133">
        <w:rPr>
          <w:lang w:val="en-US"/>
        </w:rPr>
        <w:tab/>
        <w:t>else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typeCode = lexicalParser.identifiersToken[t_n].identifierType;</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r>
    </w:p>
    <w:p w:rsidR="003F1133" w:rsidRPr="003F1133" w:rsidRDefault="003F1133" w:rsidP="003F1133">
      <w:pPr>
        <w:rPr>
          <w:lang w:val="en-US"/>
        </w:rPr>
      </w:pPr>
      <w:r w:rsidRPr="003F1133">
        <w:rPr>
          <w:lang w:val="en-US"/>
        </w:rPr>
        <w:tab/>
      </w:r>
      <w:r w:rsidRPr="003F1133">
        <w:rPr>
          <w:lang w:val="en-US"/>
        </w:rPr>
        <w:tab/>
      </w:r>
      <w:r w:rsidRPr="003F1133">
        <w:rPr>
          <w:lang w:val="en-US"/>
        </w:rPr>
        <w:tab/>
        <w:t>fprintf(asm_code, "     push  0 \n"); // mov di, 0</w:t>
      </w:r>
    </w:p>
    <w:p w:rsidR="003F1133" w:rsidRPr="003F1133" w:rsidRDefault="003F1133" w:rsidP="003F1133">
      <w:pPr>
        <w:rPr>
          <w:lang w:val="en-US"/>
        </w:rPr>
      </w:pPr>
      <w:r w:rsidRPr="003F1133">
        <w:rPr>
          <w:lang w:val="en-US"/>
        </w:rPr>
        <w:tab/>
      </w: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r>
      <w:r w:rsidRPr="003F1133">
        <w:rPr>
          <w:lang w:val="en-US"/>
        </w:rPr>
        <w:tab/>
      </w:r>
      <w:r w:rsidRPr="003F1133">
        <w:rPr>
          <w:lang w:val="en-US"/>
        </w:rPr>
        <w:tab/>
        <w:t>if ((t_a == 'R') &amp;&amp; (t_n == 10)) { // ('[' E ']' | eps)</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if (!((t_a == 'R') &amp;&amp; (t_n == 11))) //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error(5, "read(ln)");</w:t>
      </w:r>
    </w:p>
    <w:p w:rsidR="003F1133" w:rsidRPr="003F1133" w:rsidRDefault="003F1133" w:rsidP="003F1133">
      <w:pPr>
        <w:rPr>
          <w:lang w:val="en-US"/>
        </w:rPr>
      </w:pPr>
      <w:r w:rsidRPr="003F1133">
        <w:rPr>
          <w:lang w:val="en-US"/>
        </w:rPr>
        <w:tab/>
      </w: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r>
      <w:r w:rsidRPr="003F1133">
        <w:rPr>
          <w:lang w:val="en-US"/>
        </w:rPr>
        <w:tab/>
      </w:r>
    </w:p>
    <w:p w:rsidR="003F1133" w:rsidRPr="003F1133" w:rsidRDefault="003F1133" w:rsidP="003F1133">
      <w:pPr>
        <w:rPr>
          <w:lang w:val="en-US"/>
        </w:rPr>
      </w:pPr>
      <w:r w:rsidRPr="003F1133">
        <w:rPr>
          <w:lang w:val="en-US"/>
        </w:rPr>
        <w:tab/>
      </w:r>
      <w:r w:rsidRPr="003F1133">
        <w:rPr>
          <w:lang w:val="en-US"/>
        </w:rPr>
        <w:tab/>
      </w:r>
      <w:r w:rsidRPr="003F1133">
        <w:rPr>
          <w:lang w:val="en-US"/>
        </w:rPr>
        <w:tab/>
        <w:t>switch (typeCode)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case 3 : f_readBool(idenNum);  break;// bool</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case 6 : f_readChar(idenNum);  break; // char</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case 13 : f_readInt(idenNum); break; // int</w:t>
      </w:r>
    </w:p>
    <w:p w:rsidR="003F1133" w:rsidRPr="003F1133" w:rsidRDefault="003F1133" w:rsidP="003F1133">
      <w:pPr>
        <w:rPr>
          <w:lang w:val="en-US"/>
        </w:rPr>
      </w:pPr>
      <w:r w:rsidRPr="003F1133">
        <w:rPr>
          <w:lang w:val="en-US"/>
        </w:rPr>
        <w:tab/>
      </w: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r>
      <w:r w:rsidRPr="003F1133">
        <w:rPr>
          <w:lang w:val="en-US"/>
        </w:rPr>
        <w:tab/>
      </w:r>
    </w:p>
    <w:p w:rsidR="003F1133" w:rsidRPr="003F1133" w:rsidRDefault="003F1133" w:rsidP="003F1133">
      <w:pPr>
        <w:rPr>
          <w:lang w:val="en-US"/>
        </w:rPr>
      </w:pPr>
      <w:r w:rsidRPr="003F1133">
        <w:rPr>
          <w:lang w:val="en-US"/>
        </w:rPr>
        <w:tab/>
      </w: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r>
      <w:r w:rsidRPr="003F1133">
        <w:rPr>
          <w:lang w:val="en-US"/>
        </w:rPr>
        <w:tab/>
        <w:t>}</w:t>
      </w:r>
    </w:p>
    <w:p w:rsidR="003F1133" w:rsidRPr="003F1133" w:rsidRDefault="003F1133" w:rsidP="003F1133">
      <w:pPr>
        <w:rPr>
          <w:lang w:val="en-US"/>
        </w:rPr>
      </w:pPr>
      <w:r w:rsidRPr="003F1133">
        <w:rPr>
          <w:lang w:val="en-US"/>
        </w:rPr>
        <w:tab/>
        <w:t>}</w:t>
      </w:r>
    </w:p>
    <w:p w:rsidR="003F1133" w:rsidRPr="003F1133" w:rsidRDefault="003F1133" w:rsidP="003F1133">
      <w:pPr>
        <w:rPr>
          <w:lang w:val="en-US"/>
        </w:rPr>
      </w:pPr>
      <w:r w:rsidRPr="003F1133">
        <w:rPr>
          <w:lang w:val="en-US"/>
        </w:rPr>
        <w:tab/>
        <w:t>scan(true);</w:t>
      </w:r>
    </w:p>
    <w:p w:rsidR="003F1133" w:rsidRPr="003F1133" w:rsidRDefault="003F1133" w:rsidP="003F1133">
      <w:pPr>
        <w:rPr>
          <w:lang w:val="en-US"/>
        </w:rPr>
      </w:pPr>
      <w:r w:rsidRPr="003F1133">
        <w:rPr>
          <w:lang w:val="en-US"/>
        </w:rPr>
        <w:tab/>
        <w:t>if (ln) {</w:t>
      </w:r>
    </w:p>
    <w:p w:rsidR="003F1133" w:rsidRPr="003F1133" w:rsidRDefault="003F1133" w:rsidP="003F1133">
      <w:pPr>
        <w:rPr>
          <w:lang w:val="en-US"/>
        </w:rPr>
      </w:pPr>
      <w:r w:rsidRPr="003F1133">
        <w:rPr>
          <w:lang w:val="en-US"/>
        </w:rPr>
        <w:tab/>
      </w:r>
      <w:r w:rsidRPr="003F1133">
        <w:rPr>
          <w:lang w:val="en-US"/>
        </w:rPr>
        <w:tab/>
        <w:t>fprintf(asm_code, "     lea   dx, clrf \n");</w:t>
      </w:r>
    </w:p>
    <w:p w:rsidR="003F1133" w:rsidRPr="003F1133" w:rsidRDefault="003F1133" w:rsidP="003F1133">
      <w:pPr>
        <w:rPr>
          <w:lang w:val="en-US"/>
        </w:rPr>
      </w:pPr>
      <w:r w:rsidRPr="003F1133">
        <w:rPr>
          <w:lang w:val="en-US"/>
        </w:rPr>
        <w:tab/>
      </w:r>
      <w:r w:rsidRPr="003F1133">
        <w:rPr>
          <w:lang w:val="en-US"/>
        </w:rPr>
        <w:tab/>
        <w:t>fprintf(asm_code, "     mov   ah, 9 \n");</w:t>
      </w:r>
    </w:p>
    <w:p w:rsidR="003F1133" w:rsidRPr="003F1133" w:rsidRDefault="003F1133" w:rsidP="003F1133">
      <w:pPr>
        <w:rPr>
          <w:lang w:val="en-US"/>
        </w:rPr>
      </w:pPr>
      <w:r w:rsidRPr="003F1133">
        <w:rPr>
          <w:lang w:val="en-US"/>
        </w:rPr>
        <w:tab/>
      </w:r>
      <w:r w:rsidRPr="003F1133">
        <w:rPr>
          <w:lang w:val="en-US"/>
        </w:rPr>
        <w:tab/>
        <w:t>fprintf(asm_code, "     int   21h \n");</w:t>
      </w:r>
    </w:p>
    <w:p w:rsidR="003F1133" w:rsidRPr="003F1133" w:rsidRDefault="003F1133" w:rsidP="003F1133">
      <w:pPr>
        <w:rPr>
          <w:lang w:val="en-US"/>
        </w:rPr>
      </w:pPr>
      <w:r w:rsidRPr="003F1133">
        <w:rPr>
          <w:lang w:val="en-US"/>
        </w:rPr>
        <w:tab/>
        <w:t>}</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void SyntaxParser::f_readInt(int idenNum) {</w:t>
      </w:r>
    </w:p>
    <w:p w:rsidR="003F1133" w:rsidRPr="003F1133" w:rsidRDefault="003F1133" w:rsidP="003F1133">
      <w:pPr>
        <w:rPr>
          <w:lang w:val="en-US"/>
        </w:rPr>
      </w:pPr>
      <w:r w:rsidRPr="003F1133">
        <w:rPr>
          <w:lang w:val="en-US"/>
        </w:rPr>
        <w:tab/>
        <w:t>fprintf(asm_code, "; READ INTEGER \n");</w:t>
      </w:r>
    </w:p>
    <w:p w:rsidR="003F1133" w:rsidRPr="003F1133" w:rsidRDefault="003F1133" w:rsidP="003F1133">
      <w:pPr>
        <w:rPr>
          <w:lang w:val="en-US"/>
        </w:rPr>
      </w:pPr>
      <w:r w:rsidRPr="003F1133">
        <w:rPr>
          <w:lang w:val="en-US"/>
        </w:rPr>
        <w:tab/>
        <w:t>string sLabel = generateAsmLabel();</w:t>
      </w:r>
    </w:p>
    <w:p w:rsidR="003F1133" w:rsidRPr="003F1133" w:rsidRDefault="003F1133" w:rsidP="003F1133">
      <w:pPr>
        <w:rPr>
          <w:lang w:val="en-US"/>
        </w:rPr>
      </w:pPr>
      <w:r w:rsidRPr="003F1133">
        <w:rPr>
          <w:lang w:val="en-US"/>
        </w:rPr>
        <w:tab/>
        <w:t>string lerror = generateAsmLabel();</w:t>
      </w:r>
    </w:p>
    <w:p w:rsidR="003F1133" w:rsidRPr="003F1133" w:rsidRDefault="003F1133" w:rsidP="003F1133">
      <w:pPr>
        <w:rPr>
          <w:lang w:val="en-US"/>
        </w:rPr>
      </w:pPr>
      <w:r w:rsidRPr="003F1133">
        <w:rPr>
          <w:lang w:val="en-US"/>
        </w:rPr>
        <w:lastRenderedPageBreak/>
        <w:tab/>
        <w:t>string lstart = generateAsmLabel();</w:t>
      </w:r>
    </w:p>
    <w:p w:rsidR="003F1133" w:rsidRPr="003F1133" w:rsidRDefault="003F1133" w:rsidP="003F1133">
      <w:pPr>
        <w:rPr>
          <w:lang w:val="en-US"/>
        </w:rPr>
      </w:pPr>
      <w:r w:rsidRPr="003F1133">
        <w:rPr>
          <w:lang w:val="en-US"/>
        </w:rPr>
        <w:tab/>
        <w:t>string lend = generateAsmLabel();</w:t>
      </w:r>
    </w:p>
    <w:p w:rsidR="003F1133" w:rsidRPr="003F1133" w:rsidRDefault="003F1133" w:rsidP="003F1133">
      <w:pPr>
        <w:rPr>
          <w:lang w:val="en-US"/>
        </w:rPr>
      </w:pPr>
      <w:r w:rsidRPr="003F1133">
        <w:rPr>
          <w:lang w:val="en-US"/>
        </w:rPr>
        <w:tab/>
        <w:t>fprintf(asm_code, "%s: \n", lstart.c_str());</w:t>
      </w:r>
    </w:p>
    <w:p w:rsidR="003F1133" w:rsidRPr="003F1133" w:rsidRDefault="003F1133" w:rsidP="003F1133">
      <w:pPr>
        <w:rPr>
          <w:lang w:val="en-US"/>
        </w:rPr>
      </w:pPr>
      <w:r w:rsidRPr="003F1133">
        <w:rPr>
          <w:lang w:val="en-US"/>
        </w:rPr>
        <w:tab/>
        <w:t>fprintf(asm_code, "     mov   ah, 0Ah \n");</w:t>
      </w:r>
    </w:p>
    <w:p w:rsidR="003F1133" w:rsidRPr="003F1133" w:rsidRDefault="003F1133" w:rsidP="003F1133">
      <w:pPr>
        <w:rPr>
          <w:lang w:val="en-US"/>
        </w:rPr>
      </w:pPr>
      <w:r w:rsidRPr="003F1133">
        <w:rPr>
          <w:lang w:val="en-US"/>
        </w:rPr>
        <w:tab/>
        <w:t>fprintf(asm_code, "     lea   dx, @buffer \n");</w:t>
      </w:r>
    </w:p>
    <w:p w:rsidR="003F1133" w:rsidRPr="003F1133" w:rsidRDefault="003F1133" w:rsidP="003F1133">
      <w:pPr>
        <w:rPr>
          <w:lang w:val="en-US"/>
        </w:rPr>
      </w:pPr>
      <w:r w:rsidRPr="003F1133">
        <w:rPr>
          <w:lang w:val="en-US"/>
        </w:rPr>
        <w:tab/>
        <w:t>fprintf(asm_code, "     int   21h \n");</w:t>
      </w:r>
    </w:p>
    <w:p w:rsidR="003F1133" w:rsidRPr="003F1133" w:rsidRDefault="003F1133" w:rsidP="003F1133">
      <w:pPr>
        <w:rPr>
          <w:lang w:val="en-US"/>
        </w:rPr>
      </w:pPr>
      <w:r w:rsidRPr="003F1133">
        <w:rPr>
          <w:lang w:val="en-US"/>
        </w:rPr>
        <w:tab/>
        <w:t>fprintf(asm_code, "     mov   ax, 0 \n");</w:t>
      </w:r>
    </w:p>
    <w:p w:rsidR="003F1133" w:rsidRPr="003F1133" w:rsidRDefault="003F1133" w:rsidP="003F1133">
      <w:pPr>
        <w:rPr>
          <w:lang w:val="en-US"/>
        </w:rPr>
      </w:pPr>
      <w:r w:rsidRPr="003F1133">
        <w:rPr>
          <w:lang w:val="en-US"/>
        </w:rPr>
        <w:tab/>
        <w:t>fprintf(asm_code, "     mov   cx, 0 \n");</w:t>
      </w:r>
    </w:p>
    <w:p w:rsidR="003F1133" w:rsidRPr="003F1133" w:rsidRDefault="003F1133" w:rsidP="003F1133">
      <w:pPr>
        <w:rPr>
          <w:lang w:val="en-US"/>
        </w:rPr>
      </w:pPr>
      <w:r w:rsidRPr="003F1133">
        <w:rPr>
          <w:lang w:val="en-US"/>
        </w:rPr>
        <w:tab/>
        <w:t>fprintf(asm_code, "     mov   cl, byte ptr[blength] \n");</w:t>
      </w:r>
    </w:p>
    <w:p w:rsidR="003F1133" w:rsidRPr="003F1133" w:rsidRDefault="003F1133" w:rsidP="003F1133">
      <w:pPr>
        <w:rPr>
          <w:lang w:val="en-US"/>
        </w:rPr>
      </w:pPr>
      <w:r w:rsidRPr="003F1133">
        <w:rPr>
          <w:lang w:val="en-US"/>
        </w:rPr>
        <w:tab/>
        <w:t>fprintf(asm_code, "     mov   bx, cx \n");</w:t>
      </w:r>
    </w:p>
    <w:p w:rsidR="003F1133" w:rsidRPr="003F1133" w:rsidRDefault="003F1133" w:rsidP="003F1133">
      <w:pPr>
        <w:rPr>
          <w:lang w:val="en-US"/>
        </w:rPr>
      </w:pPr>
      <w:r w:rsidRPr="003F1133">
        <w:rPr>
          <w:lang w:val="en-US"/>
        </w:rPr>
        <w:tab/>
        <w:t>fprintf(asm_code, "%s: \n", sLabel.c_str());</w:t>
      </w:r>
    </w:p>
    <w:p w:rsidR="003F1133" w:rsidRPr="003F1133" w:rsidRDefault="003F1133" w:rsidP="003F1133">
      <w:pPr>
        <w:rPr>
          <w:lang w:val="en-US"/>
        </w:rPr>
      </w:pPr>
      <w:r w:rsidRPr="003F1133">
        <w:rPr>
          <w:lang w:val="en-US"/>
        </w:rPr>
        <w:tab/>
        <w:t>fprintf(asm_code, "     dec   bx \n");</w:t>
      </w:r>
    </w:p>
    <w:p w:rsidR="003F1133" w:rsidRPr="003F1133" w:rsidRDefault="003F1133" w:rsidP="003F1133">
      <w:pPr>
        <w:rPr>
          <w:lang w:val="en-US"/>
        </w:rPr>
      </w:pPr>
      <w:r w:rsidRPr="003F1133">
        <w:rPr>
          <w:lang w:val="en-US"/>
        </w:rPr>
        <w:tab/>
        <w:t>fprintf(asm_code, "     mov   al, @buf[bx] \n");</w:t>
      </w:r>
    </w:p>
    <w:p w:rsidR="003F1133" w:rsidRPr="003F1133" w:rsidRDefault="003F1133" w:rsidP="003F1133">
      <w:pPr>
        <w:rPr>
          <w:lang w:val="en-US"/>
        </w:rPr>
      </w:pPr>
      <w:r w:rsidRPr="003F1133">
        <w:rPr>
          <w:lang w:val="en-US"/>
        </w:rPr>
        <w:tab/>
        <w:t>fprintf(asm_code, "     cmp   al, \"9\" \n");</w:t>
      </w:r>
    </w:p>
    <w:p w:rsidR="003F1133" w:rsidRPr="003F1133" w:rsidRDefault="003F1133" w:rsidP="003F1133">
      <w:pPr>
        <w:rPr>
          <w:lang w:val="en-US"/>
        </w:rPr>
      </w:pPr>
      <w:r w:rsidRPr="003F1133">
        <w:rPr>
          <w:lang w:val="en-US"/>
        </w:rPr>
        <w:tab/>
        <w:t>fprintf(asm_code, "     ja    %s \n", lerror.c_str());</w:t>
      </w:r>
    </w:p>
    <w:p w:rsidR="003F1133" w:rsidRPr="003F1133" w:rsidRDefault="003F1133" w:rsidP="003F1133">
      <w:pPr>
        <w:rPr>
          <w:lang w:val="en-US"/>
        </w:rPr>
      </w:pPr>
      <w:r w:rsidRPr="003F1133">
        <w:rPr>
          <w:lang w:val="en-US"/>
        </w:rPr>
        <w:tab/>
        <w:t>fprintf(asm_code, "     cmp   al, \"0\" \n");</w:t>
      </w:r>
    </w:p>
    <w:p w:rsidR="003F1133" w:rsidRPr="003F1133" w:rsidRDefault="003F1133" w:rsidP="003F1133">
      <w:pPr>
        <w:rPr>
          <w:lang w:val="en-US"/>
        </w:rPr>
      </w:pPr>
      <w:r w:rsidRPr="003F1133">
        <w:rPr>
          <w:lang w:val="en-US"/>
        </w:rPr>
        <w:tab/>
        <w:t>fprintf(asm_code, "     jb    %s \n", lerror.c_str());</w:t>
      </w:r>
    </w:p>
    <w:p w:rsidR="003F1133" w:rsidRPr="003F1133" w:rsidRDefault="003F1133" w:rsidP="003F1133">
      <w:pPr>
        <w:rPr>
          <w:lang w:val="en-US"/>
        </w:rPr>
      </w:pPr>
      <w:r w:rsidRPr="003F1133">
        <w:rPr>
          <w:lang w:val="en-US"/>
        </w:rPr>
        <w:tab/>
        <w:t>fprintf(asm_code, "     loop  %s \n", sLabel.c_str());</w:t>
      </w:r>
    </w:p>
    <w:p w:rsidR="003F1133" w:rsidRPr="003F1133" w:rsidRDefault="003F1133" w:rsidP="003F1133">
      <w:pPr>
        <w:rPr>
          <w:lang w:val="en-US"/>
        </w:rPr>
      </w:pPr>
      <w:r w:rsidRPr="003F1133">
        <w:rPr>
          <w:lang w:val="en-US"/>
        </w:rPr>
        <w:tab/>
        <w:t>sLabel = generateAsmLabel();</w:t>
      </w:r>
    </w:p>
    <w:p w:rsidR="003F1133" w:rsidRPr="003F1133" w:rsidRDefault="003F1133" w:rsidP="003F1133">
      <w:pPr>
        <w:rPr>
          <w:lang w:val="en-US"/>
        </w:rPr>
      </w:pPr>
      <w:r w:rsidRPr="003F1133">
        <w:rPr>
          <w:lang w:val="en-US"/>
        </w:rPr>
        <w:tab/>
        <w:t>fprintf(asm_code, "     mov   cl, byte ptr[blength] \n");</w:t>
      </w:r>
    </w:p>
    <w:p w:rsidR="003F1133" w:rsidRPr="003F1133" w:rsidRDefault="003F1133" w:rsidP="003F1133">
      <w:pPr>
        <w:rPr>
          <w:lang w:val="en-US"/>
        </w:rPr>
      </w:pPr>
      <w:r w:rsidRPr="003F1133">
        <w:rPr>
          <w:lang w:val="en-US"/>
        </w:rPr>
        <w:tab/>
        <w:t>fprintf(asm_code, "     mov   di, 0 \n");</w:t>
      </w:r>
    </w:p>
    <w:p w:rsidR="003F1133" w:rsidRPr="003F1133" w:rsidRDefault="003F1133" w:rsidP="003F1133">
      <w:pPr>
        <w:rPr>
          <w:lang w:val="en-US"/>
        </w:rPr>
      </w:pPr>
      <w:r w:rsidRPr="003F1133">
        <w:rPr>
          <w:lang w:val="en-US"/>
        </w:rPr>
        <w:tab/>
        <w:t>fprintf(asm_code, "     mov   ax, 0 \n");</w:t>
      </w:r>
    </w:p>
    <w:p w:rsidR="003F1133" w:rsidRPr="003F1133" w:rsidRDefault="003F1133" w:rsidP="003F1133">
      <w:pPr>
        <w:rPr>
          <w:lang w:val="en-US"/>
        </w:rPr>
      </w:pPr>
      <w:r w:rsidRPr="003F1133">
        <w:rPr>
          <w:lang w:val="en-US"/>
        </w:rPr>
        <w:tab/>
        <w:t>fprintf(asm_code, "%s: \n", sLabel.c_str());</w:t>
      </w:r>
    </w:p>
    <w:p w:rsidR="003F1133" w:rsidRPr="003F1133" w:rsidRDefault="003F1133" w:rsidP="003F1133">
      <w:pPr>
        <w:rPr>
          <w:lang w:val="en-US"/>
        </w:rPr>
      </w:pPr>
      <w:r w:rsidRPr="003F1133">
        <w:rPr>
          <w:lang w:val="en-US"/>
        </w:rPr>
        <w:tab/>
        <w:t>fprintf(asm_code, "     mov   bl, @buf[di] \n");</w:t>
      </w:r>
    </w:p>
    <w:p w:rsidR="003F1133" w:rsidRPr="003F1133" w:rsidRDefault="003F1133" w:rsidP="003F1133">
      <w:pPr>
        <w:rPr>
          <w:lang w:val="en-US"/>
        </w:rPr>
      </w:pPr>
      <w:r w:rsidRPr="003F1133">
        <w:rPr>
          <w:lang w:val="en-US"/>
        </w:rPr>
        <w:tab/>
        <w:t>fprintf(asm_code, "     inc   di \n");</w:t>
      </w:r>
    </w:p>
    <w:p w:rsidR="003F1133" w:rsidRPr="003F1133" w:rsidRDefault="003F1133" w:rsidP="003F1133">
      <w:pPr>
        <w:rPr>
          <w:lang w:val="en-US"/>
        </w:rPr>
      </w:pPr>
      <w:r w:rsidRPr="003F1133">
        <w:rPr>
          <w:lang w:val="en-US"/>
        </w:rPr>
        <w:tab/>
        <w:t>fprintf(asm_code, "     sub   bl, 30h \n");</w:t>
      </w:r>
    </w:p>
    <w:p w:rsidR="003F1133" w:rsidRPr="003F1133" w:rsidRDefault="003F1133" w:rsidP="003F1133">
      <w:pPr>
        <w:rPr>
          <w:lang w:val="en-US"/>
        </w:rPr>
      </w:pPr>
      <w:r w:rsidRPr="003F1133">
        <w:rPr>
          <w:lang w:val="en-US"/>
        </w:rPr>
        <w:tab/>
        <w:t>fprintf(asm_code, "     add   ax, bx \n");</w:t>
      </w:r>
    </w:p>
    <w:p w:rsidR="003F1133" w:rsidRPr="003F1133" w:rsidRDefault="003F1133" w:rsidP="003F1133">
      <w:pPr>
        <w:rPr>
          <w:lang w:val="en-US"/>
        </w:rPr>
      </w:pPr>
      <w:r w:rsidRPr="003F1133">
        <w:rPr>
          <w:lang w:val="en-US"/>
        </w:rPr>
        <w:tab/>
        <w:t>fprintf(asm_code, "     mov   si, ax \n");</w:t>
      </w:r>
    </w:p>
    <w:p w:rsidR="003F1133" w:rsidRPr="003F1133" w:rsidRDefault="003F1133" w:rsidP="003F1133">
      <w:pPr>
        <w:rPr>
          <w:lang w:val="en-US"/>
        </w:rPr>
      </w:pPr>
      <w:r w:rsidRPr="003F1133">
        <w:rPr>
          <w:lang w:val="en-US"/>
        </w:rPr>
        <w:tab/>
        <w:t>fprintf(asm_code, "     mov   bx, 10 \n");</w:t>
      </w:r>
    </w:p>
    <w:p w:rsidR="003F1133" w:rsidRPr="003F1133" w:rsidRDefault="003F1133" w:rsidP="003F1133">
      <w:pPr>
        <w:rPr>
          <w:lang w:val="en-US"/>
        </w:rPr>
      </w:pPr>
      <w:r w:rsidRPr="003F1133">
        <w:rPr>
          <w:lang w:val="en-US"/>
        </w:rPr>
        <w:tab/>
        <w:t>fprintf(asm_code, "     mul   bx \n");</w:t>
      </w:r>
    </w:p>
    <w:p w:rsidR="003F1133" w:rsidRPr="003F1133" w:rsidRDefault="003F1133" w:rsidP="003F1133">
      <w:pPr>
        <w:rPr>
          <w:lang w:val="en-US"/>
        </w:rPr>
      </w:pPr>
      <w:r w:rsidRPr="003F1133">
        <w:rPr>
          <w:lang w:val="en-US"/>
        </w:rPr>
        <w:tab/>
        <w:t>fprintf(asm_code, "     loop  %s \n", sLabel.c_str());</w:t>
      </w:r>
    </w:p>
    <w:p w:rsidR="003F1133" w:rsidRPr="003F1133" w:rsidRDefault="003F1133" w:rsidP="003F1133">
      <w:pPr>
        <w:rPr>
          <w:lang w:val="en-US"/>
        </w:rPr>
      </w:pPr>
      <w:r w:rsidRPr="003F1133">
        <w:rPr>
          <w:lang w:val="en-US"/>
        </w:rPr>
        <w:tab/>
        <w:t>fprintf(asm_code, "     mov   ax, si \n");</w:t>
      </w:r>
    </w:p>
    <w:p w:rsidR="003F1133" w:rsidRPr="003F1133" w:rsidRDefault="003F1133" w:rsidP="003F1133">
      <w:pPr>
        <w:rPr>
          <w:lang w:val="en-US"/>
        </w:rPr>
      </w:pPr>
      <w:r w:rsidRPr="003F1133">
        <w:rPr>
          <w:lang w:val="en-US"/>
        </w:rPr>
        <w:tab/>
        <w:t>fprintf(asm_code, "     pop   di \n");</w:t>
      </w:r>
    </w:p>
    <w:p w:rsidR="003F1133" w:rsidRPr="003F1133" w:rsidRDefault="003F1133" w:rsidP="003F1133">
      <w:pPr>
        <w:rPr>
          <w:lang w:val="en-US"/>
        </w:rPr>
      </w:pPr>
      <w:r w:rsidRPr="003F1133">
        <w:rPr>
          <w:lang w:val="en-US"/>
        </w:rPr>
        <w:tab/>
        <w:t>fprintf(asm_code, "     shl   di, 1 \n");</w:t>
      </w:r>
    </w:p>
    <w:p w:rsidR="003F1133" w:rsidRPr="003F1133" w:rsidRDefault="003F1133" w:rsidP="003F1133">
      <w:pPr>
        <w:rPr>
          <w:lang w:val="en-US"/>
        </w:rPr>
      </w:pPr>
      <w:r w:rsidRPr="003F1133">
        <w:rPr>
          <w:lang w:val="en-US"/>
        </w:rPr>
        <w:tab/>
        <w:t>fprintf(asm_code, "     mov   %s[di],ax \n", lexicalParser.identifiersToken[idenNum].name.c_str());</w:t>
      </w:r>
    </w:p>
    <w:p w:rsidR="003F1133" w:rsidRPr="003F1133" w:rsidRDefault="003F1133" w:rsidP="003F1133">
      <w:pPr>
        <w:rPr>
          <w:lang w:val="en-US"/>
        </w:rPr>
      </w:pPr>
      <w:r w:rsidRPr="003F1133">
        <w:rPr>
          <w:lang w:val="en-US"/>
        </w:rPr>
        <w:tab/>
        <w:t>fprintf(asm_code, "     jmp   %s \n", lend.c_str());</w:t>
      </w:r>
    </w:p>
    <w:p w:rsidR="003F1133" w:rsidRPr="003F1133" w:rsidRDefault="003F1133" w:rsidP="003F1133">
      <w:pPr>
        <w:rPr>
          <w:lang w:val="en-US"/>
        </w:rPr>
      </w:pPr>
      <w:r w:rsidRPr="003F1133">
        <w:rPr>
          <w:lang w:val="en-US"/>
        </w:rPr>
        <w:tab/>
        <w:t>fprintf(asm_code, "%s: \n", lerror.c_str());</w:t>
      </w:r>
    </w:p>
    <w:p w:rsidR="003F1133" w:rsidRPr="003F1133" w:rsidRDefault="003F1133" w:rsidP="003F1133">
      <w:pPr>
        <w:rPr>
          <w:lang w:val="en-US"/>
        </w:rPr>
      </w:pPr>
      <w:r w:rsidRPr="003F1133">
        <w:rPr>
          <w:lang w:val="en-US"/>
        </w:rPr>
        <w:tab/>
        <w:t>fprintf(asm_code, "     lea   dx, err_msg \n");</w:t>
      </w:r>
    </w:p>
    <w:p w:rsidR="003F1133" w:rsidRPr="003F1133" w:rsidRDefault="003F1133" w:rsidP="003F1133">
      <w:pPr>
        <w:rPr>
          <w:lang w:val="en-US"/>
        </w:rPr>
      </w:pPr>
      <w:r w:rsidRPr="003F1133">
        <w:rPr>
          <w:lang w:val="en-US"/>
        </w:rPr>
        <w:tab/>
        <w:t>fprintf(asm_code, "     mov   ah, 9 \n");</w:t>
      </w:r>
    </w:p>
    <w:p w:rsidR="003F1133" w:rsidRPr="003F1133" w:rsidRDefault="003F1133" w:rsidP="003F1133">
      <w:pPr>
        <w:rPr>
          <w:lang w:val="en-US"/>
        </w:rPr>
      </w:pPr>
      <w:r w:rsidRPr="003F1133">
        <w:rPr>
          <w:lang w:val="en-US"/>
        </w:rPr>
        <w:tab/>
        <w:t>fprintf(asm_code, "     int   21h \n");</w:t>
      </w:r>
    </w:p>
    <w:p w:rsidR="003F1133" w:rsidRPr="003F1133" w:rsidRDefault="003F1133" w:rsidP="003F1133">
      <w:pPr>
        <w:rPr>
          <w:lang w:val="en-US"/>
        </w:rPr>
      </w:pPr>
      <w:r w:rsidRPr="003F1133">
        <w:rPr>
          <w:lang w:val="en-US"/>
        </w:rPr>
        <w:tab/>
        <w:t>fprintf(asm_code, "     jmp   %s \n", lstart.c_str());</w:t>
      </w:r>
    </w:p>
    <w:p w:rsidR="003F1133" w:rsidRPr="003F1133" w:rsidRDefault="003F1133" w:rsidP="003F1133">
      <w:pPr>
        <w:rPr>
          <w:lang w:val="en-US"/>
        </w:rPr>
      </w:pPr>
      <w:r w:rsidRPr="003F1133">
        <w:rPr>
          <w:lang w:val="en-US"/>
        </w:rPr>
        <w:tab/>
        <w:t>fprintf(asm_code, "%s: \n", lend.c_str());</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void SyntaxParser::f_readBool(int idenNum) {</w:t>
      </w:r>
    </w:p>
    <w:p w:rsidR="003F1133" w:rsidRPr="003F1133" w:rsidRDefault="003F1133" w:rsidP="003F1133">
      <w:pPr>
        <w:rPr>
          <w:lang w:val="en-US"/>
        </w:rPr>
      </w:pPr>
      <w:r w:rsidRPr="003F1133">
        <w:rPr>
          <w:lang w:val="en-US"/>
        </w:rPr>
        <w:tab/>
        <w:t>fprintf(asm_code, "; READ BOOLEAN \n");</w:t>
      </w:r>
    </w:p>
    <w:p w:rsidR="003F1133" w:rsidRPr="000E16B4" w:rsidRDefault="003F1133" w:rsidP="003F1133">
      <w:pPr>
        <w:rPr>
          <w:lang w:val="en-US"/>
        </w:rPr>
      </w:pPr>
      <w:r w:rsidRPr="003F1133">
        <w:rPr>
          <w:lang w:val="en-US"/>
        </w:rPr>
        <w:tab/>
      </w:r>
      <w:r w:rsidRPr="000E16B4">
        <w:rPr>
          <w:lang w:val="en-US"/>
        </w:rPr>
        <w:t>string start = generateAsmLabel();</w:t>
      </w:r>
    </w:p>
    <w:p w:rsidR="003F1133" w:rsidRPr="003F1133" w:rsidRDefault="003F1133" w:rsidP="003F1133">
      <w:pPr>
        <w:rPr>
          <w:lang w:val="en-US"/>
        </w:rPr>
      </w:pPr>
      <w:r w:rsidRPr="000E16B4">
        <w:rPr>
          <w:lang w:val="en-US"/>
        </w:rPr>
        <w:tab/>
      </w:r>
      <w:r w:rsidRPr="003F1133">
        <w:rPr>
          <w:lang w:val="en-US"/>
        </w:rPr>
        <w:t>string l4 = generateAsmLabel();</w:t>
      </w:r>
    </w:p>
    <w:p w:rsidR="003F1133" w:rsidRPr="003F1133" w:rsidRDefault="003F1133" w:rsidP="003F1133">
      <w:pPr>
        <w:rPr>
          <w:lang w:val="en-US"/>
        </w:rPr>
      </w:pPr>
      <w:r w:rsidRPr="003F1133">
        <w:rPr>
          <w:lang w:val="en-US"/>
        </w:rPr>
        <w:tab/>
        <w:t>string l5 = generateAsmLabel();</w:t>
      </w:r>
    </w:p>
    <w:p w:rsidR="003F1133" w:rsidRPr="000E16B4" w:rsidRDefault="003F1133" w:rsidP="003F1133">
      <w:pPr>
        <w:rPr>
          <w:lang w:val="en-US"/>
        </w:rPr>
      </w:pPr>
      <w:r w:rsidRPr="003F1133">
        <w:rPr>
          <w:lang w:val="en-US"/>
        </w:rPr>
        <w:tab/>
      </w:r>
      <w:r w:rsidRPr="000E16B4">
        <w:rPr>
          <w:lang w:val="en-US"/>
        </w:rPr>
        <w:t>string le = generateAsmLabel();</w:t>
      </w:r>
    </w:p>
    <w:p w:rsidR="003F1133" w:rsidRPr="003F1133" w:rsidRDefault="003F1133" w:rsidP="003F1133">
      <w:pPr>
        <w:rPr>
          <w:lang w:val="en-US"/>
        </w:rPr>
      </w:pPr>
      <w:r w:rsidRPr="000E16B4">
        <w:rPr>
          <w:lang w:val="en-US"/>
        </w:rPr>
        <w:tab/>
      </w:r>
      <w:r w:rsidRPr="003F1133">
        <w:rPr>
          <w:lang w:val="en-US"/>
        </w:rPr>
        <w:t>string lt = generateAsmLabel();</w:t>
      </w:r>
    </w:p>
    <w:p w:rsidR="003F1133" w:rsidRPr="003F1133" w:rsidRDefault="003F1133" w:rsidP="003F1133">
      <w:pPr>
        <w:rPr>
          <w:lang w:val="en-US"/>
        </w:rPr>
      </w:pPr>
      <w:r w:rsidRPr="003F1133">
        <w:rPr>
          <w:lang w:val="en-US"/>
        </w:rPr>
        <w:tab/>
        <w:t>string lf = generateAsmLabel();</w:t>
      </w:r>
    </w:p>
    <w:p w:rsidR="003F1133" w:rsidRPr="003F1133" w:rsidRDefault="003F1133" w:rsidP="003F1133">
      <w:pPr>
        <w:rPr>
          <w:lang w:val="en-US"/>
        </w:rPr>
      </w:pPr>
      <w:r w:rsidRPr="003F1133">
        <w:rPr>
          <w:lang w:val="en-US"/>
        </w:rPr>
        <w:lastRenderedPageBreak/>
        <w:tab/>
        <w:t>string lend = generateAsmLabel();</w:t>
      </w:r>
    </w:p>
    <w:p w:rsidR="003F1133" w:rsidRPr="003F1133" w:rsidRDefault="003F1133" w:rsidP="003F1133">
      <w:pPr>
        <w:rPr>
          <w:lang w:val="en-US"/>
        </w:rPr>
      </w:pPr>
      <w:r w:rsidRPr="003F1133">
        <w:rPr>
          <w:lang w:val="en-US"/>
        </w:rPr>
        <w:tab/>
        <w:t>string lerror = generateAsmLabel();</w:t>
      </w:r>
    </w:p>
    <w:p w:rsidR="003F1133" w:rsidRPr="003F1133" w:rsidRDefault="003F1133" w:rsidP="003F1133">
      <w:pPr>
        <w:rPr>
          <w:lang w:val="en-US"/>
        </w:rPr>
      </w:pPr>
      <w:r w:rsidRPr="003F1133">
        <w:rPr>
          <w:lang w:val="en-US"/>
        </w:rPr>
        <w:tab/>
        <w:t>fprintf(asm_code, "%s: \n", start.c_str());</w:t>
      </w:r>
    </w:p>
    <w:p w:rsidR="003F1133" w:rsidRPr="003F1133" w:rsidRDefault="003F1133" w:rsidP="003F1133">
      <w:pPr>
        <w:rPr>
          <w:lang w:val="en-US"/>
        </w:rPr>
      </w:pPr>
      <w:r w:rsidRPr="003F1133">
        <w:rPr>
          <w:lang w:val="en-US"/>
        </w:rPr>
        <w:tab/>
        <w:t>fprintf(asm_code, "     mov   ah, 0Ah \n");</w:t>
      </w:r>
    </w:p>
    <w:p w:rsidR="003F1133" w:rsidRPr="003F1133" w:rsidRDefault="003F1133" w:rsidP="003F1133">
      <w:pPr>
        <w:rPr>
          <w:lang w:val="en-US"/>
        </w:rPr>
      </w:pPr>
      <w:r w:rsidRPr="003F1133">
        <w:rPr>
          <w:lang w:val="en-US"/>
        </w:rPr>
        <w:tab/>
        <w:t>fprintf(asm_code, "     lea   dx, @buffer \n");</w:t>
      </w:r>
    </w:p>
    <w:p w:rsidR="003F1133" w:rsidRPr="003F1133" w:rsidRDefault="003F1133" w:rsidP="003F1133">
      <w:pPr>
        <w:rPr>
          <w:lang w:val="en-US"/>
        </w:rPr>
      </w:pPr>
      <w:r w:rsidRPr="003F1133">
        <w:rPr>
          <w:lang w:val="en-US"/>
        </w:rPr>
        <w:tab/>
        <w:t>fprintf(</w:t>
      </w:r>
      <w:r>
        <w:rPr>
          <w:lang w:val="en-US"/>
        </w:rPr>
        <w:t>asm_code, "     int   21h \n");</w:t>
      </w:r>
    </w:p>
    <w:p w:rsidR="003F1133" w:rsidRPr="003F1133" w:rsidRDefault="003F1133" w:rsidP="003F1133">
      <w:pPr>
        <w:rPr>
          <w:lang w:val="en-US"/>
        </w:rPr>
      </w:pPr>
      <w:r w:rsidRPr="003F1133">
        <w:rPr>
          <w:lang w:val="en-US"/>
        </w:rPr>
        <w:tab/>
        <w:t>fprintf(asm_code, "     cmp   blength, 4 \n");</w:t>
      </w:r>
    </w:p>
    <w:p w:rsidR="003F1133" w:rsidRPr="003F1133" w:rsidRDefault="003F1133" w:rsidP="003F1133">
      <w:pPr>
        <w:rPr>
          <w:lang w:val="en-US"/>
        </w:rPr>
      </w:pPr>
      <w:r w:rsidRPr="003F1133">
        <w:rPr>
          <w:lang w:val="en-US"/>
        </w:rPr>
        <w:tab/>
        <w:t>fprintf(asm_code, "     je    %s \n", l4.c_str());</w:t>
      </w:r>
    </w:p>
    <w:p w:rsidR="003F1133" w:rsidRPr="003F1133" w:rsidRDefault="003F1133" w:rsidP="003F1133">
      <w:pPr>
        <w:rPr>
          <w:lang w:val="en-US"/>
        </w:rPr>
      </w:pPr>
      <w:r w:rsidRPr="003F1133">
        <w:rPr>
          <w:lang w:val="en-US"/>
        </w:rPr>
        <w:tab/>
        <w:t>fprintf(asm_code, "     cmp   blength, 5 \n");</w:t>
      </w:r>
    </w:p>
    <w:p w:rsidR="003F1133" w:rsidRPr="003F1133" w:rsidRDefault="003F1133" w:rsidP="003F1133">
      <w:pPr>
        <w:rPr>
          <w:lang w:val="en-US"/>
        </w:rPr>
      </w:pPr>
      <w:r w:rsidRPr="003F1133">
        <w:rPr>
          <w:lang w:val="en-US"/>
        </w:rPr>
        <w:tab/>
        <w:t>fprintf(asm_code, "     je    '%s \n", l5.c_str());</w:t>
      </w:r>
    </w:p>
    <w:p w:rsidR="003F1133" w:rsidRPr="003F1133" w:rsidRDefault="003F1133" w:rsidP="003F1133">
      <w:pPr>
        <w:rPr>
          <w:lang w:val="en-US"/>
        </w:rPr>
      </w:pPr>
      <w:r w:rsidRPr="003F1133">
        <w:rPr>
          <w:lang w:val="en-US"/>
        </w:rPr>
        <w:tab/>
        <w:t xml:space="preserve">fprintf(asm_code, "    </w:t>
      </w:r>
      <w:r>
        <w:rPr>
          <w:lang w:val="en-US"/>
        </w:rPr>
        <w:t xml:space="preserve"> jmp   %s \n", lerror.c_str());</w:t>
      </w:r>
    </w:p>
    <w:p w:rsidR="003F1133" w:rsidRPr="003F1133" w:rsidRDefault="003F1133" w:rsidP="003F1133">
      <w:pPr>
        <w:rPr>
          <w:lang w:val="en-US"/>
        </w:rPr>
      </w:pPr>
      <w:r w:rsidRPr="003F1133">
        <w:rPr>
          <w:lang w:val="en-US"/>
        </w:rPr>
        <w:tab/>
        <w:t>fprintf(asm_code, "%s: \n", l4.c_str());</w:t>
      </w:r>
    </w:p>
    <w:p w:rsidR="003F1133" w:rsidRPr="003F1133" w:rsidRDefault="003F1133" w:rsidP="003F1133">
      <w:pPr>
        <w:rPr>
          <w:lang w:val="en-US"/>
        </w:rPr>
      </w:pPr>
      <w:r w:rsidRPr="003F1133">
        <w:rPr>
          <w:lang w:val="en-US"/>
        </w:rPr>
        <w:tab/>
        <w:t>fprintf(asm_code, "     lea   si, @true \n");</w:t>
      </w:r>
    </w:p>
    <w:p w:rsidR="003F1133" w:rsidRPr="003F1133" w:rsidRDefault="003F1133" w:rsidP="003F1133">
      <w:pPr>
        <w:rPr>
          <w:lang w:val="en-US"/>
        </w:rPr>
      </w:pPr>
      <w:r w:rsidRPr="003F1133">
        <w:rPr>
          <w:lang w:val="en-US"/>
        </w:rPr>
        <w:tab/>
        <w:t>fprintf(asm_code, "     lea   di, @buf \n");</w:t>
      </w:r>
    </w:p>
    <w:p w:rsidR="003F1133" w:rsidRPr="003F1133" w:rsidRDefault="003F1133" w:rsidP="003F1133">
      <w:pPr>
        <w:rPr>
          <w:lang w:val="en-US"/>
        </w:rPr>
      </w:pPr>
      <w:r w:rsidRPr="003F1133">
        <w:rPr>
          <w:lang w:val="en-US"/>
        </w:rPr>
        <w:tab/>
        <w:t>fprintf(asm_code, "     mov   cx, 4 \n");</w:t>
      </w:r>
    </w:p>
    <w:p w:rsidR="003F1133" w:rsidRPr="003F1133" w:rsidRDefault="003F1133" w:rsidP="003F1133">
      <w:pPr>
        <w:rPr>
          <w:lang w:val="en-US"/>
        </w:rPr>
      </w:pPr>
      <w:r w:rsidRPr="003F1133">
        <w:rPr>
          <w:lang w:val="en-US"/>
        </w:rPr>
        <w:tab/>
        <w:t>fprintf(asm_code, "     repe  cmpsb \n");</w:t>
      </w:r>
    </w:p>
    <w:p w:rsidR="003F1133" w:rsidRPr="003F1133" w:rsidRDefault="003F1133" w:rsidP="003F1133">
      <w:pPr>
        <w:rPr>
          <w:lang w:val="en-US"/>
        </w:rPr>
      </w:pPr>
      <w:r w:rsidRPr="003F1133">
        <w:rPr>
          <w:lang w:val="en-US"/>
        </w:rPr>
        <w:tab/>
        <w:t>fprintf(asm_code, "     jz  %s \n", le.c_str());</w:t>
      </w:r>
    </w:p>
    <w:p w:rsidR="003F1133" w:rsidRPr="003F1133" w:rsidRDefault="003F1133" w:rsidP="003F1133">
      <w:pPr>
        <w:rPr>
          <w:lang w:val="en-US"/>
        </w:rPr>
      </w:pPr>
      <w:r w:rsidRPr="003F1133">
        <w:rPr>
          <w:lang w:val="en-US"/>
        </w:rPr>
        <w:tab/>
        <w:t xml:space="preserve">fprintf(asm_code, "    </w:t>
      </w:r>
      <w:r>
        <w:rPr>
          <w:lang w:val="en-US"/>
        </w:rPr>
        <w:t xml:space="preserve"> jmp   %s \n", lerror.c_str());</w:t>
      </w:r>
    </w:p>
    <w:p w:rsidR="003F1133" w:rsidRPr="003F1133" w:rsidRDefault="003F1133" w:rsidP="003F1133">
      <w:pPr>
        <w:rPr>
          <w:lang w:val="en-US"/>
        </w:rPr>
      </w:pPr>
      <w:r w:rsidRPr="003F1133">
        <w:rPr>
          <w:lang w:val="en-US"/>
        </w:rPr>
        <w:tab/>
        <w:t>fprintf(asm_code, "%s: \n", l5.c_str());</w:t>
      </w:r>
    </w:p>
    <w:p w:rsidR="003F1133" w:rsidRPr="003F1133" w:rsidRDefault="003F1133" w:rsidP="003F1133">
      <w:pPr>
        <w:rPr>
          <w:lang w:val="en-US"/>
        </w:rPr>
      </w:pPr>
      <w:r w:rsidRPr="003F1133">
        <w:rPr>
          <w:lang w:val="en-US"/>
        </w:rPr>
        <w:tab/>
        <w:t>fprintf(asm_code, "     lea   si, @false \n");</w:t>
      </w:r>
    </w:p>
    <w:p w:rsidR="003F1133" w:rsidRPr="003F1133" w:rsidRDefault="003F1133" w:rsidP="003F1133">
      <w:pPr>
        <w:rPr>
          <w:lang w:val="en-US"/>
        </w:rPr>
      </w:pPr>
      <w:r w:rsidRPr="003F1133">
        <w:rPr>
          <w:lang w:val="en-US"/>
        </w:rPr>
        <w:tab/>
        <w:t>fprintf(asm_code, "     lea   di, @buf \n");</w:t>
      </w:r>
    </w:p>
    <w:p w:rsidR="003F1133" w:rsidRPr="003F1133" w:rsidRDefault="003F1133" w:rsidP="003F1133">
      <w:pPr>
        <w:rPr>
          <w:lang w:val="en-US"/>
        </w:rPr>
      </w:pPr>
      <w:r w:rsidRPr="003F1133">
        <w:rPr>
          <w:lang w:val="en-US"/>
        </w:rPr>
        <w:tab/>
        <w:t>fprintf(asm_code, "     mov   cx, 5 \n");</w:t>
      </w:r>
    </w:p>
    <w:p w:rsidR="003F1133" w:rsidRPr="003F1133" w:rsidRDefault="003F1133" w:rsidP="003F1133">
      <w:pPr>
        <w:rPr>
          <w:lang w:val="en-US"/>
        </w:rPr>
      </w:pPr>
      <w:r w:rsidRPr="003F1133">
        <w:rPr>
          <w:lang w:val="en-US"/>
        </w:rPr>
        <w:tab/>
        <w:t>fprintf(asm_code, "     repe  cmpsb \n");</w:t>
      </w:r>
    </w:p>
    <w:p w:rsidR="003F1133" w:rsidRPr="003F1133" w:rsidRDefault="003F1133" w:rsidP="003F1133">
      <w:pPr>
        <w:rPr>
          <w:lang w:val="en-US"/>
        </w:rPr>
      </w:pPr>
      <w:r w:rsidRPr="003F1133">
        <w:rPr>
          <w:lang w:val="en-US"/>
        </w:rPr>
        <w:tab/>
        <w:t>fprintf(asm_code, "     jz  %s \n", le.c_str());</w:t>
      </w:r>
    </w:p>
    <w:p w:rsidR="003F1133" w:rsidRPr="003F1133" w:rsidRDefault="003F1133" w:rsidP="003F1133">
      <w:pPr>
        <w:rPr>
          <w:lang w:val="en-US"/>
        </w:rPr>
      </w:pPr>
      <w:r w:rsidRPr="003F1133">
        <w:rPr>
          <w:lang w:val="en-US"/>
        </w:rPr>
        <w:tab/>
        <w:t xml:space="preserve">fprintf(asm_code, "     jmp </w:t>
      </w:r>
      <w:r>
        <w:rPr>
          <w:lang w:val="en-US"/>
        </w:rPr>
        <w:t xml:space="preserve">  %s \n", lerror.c_str());</w:t>
      </w:r>
    </w:p>
    <w:p w:rsidR="003F1133" w:rsidRPr="003F1133" w:rsidRDefault="003F1133" w:rsidP="003F1133">
      <w:pPr>
        <w:rPr>
          <w:lang w:val="en-US"/>
        </w:rPr>
      </w:pPr>
      <w:r w:rsidRPr="003F1133">
        <w:rPr>
          <w:lang w:val="en-US"/>
        </w:rPr>
        <w:tab/>
        <w:t>fprintf(asm_code, "%s: \n", le.c_str());</w:t>
      </w:r>
    </w:p>
    <w:p w:rsidR="003F1133" w:rsidRPr="003F1133" w:rsidRDefault="003F1133" w:rsidP="003F1133">
      <w:pPr>
        <w:rPr>
          <w:lang w:val="en-US"/>
        </w:rPr>
      </w:pPr>
      <w:r w:rsidRPr="003F1133">
        <w:rPr>
          <w:lang w:val="en-US"/>
        </w:rPr>
        <w:tab/>
        <w:t>fprintf(asm_code, "     cmp   @buf[0], \"t\" \n");</w:t>
      </w:r>
    </w:p>
    <w:p w:rsidR="003F1133" w:rsidRPr="003F1133" w:rsidRDefault="003F1133" w:rsidP="003F1133">
      <w:pPr>
        <w:rPr>
          <w:lang w:val="en-US"/>
        </w:rPr>
      </w:pPr>
      <w:r w:rsidRPr="003F1133">
        <w:rPr>
          <w:lang w:val="en-US"/>
        </w:rPr>
        <w:tab/>
        <w:t>fprintf(asm_code, "     je    %s \n", lt.c_str());</w:t>
      </w:r>
    </w:p>
    <w:p w:rsidR="003F1133" w:rsidRPr="003F1133" w:rsidRDefault="003F1133" w:rsidP="003F1133">
      <w:pPr>
        <w:rPr>
          <w:lang w:val="en-US"/>
        </w:rPr>
      </w:pPr>
      <w:r w:rsidRPr="003F1133">
        <w:rPr>
          <w:lang w:val="en-US"/>
        </w:rPr>
        <w:tab/>
        <w:t>fprintf(asm_code, "     push  0 \n");</w:t>
      </w:r>
    </w:p>
    <w:p w:rsidR="003F1133" w:rsidRPr="003F1133" w:rsidRDefault="003F1133" w:rsidP="003F1133">
      <w:pPr>
        <w:rPr>
          <w:lang w:val="en-US"/>
        </w:rPr>
      </w:pPr>
      <w:r w:rsidRPr="003F1133">
        <w:rPr>
          <w:lang w:val="en-US"/>
        </w:rPr>
        <w:tab/>
        <w:t>fprintf(asm_code, "     jmp   %s \n", lend.c_str());</w:t>
      </w:r>
    </w:p>
    <w:p w:rsidR="003F1133" w:rsidRPr="003F1133" w:rsidRDefault="003F1133" w:rsidP="003F1133">
      <w:pPr>
        <w:rPr>
          <w:lang w:val="en-US"/>
        </w:rPr>
      </w:pPr>
      <w:r w:rsidRPr="003F1133">
        <w:rPr>
          <w:lang w:val="en-US"/>
        </w:rPr>
        <w:tab/>
        <w:t>fprintf(asm_code, "%s: \n", lt.c_str());</w:t>
      </w:r>
    </w:p>
    <w:p w:rsidR="003F1133" w:rsidRPr="003F1133" w:rsidRDefault="003F1133" w:rsidP="003F1133">
      <w:pPr>
        <w:rPr>
          <w:lang w:val="en-US"/>
        </w:rPr>
      </w:pPr>
      <w:r w:rsidRPr="003F1133">
        <w:rPr>
          <w:lang w:val="en-US"/>
        </w:rPr>
        <w:tab/>
        <w:t>fprintf(asm_code, "     push  1 \n");</w:t>
      </w:r>
    </w:p>
    <w:p w:rsidR="003F1133" w:rsidRPr="003F1133" w:rsidRDefault="003F1133" w:rsidP="003F1133">
      <w:pPr>
        <w:rPr>
          <w:lang w:val="en-US"/>
        </w:rPr>
      </w:pPr>
      <w:r w:rsidRPr="003F1133">
        <w:rPr>
          <w:lang w:val="en-US"/>
        </w:rPr>
        <w:tab/>
        <w:t>fprintf(asm_code, "     jmp   %s \n", lend.c_str());</w:t>
      </w:r>
    </w:p>
    <w:p w:rsidR="003F1133" w:rsidRPr="003F1133" w:rsidRDefault="003F1133" w:rsidP="003F1133">
      <w:pPr>
        <w:rPr>
          <w:lang w:val="en-US"/>
        </w:rPr>
      </w:pPr>
      <w:r w:rsidRPr="003F1133">
        <w:rPr>
          <w:lang w:val="en-US"/>
        </w:rPr>
        <w:tab/>
        <w:t>fprintf(asm_code, "%s: \n", lerror.c_str());</w:t>
      </w:r>
    </w:p>
    <w:p w:rsidR="003F1133" w:rsidRPr="003F1133" w:rsidRDefault="003F1133" w:rsidP="003F1133">
      <w:pPr>
        <w:rPr>
          <w:lang w:val="en-US"/>
        </w:rPr>
      </w:pPr>
      <w:r w:rsidRPr="003F1133">
        <w:rPr>
          <w:lang w:val="en-US"/>
        </w:rPr>
        <w:tab/>
        <w:t>fprintf(asm_code, "     lea   dx, err_msg \n");</w:t>
      </w:r>
    </w:p>
    <w:p w:rsidR="003F1133" w:rsidRPr="003F1133" w:rsidRDefault="003F1133" w:rsidP="003F1133">
      <w:pPr>
        <w:rPr>
          <w:lang w:val="en-US"/>
        </w:rPr>
      </w:pPr>
      <w:r w:rsidRPr="003F1133">
        <w:rPr>
          <w:lang w:val="en-US"/>
        </w:rPr>
        <w:tab/>
        <w:t>fprintf(asm_code, "     mov   ah, 9 \n");</w:t>
      </w:r>
    </w:p>
    <w:p w:rsidR="003F1133" w:rsidRPr="003F1133" w:rsidRDefault="003F1133" w:rsidP="003F1133">
      <w:pPr>
        <w:rPr>
          <w:lang w:val="en-US"/>
        </w:rPr>
      </w:pPr>
      <w:r w:rsidRPr="003F1133">
        <w:rPr>
          <w:lang w:val="en-US"/>
        </w:rPr>
        <w:tab/>
        <w:t>fprintf(asm_code, "     int   21h \n");</w:t>
      </w:r>
    </w:p>
    <w:p w:rsidR="003F1133" w:rsidRPr="003F1133" w:rsidRDefault="003F1133" w:rsidP="003F1133">
      <w:pPr>
        <w:rPr>
          <w:lang w:val="en-US"/>
        </w:rPr>
      </w:pPr>
      <w:r w:rsidRPr="003F1133">
        <w:rPr>
          <w:lang w:val="en-US"/>
        </w:rPr>
        <w:tab/>
        <w:t>fprintf(asm_code, "     jmp   %s \n", start.c_str());</w:t>
      </w:r>
    </w:p>
    <w:p w:rsidR="003F1133" w:rsidRPr="003F1133" w:rsidRDefault="003F1133" w:rsidP="003F1133">
      <w:pPr>
        <w:rPr>
          <w:lang w:val="en-US"/>
        </w:rPr>
      </w:pPr>
      <w:r w:rsidRPr="003F1133">
        <w:rPr>
          <w:lang w:val="en-US"/>
        </w:rPr>
        <w:tab/>
        <w:t>fprintf(asm_code, "%s: \n", lend.c_str());</w:t>
      </w:r>
    </w:p>
    <w:p w:rsidR="003F1133" w:rsidRPr="003F1133" w:rsidRDefault="003F1133" w:rsidP="003F1133">
      <w:pPr>
        <w:rPr>
          <w:lang w:val="en-US"/>
        </w:rPr>
      </w:pPr>
      <w:r w:rsidRPr="003F1133">
        <w:rPr>
          <w:lang w:val="en-US"/>
        </w:rPr>
        <w:tab/>
        <w:t>fprintf(asm_code, "     pop   ax \n");</w:t>
      </w:r>
    </w:p>
    <w:p w:rsidR="003F1133" w:rsidRPr="003F1133" w:rsidRDefault="003F1133" w:rsidP="003F1133">
      <w:pPr>
        <w:rPr>
          <w:lang w:val="en-US"/>
        </w:rPr>
      </w:pPr>
      <w:r w:rsidRPr="003F1133">
        <w:rPr>
          <w:lang w:val="en-US"/>
        </w:rPr>
        <w:tab/>
        <w:t>fprintf(asm_code, "     pop   di \n");</w:t>
      </w:r>
    </w:p>
    <w:p w:rsidR="003F1133" w:rsidRPr="003F1133" w:rsidRDefault="003F1133" w:rsidP="003F1133">
      <w:pPr>
        <w:rPr>
          <w:lang w:val="en-US"/>
        </w:rPr>
      </w:pPr>
      <w:r w:rsidRPr="003F1133">
        <w:rPr>
          <w:lang w:val="en-US"/>
        </w:rPr>
        <w:tab/>
        <w:t>fprintf(asm_code, "     mov   %s[di], al \n", lexicalParser.identifiersToken[idenNum].name.c_str());</w:t>
      </w:r>
    </w:p>
    <w:p w:rsidR="003F1133" w:rsidRPr="000E16B4" w:rsidRDefault="003F1133" w:rsidP="003F1133">
      <w:pPr>
        <w:rPr>
          <w:lang w:val="en-US"/>
        </w:rPr>
      </w:pPr>
      <w:r w:rsidRPr="000E16B4">
        <w:rPr>
          <w:lang w:val="en-US"/>
        </w:rPr>
        <w:t>}</w:t>
      </w:r>
    </w:p>
    <w:p w:rsidR="003F1133" w:rsidRPr="000E16B4" w:rsidRDefault="003F1133" w:rsidP="003F1133">
      <w:pPr>
        <w:rPr>
          <w:lang w:val="en-US"/>
        </w:rPr>
      </w:pPr>
    </w:p>
    <w:p w:rsidR="003F1133" w:rsidRPr="003F1133" w:rsidRDefault="003F1133" w:rsidP="003F1133">
      <w:pPr>
        <w:rPr>
          <w:lang w:val="en-US"/>
        </w:rPr>
      </w:pPr>
      <w:r w:rsidRPr="003F1133">
        <w:rPr>
          <w:lang w:val="en-US"/>
        </w:rPr>
        <w:t>void SyntaxParser::f_readChar(int idenNum) {</w:t>
      </w:r>
    </w:p>
    <w:p w:rsidR="003F1133" w:rsidRPr="003F1133" w:rsidRDefault="003F1133" w:rsidP="003F1133">
      <w:pPr>
        <w:rPr>
          <w:lang w:val="en-US"/>
        </w:rPr>
      </w:pPr>
      <w:r w:rsidRPr="003F1133">
        <w:rPr>
          <w:lang w:val="en-US"/>
        </w:rPr>
        <w:tab/>
        <w:t>fprintf(asm_code, "; READ CHAR \n");</w:t>
      </w:r>
    </w:p>
    <w:p w:rsidR="003F1133" w:rsidRPr="003F1133" w:rsidRDefault="003F1133" w:rsidP="003F1133">
      <w:pPr>
        <w:rPr>
          <w:lang w:val="en-US"/>
        </w:rPr>
      </w:pPr>
      <w:r w:rsidRPr="003F1133">
        <w:rPr>
          <w:lang w:val="en-US"/>
        </w:rPr>
        <w:tab/>
        <w:t>fprintf(asm_code, "     mov   ah, 0Ah \n");</w:t>
      </w:r>
    </w:p>
    <w:p w:rsidR="003F1133" w:rsidRPr="003F1133" w:rsidRDefault="003F1133" w:rsidP="003F1133">
      <w:pPr>
        <w:rPr>
          <w:lang w:val="en-US"/>
        </w:rPr>
      </w:pPr>
      <w:r w:rsidRPr="003F1133">
        <w:rPr>
          <w:lang w:val="en-US"/>
        </w:rPr>
        <w:tab/>
        <w:t>fprintf(asm_code, "     lea   dx, @buffer \n");</w:t>
      </w:r>
    </w:p>
    <w:p w:rsidR="003F1133" w:rsidRPr="003F1133" w:rsidRDefault="003F1133" w:rsidP="003F1133">
      <w:pPr>
        <w:rPr>
          <w:lang w:val="en-US"/>
        </w:rPr>
      </w:pPr>
      <w:r w:rsidRPr="003F1133">
        <w:rPr>
          <w:lang w:val="en-US"/>
        </w:rPr>
        <w:tab/>
        <w:t>fprintf(asm_code, "     int   21h \n");</w:t>
      </w:r>
    </w:p>
    <w:p w:rsidR="003F1133" w:rsidRPr="003F1133" w:rsidRDefault="003F1133" w:rsidP="003F1133">
      <w:pPr>
        <w:rPr>
          <w:lang w:val="en-US"/>
        </w:rPr>
      </w:pPr>
      <w:r w:rsidRPr="003F1133">
        <w:rPr>
          <w:lang w:val="en-US"/>
        </w:rPr>
        <w:tab/>
        <w:t>fprintf(asm_code, "     xor   dx, dx \n");</w:t>
      </w:r>
    </w:p>
    <w:p w:rsidR="003F1133" w:rsidRPr="003F1133" w:rsidRDefault="003F1133" w:rsidP="003F1133">
      <w:pPr>
        <w:rPr>
          <w:lang w:val="en-US"/>
        </w:rPr>
      </w:pPr>
      <w:r w:rsidRPr="003F1133">
        <w:rPr>
          <w:lang w:val="en-US"/>
        </w:rPr>
        <w:tab/>
        <w:t>fprintf(asm_code, "     mov   dl, @buf[0] \n");</w:t>
      </w:r>
    </w:p>
    <w:p w:rsidR="003F1133" w:rsidRPr="003F1133" w:rsidRDefault="003F1133" w:rsidP="003F1133">
      <w:pPr>
        <w:rPr>
          <w:lang w:val="en-US"/>
        </w:rPr>
      </w:pPr>
      <w:r w:rsidRPr="003F1133">
        <w:rPr>
          <w:lang w:val="en-US"/>
        </w:rPr>
        <w:tab/>
        <w:t>fprintf(asm_code, "     pop   di \n");</w:t>
      </w:r>
    </w:p>
    <w:p w:rsidR="003F1133" w:rsidRPr="003F1133" w:rsidRDefault="003F1133" w:rsidP="003F1133">
      <w:pPr>
        <w:rPr>
          <w:lang w:val="en-US"/>
        </w:rPr>
      </w:pPr>
      <w:r w:rsidRPr="003F1133">
        <w:rPr>
          <w:lang w:val="en-US"/>
        </w:rPr>
        <w:lastRenderedPageBreak/>
        <w:tab/>
        <w:t>fprintf(asm_code, "     mov   %s[di], dl \n", lexicalParser.identifiersToken[idenNum].name.c_str());</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 &lt;write&gt; -&gt; 'write' '(' (((E | L) {',' (E | L)} ) | eps) ')'</w:t>
      </w:r>
    </w:p>
    <w:p w:rsidR="003F1133" w:rsidRPr="003F1133" w:rsidRDefault="003F1133" w:rsidP="003F1133">
      <w:pPr>
        <w:rPr>
          <w:lang w:val="en-US"/>
        </w:rPr>
      </w:pPr>
      <w:r w:rsidRPr="003F1133">
        <w:rPr>
          <w:lang w:val="en-US"/>
        </w:rPr>
        <w:t>void SyntaxParser::f_write(bool ln) {</w:t>
      </w:r>
    </w:p>
    <w:p w:rsidR="003F1133" w:rsidRPr="000E16B4" w:rsidRDefault="003F1133" w:rsidP="003F1133">
      <w:pPr>
        <w:rPr>
          <w:lang w:val="en-US"/>
        </w:rPr>
      </w:pPr>
      <w:r w:rsidRPr="003F1133">
        <w:rPr>
          <w:lang w:val="en-US"/>
        </w:rPr>
        <w:tab/>
      </w:r>
      <w:r w:rsidRPr="000E16B4">
        <w:rPr>
          <w:lang w:val="en-US"/>
        </w:rPr>
        <w:t>int typeCode, idenNum;</w:t>
      </w:r>
    </w:p>
    <w:p w:rsidR="003F1133" w:rsidRPr="003F1133" w:rsidRDefault="003F1133" w:rsidP="003F1133">
      <w:pPr>
        <w:rPr>
          <w:lang w:val="en-US"/>
        </w:rPr>
      </w:pPr>
      <w:r w:rsidRPr="000E16B4">
        <w:rPr>
          <w:lang w:val="en-US"/>
        </w:rPr>
        <w:tab/>
      </w:r>
      <w:r w:rsidRPr="003F1133">
        <w:rPr>
          <w:lang w:val="en-US"/>
        </w:rPr>
        <w:t>fprintf(asm_code, (ln) ? "; WRITELN() \n" : "; WRITE() \n" );</w:t>
      </w:r>
    </w:p>
    <w:p w:rsidR="003F1133" w:rsidRPr="003F1133" w:rsidRDefault="003F1133" w:rsidP="003F1133">
      <w:pPr>
        <w:rPr>
          <w:lang w:val="en-US"/>
        </w:rPr>
      </w:pPr>
      <w:r w:rsidRPr="003F1133">
        <w:rPr>
          <w:lang w:val="en-US"/>
        </w:rPr>
        <w:tab/>
        <w:t>scan(true); // 'write'</w:t>
      </w:r>
    </w:p>
    <w:p w:rsidR="003F1133" w:rsidRPr="003F1133" w:rsidRDefault="003F1133" w:rsidP="003F1133">
      <w:pPr>
        <w:rPr>
          <w:lang w:val="en-US"/>
        </w:rPr>
      </w:pPr>
      <w:r w:rsidRPr="003F1133">
        <w:rPr>
          <w:lang w:val="en-US"/>
        </w:rPr>
        <w:tab/>
        <w:t>scan(true);</w:t>
      </w:r>
    </w:p>
    <w:p w:rsidR="003F1133" w:rsidRPr="003F1133" w:rsidRDefault="003F1133" w:rsidP="003F1133">
      <w:pPr>
        <w:rPr>
          <w:lang w:val="en-US"/>
        </w:rPr>
      </w:pPr>
      <w:r w:rsidRPr="003F1133">
        <w:rPr>
          <w:lang w:val="en-US"/>
        </w:rPr>
        <w:tab/>
        <w:t>if (!((t_a == 'R') &amp;&amp; (t_n == 5))) // '('</w:t>
      </w:r>
    </w:p>
    <w:p w:rsidR="003F1133" w:rsidRPr="000E16B4" w:rsidRDefault="003F1133" w:rsidP="003F1133">
      <w:pPr>
        <w:rPr>
          <w:lang w:val="en-US"/>
        </w:rPr>
      </w:pPr>
      <w:r w:rsidRPr="003F1133">
        <w:rPr>
          <w:lang w:val="en-US"/>
        </w:rPr>
        <w:tab/>
      </w:r>
      <w:r w:rsidRPr="003F1133">
        <w:rPr>
          <w:lang w:val="en-US"/>
        </w:rPr>
        <w:tab/>
      </w:r>
      <w:r w:rsidRPr="000E16B4">
        <w:rPr>
          <w:lang w:val="en-US"/>
        </w:rPr>
        <w:t>error(25, "write(ln)");</w:t>
      </w:r>
    </w:p>
    <w:p w:rsidR="003F1133" w:rsidRPr="000E16B4" w:rsidRDefault="003F1133" w:rsidP="003F1133">
      <w:pPr>
        <w:rPr>
          <w:lang w:val="en-US"/>
        </w:rPr>
      </w:pPr>
    </w:p>
    <w:p w:rsidR="003F1133" w:rsidRPr="003F1133" w:rsidRDefault="003F1133" w:rsidP="003F1133">
      <w:pPr>
        <w:rPr>
          <w:lang w:val="en-US"/>
        </w:rPr>
      </w:pPr>
      <w:r w:rsidRPr="000E16B4">
        <w:rPr>
          <w:lang w:val="en-US"/>
        </w:rPr>
        <w:tab/>
      </w:r>
      <w:r w:rsidRPr="003F1133">
        <w:rPr>
          <w:lang w:val="en-US"/>
        </w:rPr>
        <w:t>scan(false);</w:t>
      </w:r>
    </w:p>
    <w:p w:rsidR="003F1133" w:rsidRPr="003F1133" w:rsidRDefault="003F1133" w:rsidP="003F1133">
      <w:pPr>
        <w:rPr>
          <w:lang w:val="en-US"/>
        </w:rPr>
      </w:pPr>
      <w:r w:rsidRPr="003F1133">
        <w:rPr>
          <w:lang w:val="en-US"/>
        </w:rPr>
        <w:tab/>
        <w:t>if ((t_a == 'R') &amp;&amp; (t_n == 6)) // ')'</w:t>
      </w:r>
    </w:p>
    <w:p w:rsidR="003F1133" w:rsidRPr="003F1133" w:rsidRDefault="003F1133" w:rsidP="003F1133">
      <w:pPr>
        <w:rPr>
          <w:lang w:val="en-US"/>
        </w:rPr>
      </w:pP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t>else { // ((E | L) {',' (E | L)} )</w:t>
      </w:r>
    </w:p>
    <w:p w:rsidR="003F1133" w:rsidRPr="003F1133" w:rsidRDefault="003F1133" w:rsidP="003F1133">
      <w:pPr>
        <w:rPr>
          <w:lang w:val="en-US"/>
        </w:rPr>
      </w:pPr>
      <w:r w:rsidRPr="003F1133">
        <w:rPr>
          <w:lang w:val="en-US"/>
        </w:rPr>
        <w:tab/>
      </w:r>
      <w:r w:rsidRPr="003F1133">
        <w:rPr>
          <w:lang w:val="en-US"/>
        </w:rPr>
        <w:tab/>
        <w:t>if (t_a == 'L') { // L</w:t>
      </w:r>
    </w:p>
    <w:p w:rsidR="003F1133" w:rsidRPr="003F1133" w:rsidRDefault="003F1133" w:rsidP="003F1133">
      <w:pPr>
        <w:rPr>
          <w:lang w:val="en-US"/>
        </w:rPr>
      </w:pPr>
      <w:r w:rsidRPr="003F1133">
        <w:rPr>
          <w:lang w:val="en-US"/>
        </w:rPr>
        <w:tab/>
      </w:r>
      <w:r w:rsidRPr="003F1133">
        <w:rPr>
          <w:lang w:val="en-US"/>
        </w:rPr>
        <w:tab/>
      </w:r>
      <w:r w:rsidRPr="003F1133">
        <w:rPr>
          <w:lang w:val="en-US"/>
        </w:rPr>
        <w:tab/>
        <w:t>f_writeLiteral();</w:t>
      </w:r>
    </w:p>
    <w:p w:rsidR="003F1133" w:rsidRPr="000E16B4" w:rsidRDefault="003F1133" w:rsidP="003F1133">
      <w:pPr>
        <w:rPr>
          <w:lang w:val="en-US"/>
        </w:rPr>
      </w:pPr>
      <w:r w:rsidRPr="003F1133">
        <w:rPr>
          <w:lang w:val="en-US"/>
        </w:rPr>
        <w:tab/>
      </w:r>
      <w:r w:rsidRPr="003F1133">
        <w:rPr>
          <w:lang w:val="en-US"/>
        </w:rPr>
        <w:tab/>
      </w:r>
      <w:r w:rsidRPr="003F1133">
        <w:rPr>
          <w:lang w:val="en-US"/>
        </w:rPr>
        <w:tab/>
      </w:r>
      <w:r w:rsidRPr="000E16B4">
        <w:rPr>
          <w:lang w:val="en-US"/>
        </w:rPr>
        <w:t>scan(true);</w:t>
      </w:r>
    </w:p>
    <w:p w:rsidR="003F1133" w:rsidRPr="003F1133" w:rsidRDefault="003F1133" w:rsidP="003F1133">
      <w:pPr>
        <w:rPr>
          <w:lang w:val="en-US"/>
        </w:rPr>
      </w:pPr>
      <w:r w:rsidRPr="000E16B4">
        <w:rPr>
          <w:lang w:val="en-US"/>
        </w:rPr>
        <w:tab/>
      </w:r>
      <w:r w:rsidRPr="000E16B4">
        <w:rPr>
          <w:lang w:val="en-US"/>
        </w:rPr>
        <w:tab/>
      </w:r>
      <w:r w:rsidRPr="003F1133">
        <w:rPr>
          <w:lang w:val="en-US"/>
        </w:rPr>
        <w:t>} else {</w:t>
      </w:r>
    </w:p>
    <w:p w:rsidR="003F1133" w:rsidRPr="003F1133" w:rsidRDefault="003F1133" w:rsidP="003F1133">
      <w:pPr>
        <w:rPr>
          <w:lang w:val="en-US"/>
        </w:rPr>
      </w:pPr>
      <w:r w:rsidRPr="003F1133">
        <w:rPr>
          <w:lang w:val="en-US"/>
        </w:rPr>
        <w:tab/>
      </w:r>
      <w:r w:rsidRPr="003F1133">
        <w:rPr>
          <w:lang w:val="en-US"/>
        </w:rPr>
        <w:tab/>
      </w:r>
      <w:r w:rsidRPr="003F1133">
        <w:rPr>
          <w:lang w:val="en-US"/>
        </w:rPr>
        <w:tab/>
        <w:t>if (t_a == 'I') { // 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idenNum = t_n;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if (lexicalParser.identifiersToken[t_n].identifierType == 1) // array</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typeCode = lexicalParser.identifiersToken[t_n].arrayType;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else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typeCode = lexicalParser.identifiersToken[t_n].identifierType;</w:t>
      </w:r>
    </w:p>
    <w:p w:rsidR="003F1133" w:rsidRPr="000E16B4"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0E16B4">
        <w:rPr>
          <w:lang w:val="en-US"/>
        </w:rPr>
        <w:t>switch (typeCode) {</w:t>
      </w:r>
    </w:p>
    <w:p w:rsidR="003F1133" w:rsidRPr="000E16B4"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t>case 3 : // bool</w:t>
      </w:r>
    </w:p>
    <w:p w:rsidR="003F1133" w:rsidRPr="000E16B4"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t>EL();</w:t>
      </w:r>
    </w:p>
    <w:p w:rsidR="003F1133" w:rsidRPr="000E16B4"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t>f_writeBool();</w:t>
      </w:r>
    </w:p>
    <w:p w:rsidR="003F1133" w:rsidRPr="000E16B4"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t>break;</w:t>
      </w:r>
    </w:p>
    <w:p w:rsidR="003F1133" w:rsidRPr="000E16B4"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t>case 6 : // char</w:t>
      </w:r>
    </w:p>
    <w:p w:rsidR="003F1133" w:rsidRPr="003F1133"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3F1133">
        <w:rPr>
          <w:lang w:val="en-US"/>
        </w:rPr>
        <w:t>fprintf(asm_code, "     mov   di, 0 \n");</w:t>
      </w:r>
    </w:p>
    <w:p w:rsidR="003F1133" w:rsidRPr="000E16B4"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0E16B4">
        <w:rPr>
          <w:lang w:val="en-US"/>
        </w:rPr>
        <w:t>scan(false);</w:t>
      </w:r>
    </w:p>
    <w:p w:rsidR="003F1133" w:rsidRPr="003F1133"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3F1133">
        <w:rPr>
          <w:lang w:val="en-US"/>
        </w:rPr>
        <w:t>if ((t_a == 'R') &amp;&amp; (t_n == 10))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fprintf(asm_code, "     pop   di \n");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if (!((t_a == 'R') &amp;&amp; (t_n == 11)))</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error(5, "write(ln)");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f_writeChar(idenNum);</w:t>
      </w:r>
    </w:p>
    <w:p w:rsidR="003F1133" w:rsidRPr="000E16B4"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0E16B4">
        <w:rPr>
          <w:lang w:val="en-US"/>
        </w:rPr>
        <w:t>scan(true);</w:t>
      </w:r>
    </w:p>
    <w:p w:rsidR="003F1133" w:rsidRPr="000E16B4"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t>break;</w:t>
      </w:r>
    </w:p>
    <w:p w:rsidR="003F1133" w:rsidRPr="000E16B4"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t>case 13 : // int</w:t>
      </w:r>
    </w:p>
    <w:p w:rsidR="003F1133" w:rsidRPr="000E16B4"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t>E();</w:t>
      </w:r>
    </w:p>
    <w:p w:rsidR="003F1133" w:rsidRPr="000E16B4"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t>f_writeInt();</w:t>
      </w:r>
    </w:p>
    <w:p w:rsidR="003F1133" w:rsidRPr="000E16B4"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t>break;</w:t>
      </w:r>
      <w:r w:rsidRPr="000E16B4">
        <w:rPr>
          <w:lang w:val="en-US"/>
        </w:rPr>
        <w:tab/>
      </w:r>
      <w:r w:rsidRPr="000E16B4">
        <w:rPr>
          <w:lang w:val="en-US"/>
        </w:rPr>
        <w:tab/>
      </w:r>
      <w:r w:rsidRPr="000E16B4">
        <w:rPr>
          <w:lang w:val="en-US"/>
        </w:rPr>
        <w:tab/>
      </w:r>
      <w:r w:rsidRPr="000E16B4">
        <w:rPr>
          <w:lang w:val="en-US"/>
        </w:rPr>
        <w:tab/>
      </w:r>
      <w:r w:rsidRPr="000E16B4">
        <w:rPr>
          <w:lang w:val="en-US"/>
        </w:rPr>
        <w:tab/>
      </w:r>
    </w:p>
    <w:p w:rsidR="003F1133" w:rsidRPr="000E16B4"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t>}</w:t>
      </w:r>
      <w:r w:rsidRPr="000E16B4">
        <w:rPr>
          <w:lang w:val="en-US"/>
        </w:rPr>
        <w:tab/>
      </w:r>
      <w:r w:rsidRPr="000E16B4">
        <w:rPr>
          <w:lang w:val="en-US"/>
        </w:rPr>
        <w:tab/>
      </w:r>
      <w:r w:rsidRPr="000E16B4">
        <w:rPr>
          <w:lang w:val="en-US"/>
        </w:rPr>
        <w:tab/>
      </w:r>
      <w:r w:rsidRPr="000E16B4">
        <w:rPr>
          <w:lang w:val="en-US"/>
        </w:rPr>
        <w:tab/>
      </w:r>
      <w:r w:rsidRPr="000E16B4">
        <w:rPr>
          <w:lang w:val="en-US"/>
        </w:rPr>
        <w:tab/>
      </w:r>
    </w:p>
    <w:p w:rsidR="003F1133" w:rsidRPr="000E16B4" w:rsidRDefault="003F1133" w:rsidP="003F1133">
      <w:pPr>
        <w:rPr>
          <w:lang w:val="en-US"/>
        </w:rPr>
      </w:pPr>
      <w:r w:rsidRPr="000E16B4">
        <w:rPr>
          <w:lang w:val="en-US"/>
        </w:rPr>
        <w:tab/>
      </w:r>
      <w:r w:rsidRPr="000E16B4">
        <w:rPr>
          <w:lang w:val="en-US"/>
        </w:rPr>
        <w:tab/>
      </w:r>
      <w:r w:rsidRPr="000E16B4">
        <w:rPr>
          <w:lang w:val="en-US"/>
        </w:rPr>
        <w:tab/>
        <w:t>}</w:t>
      </w:r>
      <w:r w:rsidRPr="000E16B4">
        <w:rPr>
          <w:lang w:val="en-US"/>
        </w:rPr>
        <w:tab/>
      </w:r>
      <w:r w:rsidRPr="000E16B4">
        <w:rPr>
          <w:lang w:val="en-US"/>
        </w:rPr>
        <w:tab/>
      </w:r>
      <w:r w:rsidRPr="000E16B4">
        <w:rPr>
          <w:lang w:val="en-US"/>
        </w:rPr>
        <w:tab/>
      </w:r>
    </w:p>
    <w:p w:rsidR="003F1133" w:rsidRPr="000E16B4" w:rsidRDefault="003F1133" w:rsidP="003F1133">
      <w:pPr>
        <w:rPr>
          <w:lang w:val="en-US"/>
        </w:rPr>
      </w:pPr>
      <w:r w:rsidRPr="000E16B4">
        <w:rPr>
          <w:lang w:val="en-US"/>
        </w:rPr>
        <w:tab/>
      </w:r>
      <w:r w:rsidRPr="000E16B4">
        <w:rPr>
          <w:lang w:val="en-US"/>
        </w:rPr>
        <w:tab/>
        <w:t>}</w:t>
      </w:r>
    </w:p>
    <w:p w:rsidR="003F1133" w:rsidRPr="000E16B4" w:rsidRDefault="003F1133" w:rsidP="003F1133">
      <w:pPr>
        <w:rPr>
          <w:lang w:val="en-US"/>
        </w:rPr>
      </w:pPr>
      <w:r w:rsidRPr="000E16B4">
        <w:rPr>
          <w:lang w:val="en-US"/>
        </w:rPr>
        <w:lastRenderedPageBreak/>
        <w:tab/>
      </w:r>
      <w:r w:rsidRPr="000E16B4">
        <w:rPr>
          <w:lang w:val="en-US"/>
        </w:rPr>
        <w:tab/>
      </w:r>
    </w:p>
    <w:p w:rsidR="003F1133" w:rsidRPr="000E16B4" w:rsidRDefault="003F1133" w:rsidP="003F1133">
      <w:pPr>
        <w:rPr>
          <w:lang w:val="en-US"/>
        </w:rPr>
      </w:pPr>
      <w:r w:rsidRPr="000E16B4">
        <w:rPr>
          <w:lang w:val="en-US"/>
        </w:rPr>
        <w:tab/>
      </w:r>
      <w:r w:rsidRPr="000E16B4">
        <w:rPr>
          <w:lang w:val="en-US"/>
        </w:rPr>
        <w:tab/>
        <w:t>// {',' (E | L)}</w:t>
      </w:r>
    </w:p>
    <w:p w:rsidR="003F1133" w:rsidRPr="003F1133" w:rsidRDefault="003F1133" w:rsidP="003F1133">
      <w:pPr>
        <w:rPr>
          <w:lang w:val="en-US"/>
        </w:rPr>
      </w:pPr>
      <w:r w:rsidRPr="000E16B4">
        <w:rPr>
          <w:lang w:val="en-US"/>
        </w:rPr>
        <w:tab/>
      </w:r>
      <w:r w:rsidRPr="000E16B4">
        <w:rPr>
          <w:lang w:val="en-US"/>
        </w:rPr>
        <w:tab/>
      </w:r>
      <w:r w:rsidRPr="003F1133">
        <w:rPr>
          <w:lang w:val="en-US"/>
        </w:rPr>
        <w:t>scan(false);</w:t>
      </w:r>
    </w:p>
    <w:p w:rsidR="003F1133" w:rsidRPr="003F1133" w:rsidRDefault="003F1133" w:rsidP="003F1133">
      <w:pPr>
        <w:rPr>
          <w:lang w:val="en-US"/>
        </w:rPr>
      </w:pPr>
      <w:r w:rsidRPr="003F1133">
        <w:rPr>
          <w:lang w:val="en-US"/>
        </w:rPr>
        <w:tab/>
      </w:r>
      <w:r w:rsidRPr="003F1133">
        <w:rPr>
          <w:lang w:val="en-US"/>
        </w:rPr>
        <w:tab/>
        <w:t>while (!((t_a == 'R') &amp;&amp; (t_n == 6))) { // ')'</w:t>
      </w:r>
    </w:p>
    <w:p w:rsidR="003F1133" w:rsidRPr="003F1133" w:rsidRDefault="003F1133" w:rsidP="003F1133">
      <w:pPr>
        <w:rPr>
          <w:lang w:val="en-US"/>
        </w:rPr>
      </w:pPr>
      <w:r w:rsidRPr="003F1133">
        <w:rPr>
          <w:lang w:val="en-US"/>
        </w:rPr>
        <w:tab/>
      </w:r>
      <w:r w:rsidRPr="003F1133">
        <w:rPr>
          <w:lang w:val="en-US"/>
        </w:rPr>
        <w:tab/>
      </w:r>
      <w:r w:rsidRPr="003F1133">
        <w:rPr>
          <w:lang w:val="en-US"/>
        </w:rPr>
        <w:tab/>
        <w:t>scan(true);</w:t>
      </w:r>
      <w:r w:rsidRPr="003F1133">
        <w:rPr>
          <w:lang w:val="en-US"/>
        </w:rPr>
        <w:tab/>
      </w:r>
      <w:r w:rsidRPr="003F1133">
        <w:rPr>
          <w:lang w:val="en-US"/>
        </w:rPr>
        <w:tab/>
      </w:r>
      <w:r w:rsidRPr="003F1133">
        <w:rPr>
          <w:lang w:val="en-US"/>
        </w:rPr>
        <w:tab/>
      </w:r>
    </w:p>
    <w:p w:rsidR="003F1133" w:rsidRPr="003F1133" w:rsidRDefault="003F1133" w:rsidP="003F1133">
      <w:pPr>
        <w:rPr>
          <w:lang w:val="en-US"/>
        </w:rPr>
      </w:pPr>
      <w:r w:rsidRPr="003F1133">
        <w:rPr>
          <w:lang w:val="en-US"/>
        </w:rPr>
        <w:tab/>
      </w:r>
      <w:r w:rsidRPr="003F1133">
        <w:rPr>
          <w:lang w:val="en-US"/>
        </w:rPr>
        <w:tab/>
      </w:r>
      <w:r w:rsidRPr="003F1133">
        <w:rPr>
          <w:lang w:val="en-US"/>
        </w:rPr>
        <w:tab/>
        <w:t>if (!((t_a == 'R') &amp;&amp; (t_n == 13))) // ','</w:t>
      </w:r>
    </w:p>
    <w:p w:rsidR="003F1133" w:rsidRPr="000E16B4" w:rsidRDefault="003F1133" w:rsidP="003F1133">
      <w:pPr>
        <w:rPr>
          <w:lang w:val="en-US"/>
        </w:rPr>
      </w:pPr>
      <w:r w:rsidRPr="003F1133">
        <w:rPr>
          <w:lang w:val="en-US"/>
        </w:rPr>
        <w:t xml:space="preserve"> </w:t>
      </w:r>
      <w:r w:rsidRPr="003F1133">
        <w:rPr>
          <w:lang w:val="en-US"/>
        </w:rPr>
        <w:tab/>
      </w:r>
      <w:r w:rsidRPr="003F1133">
        <w:rPr>
          <w:lang w:val="en-US"/>
        </w:rPr>
        <w:tab/>
      </w:r>
      <w:r w:rsidRPr="003F1133">
        <w:rPr>
          <w:lang w:val="en-US"/>
        </w:rPr>
        <w:tab/>
      </w:r>
      <w:r w:rsidRPr="003F1133">
        <w:rPr>
          <w:lang w:val="en-US"/>
        </w:rPr>
        <w:tab/>
      </w:r>
      <w:r w:rsidRPr="000E16B4">
        <w:rPr>
          <w:lang w:val="en-US"/>
        </w:rPr>
        <w:t>error(14, "write(ln)");</w:t>
      </w:r>
    </w:p>
    <w:p w:rsidR="003F1133" w:rsidRPr="003F1133" w:rsidRDefault="003F1133" w:rsidP="003F1133">
      <w:pPr>
        <w:rPr>
          <w:lang w:val="en-US"/>
        </w:rPr>
      </w:pPr>
      <w:r w:rsidRPr="000E16B4">
        <w:rPr>
          <w:lang w:val="en-US"/>
        </w:rPr>
        <w:tab/>
      </w:r>
      <w:r w:rsidRPr="000E16B4">
        <w:rPr>
          <w:lang w:val="en-US"/>
        </w:rPr>
        <w:tab/>
      </w:r>
      <w:r w:rsidRPr="000E16B4">
        <w:rPr>
          <w:lang w:val="en-US"/>
        </w:rPr>
        <w:tab/>
      </w:r>
      <w:r w:rsidRPr="003F1133">
        <w:rPr>
          <w:lang w:val="en-US"/>
        </w:rPr>
        <w:t>scan(false);</w:t>
      </w:r>
    </w:p>
    <w:p w:rsidR="003F1133" w:rsidRPr="003F1133" w:rsidRDefault="003F1133" w:rsidP="003F1133">
      <w:pPr>
        <w:rPr>
          <w:lang w:val="en-US"/>
        </w:rPr>
      </w:pPr>
      <w:r w:rsidRPr="003F1133">
        <w:rPr>
          <w:lang w:val="en-US"/>
        </w:rPr>
        <w:tab/>
      </w:r>
      <w:r w:rsidRPr="003F1133">
        <w:rPr>
          <w:lang w:val="en-US"/>
        </w:rPr>
        <w:tab/>
      </w:r>
      <w:r w:rsidRPr="003F1133">
        <w:rPr>
          <w:lang w:val="en-US"/>
        </w:rPr>
        <w:tab/>
        <w:t>if (t_a == 'L') { // L</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f_writeLiteral();</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t>} else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t>if (t_a == 'I') { // 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idenNum = t_n;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if (lexicalParser.identifiersToken[t_n].identifierType == 1) // array</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typeCode = lexicalParser.identifiersToken[t_n].arrayType;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else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typeCode = lexicalParser.identifiersToken[t_n].identifierType;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t>switch (typeCode) {</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case 3 : // bool</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EL();</w:t>
      </w:r>
    </w:p>
    <w:p w:rsidR="003F1133" w:rsidRPr="000E16B4"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0E16B4">
        <w:rPr>
          <w:lang w:val="en-US"/>
        </w:rPr>
        <w:t>f_writeBool();</w:t>
      </w:r>
    </w:p>
    <w:p w:rsidR="003F1133" w:rsidRPr="000E16B4"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t>break;</w:t>
      </w:r>
    </w:p>
    <w:p w:rsidR="003F1133" w:rsidRPr="000E16B4"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t>case 6 : // char</w:t>
      </w:r>
    </w:p>
    <w:p w:rsidR="003F1133" w:rsidRPr="000E16B4"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t>scan(true);</w:t>
      </w:r>
    </w:p>
    <w:p w:rsidR="003F1133" w:rsidRPr="003F1133"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3F1133">
        <w:rPr>
          <w:lang w:val="en-US"/>
        </w:rPr>
        <w:t>fprintf(asm_code, "     mov   di, 0 \n");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if ((t_a == 'R') &amp;&amp; (t_n == 10)) {</w:t>
      </w:r>
    </w:p>
    <w:p w:rsidR="003F1133" w:rsidRPr="000E16B4"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0E16B4">
        <w:rPr>
          <w:lang w:val="en-US"/>
        </w:rPr>
        <w:t>scan(true);</w:t>
      </w:r>
    </w:p>
    <w:p w:rsidR="003F1133" w:rsidRPr="000E16B4"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t>E();</w:t>
      </w:r>
    </w:p>
    <w:p w:rsidR="003F1133" w:rsidRPr="003F1133"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3F1133">
        <w:rPr>
          <w:lang w:val="en-US"/>
        </w:rPr>
        <w:t>fprintf(asm_code, "     pop   di \n");</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scan(true);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if (!((t_a == 'R') &amp;&amp; (t_n == 11)))</w:t>
      </w:r>
    </w:p>
    <w:p w:rsidR="003F1133" w:rsidRPr="000E16B4"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0E16B4">
        <w:rPr>
          <w:lang w:val="en-US"/>
        </w:rPr>
        <w:t>error(5, "write(ln)");</w:t>
      </w:r>
    </w:p>
    <w:p w:rsidR="003F1133" w:rsidRPr="000E16B4"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t>}</w:t>
      </w:r>
    </w:p>
    <w:p w:rsidR="003F1133" w:rsidRPr="003F1133"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0E16B4">
        <w:rPr>
          <w:lang w:val="en-US"/>
        </w:rPr>
        <w:tab/>
      </w:r>
      <w:r w:rsidRPr="003F1133">
        <w:rPr>
          <w:lang w:val="en-US"/>
        </w:rPr>
        <w:t>f_writeChar(idenNum);</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scan(false);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break;</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case 13 : // int</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E();</w:t>
      </w:r>
    </w:p>
    <w:p w:rsidR="003F1133" w:rsidRPr="003F1133"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t>f_writeInt();</w:t>
      </w:r>
    </w:p>
    <w:p w:rsidR="003F1133" w:rsidRPr="000E16B4" w:rsidRDefault="003F1133" w:rsidP="003F1133">
      <w:pPr>
        <w:rPr>
          <w:lang w:val="en-US"/>
        </w:rPr>
      </w:pP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3F1133">
        <w:rPr>
          <w:lang w:val="en-US"/>
        </w:rPr>
        <w:tab/>
      </w:r>
      <w:r w:rsidRPr="000E16B4">
        <w:rPr>
          <w:lang w:val="en-US"/>
        </w:rPr>
        <w:t>break;</w:t>
      </w:r>
      <w:r w:rsidRPr="000E16B4">
        <w:rPr>
          <w:lang w:val="en-US"/>
        </w:rPr>
        <w:tab/>
      </w:r>
      <w:r w:rsidRPr="000E16B4">
        <w:rPr>
          <w:lang w:val="en-US"/>
        </w:rPr>
        <w:tab/>
      </w:r>
      <w:r w:rsidRPr="000E16B4">
        <w:rPr>
          <w:lang w:val="en-US"/>
        </w:rPr>
        <w:tab/>
      </w:r>
      <w:r w:rsidRPr="000E16B4">
        <w:rPr>
          <w:lang w:val="en-US"/>
        </w:rPr>
        <w:tab/>
      </w:r>
      <w:r w:rsidRPr="000E16B4">
        <w:rPr>
          <w:lang w:val="en-US"/>
        </w:rPr>
        <w:tab/>
      </w:r>
    </w:p>
    <w:p w:rsidR="003F1133" w:rsidRPr="000E16B4"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r>
      <w:r w:rsidRPr="000E16B4">
        <w:rPr>
          <w:lang w:val="en-US"/>
        </w:rPr>
        <w:tab/>
        <w:t>}</w:t>
      </w:r>
      <w:r w:rsidRPr="000E16B4">
        <w:rPr>
          <w:lang w:val="en-US"/>
        </w:rPr>
        <w:tab/>
      </w:r>
      <w:r w:rsidRPr="000E16B4">
        <w:rPr>
          <w:lang w:val="en-US"/>
        </w:rPr>
        <w:tab/>
      </w:r>
      <w:r w:rsidRPr="000E16B4">
        <w:rPr>
          <w:lang w:val="en-US"/>
        </w:rPr>
        <w:tab/>
      </w:r>
      <w:r w:rsidRPr="000E16B4">
        <w:rPr>
          <w:lang w:val="en-US"/>
        </w:rPr>
        <w:tab/>
      </w:r>
      <w:r w:rsidRPr="000E16B4">
        <w:rPr>
          <w:lang w:val="en-US"/>
        </w:rPr>
        <w:tab/>
      </w:r>
    </w:p>
    <w:p w:rsidR="003F1133" w:rsidRPr="000E16B4" w:rsidRDefault="003F1133" w:rsidP="003F1133">
      <w:pPr>
        <w:rPr>
          <w:lang w:val="en-US"/>
        </w:rPr>
      </w:pPr>
      <w:r w:rsidRPr="000E16B4">
        <w:rPr>
          <w:lang w:val="en-US"/>
        </w:rPr>
        <w:tab/>
      </w:r>
      <w:r w:rsidRPr="000E16B4">
        <w:rPr>
          <w:lang w:val="en-US"/>
        </w:rPr>
        <w:tab/>
      </w:r>
      <w:r w:rsidRPr="000E16B4">
        <w:rPr>
          <w:lang w:val="en-US"/>
        </w:rPr>
        <w:tab/>
      </w:r>
      <w:r w:rsidRPr="000E16B4">
        <w:rPr>
          <w:lang w:val="en-US"/>
        </w:rPr>
        <w:tab/>
        <w:t>}</w:t>
      </w:r>
      <w:r w:rsidRPr="000E16B4">
        <w:rPr>
          <w:lang w:val="en-US"/>
        </w:rPr>
        <w:tab/>
      </w:r>
      <w:r w:rsidRPr="000E16B4">
        <w:rPr>
          <w:lang w:val="en-US"/>
        </w:rPr>
        <w:tab/>
      </w:r>
      <w:r w:rsidRPr="000E16B4">
        <w:rPr>
          <w:lang w:val="en-US"/>
        </w:rPr>
        <w:tab/>
      </w:r>
    </w:p>
    <w:p w:rsidR="003F1133" w:rsidRPr="000E16B4" w:rsidRDefault="003F1133" w:rsidP="003F1133">
      <w:pPr>
        <w:rPr>
          <w:lang w:val="en-US"/>
        </w:rPr>
      </w:pPr>
      <w:r w:rsidRPr="000E16B4">
        <w:rPr>
          <w:lang w:val="en-US"/>
        </w:rPr>
        <w:tab/>
      </w:r>
      <w:r w:rsidRPr="000E16B4">
        <w:rPr>
          <w:lang w:val="en-US"/>
        </w:rPr>
        <w:tab/>
      </w:r>
      <w:r w:rsidRPr="000E16B4">
        <w:rPr>
          <w:lang w:val="en-US"/>
        </w:rPr>
        <w:tab/>
        <w:t>}</w:t>
      </w:r>
      <w:r w:rsidRPr="000E16B4">
        <w:rPr>
          <w:lang w:val="en-US"/>
        </w:rPr>
        <w:tab/>
      </w:r>
    </w:p>
    <w:p w:rsidR="003F1133" w:rsidRPr="000E16B4" w:rsidRDefault="003F1133" w:rsidP="003F1133">
      <w:pPr>
        <w:rPr>
          <w:lang w:val="en-US"/>
        </w:rPr>
      </w:pPr>
      <w:r w:rsidRPr="000E16B4">
        <w:rPr>
          <w:lang w:val="en-US"/>
        </w:rPr>
        <w:tab/>
      </w:r>
      <w:r w:rsidRPr="000E16B4">
        <w:rPr>
          <w:lang w:val="en-US"/>
        </w:rPr>
        <w:tab/>
      </w:r>
      <w:r w:rsidRPr="000E16B4">
        <w:rPr>
          <w:lang w:val="en-US"/>
        </w:rPr>
        <w:tab/>
        <w:t>scan(false);</w:t>
      </w:r>
    </w:p>
    <w:p w:rsidR="003F1133" w:rsidRPr="000E16B4" w:rsidRDefault="003F1133" w:rsidP="003F1133">
      <w:pPr>
        <w:rPr>
          <w:lang w:val="en-US"/>
        </w:rPr>
      </w:pPr>
      <w:r w:rsidRPr="000E16B4">
        <w:rPr>
          <w:lang w:val="en-US"/>
        </w:rPr>
        <w:tab/>
      </w:r>
      <w:r w:rsidRPr="000E16B4">
        <w:rPr>
          <w:lang w:val="en-US"/>
        </w:rPr>
        <w:tab/>
        <w:t>}</w:t>
      </w:r>
    </w:p>
    <w:p w:rsidR="003F1133" w:rsidRPr="000E16B4" w:rsidRDefault="003F1133" w:rsidP="003F1133">
      <w:pPr>
        <w:rPr>
          <w:lang w:val="en-US"/>
        </w:rPr>
      </w:pPr>
      <w:r w:rsidRPr="000E16B4">
        <w:rPr>
          <w:lang w:val="en-US"/>
        </w:rPr>
        <w:tab/>
      </w:r>
      <w:r w:rsidRPr="000E16B4">
        <w:rPr>
          <w:lang w:val="en-US"/>
        </w:rPr>
        <w:tab/>
        <w:t>scan(true);</w:t>
      </w:r>
      <w:r w:rsidRPr="000E16B4">
        <w:rPr>
          <w:lang w:val="en-US"/>
        </w:rPr>
        <w:tab/>
      </w:r>
      <w:r w:rsidRPr="000E16B4">
        <w:rPr>
          <w:lang w:val="en-US"/>
        </w:rPr>
        <w:tab/>
      </w:r>
    </w:p>
    <w:p w:rsidR="003F1133" w:rsidRPr="000E16B4" w:rsidRDefault="003F1133" w:rsidP="003F1133">
      <w:pPr>
        <w:rPr>
          <w:lang w:val="en-US"/>
        </w:rPr>
      </w:pPr>
      <w:r w:rsidRPr="000E16B4">
        <w:rPr>
          <w:lang w:val="en-US"/>
        </w:rPr>
        <w:tab/>
        <w:t>}</w:t>
      </w:r>
    </w:p>
    <w:p w:rsidR="003F1133" w:rsidRPr="003F1133" w:rsidRDefault="003F1133" w:rsidP="003F1133">
      <w:pPr>
        <w:rPr>
          <w:lang w:val="en-US"/>
        </w:rPr>
      </w:pPr>
      <w:r w:rsidRPr="000E16B4">
        <w:rPr>
          <w:lang w:val="en-US"/>
        </w:rPr>
        <w:tab/>
      </w:r>
      <w:r w:rsidRPr="003F1133">
        <w:rPr>
          <w:lang w:val="en-US"/>
        </w:rPr>
        <w:t>if (ln) {</w:t>
      </w:r>
    </w:p>
    <w:p w:rsidR="003F1133" w:rsidRPr="003F1133" w:rsidRDefault="003F1133" w:rsidP="003F1133">
      <w:pPr>
        <w:rPr>
          <w:lang w:val="en-US"/>
        </w:rPr>
      </w:pPr>
      <w:r w:rsidRPr="003F1133">
        <w:rPr>
          <w:lang w:val="en-US"/>
        </w:rPr>
        <w:tab/>
      </w:r>
      <w:r w:rsidRPr="003F1133">
        <w:rPr>
          <w:lang w:val="en-US"/>
        </w:rPr>
        <w:tab/>
        <w:t>fprintf(asm_code, "     lea   dx, clrf \n");</w:t>
      </w:r>
    </w:p>
    <w:p w:rsidR="003F1133" w:rsidRPr="003F1133" w:rsidRDefault="003F1133" w:rsidP="003F1133">
      <w:pPr>
        <w:rPr>
          <w:lang w:val="en-US"/>
        </w:rPr>
      </w:pPr>
      <w:r w:rsidRPr="003F1133">
        <w:rPr>
          <w:lang w:val="en-US"/>
        </w:rPr>
        <w:lastRenderedPageBreak/>
        <w:tab/>
      </w:r>
      <w:r w:rsidRPr="003F1133">
        <w:rPr>
          <w:lang w:val="en-US"/>
        </w:rPr>
        <w:tab/>
        <w:t>fprintf(asm_code, "     mov   ah, 9 \n");</w:t>
      </w:r>
    </w:p>
    <w:p w:rsidR="003F1133" w:rsidRPr="003F1133" w:rsidRDefault="003F1133" w:rsidP="003F1133">
      <w:pPr>
        <w:rPr>
          <w:lang w:val="en-US"/>
        </w:rPr>
      </w:pPr>
      <w:r w:rsidRPr="003F1133">
        <w:rPr>
          <w:lang w:val="en-US"/>
        </w:rPr>
        <w:tab/>
      </w:r>
      <w:r w:rsidRPr="003F1133">
        <w:rPr>
          <w:lang w:val="en-US"/>
        </w:rPr>
        <w:tab/>
        <w:t>fprintf(asm_code, "     int   21h \n");</w:t>
      </w:r>
    </w:p>
    <w:p w:rsidR="003F1133" w:rsidRPr="000E16B4" w:rsidRDefault="003F1133" w:rsidP="003F1133">
      <w:pPr>
        <w:rPr>
          <w:lang w:val="en-US"/>
        </w:rPr>
      </w:pPr>
      <w:r w:rsidRPr="003F1133">
        <w:rPr>
          <w:lang w:val="en-US"/>
        </w:rPr>
        <w:tab/>
      </w:r>
      <w:r w:rsidRPr="000E16B4">
        <w:rPr>
          <w:lang w:val="en-US"/>
        </w:rPr>
        <w:t>}</w:t>
      </w:r>
    </w:p>
    <w:p w:rsidR="003F1133" w:rsidRPr="000E16B4" w:rsidRDefault="003F1133" w:rsidP="003F1133">
      <w:pPr>
        <w:rPr>
          <w:lang w:val="en-US"/>
        </w:rPr>
      </w:pPr>
      <w:r w:rsidRPr="000E16B4">
        <w:rPr>
          <w:lang w:val="en-US"/>
        </w:rPr>
        <w:t>}</w:t>
      </w:r>
    </w:p>
    <w:p w:rsidR="003F1133" w:rsidRPr="000E16B4" w:rsidRDefault="003F1133" w:rsidP="003F1133">
      <w:pPr>
        <w:rPr>
          <w:lang w:val="en-US"/>
        </w:rPr>
      </w:pPr>
    </w:p>
    <w:p w:rsidR="003F1133" w:rsidRPr="000E16B4" w:rsidRDefault="003F1133" w:rsidP="003F1133">
      <w:pPr>
        <w:rPr>
          <w:lang w:val="en-US"/>
        </w:rPr>
      </w:pPr>
      <w:r w:rsidRPr="000E16B4">
        <w:rPr>
          <w:lang w:val="en-US"/>
        </w:rPr>
        <w:t>void SyntaxParser::f_writeInt() {</w:t>
      </w:r>
    </w:p>
    <w:p w:rsidR="003F1133" w:rsidRPr="003F1133" w:rsidRDefault="003F1133" w:rsidP="003F1133">
      <w:pPr>
        <w:rPr>
          <w:lang w:val="en-US"/>
        </w:rPr>
      </w:pPr>
      <w:r w:rsidRPr="000E16B4">
        <w:rPr>
          <w:lang w:val="en-US"/>
        </w:rPr>
        <w:tab/>
      </w:r>
      <w:r w:rsidRPr="003F1133">
        <w:rPr>
          <w:lang w:val="en-US"/>
        </w:rPr>
        <w:t>fprintf(asm_code, "; WRITE ARIPHMETICS \n");</w:t>
      </w:r>
    </w:p>
    <w:p w:rsidR="003F1133" w:rsidRPr="003F1133" w:rsidRDefault="003F1133" w:rsidP="003F1133">
      <w:pPr>
        <w:rPr>
          <w:lang w:val="en-US"/>
        </w:rPr>
      </w:pPr>
      <w:r w:rsidRPr="003F1133">
        <w:rPr>
          <w:lang w:val="en-US"/>
        </w:rPr>
        <w:tab/>
        <w:t>string l1 = generateAsmLabel();</w:t>
      </w:r>
    </w:p>
    <w:p w:rsidR="003F1133" w:rsidRPr="003F1133" w:rsidRDefault="003F1133" w:rsidP="003F1133">
      <w:pPr>
        <w:rPr>
          <w:lang w:val="en-US"/>
        </w:rPr>
      </w:pPr>
      <w:r w:rsidRPr="003F1133">
        <w:rPr>
          <w:lang w:val="en-US"/>
        </w:rPr>
        <w:tab/>
        <w:t>string l2 = generateAsmLabel();</w:t>
      </w:r>
    </w:p>
    <w:p w:rsidR="003F1133" w:rsidRPr="003F1133" w:rsidRDefault="003F1133" w:rsidP="003F1133">
      <w:pPr>
        <w:rPr>
          <w:lang w:val="en-US"/>
        </w:rPr>
      </w:pPr>
      <w:r w:rsidRPr="003F1133">
        <w:rPr>
          <w:lang w:val="en-US"/>
        </w:rPr>
        <w:tab/>
        <w:t>fprintf(asm_code, "     pop   ax \n");</w:t>
      </w:r>
    </w:p>
    <w:p w:rsidR="003F1133" w:rsidRPr="003F1133" w:rsidRDefault="003F1133" w:rsidP="003F1133">
      <w:pPr>
        <w:rPr>
          <w:lang w:val="en-US"/>
        </w:rPr>
      </w:pPr>
      <w:r w:rsidRPr="003F1133">
        <w:rPr>
          <w:lang w:val="en-US"/>
        </w:rPr>
        <w:tab/>
        <w:t>fprintf(asm_code, "     mov   bx, 10 \n");</w:t>
      </w:r>
    </w:p>
    <w:p w:rsidR="003F1133" w:rsidRPr="003F1133" w:rsidRDefault="003F1133" w:rsidP="003F1133">
      <w:pPr>
        <w:rPr>
          <w:lang w:val="en-US"/>
        </w:rPr>
      </w:pPr>
      <w:r w:rsidRPr="003F1133">
        <w:rPr>
          <w:lang w:val="en-US"/>
        </w:rPr>
        <w:tab/>
        <w:t>fprintf(asm_code, "     mov   di, 0 \n");</w:t>
      </w:r>
    </w:p>
    <w:p w:rsidR="003F1133" w:rsidRPr="003F1133" w:rsidRDefault="003F1133" w:rsidP="003F1133">
      <w:pPr>
        <w:rPr>
          <w:lang w:val="en-US"/>
        </w:rPr>
      </w:pPr>
      <w:r w:rsidRPr="003F1133">
        <w:rPr>
          <w:lang w:val="en-US"/>
        </w:rPr>
        <w:tab/>
        <w:t>fprintf(asm_code, "     mov   si, ax \n");</w:t>
      </w:r>
    </w:p>
    <w:p w:rsidR="003F1133" w:rsidRPr="003F1133" w:rsidRDefault="003F1133" w:rsidP="003F1133">
      <w:pPr>
        <w:rPr>
          <w:lang w:val="en-US"/>
        </w:rPr>
      </w:pPr>
      <w:r w:rsidRPr="003F1133">
        <w:rPr>
          <w:lang w:val="en-US"/>
        </w:rPr>
        <w:tab/>
        <w:t>fprintf(asm_code, "     cmp   ax, 0 \n");</w:t>
      </w:r>
    </w:p>
    <w:p w:rsidR="003F1133" w:rsidRPr="003F1133" w:rsidRDefault="003F1133" w:rsidP="003F1133">
      <w:pPr>
        <w:rPr>
          <w:lang w:val="en-US"/>
        </w:rPr>
      </w:pPr>
      <w:r w:rsidRPr="003F1133">
        <w:rPr>
          <w:lang w:val="en-US"/>
        </w:rPr>
        <w:tab/>
        <w:t>string sLabel = generateAsmLabel();</w:t>
      </w:r>
    </w:p>
    <w:p w:rsidR="003F1133" w:rsidRPr="003F1133" w:rsidRDefault="003F1133" w:rsidP="003F1133">
      <w:pPr>
        <w:rPr>
          <w:lang w:val="en-US"/>
        </w:rPr>
      </w:pPr>
      <w:r w:rsidRPr="003F1133">
        <w:rPr>
          <w:lang w:val="en-US"/>
        </w:rPr>
        <w:tab/>
        <w:t>fprintf(asm_code, "     jns   %s \n", sLabel.c_str());</w:t>
      </w:r>
    </w:p>
    <w:p w:rsidR="003F1133" w:rsidRPr="003F1133" w:rsidRDefault="003F1133" w:rsidP="003F1133">
      <w:pPr>
        <w:rPr>
          <w:lang w:val="en-US"/>
        </w:rPr>
      </w:pPr>
      <w:r w:rsidRPr="003F1133">
        <w:rPr>
          <w:lang w:val="en-US"/>
        </w:rPr>
        <w:tab/>
        <w:t>fprintf(asm_code, "     neg   si \n");</w:t>
      </w:r>
    </w:p>
    <w:p w:rsidR="003F1133" w:rsidRPr="003F1133" w:rsidRDefault="003F1133" w:rsidP="003F1133">
      <w:pPr>
        <w:rPr>
          <w:lang w:val="en-US"/>
        </w:rPr>
      </w:pPr>
      <w:r w:rsidRPr="003F1133">
        <w:rPr>
          <w:lang w:val="en-US"/>
        </w:rPr>
        <w:tab/>
        <w:t>fprintf(asm_code, "     mov   ah, 2 \n");</w:t>
      </w:r>
    </w:p>
    <w:p w:rsidR="003F1133" w:rsidRPr="003F1133" w:rsidRDefault="003F1133" w:rsidP="003F1133">
      <w:pPr>
        <w:rPr>
          <w:lang w:val="en-US"/>
        </w:rPr>
      </w:pPr>
      <w:r w:rsidRPr="003F1133">
        <w:rPr>
          <w:lang w:val="en-US"/>
        </w:rPr>
        <w:tab/>
        <w:t>fprintf(asm_code, "     mov   dl, \"-\" \n");</w:t>
      </w:r>
    </w:p>
    <w:p w:rsidR="003F1133" w:rsidRPr="003F1133" w:rsidRDefault="003F1133" w:rsidP="003F1133">
      <w:pPr>
        <w:rPr>
          <w:lang w:val="en-US"/>
        </w:rPr>
      </w:pPr>
      <w:r w:rsidRPr="003F1133">
        <w:rPr>
          <w:lang w:val="en-US"/>
        </w:rPr>
        <w:tab/>
        <w:t>fprintf(asm_code, "     int   21h \n");</w:t>
      </w:r>
    </w:p>
    <w:p w:rsidR="003F1133" w:rsidRPr="003F1133" w:rsidRDefault="003F1133" w:rsidP="003F1133">
      <w:pPr>
        <w:rPr>
          <w:lang w:val="en-US"/>
        </w:rPr>
      </w:pPr>
      <w:r w:rsidRPr="003F1133">
        <w:rPr>
          <w:lang w:val="en-US"/>
        </w:rPr>
        <w:tab/>
        <w:t>fprintf(asm_code, "     mov   ax, si \n");</w:t>
      </w:r>
    </w:p>
    <w:p w:rsidR="003F1133" w:rsidRPr="003F1133" w:rsidRDefault="003F1133" w:rsidP="003F1133">
      <w:pPr>
        <w:rPr>
          <w:lang w:val="en-US"/>
        </w:rPr>
      </w:pPr>
      <w:r w:rsidRPr="003F1133">
        <w:rPr>
          <w:lang w:val="en-US"/>
        </w:rPr>
        <w:tab/>
        <w:t>fprintf(asm_code, "%s: \n", sLabel.c_str());</w:t>
      </w:r>
    </w:p>
    <w:p w:rsidR="003F1133" w:rsidRPr="003F1133" w:rsidRDefault="003F1133" w:rsidP="003F1133">
      <w:pPr>
        <w:rPr>
          <w:lang w:val="en-US"/>
        </w:rPr>
      </w:pPr>
      <w:r w:rsidRPr="003F1133">
        <w:rPr>
          <w:lang w:val="en-US"/>
        </w:rPr>
        <w:tab/>
        <w:t>fprintf(asm_code, "     mov   dx, 0 \n");</w:t>
      </w:r>
    </w:p>
    <w:p w:rsidR="003F1133" w:rsidRPr="003F1133" w:rsidRDefault="003F1133" w:rsidP="003F1133">
      <w:pPr>
        <w:rPr>
          <w:lang w:val="en-US"/>
        </w:rPr>
      </w:pPr>
      <w:r w:rsidRPr="003F1133">
        <w:rPr>
          <w:lang w:val="en-US"/>
        </w:rPr>
        <w:tab/>
        <w:t>fprintf(asm_code, "     div   bx \n");</w:t>
      </w:r>
    </w:p>
    <w:p w:rsidR="003F1133" w:rsidRPr="003F1133" w:rsidRDefault="003F1133" w:rsidP="003F1133">
      <w:pPr>
        <w:rPr>
          <w:lang w:val="en-US"/>
        </w:rPr>
      </w:pPr>
      <w:r w:rsidRPr="003F1133">
        <w:rPr>
          <w:lang w:val="en-US"/>
        </w:rPr>
        <w:tab/>
        <w:t>fprintf(asm_code, "     add   dl, 30h \n");</w:t>
      </w:r>
    </w:p>
    <w:p w:rsidR="003F1133" w:rsidRPr="003F1133" w:rsidRDefault="003F1133" w:rsidP="003F1133">
      <w:pPr>
        <w:rPr>
          <w:lang w:val="en-US"/>
        </w:rPr>
      </w:pPr>
      <w:r w:rsidRPr="003F1133">
        <w:rPr>
          <w:lang w:val="en-US"/>
        </w:rPr>
        <w:tab/>
        <w:t>fprintf(asm_code, "     mov   output[di], dl \n");</w:t>
      </w:r>
    </w:p>
    <w:p w:rsidR="003F1133" w:rsidRPr="003F1133" w:rsidRDefault="003F1133" w:rsidP="003F1133">
      <w:pPr>
        <w:rPr>
          <w:lang w:val="en-US"/>
        </w:rPr>
      </w:pPr>
      <w:r w:rsidRPr="003F1133">
        <w:rPr>
          <w:lang w:val="en-US"/>
        </w:rPr>
        <w:tab/>
        <w:t>fprintf(asm_code, "     inc   di \n");</w:t>
      </w:r>
    </w:p>
    <w:p w:rsidR="003F1133" w:rsidRPr="003F1133" w:rsidRDefault="003F1133" w:rsidP="003F1133">
      <w:pPr>
        <w:rPr>
          <w:lang w:val="en-US"/>
        </w:rPr>
      </w:pPr>
      <w:r w:rsidRPr="003F1133">
        <w:rPr>
          <w:lang w:val="en-US"/>
        </w:rPr>
        <w:tab/>
        <w:t>fprintf(asm_code, "     cmp   al, 0 \n");</w:t>
      </w:r>
    </w:p>
    <w:p w:rsidR="003F1133" w:rsidRPr="003F1133" w:rsidRDefault="003F1133" w:rsidP="003F1133">
      <w:pPr>
        <w:rPr>
          <w:lang w:val="en-US"/>
        </w:rPr>
      </w:pPr>
      <w:r w:rsidRPr="003F1133">
        <w:rPr>
          <w:lang w:val="en-US"/>
        </w:rPr>
        <w:tab/>
        <w:t>fprintf(asm_code, "     jnz   %s \n", sLabel.c_str());</w:t>
      </w:r>
    </w:p>
    <w:p w:rsidR="003F1133" w:rsidRPr="003F1133" w:rsidRDefault="003F1133" w:rsidP="003F1133">
      <w:pPr>
        <w:rPr>
          <w:lang w:val="en-US"/>
        </w:rPr>
      </w:pPr>
      <w:r w:rsidRPr="003F1133">
        <w:rPr>
          <w:lang w:val="en-US"/>
        </w:rPr>
        <w:tab/>
        <w:t>fprintf(asm_code, "     mov   cx, di \n");</w:t>
      </w:r>
    </w:p>
    <w:p w:rsidR="003F1133" w:rsidRPr="003F1133" w:rsidRDefault="003F1133" w:rsidP="003F1133">
      <w:pPr>
        <w:rPr>
          <w:lang w:val="en-US"/>
        </w:rPr>
      </w:pPr>
      <w:r w:rsidRPr="003F1133">
        <w:rPr>
          <w:lang w:val="en-US"/>
        </w:rPr>
        <w:tab/>
        <w:t>fprintf(asm_code, "     dec   di \n");</w:t>
      </w:r>
    </w:p>
    <w:p w:rsidR="003F1133" w:rsidRPr="003F1133" w:rsidRDefault="003F1133" w:rsidP="003F1133">
      <w:pPr>
        <w:rPr>
          <w:lang w:val="en-US"/>
        </w:rPr>
      </w:pPr>
      <w:r w:rsidRPr="003F1133">
        <w:rPr>
          <w:lang w:val="en-US"/>
        </w:rPr>
        <w:tab/>
        <w:t>fprintf(asm_code, "     mov   ah, 2 \n");</w:t>
      </w:r>
    </w:p>
    <w:p w:rsidR="003F1133" w:rsidRPr="003F1133" w:rsidRDefault="003F1133" w:rsidP="003F1133">
      <w:pPr>
        <w:rPr>
          <w:lang w:val="en-US"/>
        </w:rPr>
      </w:pPr>
      <w:r w:rsidRPr="003F1133">
        <w:rPr>
          <w:lang w:val="en-US"/>
        </w:rPr>
        <w:tab/>
        <w:t>sLabel = generateAsmLabel();</w:t>
      </w:r>
    </w:p>
    <w:p w:rsidR="003F1133" w:rsidRPr="003F1133" w:rsidRDefault="003F1133" w:rsidP="003F1133">
      <w:pPr>
        <w:rPr>
          <w:lang w:val="en-US"/>
        </w:rPr>
      </w:pPr>
      <w:r w:rsidRPr="003F1133">
        <w:rPr>
          <w:lang w:val="en-US"/>
        </w:rPr>
        <w:tab/>
        <w:t>fprintf(asm_code, "%s: \n", sLabel.c_str());</w:t>
      </w:r>
    </w:p>
    <w:p w:rsidR="003F1133" w:rsidRPr="003F1133" w:rsidRDefault="003F1133" w:rsidP="003F1133">
      <w:pPr>
        <w:rPr>
          <w:lang w:val="en-US"/>
        </w:rPr>
      </w:pPr>
      <w:r w:rsidRPr="003F1133">
        <w:rPr>
          <w:lang w:val="en-US"/>
        </w:rPr>
        <w:tab/>
        <w:t>fprintf(asm_code, "     mov   dl, output[di] \n");</w:t>
      </w:r>
    </w:p>
    <w:p w:rsidR="003F1133" w:rsidRPr="003F1133" w:rsidRDefault="003F1133" w:rsidP="003F1133">
      <w:pPr>
        <w:rPr>
          <w:lang w:val="en-US"/>
        </w:rPr>
      </w:pPr>
      <w:r w:rsidRPr="003F1133">
        <w:rPr>
          <w:lang w:val="en-US"/>
        </w:rPr>
        <w:tab/>
        <w:t>fprintf(asm_code, "     dec   di \n");</w:t>
      </w:r>
    </w:p>
    <w:p w:rsidR="003F1133" w:rsidRPr="003F1133" w:rsidRDefault="003F1133" w:rsidP="003F1133">
      <w:pPr>
        <w:rPr>
          <w:lang w:val="en-US"/>
        </w:rPr>
      </w:pPr>
      <w:r w:rsidRPr="003F1133">
        <w:rPr>
          <w:lang w:val="en-US"/>
        </w:rPr>
        <w:tab/>
        <w:t>fprintf(asm_code, "     int   21h \n");</w:t>
      </w:r>
    </w:p>
    <w:p w:rsidR="003F1133" w:rsidRPr="003F1133" w:rsidRDefault="003F1133" w:rsidP="003F1133">
      <w:pPr>
        <w:rPr>
          <w:lang w:val="en-US"/>
        </w:rPr>
      </w:pPr>
      <w:r w:rsidRPr="003F1133">
        <w:rPr>
          <w:lang w:val="en-US"/>
        </w:rPr>
        <w:tab/>
        <w:t>fprintf(asm_code, "     loop  %s \n", sLabel.c_str());</w:t>
      </w:r>
    </w:p>
    <w:p w:rsidR="003F1133" w:rsidRPr="000E16B4" w:rsidRDefault="003F1133" w:rsidP="003F1133">
      <w:pPr>
        <w:rPr>
          <w:lang w:val="en-US"/>
        </w:rPr>
      </w:pPr>
      <w:r w:rsidRPr="000E16B4">
        <w:rPr>
          <w:lang w:val="en-US"/>
        </w:rPr>
        <w:t>}</w:t>
      </w:r>
    </w:p>
    <w:p w:rsidR="003F1133" w:rsidRPr="000E16B4" w:rsidRDefault="003F1133" w:rsidP="003F1133">
      <w:pPr>
        <w:rPr>
          <w:lang w:val="en-US"/>
        </w:rPr>
      </w:pPr>
    </w:p>
    <w:p w:rsidR="003F1133" w:rsidRPr="003F1133" w:rsidRDefault="003F1133" w:rsidP="003F1133">
      <w:pPr>
        <w:rPr>
          <w:lang w:val="en-US"/>
        </w:rPr>
      </w:pPr>
      <w:r w:rsidRPr="003F1133">
        <w:rPr>
          <w:lang w:val="en-US"/>
        </w:rPr>
        <w:t>void SyntaxParser::f_writeLiteral() {</w:t>
      </w:r>
    </w:p>
    <w:p w:rsidR="003F1133" w:rsidRPr="003F1133" w:rsidRDefault="003F1133" w:rsidP="003F1133">
      <w:pPr>
        <w:rPr>
          <w:lang w:val="en-US"/>
        </w:rPr>
      </w:pPr>
      <w:r w:rsidRPr="003F1133">
        <w:rPr>
          <w:lang w:val="en-US"/>
        </w:rPr>
        <w:tab/>
        <w:t>fprintf(asm_code, "; WRITE LITERAL \n");</w:t>
      </w:r>
    </w:p>
    <w:p w:rsidR="003F1133" w:rsidRPr="000E16B4" w:rsidRDefault="003F1133" w:rsidP="003F1133">
      <w:pPr>
        <w:rPr>
          <w:lang w:val="en-US"/>
        </w:rPr>
      </w:pPr>
      <w:r w:rsidRPr="003F1133">
        <w:rPr>
          <w:lang w:val="en-US"/>
        </w:rPr>
        <w:tab/>
      </w:r>
      <w:r w:rsidRPr="000E16B4">
        <w:rPr>
          <w:lang w:val="en-US"/>
        </w:rPr>
        <w:t>string text = generateAsmLabel();</w:t>
      </w:r>
    </w:p>
    <w:p w:rsidR="003F1133" w:rsidRPr="003F1133" w:rsidRDefault="003F1133" w:rsidP="003F1133">
      <w:pPr>
        <w:rPr>
          <w:lang w:val="en-US"/>
        </w:rPr>
      </w:pPr>
      <w:r w:rsidRPr="000E16B4">
        <w:rPr>
          <w:lang w:val="en-US"/>
        </w:rPr>
        <w:tab/>
      </w:r>
      <w:r w:rsidRPr="003F1133">
        <w:rPr>
          <w:lang w:val="en-US"/>
        </w:rPr>
        <w:t>fprintf(asm_variables, "%sp db \"%s$\" \n", text.c_str(), lexicalParser.literalsToken[t_n].c_str());</w:t>
      </w:r>
    </w:p>
    <w:p w:rsidR="003F1133" w:rsidRPr="003F1133" w:rsidRDefault="003F1133" w:rsidP="003F1133">
      <w:pPr>
        <w:rPr>
          <w:lang w:val="en-US"/>
        </w:rPr>
      </w:pPr>
      <w:r w:rsidRPr="003F1133">
        <w:rPr>
          <w:lang w:val="en-US"/>
        </w:rPr>
        <w:tab/>
        <w:t>fprintf(asm_code, "     lea   dx, %sp \n", text.c_str());</w:t>
      </w:r>
    </w:p>
    <w:p w:rsidR="003F1133" w:rsidRPr="003F1133" w:rsidRDefault="003F1133" w:rsidP="003F1133">
      <w:pPr>
        <w:rPr>
          <w:lang w:val="en-US"/>
        </w:rPr>
      </w:pPr>
      <w:r w:rsidRPr="003F1133">
        <w:rPr>
          <w:lang w:val="en-US"/>
        </w:rPr>
        <w:tab/>
        <w:t>fprintf(asm_code, "     mov   ah, 9 \n");</w:t>
      </w:r>
    </w:p>
    <w:p w:rsidR="003F1133" w:rsidRPr="003F1133" w:rsidRDefault="003F1133" w:rsidP="003F1133">
      <w:pPr>
        <w:rPr>
          <w:lang w:val="en-US"/>
        </w:rPr>
      </w:pPr>
      <w:r w:rsidRPr="003F1133">
        <w:rPr>
          <w:lang w:val="en-US"/>
        </w:rPr>
        <w:tab/>
        <w:t>fprintf(asm_code, "     int   21h \n");</w:t>
      </w:r>
    </w:p>
    <w:p w:rsidR="003F1133" w:rsidRPr="000E16B4" w:rsidRDefault="003F1133" w:rsidP="003F1133">
      <w:pPr>
        <w:rPr>
          <w:lang w:val="en-US"/>
        </w:rPr>
      </w:pPr>
      <w:r w:rsidRPr="000E16B4">
        <w:rPr>
          <w:lang w:val="en-US"/>
        </w:rPr>
        <w:t>}</w:t>
      </w:r>
    </w:p>
    <w:p w:rsidR="003F1133" w:rsidRPr="000E16B4" w:rsidRDefault="003F1133" w:rsidP="003F1133">
      <w:pPr>
        <w:rPr>
          <w:lang w:val="en-US"/>
        </w:rPr>
      </w:pPr>
    </w:p>
    <w:p w:rsidR="003F1133" w:rsidRPr="003F1133" w:rsidRDefault="003F1133" w:rsidP="003F1133">
      <w:pPr>
        <w:rPr>
          <w:lang w:val="en-US"/>
        </w:rPr>
      </w:pPr>
      <w:r w:rsidRPr="003F1133">
        <w:rPr>
          <w:lang w:val="en-US"/>
        </w:rPr>
        <w:t>void SyntaxParser::f_writeChar(int idenNum) {</w:t>
      </w:r>
    </w:p>
    <w:p w:rsidR="003F1133" w:rsidRPr="003F1133" w:rsidRDefault="003F1133" w:rsidP="003F1133">
      <w:pPr>
        <w:rPr>
          <w:lang w:val="en-US"/>
        </w:rPr>
      </w:pPr>
      <w:r w:rsidRPr="003F1133">
        <w:rPr>
          <w:lang w:val="en-US"/>
        </w:rPr>
        <w:tab/>
        <w:t>fprintf(asm_code, "; WRITE CHAR \n");</w:t>
      </w:r>
    </w:p>
    <w:p w:rsidR="003F1133" w:rsidRPr="003F1133" w:rsidRDefault="003F1133" w:rsidP="003F1133">
      <w:pPr>
        <w:rPr>
          <w:lang w:val="en-US"/>
        </w:rPr>
      </w:pPr>
      <w:r w:rsidRPr="003F1133">
        <w:rPr>
          <w:lang w:val="en-US"/>
        </w:rPr>
        <w:tab/>
        <w:t>fprintf(asm_code, "     mov   ax, 0 \n");</w:t>
      </w:r>
    </w:p>
    <w:p w:rsidR="003F1133" w:rsidRPr="003F1133" w:rsidRDefault="003F1133" w:rsidP="003F1133">
      <w:pPr>
        <w:rPr>
          <w:lang w:val="en-US"/>
        </w:rPr>
      </w:pPr>
      <w:r w:rsidRPr="003F1133">
        <w:rPr>
          <w:lang w:val="en-US"/>
        </w:rPr>
        <w:lastRenderedPageBreak/>
        <w:tab/>
        <w:t>fprintf(asm_code, "     mov   al, %s[di] \n", lexicalParser.identifiersToken[idenNum].name.c_str());</w:t>
      </w:r>
    </w:p>
    <w:p w:rsidR="003F1133" w:rsidRPr="003F1133" w:rsidRDefault="003F1133" w:rsidP="003F1133">
      <w:pPr>
        <w:rPr>
          <w:lang w:val="en-US"/>
        </w:rPr>
      </w:pPr>
      <w:r w:rsidRPr="003F1133">
        <w:rPr>
          <w:lang w:val="en-US"/>
        </w:rPr>
        <w:tab/>
        <w:t>fprintf(asm_code, "     mov   dl, al \n");</w:t>
      </w:r>
    </w:p>
    <w:p w:rsidR="003F1133" w:rsidRPr="003F1133" w:rsidRDefault="003F1133" w:rsidP="003F1133">
      <w:pPr>
        <w:rPr>
          <w:lang w:val="en-US"/>
        </w:rPr>
      </w:pPr>
      <w:r w:rsidRPr="003F1133">
        <w:rPr>
          <w:lang w:val="en-US"/>
        </w:rPr>
        <w:tab/>
        <w:t>fprintf(asm_code, "     mov   ah, 2 \n");</w:t>
      </w:r>
    </w:p>
    <w:p w:rsidR="003F1133" w:rsidRPr="003F1133" w:rsidRDefault="003F1133" w:rsidP="003F1133">
      <w:pPr>
        <w:rPr>
          <w:lang w:val="en-US"/>
        </w:rPr>
      </w:pPr>
      <w:r w:rsidRPr="003F1133">
        <w:rPr>
          <w:lang w:val="en-US"/>
        </w:rPr>
        <w:tab/>
        <w:t>fprintf(asm_code, "     int   21h \n");</w:t>
      </w:r>
    </w:p>
    <w:p w:rsidR="003F1133" w:rsidRPr="000E16B4" w:rsidRDefault="003F1133" w:rsidP="003F1133">
      <w:pPr>
        <w:rPr>
          <w:lang w:val="en-US"/>
        </w:rPr>
      </w:pPr>
      <w:r w:rsidRPr="000E16B4">
        <w:rPr>
          <w:lang w:val="en-US"/>
        </w:rPr>
        <w:t>}</w:t>
      </w:r>
    </w:p>
    <w:p w:rsidR="003F1133" w:rsidRPr="000E16B4" w:rsidRDefault="003F1133" w:rsidP="003F1133">
      <w:pPr>
        <w:rPr>
          <w:lang w:val="en-US"/>
        </w:rPr>
      </w:pPr>
    </w:p>
    <w:p w:rsidR="003F1133" w:rsidRPr="000E16B4" w:rsidRDefault="003F1133" w:rsidP="003F1133">
      <w:pPr>
        <w:rPr>
          <w:lang w:val="en-US"/>
        </w:rPr>
      </w:pPr>
      <w:r w:rsidRPr="000E16B4">
        <w:rPr>
          <w:lang w:val="en-US"/>
        </w:rPr>
        <w:t>void SyntaxParser::f_writeBool() {</w:t>
      </w:r>
    </w:p>
    <w:p w:rsidR="003F1133" w:rsidRPr="003F1133" w:rsidRDefault="003F1133" w:rsidP="003F1133">
      <w:pPr>
        <w:rPr>
          <w:lang w:val="en-US"/>
        </w:rPr>
      </w:pPr>
      <w:r w:rsidRPr="000E16B4">
        <w:rPr>
          <w:lang w:val="en-US"/>
        </w:rPr>
        <w:tab/>
      </w:r>
      <w:r w:rsidRPr="003F1133">
        <w:rPr>
          <w:lang w:val="en-US"/>
        </w:rPr>
        <w:t>string l0 = generateAsmLabel();</w:t>
      </w:r>
    </w:p>
    <w:p w:rsidR="003F1133" w:rsidRPr="003F1133" w:rsidRDefault="003F1133" w:rsidP="003F1133">
      <w:pPr>
        <w:rPr>
          <w:lang w:val="en-US"/>
        </w:rPr>
      </w:pPr>
      <w:r w:rsidRPr="003F1133">
        <w:rPr>
          <w:lang w:val="en-US"/>
        </w:rPr>
        <w:tab/>
        <w:t>string l1 = generateAsmLabel();</w:t>
      </w:r>
    </w:p>
    <w:p w:rsidR="003F1133" w:rsidRPr="003F1133" w:rsidRDefault="003F1133" w:rsidP="003F1133">
      <w:pPr>
        <w:rPr>
          <w:lang w:val="en-US"/>
        </w:rPr>
      </w:pPr>
      <w:r w:rsidRPr="003F1133">
        <w:rPr>
          <w:lang w:val="en-US"/>
        </w:rPr>
        <w:tab/>
        <w:t>fprintf(asm_code, "; WRITE BOOLEAN \n");</w:t>
      </w:r>
    </w:p>
    <w:p w:rsidR="003F1133" w:rsidRPr="003F1133" w:rsidRDefault="003F1133" w:rsidP="003F1133">
      <w:pPr>
        <w:rPr>
          <w:lang w:val="en-US"/>
        </w:rPr>
      </w:pPr>
      <w:r w:rsidRPr="003F1133">
        <w:rPr>
          <w:lang w:val="en-US"/>
        </w:rPr>
        <w:tab/>
        <w:t>fprintf(asm_code, "     pop   ax \n");</w:t>
      </w:r>
    </w:p>
    <w:p w:rsidR="003F1133" w:rsidRPr="003F1133" w:rsidRDefault="003F1133" w:rsidP="003F1133">
      <w:pPr>
        <w:rPr>
          <w:lang w:val="en-US"/>
        </w:rPr>
      </w:pPr>
      <w:r w:rsidRPr="003F1133">
        <w:rPr>
          <w:lang w:val="en-US"/>
        </w:rPr>
        <w:tab/>
        <w:t>fprintf(asm_code, "     cmp   ax, 0 \n");</w:t>
      </w:r>
    </w:p>
    <w:p w:rsidR="003F1133" w:rsidRPr="003F1133" w:rsidRDefault="003F1133" w:rsidP="003F1133">
      <w:pPr>
        <w:rPr>
          <w:lang w:val="en-US"/>
        </w:rPr>
      </w:pPr>
      <w:r w:rsidRPr="003F1133">
        <w:rPr>
          <w:lang w:val="en-US"/>
        </w:rPr>
        <w:tab/>
        <w:t>fprintf(asm_code, "     je    %s \n", l0.c_str());</w:t>
      </w:r>
    </w:p>
    <w:p w:rsidR="003F1133" w:rsidRPr="003F1133" w:rsidRDefault="003F1133" w:rsidP="003F1133">
      <w:pPr>
        <w:rPr>
          <w:lang w:val="en-US"/>
        </w:rPr>
      </w:pPr>
      <w:r w:rsidRPr="003F1133">
        <w:rPr>
          <w:lang w:val="en-US"/>
        </w:rPr>
        <w:tab/>
        <w:t>fprintf(asm_code, "     lea   dx, @@true \n");</w:t>
      </w:r>
    </w:p>
    <w:p w:rsidR="003F1133" w:rsidRPr="003F1133" w:rsidRDefault="003F1133" w:rsidP="003F1133">
      <w:pPr>
        <w:rPr>
          <w:lang w:val="en-US"/>
        </w:rPr>
      </w:pPr>
      <w:r w:rsidRPr="003F1133">
        <w:rPr>
          <w:lang w:val="en-US"/>
        </w:rPr>
        <w:tab/>
        <w:t>fprintf(asm_code, "     jmp   %s \n", l1.c_str());</w:t>
      </w:r>
    </w:p>
    <w:p w:rsidR="003F1133" w:rsidRPr="003F1133" w:rsidRDefault="003F1133" w:rsidP="003F1133">
      <w:pPr>
        <w:rPr>
          <w:lang w:val="en-US"/>
        </w:rPr>
      </w:pPr>
      <w:r w:rsidRPr="003F1133">
        <w:rPr>
          <w:lang w:val="en-US"/>
        </w:rPr>
        <w:tab/>
        <w:t>fprintf(asm_code, "%s: \n", l0.c_str());</w:t>
      </w:r>
    </w:p>
    <w:p w:rsidR="003F1133" w:rsidRPr="003F1133" w:rsidRDefault="003F1133" w:rsidP="003F1133">
      <w:pPr>
        <w:rPr>
          <w:lang w:val="en-US"/>
        </w:rPr>
      </w:pPr>
      <w:r w:rsidRPr="003F1133">
        <w:rPr>
          <w:lang w:val="en-US"/>
        </w:rPr>
        <w:tab/>
        <w:t>fprintf(asm_code, "     lea   dx, @@false \n");</w:t>
      </w:r>
    </w:p>
    <w:p w:rsidR="003F1133" w:rsidRPr="003F1133" w:rsidRDefault="003F1133" w:rsidP="003F1133">
      <w:pPr>
        <w:rPr>
          <w:lang w:val="en-US"/>
        </w:rPr>
      </w:pPr>
      <w:r w:rsidRPr="003F1133">
        <w:rPr>
          <w:lang w:val="en-US"/>
        </w:rPr>
        <w:tab/>
        <w:t>fprintf(asm_code, "%s: \n", l1.c_str());</w:t>
      </w:r>
    </w:p>
    <w:p w:rsidR="003F1133" w:rsidRPr="003F1133" w:rsidRDefault="003F1133" w:rsidP="003F1133">
      <w:pPr>
        <w:rPr>
          <w:lang w:val="en-US"/>
        </w:rPr>
      </w:pPr>
      <w:r w:rsidRPr="003F1133">
        <w:rPr>
          <w:lang w:val="en-US"/>
        </w:rPr>
        <w:tab/>
        <w:t>fprintf(asm_code, "     mov   ah, 9 \n");</w:t>
      </w:r>
    </w:p>
    <w:p w:rsidR="003F1133" w:rsidRPr="003F1133" w:rsidRDefault="003F1133" w:rsidP="003F1133">
      <w:pPr>
        <w:rPr>
          <w:lang w:val="en-US"/>
        </w:rPr>
      </w:pPr>
      <w:r w:rsidRPr="003F1133">
        <w:rPr>
          <w:lang w:val="en-US"/>
        </w:rPr>
        <w:tab/>
        <w:t>fprintf(asm_code, "     int   21h \n");</w:t>
      </w:r>
    </w:p>
    <w:p w:rsidR="003F1133" w:rsidRPr="000E16B4" w:rsidRDefault="003F1133" w:rsidP="003F1133">
      <w:pPr>
        <w:rPr>
          <w:lang w:val="en-US"/>
        </w:rPr>
      </w:pPr>
      <w:r w:rsidRPr="000E16B4">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void SyntaxParser::error(int errorCode, string oper) {</w:t>
      </w:r>
    </w:p>
    <w:p w:rsidR="003F1133" w:rsidRPr="003F1133" w:rsidRDefault="003F1133" w:rsidP="003F1133">
      <w:pPr>
        <w:rPr>
          <w:lang w:val="en-US"/>
        </w:rPr>
      </w:pPr>
      <w:r w:rsidRPr="003F1133">
        <w:rPr>
          <w:lang w:val="en-US"/>
        </w:rPr>
        <w:tab/>
        <w:t xml:space="preserve">printf("Current lexeme: %c%d . Operator: %s ", t_a, t_n, oper.c_str()); </w:t>
      </w:r>
    </w:p>
    <w:p w:rsidR="003F1133" w:rsidRPr="000E16B4" w:rsidRDefault="003F1133" w:rsidP="003F1133">
      <w:pPr>
        <w:rPr>
          <w:lang w:val="en-US"/>
        </w:rPr>
      </w:pPr>
      <w:r w:rsidRPr="003F1133">
        <w:rPr>
          <w:lang w:val="en-US"/>
        </w:rPr>
        <w:tab/>
      </w:r>
      <w:r w:rsidRPr="000E16B4">
        <w:rPr>
          <w:lang w:val="en-US"/>
        </w:rPr>
        <w:t>switch (errorCode) {</w:t>
      </w:r>
    </w:p>
    <w:p w:rsidR="003F1133" w:rsidRPr="003F1133" w:rsidRDefault="003F1133" w:rsidP="003F1133">
      <w:pPr>
        <w:rPr>
          <w:lang w:val="en-US"/>
        </w:rPr>
      </w:pPr>
      <w:r w:rsidRPr="000E16B4">
        <w:rPr>
          <w:lang w:val="en-US"/>
        </w:rPr>
        <w:tab/>
      </w:r>
      <w:r w:rsidRPr="000E16B4">
        <w:rPr>
          <w:lang w:val="en-US"/>
        </w:rPr>
        <w:tab/>
      </w:r>
      <w:r w:rsidRPr="003F1133">
        <w:rPr>
          <w:lang w:val="en-US"/>
        </w:rPr>
        <w:t>case 1: printf("Redefenition of identifier %s. \n", lexicalParser.identifiersToken[t_n].name.c_str()); break;</w:t>
      </w:r>
    </w:p>
    <w:p w:rsidR="003F1133" w:rsidRPr="003F1133" w:rsidRDefault="003F1133" w:rsidP="003F1133">
      <w:pPr>
        <w:rPr>
          <w:lang w:val="en-US"/>
        </w:rPr>
      </w:pPr>
      <w:r w:rsidRPr="003F1133">
        <w:rPr>
          <w:lang w:val="en-US"/>
        </w:rPr>
        <w:tab/>
      </w:r>
      <w:r w:rsidRPr="003F1133">
        <w:rPr>
          <w:lang w:val="en-US"/>
        </w:rPr>
        <w:tab/>
        <w:t>case 2: printf("Expected + or -. \n"); break;</w:t>
      </w:r>
    </w:p>
    <w:p w:rsidR="003F1133" w:rsidRPr="003F1133" w:rsidRDefault="003F1133" w:rsidP="003F1133">
      <w:pPr>
        <w:rPr>
          <w:lang w:val="en-US"/>
        </w:rPr>
      </w:pPr>
      <w:r w:rsidRPr="003F1133">
        <w:rPr>
          <w:lang w:val="en-US"/>
        </w:rPr>
        <w:tab/>
      </w:r>
      <w:r w:rsidRPr="003F1133">
        <w:rPr>
          <w:lang w:val="en-US"/>
        </w:rPr>
        <w:tab/>
        <w:t>case 3: printf("Expected * or /. \n"); break;</w:t>
      </w:r>
    </w:p>
    <w:p w:rsidR="003F1133" w:rsidRPr="003F1133" w:rsidRDefault="003F1133" w:rsidP="003F1133">
      <w:pPr>
        <w:rPr>
          <w:lang w:val="en-US"/>
        </w:rPr>
      </w:pPr>
      <w:r w:rsidRPr="003F1133">
        <w:rPr>
          <w:lang w:val="en-US"/>
        </w:rPr>
        <w:tab/>
      </w:r>
      <w:r w:rsidRPr="003F1133">
        <w:rPr>
          <w:lang w:val="en-US"/>
        </w:rPr>
        <w:tab/>
        <w:t>case 4: printf("Expected ]. \n"); break;</w:t>
      </w:r>
    </w:p>
    <w:p w:rsidR="003F1133" w:rsidRPr="003F1133" w:rsidRDefault="003F1133" w:rsidP="003F1133">
      <w:pPr>
        <w:rPr>
          <w:lang w:val="en-US"/>
        </w:rPr>
      </w:pPr>
      <w:r w:rsidRPr="003F1133">
        <w:rPr>
          <w:lang w:val="en-US"/>
        </w:rPr>
        <w:tab/>
      </w:r>
      <w:r w:rsidRPr="003F1133">
        <w:rPr>
          <w:lang w:val="en-US"/>
        </w:rPr>
        <w:tab/>
        <w:t>case 5: printf("Expected ). \n"); break;</w:t>
      </w:r>
    </w:p>
    <w:p w:rsidR="003F1133" w:rsidRPr="003F1133" w:rsidRDefault="003F1133" w:rsidP="003F1133">
      <w:pPr>
        <w:rPr>
          <w:lang w:val="en-US"/>
        </w:rPr>
      </w:pPr>
      <w:r w:rsidRPr="003F1133">
        <w:rPr>
          <w:lang w:val="en-US"/>
        </w:rPr>
        <w:tab/>
      </w:r>
      <w:r w:rsidRPr="003F1133">
        <w:rPr>
          <w:lang w:val="en-US"/>
        </w:rPr>
        <w:tab/>
        <w:t>case 6: printf("Expected or. \n"); break;</w:t>
      </w:r>
    </w:p>
    <w:p w:rsidR="003F1133" w:rsidRPr="003F1133" w:rsidRDefault="003F1133" w:rsidP="003F1133">
      <w:pPr>
        <w:rPr>
          <w:lang w:val="en-US"/>
        </w:rPr>
      </w:pPr>
      <w:r w:rsidRPr="003F1133">
        <w:rPr>
          <w:lang w:val="en-US"/>
        </w:rPr>
        <w:tab/>
      </w:r>
      <w:r w:rsidRPr="003F1133">
        <w:rPr>
          <w:lang w:val="en-US"/>
        </w:rPr>
        <w:tab/>
        <w:t>case 7: printf("Expected and. \n"); break;</w:t>
      </w:r>
    </w:p>
    <w:p w:rsidR="003F1133" w:rsidRPr="003F1133" w:rsidRDefault="003F1133" w:rsidP="003F1133">
      <w:pPr>
        <w:rPr>
          <w:lang w:val="en-US"/>
        </w:rPr>
      </w:pPr>
      <w:r w:rsidRPr="003F1133">
        <w:rPr>
          <w:lang w:val="en-US"/>
        </w:rPr>
        <w:tab/>
      </w:r>
      <w:r w:rsidRPr="003F1133">
        <w:rPr>
          <w:lang w:val="en-US"/>
        </w:rPr>
        <w:tab/>
        <w:t>case 8: printf("Expected compare operation. \n"); break;</w:t>
      </w:r>
    </w:p>
    <w:p w:rsidR="003F1133" w:rsidRPr="003F1133" w:rsidRDefault="003F1133" w:rsidP="003F1133">
      <w:pPr>
        <w:rPr>
          <w:lang w:val="en-US"/>
        </w:rPr>
      </w:pPr>
      <w:r w:rsidRPr="003F1133">
        <w:rPr>
          <w:lang w:val="en-US"/>
        </w:rPr>
        <w:tab/>
      </w:r>
      <w:r w:rsidRPr="003F1133">
        <w:rPr>
          <w:lang w:val="en-US"/>
        </w:rPr>
        <w:tab/>
        <w:t>case 9: printf("Expected program \n"); break;</w:t>
      </w:r>
    </w:p>
    <w:p w:rsidR="003F1133" w:rsidRPr="003F1133" w:rsidRDefault="003F1133" w:rsidP="003F1133">
      <w:pPr>
        <w:rPr>
          <w:lang w:val="en-US"/>
        </w:rPr>
      </w:pPr>
      <w:r w:rsidRPr="003F1133">
        <w:rPr>
          <w:lang w:val="en-US"/>
        </w:rPr>
        <w:tab/>
      </w:r>
      <w:r w:rsidRPr="003F1133">
        <w:rPr>
          <w:lang w:val="en-US"/>
        </w:rPr>
        <w:tab/>
        <w:t>case 10: printf("Expected %prograt_name% \n"); break;</w:t>
      </w:r>
    </w:p>
    <w:p w:rsidR="003F1133" w:rsidRPr="003F1133" w:rsidRDefault="003F1133" w:rsidP="003F1133">
      <w:pPr>
        <w:rPr>
          <w:lang w:val="en-US"/>
        </w:rPr>
      </w:pPr>
      <w:r w:rsidRPr="003F1133">
        <w:rPr>
          <w:lang w:val="en-US"/>
        </w:rPr>
        <w:tab/>
      </w:r>
      <w:r w:rsidRPr="003F1133">
        <w:rPr>
          <w:lang w:val="en-US"/>
        </w:rPr>
        <w:tab/>
        <w:t>case 11: printf("Expected .. \n"); break;</w:t>
      </w:r>
    </w:p>
    <w:p w:rsidR="003F1133" w:rsidRPr="003F1133" w:rsidRDefault="003F1133" w:rsidP="003F1133">
      <w:pPr>
        <w:rPr>
          <w:lang w:val="en-US"/>
        </w:rPr>
      </w:pPr>
      <w:r w:rsidRPr="003F1133">
        <w:rPr>
          <w:lang w:val="en-US"/>
        </w:rPr>
        <w:tab/>
      </w:r>
      <w:r w:rsidRPr="003F1133">
        <w:rPr>
          <w:lang w:val="en-US"/>
        </w:rPr>
        <w:tab/>
        <w:t>case 12: printf("Expected var \n"); break;</w:t>
      </w:r>
    </w:p>
    <w:p w:rsidR="003F1133" w:rsidRPr="003F1133" w:rsidRDefault="003F1133" w:rsidP="003F1133">
      <w:pPr>
        <w:rPr>
          <w:lang w:val="en-US"/>
        </w:rPr>
      </w:pPr>
      <w:r w:rsidRPr="003F1133">
        <w:rPr>
          <w:lang w:val="en-US"/>
        </w:rPr>
        <w:tab/>
      </w:r>
      <w:r w:rsidRPr="003F1133">
        <w:rPr>
          <w:lang w:val="en-US"/>
        </w:rPr>
        <w:tab/>
        <w:t>case 13: printf("Expected identifier. \n"); break;</w:t>
      </w:r>
    </w:p>
    <w:p w:rsidR="003F1133" w:rsidRPr="003F1133" w:rsidRDefault="003F1133" w:rsidP="003F1133">
      <w:pPr>
        <w:rPr>
          <w:lang w:val="en-US"/>
        </w:rPr>
      </w:pPr>
      <w:r w:rsidRPr="003F1133">
        <w:rPr>
          <w:lang w:val="en-US"/>
        </w:rPr>
        <w:tab/>
      </w:r>
      <w:r w:rsidRPr="003F1133">
        <w:rPr>
          <w:lang w:val="en-US"/>
        </w:rPr>
        <w:tab/>
        <w:t>case 14: printf("Expected ,. \n"); break;</w:t>
      </w:r>
    </w:p>
    <w:p w:rsidR="003F1133" w:rsidRPr="003F1133" w:rsidRDefault="003F1133" w:rsidP="003F1133">
      <w:pPr>
        <w:rPr>
          <w:lang w:val="en-US"/>
        </w:rPr>
      </w:pPr>
      <w:r w:rsidRPr="003F1133">
        <w:rPr>
          <w:lang w:val="en-US"/>
        </w:rPr>
        <w:tab/>
      </w:r>
      <w:r w:rsidRPr="003F1133">
        <w:rPr>
          <w:lang w:val="en-US"/>
        </w:rPr>
        <w:tab/>
        <w:t>case 15: printf("Expected :. \n"); break;</w:t>
      </w:r>
    </w:p>
    <w:p w:rsidR="003F1133" w:rsidRPr="003F1133" w:rsidRDefault="003F1133" w:rsidP="003F1133">
      <w:pPr>
        <w:rPr>
          <w:lang w:val="en-US"/>
        </w:rPr>
      </w:pPr>
      <w:r w:rsidRPr="003F1133">
        <w:rPr>
          <w:lang w:val="en-US"/>
        </w:rPr>
        <w:tab/>
      </w:r>
      <w:r w:rsidRPr="003F1133">
        <w:rPr>
          <w:lang w:val="en-US"/>
        </w:rPr>
        <w:tab/>
        <w:t>case 16: printf("Expected ;. \n"); break;</w:t>
      </w:r>
    </w:p>
    <w:p w:rsidR="003F1133" w:rsidRPr="003F1133" w:rsidRDefault="003F1133" w:rsidP="003F1133">
      <w:pPr>
        <w:rPr>
          <w:lang w:val="en-US"/>
        </w:rPr>
      </w:pPr>
      <w:r w:rsidRPr="003F1133">
        <w:rPr>
          <w:lang w:val="en-US"/>
        </w:rPr>
        <w:tab/>
      </w:r>
      <w:r w:rsidRPr="003F1133">
        <w:rPr>
          <w:lang w:val="en-US"/>
        </w:rPr>
        <w:tab/>
        <w:t>case 17: printf("Expected identifier or begin. \n"); break;</w:t>
      </w:r>
    </w:p>
    <w:p w:rsidR="003F1133" w:rsidRPr="000E16B4" w:rsidRDefault="003F1133" w:rsidP="003F1133">
      <w:pPr>
        <w:rPr>
          <w:lang w:val="en-US"/>
        </w:rPr>
      </w:pPr>
      <w:r w:rsidRPr="003F1133">
        <w:rPr>
          <w:lang w:val="en-US"/>
        </w:rPr>
        <w:tab/>
      </w:r>
      <w:r w:rsidRPr="003F1133">
        <w:rPr>
          <w:lang w:val="en-US"/>
        </w:rPr>
        <w:tab/>
        <w:t xml:space="preserve">case 18: printf("Expected %type_name%. </w:t>
      </w:r>
      <w:r w:rsidRPr="000E16B4">
        <w:rPr>
          <w:lang w:val="en-US"/>
        </w:rPr>
        <w:t>\n"); break;</w:t>
      </w:r>
    </w:p>
    <w:p w:rsidR="003F1133" w:rsidRPr="003F1133" w:rsidRDefault="003F1133" w:rsidP="003F1133">
      <w:pPr>
        <w:rPr>
          <w:lang w:val="en-US"/>
        </w:rPr>
      </w:pPr>
      <w:r w:rsidRPr="000E16B4">
        <w:rPr>
          <w:lang w:val="en-US"/>
        </w:rPr>
        <w:tab/>
      </w:r>
      <w:r w:rsidRPr="000E16B4">
        <w:rPr>
          <w:lang w:val="en-US"/>
        </w:rPr>
        <w:tab/>
      </w:r>
      <w:r w:rsidRPr="003F1133">
        <w:rPr>
          <w:lang w:val="en-US"/>
        </w:rPr>
        <w:t>case 19: printf("Expected array. \n"); break;</w:t>
      </w:r>
    </w:p>
    <w:p w:rsidR="003F1133" w:rsidRPr="003F1133" w:rsidRDefault="003F1133" w:rsidP="003F1133">
      <w:pPr>
        <w:rPr>
          <w:lang w:val="en-US"/>
        </w:rPr>
      </w:pPr>
      <w:r w:rsidRPr="003F1133">
        <w:rPr>
          <w:lang w:val="en-US"/>
        </w:rPr>
        <w:tab/>
      </w:r>
      <w:r w:rsidRPr="003F1133">
        <w:rPr>
          <w:lang w:val="en-US"/>
        </w:rPr>
        <w:tab/>
        <w:t>case 20: printf("Expected [. \n"); break;</w:t>
      </w:r>
    </w:p>
    <w:p w:rsidR="003F1133" w:rsidRPr="003F1133" w:rsidRDefault="003F1133" w:rsidP="003F1133">
      <w:pPr>
        <w:rPr>
          <w:lang w:val="en-US"/>
        </w:rPr>
      </w:pPr>
      <w:r w:rsidRPr="003F1133">
        <w:rPr>
          <w:lang w:val="en-US"/>
        </w:rPr>
        <w:tab/>
      </w:r>
      <w:r w:rsidRPr="003F1133">
        <w:rPr>
          <w:lang w:val="en-US"/>
        </w:rPr>
        <w:tab/>
        <w:t>case 21: printf("Expected number. \n"); break;</w:t>
      </w:r>
    </w:p>
    <w:p w:rsidR="003F1133" w:rsidRPr="003F1133" w:rsidRDefault="003F1133" w:rsidP="003F1133">
      <w:pPr>
        <w:rPr>
          <w:lang w:val="en-US"/>
        </w:rPr>
      </w:pPr>
      <w:r w:rsidRPr="003F1133">
        <w:rPr>
          <w:lang w:val="en-US"/>
        </w:rPr>
        <w:tab/>
      </w:r>
      <w:r w:rsidRPr="003F1133">
        <w:rPr>
          <w:lang w:val="en-US"/>
        </w:rPr>
        <w:tab/>
        <w:t>case 22: printf("Expected of. \n"); break;</w:t>
      </w:r>
    </w:p>
    <w:p w:rsidR="003F1133" w:rsidRPr="003F1133" w:rsidRDefault="003F1133" w:rsidP="003F1133">
      <w:pPr>
        <w:rPr>
          <w:lang w:val="en-US"/>
        </w:rPr>
      </w:pPr>
      <w:r w:rsidRPr="003F1133">
        <w:rPr>
          <w:lang w:val="en-US"/>
        </w:rPr>
        <w:tab/>
      </w:r>
      <w:r w:rsidRPr="003F1133">
        <w:rPr>
          <w:lang w:val="en-US"/>
        </w:rPr>
        <w:tab/>
        <w:t>case 23: printf("Undeclared identifier %s. \n", lexicalParser.identifiersToken[t_n].name.c_str()); break;</w:t>
      </w:r>
    </w:p>
    <w:p w:rsidR="003F1133" w:rsidRPr="003F1133" w:rsidRDefault="003F1133" w:rsidP="003F1133">
      <w:pPr>
        <w:rPr>
          <w:lang w:val="en-US"/>
        </w:rPr>
      </w:pPr>
      <w:r w:rsidRPr="003F1133">
        <w:rPr>
          <w:lang w:val="en-US"/>
        </w:rPr>
        <w:tab/>
      </w:r>
      <w:r w:rsidRPr="003F1133">
        <w:rPr>
          <w:lang w:val="en-US"/>
        </w:rPr>
        <w:tab/>
        <w:t>case 24: printf("Expected begin. \n"); break;</w:t>
      </w:r>
    </w:p>
    <w:p w:rsidR="003F1133" w:rsidRPr="003F1133" w:rsidRDefault="003F1133" w:rsidP="003F1133">
      <w:pPr>
        <w:rPr>
          <w:lang w:val="en-US"/>
        </w:rPr>
      </w:pPr>
      <w:r w:rsidRPr="003F1133">
        <w:rPr>
          <w:lang w:val="en-US"/>
        </w:rPr>
        <w:tab/>
      </w:r>
      <w:r w:rsidRPr="003F1133">
        <w:rPr>
          <w:lang w:val="en-US"/>
        </w:rPr>
        <w:tab/>
        <w:t>case 25: printf("Expected (. \n"); break;</w:t>
      </w:r>
    </w:p>
    <w:p w:rsidR="003F1133" w:rsidRPr="003F1133" w:rsidRDefault="003F1133" w:rsidP="003F1133">
      <w:pPr>
        <w:rPr>
          <w:lang w:val="en-US"/>
        </w:rPr>
      </w:pPr>
      <w:r w:rsidRPr="003F1133">
        <w:rPr>
          <w:lang w:val="en-US"/>
        </w:rPr>
        <w:lastRenderedPageBreak/>
        <w:tab/>
      </w:r>
      <w:r w:rsidRPr="003F1133">
        <w:rPr>
          <w:lang w:val="en-US"/>
        </w:rPr>
        <w:tab/>
        <w:t>case 26: printf("Expected then. \n"); break;</w:t>
      </w:r>
    </w:p>
    <w:p w:rsidR="003F1133" w:rsidRPr="003F1133" w:rsidRDefault="003F1133" w:rsidP="003F1133">
      <w:pPr>
        <w:rPr>
          <w:lang w:val="en-US"/>
        </w:rPr>
      </w:pPr>
      <w:r w:rsidRPr="003F1133">
        <w:rPr>
          <w:lang w:val="en-US"/>
        </w:rPr>
        <w:tab/>
      </w:r>
      <w:r w:rsidRPr="003F1133">
        <w:rPr>
          <w:lang w:val="en-US"/>
        </w:rPr>
        <w:tab/>
        <w:t>case 27: printf("Unexpected [. \n"); break;</w:t>
      </w:r>
    </w:p>
    <w:p w:rsidR="003F1133" w:rsidRPr="003F1133" w:rsidRDefault="003F1133" w:rsidP="003F1133">
      <w:pPr>
        <w:rPr>
          <w:lang w:val="en-US"/>
        </w:rPr>
      </w:pPr>
      <w:r w:rsidRPr="003F1133">
        <w:rPr>
          <w:lang w:val="en-US"/>
        </w:rPr>
        <w:tab/>
      </w:r>
      <w:r w:rsidRPr="003F1133">
        <w:rPr>
          <w:lang w:val="en-US"/>
        </w:rPr>
        <w:tab/>
        <w:t>case 28: printf("Expected =. \n"); break;</w:t>
      </w:r>
    </w:p>
    <w:p w:rsidR="003F1133" w:rsidRPr="003F1133" w:rsidRDefault="003F1133" w:rsidP="003F1133">
      <w:pPr>
        <w:rPr>
          <w:lang w:val="en-US"/>
        </w:rPr>
      </w:pPr>
      <w:r w:rsidRPr="003F1133">
        <w:rPr>
          <w:lang w:val="en-US"/>
        </w:rPr>
        <w:tab/>
      </w:r>
      <w:r w:rsidRPr="003F1133">
        <w:rPr>
          <w:lang w:val="en-US"/>
        </w:rPr>
        <w:tab/>
        <w:t>case 29: printf("Expected do. \n"); break;</w:t>
      </w:r>
    </w:p>
    <w:p w:rsidR="003F1133" w:rsidRPr="003F1133" w:rsidRDefault="003F1133" w:rsidP="003F1133">
      <w:pPr>
        <w:rPr>
          <w:lang w:val="en-US"/>
        </w:rPr>
      </w:pPr>
      <w:r w:rsidRPr="003F1133">
        <w:rPr>
          <w:lang w:val="en-US"/>
        </w:rPr>
        <w:tab/>
      </w:r>
      <w:r w:rsidRPr="003F1133">
        <w:rPr>
          <w:lang w:val="en-US"/>
        </w:rPr>
        <w:tab/>
        <w:t>case 30: printf("Expected true or false in assignment. \n"); break;</w:t>
      </w:r>
    </w:p>
    <w:p w:rsidR="003F1133" w:rsidRPr="000E16B4" w:rsidRDefault="003F1133" w:rsidP="003F1133">
      <w:pPr>
        <w:rPr>
          <w:lang w:val="en-US"/>
        </w:rPr>
      </w:pPr>
      <w:r w:rsidRPr="003F1133">
        <w:rPr>
          <w:lang w:val="en-US"/>
        </w:rPr>
        <w:tab/>
      </w:r>
      <w:r w:rsidRPr="003F1133">
        <w:rPr>
          <w:lang w:val="en-US"/>
        </w:rPr>
        <w:tab/>
        <w:t xml:space="preserve">case 31: printf("Expected end. </w:t>
      </w:r>
      <w:r w:rsidRPr="000E16B4">
        <w:rPr>
          <w:lang w:val="en-US"/>
        </w:rPr>
        <w:t>\n"); break;</w:t>
      </w:r>
    </w:p>
    <w:p w:rsidR="003F1133" w:rsidRPr="003F1133" w:rsidRDefault="003F1133" w:rsidP="003F1133">
      <w:pPr>
        <w:rPr>
          <w:lang w:val="en-US"/>
        </w:rPr>
      </w:pPr>
      <w:r w:rsidRPr="000E16B4">
        <w:rPr>
          <w:lang w:val="en-US"/>
        </w:rPr>
        <w:tab/>
      </w:r>
      <w:r w:rsidRPr="000E16B4">
        <w:rPr>
          <w:lang w:val="en-US"/>
        </w:rPr>
        <w:tab/>
      </w:r>
      <w:r w:rsidRPr="003F1133">
        <w:rPr>
          <w:lang w:val="en-US"/>
        </w:rPr>
        <w:t>case 32: printf("Expected }."); break;</w:t>
      </w:r>
    </w:p>
    <w:p w:rsidR="003F1133" w:rsidRPr="003F1133" w:rsidRDefault="003F1133" w:rsidP="003F1133">
      <w:pPr>
        <w:rPr>
          <w:lang w:val="en-US"/>
        </w:rPr>
      </w:pPr>
      <w:r w:rsidRPr="003F1133">
        <w:rPr>
          <w:lang w:val="en-US"/>
        </w:rPr>
        <w:tab/>
      </w:r>
      <w:r w:rsidRPr="003F1133">
        <w:rPr>
          <w:lang w:val="en-US"/>
        </w:rPr>
        <w:tab/>
        <w:t>case 33: printf("Expected {."); break;</w:t>
      </w:r>
    </w:p>
    <w:p w:rsidR="003F1133" w:rsidRPr="000E16B4" w:rsidRDefault="003F1133" w:rsidP="003F1133">
      <w:pPr>
        <w:rPr>
          <w:lang w:val="en-US"/>
        </w:rPr>
      </w:pPr>
      <w:r w:rsidRPr="003F1133">
        <w:rPr>
          <w:lang w:val="en-US"/>
        </w:rPr>
        <w:tab/>
      </w:r>
      <w:r w:rsidRPr="000E16B4">
        <w:rPr>
          <w:lang w:val="en-US"/>
        </w:rPr>
        <w:t>}</w:t>
      </w:r>
    </w:p>
    <w:p w:rsidR="003F1133" w:rsidRPr="003F1133" w:rsidRDefault="003F1133" w:rsidP="003F1133">
      <w:pPr>
        <w:rPr>
          <w:lang w:val="en-US"/>
        </w:rPr>
      </w:pPr>
      <w:r w:rsidRPr="000E16B4">
        <w:rPr>
          <w:lang w:val="en-US"/>
        </w:rPr>
        <w:tab/>
      </w:r>
      <w:r w:rsidRPr="003F1133">
        <w:rPr>
          <w:lang w:val="en-US"/>
        </w:rPr>
        <w:t>fclose(asm_code);</w:t>
      </w:r>
    </w:p>
    <w:p w:rsidR="003F1133" w:rsidRPr="003F1133" w:rsidRDefault="003F1133" w:rsidP="003F1133">
      <w:pPr>
        <w:rPr>
          <w:lang w:val="en-US"/>
        </w:rPr>
      </w:pPr>
      <w:r w:rsidRPr="003F1133">
        <w:rPr>
          <w:lang w:val="en-US"/>
        </w:rPr>
        <w:tab/>
        <w:t>fclose(asm_variables);</w:t>
      </w:r>
    </w:p>
    <w:p w:rsidR="003F1133" w:rsidRPr="000E16B4" w:rsidRDefault="003F1133" w:rsidP="003F1133">
      <w:pPr>
        <w:rPr>
          <w:lang w:val="en-US"/>
        </w:rPr>
      </w:pPr>
      <w:r w:rsidRPr="003F1133">
        <w:rPr>
          <w:lang w:val="en-US"/>
        </w:rPr>
        <w:tab/>
      </w:r>
      <w:r w:rsidRPr="000E16B4">
        <w:rPr>
          <w:lang w:val="en-US"/>
        </w:rPr>
        <w:t>exit(1);</w:t>
      </w:r>
    </w:p>
    <w:p w:rsidR="003F1133" w:rsidRPr="000E16B4" w:rsidRDefault="003F1133" w:rsidP="003F1133">
      <w:pPr>
        <w:rPr>
          <w:lang w:val="en-US"/>
        </w:rPr>
      </w:pPr>
      <w:r w:rsidRPr="000E16B4">
        <w:rPr>
          <w:lang w:val="en-US"/>
        </w:rPr>
        <w:t>}</w:t>
      </w:r>
    </w:p>
    <w:p w:rsidR="003F1133" w:rsidRPr="000E16B4" w:rsidRDefault="003F1133" w:rsidP="003F1133">
      <w:pPr>
        <w:rPr>
          <w:lang w:val="en-US"/>
        </w:rPr>
      </w:pPr>
    </w:p>
    <w:p w:rsidR="003F1133" w:rsidRPr="003F1133" w:rsidRDefault="003F1133" w:rsidP="003F1133">
      <w:pPr>
        <w:rPr>
          <w:lang w:val="en-US"/>
        </w:rPr>
      </w:pPr>
      <w:r w:rsidRPr="003F1133">
        <w:rPr>
          <w:lang w:val="en-US"/>
        </w:rPr>
        <w:t>// &lt;repeat&gt; -&gt; 'repeat' &lt;operator&gt; 'until' El</w:t>
      </w:r>
    </w:p>
    <w:p w:rsidR="003F1133" w:rsidRPr="003F1133" w:rsidRDefault="003F1133" w:rsidP="003F1133">
      <w:pPr>
        <w:rPr>
          <w:lang w:val="en-US"/>
        </w:rPr>
      </w:pPr>
      <w:r w:rsidRPr="003F1133">
        <w:rPr>
          <w:lang w:val="en-US"/>
        </w:rPr>
        <w:t>void SyntaxParser::f_repeat() {</w:t>
      </w:r>
    </w:p>
    <w:p w:rsidR="003F1133" w:rsidRPr="003F1133" w:rsidRDefault="003F1133" w:rsidP="003F1133">
      <w:pPr>
        <w:rPr>
          <w:lang w:val="en-US"/>
        </w:rPr>
      </w:pPr>
      <w:r w:rsidRPr="003F1133">
        <w:rPr>
          <w:lang w:val="en-US"/>
        </w:rPr>
        <w:tab/>
        <w:t>fprintf(asm_code, "; REPEAT() \n");</w:t>
      </w:r>
    </w:p>
    <w:p w:rsidR="003F1133" w:rsidRPr="003F1133" w:rsidRDefault="003F1133" w:rsidP="003F1133">
      <w:pPr>
        <w:rPr>
          <w:lang w:val="en-US"/>
        </w:rPr>
      </w:pPr>
      <w:r w:rsidRPr="003F1133">
        <w:rPr>
          <w:lang w:val="en-US"/>
        </w:rPr>
        <w:tab/>
        <w:t>string lstart = generateAsmLabel();</w:t>
      </w:r>
    </w:p>
    <w:p w:rsidR="003F1133" w:rsidRPr="003F1133" w:rsidRDefault="003F1133" w:rsidP="003F1133">
      <w:pPr>
        <w:rPr>
          <w:lang w:val="en-US"/>
        </w:rPr>
      </w:pPr>
      <w:r w:rsidRPr="003F1133">
        <w:rPr>
          <w:lang w:val="en-US"/>
        </w:rPr>
        <w:tab/>
        <w:t>scan(true);</w:t>
      </w:r>
    </w:p>
    <w:p w:rsidR="003F1133" w:rsidRPr="003F1133" w:rsidRDefault="003F1133" w:rsidP="003F1133">
      <w:pPr>
        <w:rPr>
          <w:lang w:val="en-US"/>
        </w:rPr>
      </w:pPr>
      <w:r w:rsidRPr="003F1133">
        <w:rPr>
          <w:lang w:val="en-US"/>
        </w:rPr>
        <w:tab/>
        <w:t xml:space="preserve">fprintf(asm_code, "%s:", lstart.c_str()); </w:t>
      </w:r>
    </w:p>
    <w:p w:rsidR="003F1133" w:rsidRPr="003F1133" w:rsidRDefault="003F1133" w:rsidP="003F1133">
      <w:pPr>
        <w:rPr>
          <w:lang w:val="en-US"/>
        </w:rPr>
      </w:pPr>
      <w:r w:rsidRPr="003F1133">
        <w:rPr>
          <w:lang w:val="en-US"/>
        </w:rPr>
        <w:tab/>
        <w:t>scan(false);</w:t>
      </w:r>
    </w:p>
    <w:p w:rsidR="003F1133" w:rsidRPr="003F1133" w:rsidRDefault="003F1133" w:rsidP="003F1133">
      <w:pPr>
        <w:rPr>
          <w:lang w:val="en-US"/>
        </w:rPr>
      </w:pPr>
      <w:r w:rsidRPr="003F1133">
        <w:rPr>
          <w:lang w:val="en-US"/>
        </w:rPr>
        <w:tab/>
        <w:t>while (!((t_a == 'K') &amp;&amp; (t_n == 29))) { // 'until'</w:t>
      </w:r>
    </w:p>
    <w:p w:rsidR="003F1133" w:rsidRPr="000E16B4" w:rsidRDefault="003F1133" w:rsidP="003F1133">
      <w:pPr>
        <w:rPr>
          <w:lang w:val="en-US"/>
        </w:rPr>
      </w:pPr>
      <w:r w:rsidRPr="003F1133">
        <w:rPr>
          <w:lang w:val="en-US"/>
        </w:rPr>
        <w:tab/>
      </w:r>
      <w:r w:rsidRPr="003F1133">
        <w:rPr>
          <w:lang w:val="en-US"/>
        </w:rPr>
        <w:tab/>
      </w:r>
      <w:r w:rsidRPr="000E16B4">
        <w:rPr>
          <w:lang w:val="en-US"/>
        </w:rPr>
        <w:t>f_operator();</w:t>
      </w:r>
    </w:p>
    <w:p w:rsidR="003F1133" w:rsidRPr="000E16B4" w:rsidRDefault="003F1133" w:rsidP="003F1133">
      <w:pPr>
        <w:rPr>
          <w:lang w:val="en-US"/>
        </w:rPr>
      </w:pPr>
      <w:r w:rsidRPr="000E16B4">
        <w:rPr>
          <w:lang w:val="en-US"/>
        </w:rPr>
        <w:tab/>
      </w:r>
      <w:r w:rsidRPr="000E16B4">
        <w:rPr>
          <w:lang w:val="en-US"/>
        </w:rPr>
        <w:tab/>
        <w:t>scan(true);</w:t>
      </w:r>
    </w:p>
    <w:p w:rsidR="003F1133" w:rsidRPr="003F1133" w:rsidRDefault="003F1133" w:rsidP="003F1133">
      <w:pPr>
        <w:rPr>
          <w:lang w:val="en-US"/>
        </w:rPr>
      </w:pPr>
      <w:r w:rsidRPr="000E16B4">
        <w:rPr>
          <w:lang w:val="en-US"/>
        </w:rPr>
        <w:tab/>
      </w:r>
      <w:r w:rsidRPr="000E16B4">
        <w:rPr>
          <w:lang w:val="en-US"/>
        </w:rPr>
        <w:tab/>
      </w:r>
      <w:r w:rsidRPr="003F1133">
        <w:rPr>
          <w:lang w:val="en-US"/>
        </w:rPr>
        <w:t>if (!((t_a == 'R') &amp;&amp; (t_n == 15))) // ';'</w:t>
      </w:r>
    </w:p>
    <w:p w:rsidR="003F1133" w:rsidRPr="000E16B4" w:rsidRDefault="003F1133" w:rsidP="003F1133">
      <w:pPr>
        <w:rPr>
          <w:lang w:val="en-US"/>
        </w:rPr>
      </w:pPr>
      <w:r w:rsidRPr="003F1133">
        <w:rPr>
          <w:lang w:val="en-US"/>
        </w:rPr>
        <w:tab/>
      </w:r>
      <w:r w:rsidRPr="003F1133">
        <w:rPr>
          <w:lang w:val="en-US"/>
        </w:rPr>
        <w:tab/>
      </w:r>
      <w:r w:rsidRPr="003F1133">
        <w:rPr>
          <w:lang w:val="en-US"/>
        </w:rPr>
        <w:tab/>
      </w:r>
      <w:r w:rsidRPr="000E16B4">
        <w:rPr>
          <w:lang w:val="en-US"/>
        </w:rPr>
        <w:t>error(14, "repeat");</w:t>
      </w:r>
    </w:p>
    <w:p w:rsidR="003F1133" w:rsidRPr="000E16B4" w:rsidRDefault="003F1133" w:rsidP="003F1133">
      <w:pPr>
        <w:rPr>
          <w:lang w:val="en-US"/>
        </w:rPr>
      </w:pPr>
      <w:r w:rsidRPr="000E16B4">
        <w:rPr>
          <w:lang w:val="en-US"/>
        </w:rPr>
        <w:tab/>
      </w:r>
      <w:r w:rsidRPr="000E16B4">
        <w:rPr>
          <w:lang w:val="en-US"/>
        </w:rPr>
        <w:tab/>
        <w:t>scan(false);</w:t>
      </w:r>
      <w:r w:rsidRPr="000E16B4">
        <w:rPr>
          <w:lang w:val="en-US"/>
        </w:rPr>
        <w:tab/>
      </w:r>
    </w:p>
    <w:p w:rsidR="003F1133" w:rsidRPr="003F1133" w:rsidRDefault="003F1133" w:rsidP="003F1133">
      <w:pPr>
        <w:rPr>
          <w:lang w:val="en-US"/>
        </w:rPr>
      </w:pPr>
      <w:r w:rsidRPr="000E16B4">
        <w:rPr>
          <w:lang w:val="en-US"/>
        </w:rPr>
        <w:tab/>
      </w:r>
      <w:r w:rsidRPr="003F1133">
        <w:rPr>
          <w:lang w:val="en-US"/>
        </w:rPr>
        <w:t>}</w:t>
      </w:r>
    </w:p>
    <w:p w:rsidR="003F1133" w:rsidRPr="003F1133" w:rsidRDefault="003F1133" w:rsidP="003F1133">
      <w:pPr>
        <w:rPr>
          <w:lang w:val="en-US"/>
        </w:rPr>
      </w:pPr>
      <w:r w:rsidRPr="003F1133">
        <w:rPr>
          <w:lang w:val="en-US"/>
        </w:rPr>
        <w:tab/>
        <w:t>scan(true);</w:t>
      </w:r>
    </w:p>
    <w:p w:rsidR="003F1133" w:rsidRPr="003F1133" w:rsidRDefault="003F1133" w:rsidP="003F1133">
      <w:pPr>
        <w:rPr>
          <w:lang w:val="en-US"/>
        </w:rPr>
      </w:pPr>
      <w:r w:rsidRPr="003F1133">
        <w:rPr>
          <w:lang w:val="en-US"/>
        </w:rPr>
        <w:tab/>
        <w:t>EL();</w:t>
      </w:r>
    </w:p>
    <w:p w:rsidR="003F1133" w:rsidRPr="003F1133" w:rsidRDefault="003F1133" w:rsidP="003F1133">
      <w:pPr>
        <w:rPr>
          <w:lang w:val="en-US"/>
        </w:rPr>
      </w:pPr>
      <w:r w:rsidRPr="003F1133">
        <w:rPr>
          <w:lang w:val="en-US"/>
        </w:rPr>
        <w:tab/>
        <w:t xml:space="preserve">fprintf(asm_code, "     pop   ax \n"); </w:t>
      </w:r>
    </w:p>
    <w:p w:rsidR="003F1133" w:rsidRPr="003F1133" w:rsidRDefault="003F1133" w:rsidP="003F1133">
      <w:pPr>
        <w:rPr>
          <w:lang w:val="en-US"/>
        </w:rPr>
      </w:pPr>
      <w:r w:rsidRPr="003F1133">
        <w:rPr>
          <w:lang w:val="en-US"/>
        </w:rPr>
        <w:tab/>
        <w:t>fprintf(asm_code, "     cmp   ax, 0 \n");</w:t>
      </w:r>
    </w:p>
    <w:p w:rsidR="003F1133" w:rsidRPr="003F1133" w:rsidRDefault="003F1133" w:rsidP="003F1133">
      <w:pPr>
        <w:rPr>
          <w:lang w:val="en-US"/>
        </w:rPr>
      </w:pPr>
      <w:r w:rsidRPr="003F1133">
        <w:rPr>
          <w:lang w:val="en-US"/>
        </w:rPr>
        <w:tab/>
        <w:t xml:space="preserve">fprintf(asm_code, "     jne   %s \n", lstart.c_str());  </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void SyntaxParser::compile() {</w:t>
      </w:r>
    </w:p>
    <w:p w:rsidR="003F1133" w:rsidRPr="003F1133" w:rsidRDefault="003F1133" w:rsidP="003F1133">
      <w:pPr>
        <w:rPr>
          <w:lang w:val="en-US"/>
        </w:rPr>
      </w:pPr>
      <w:r w:rsidRPr="003F1133">
        <w:rPr>
          <w:lang w:val="en-US"/>
        </w:rPr>
        <w:tab/>
        <w:t>f_program();</w:t>
      </w:r>
    </w:p>
    <w:p w:rsidR="003F1133" w:rsidRPr="003F1133" w:rsidRDefault="003F1133" w:rsidP="003F1133">
      <w:pPr>
        <w:rPr>
          <w:lang w:val="en-US"/>
        </w:rPr>
      </w:pPr>
      <w:r w:rsidRPr="003F1133">
        <w:rPr>
          <w:lang w:val="en-US"/>
        </w:rPr>
        <w:tab/>
        <w:t>fclose(asm_code);</w:t>
      </w:r>
    </w:p>
    <w:p w:rsidR="003F1133" w:rsidRPr="003F1133" w:rsidRDefault="003F1133" w:rsidP="003F1133">
      <w:pPr>
        <w:rPr>
          <w:lang w:val="en-US"/>
        </w:rPr>
      </w:pPr>
      <w:r w:rsidRPr="003F1133">
        <w:rPr>
          <w:lang w:val="en-US"/>
        </w:rPr>
        <w:tab/>
        <w:t>fclose(asm_variables);</w:t>
      </w:r>
    </w:p>
    <w:p w:rsidR="003F1133" w:rsidRPr="003F1133" w:rsidRDefault="003F1133" w:rsidP="003F1133">
      <w:pPr>
        <w:rPr>
          <w:lang w:val="en-US"/>
        </w:rPr>
      </w:pPr>
      <w:r w:rsidRPr="003F1133">
        <w:rPr>
          <w:lang w:val="en-US"/>
        </w:rPr>
        <w:tab/>
        <w:t>fclose(lexicalParser.lex_file);</w:t>
      </w:r>
    </w:p>
    <w:p w:rsidR="003F1133" w:rsidRPr="003F1133" w:rsidRDefault="003F1133" w:rsidP="003F1133">
      <w:pPr>
        <w:rPr>
          <w:lang w:val="en-US"/>
        </w:rPr>
      </w:pPr>
      <w:r w:rsidRPr="003F1133">
        <w:rPr>
          <w:lang w:val="en-US"/>
        </w:rPr>
        <w:tab/>
        <w:t>cout &lt;&lt; "Build successfully" &lt;&lt; endl;</w:t>
      </w:r>
    </w:p>
    <w:p w:rsidR="003F1133" w:rsidRPr="003F1133" w:rsidRDefault="003F1133" w:rsidP="003F1133">
      <w:pPr>
        <w:rPr>
          <w:lang w:val="en-US"/>
        </w:rPr>
      </w:pPr>
      <w:r w:rsidRPr="003F1133">
        <w:rPr>
          <w:lang w:val="en-US"/>
        </w:rPr>
        <w:t>}</w:t>
      </w:r>
    </w:p>
    <w:p w:rsidR="003F1133" w:rsidRPr="003F1133" w:rsidRDefault="003F1133" w:rsidP="003F1133">
      <w:pPr>
        <w:rPr>
          <w:lang w:val="en-US"/>
        </w:rPr>
      </w:pPr>
    </w:p>
    <w:p w:rsidR="003F1133" w:rsidRPr="003F1133" w:rsidRDefault="003F1133" w:rsidP="003F1133">
      <w:pPr>
        <w:rPr>
          <w:lang w:val="en-US"/>
        </w:rPr>
      </w:pPr>
      <w:r w:rsidRPr="003F1133">
        <w:rPr>
          <w:lang w:val="en-US"/>
        </w:rPr>
        <w:t>int main(int argc, char** argv) {</w:t>
      </w:r>
    </w:p>
    <w:p w:rsidR="003F1133" w:rsidRPr="003F1133" w:rsidRDefault="003F1133" w:rsidP="003F1133">
      <w:pPr>
        <w:rPr>
          <w:lang w:val="en-US"/>
        </w:rPr>
      </w:pPr>
      <w:r w:rsidRPr="003F1133">
        <w:rPr>
          <w:lang w:val="en-US"/>
        </w:rPr>
        <w:tab/>
        <w:t>SyntaxParser syntaxParser;</w:t>
      </w:r>
    </w:p>
    <w:p w:rsidR="003F1133" w:rsidRPr="003F1133" w:rsidRDefault="003F1133" w:rsidP="003F1133">
      <w:pPr>
        <w:rPr>
          <w:lang w:val="en-US"/>
        </w:rPr>
      </w:pPr>
      <w:r w:rsidRPr="003F1133">
        <w:rPr>
          <w:lang w:val="en-US"/>
        </w:rPr>
        <w:tab/>
        <w:t>syntaxParser.compile();</w:t>
      </w:r>
    </w:p>
    <w:p w:rsidR="003F1133" w:rsidRPr="003F1133" w:rsidRDefault="003F1133" w:rsidP="003F1133">
      <w:pPr>
        <w:rPr>
          <w:lang w:val="en-US"/>
        </w:rPr>
      </w:pPr>
      <w:r w:rsidRPr="003F1133">
        <w:rPr>
          <w:lang w:val="en-US"/>
        </w:rPr>
        <w:tab/>
        <w:t>system("pause");</w:t>
      </w:r>
    </w:p>
    <w:p w:rsidR="003F1133" w:rsidRDefault="003F1133" w:rsidP="003F1133">
      <w:r w:rsidRPr="003F1133">
        <w:rPr>
          <w:lang w:val="en-US"/>
        </w:rPr>
        <w:tab/>
      </w:r>
      <w:r>
        <w:t>return 0;</w:t>
      </w:r>
    </w:p>
    <w:p w:rsidR="00224208" w:rsidRPr="008474DD" w:rsidRDefault="003F1133" w:rsidP="003F1133">
      <w:r>
        <w:t>}</w:t>
      </w:r>
    </w:p>
    <w:p w:rsidR="00224208" w:rsidRPr="00242560" w:rsidRDefault="00224208" w:rsidP="00224208"/>
    <w:p w:rsidR="00224208" w:rsidRPr="008474DD" w:rsidRDefault="00224208" w:rsidP="00224208"/>
    <w:p w:rsidR="00F5031B" w:rsidRPr="0028322C" w:rsidRDefault="00F5031B" w:rsidP="00224208">
      <w:pPr>
        <w:rPr>
          <w:sz w:val="20"/>
          <w:szCs w:val="20"/>
        </w:rPr>
      </w:pPr>
      <w:r w:rsidRPr="0028322C">
        <w:rPr>
          <w:sz w:val="20"/>
          <w:szCs w:val="20"/>
        </w:rPr>
        <w:br w:type="page"/>
      </w:r>
    </w:p>
    <w:p w:rsidR="000E0497" w:rsidRPr="007A33AE" w:rsidRDefault="000E0497" w:rsidP="00FB4401">
      <w:pPr>
        <w:pStyle w:val="1"/>
        <w:spacing w:line="360" w:lineRule="auto"/>
        <w:ind w:left="0" w:firstLine="709"/>
        <w:rPr>
          <w:szCs w:val="28"/>
        </w:rPr>
      </w:pPr>
      <w:bookmarkStart w:id="13" w:name="_Toc434487187"/>
      <w:r w:rsidRPr="007A33AE">
        <w:rPr>
          <w:szCs w:val="28"/>
        </w:rPr>
        <w:lastRenderedPageBreak/>
        <w:t>4 Контрольный пример</w:t>
      </w:r>
      <w:bookmarkEnd w:id="13"/>
    </w:p>
    <w:p w:rsidR="000E0497" w:rsidRPr="007A33AE" w:rsidRDefault="00FB4401" w:rsidP="00FB4401">
      <w:pPr>
        <w:pStyle w:val="2"/>
      </w:pPr>
      <w:bookmarkStart w:id="14" w:name="_Toc434487188"/>
      <w:r>
        <w:t xml:space="preserve">4.1 </w:t>
      </w:r>
      <w:r w:rsidR="000E0497" w:rsidRPr="007A33AE">
        <w:t>В</w:t>
      </w:r>
      <w:r>
        <w:t>ходная программа</w:t>
      </w:r>
      <w:bookmarkEnd w:id="14"/>
    </w:p>
    <w:p w:rsidR="000E16B4" w:rsidRPr="00E4535A" w:rsidRDefault="000E16B4" w:rsidP="000E16B4">
      <w:r w:rsidRPr="000E16B4">
        <w:rPr>
          <w:lang w:val="en-US"/>
        </w:rPr>
        <w:t>program</w:t>
      </w:r>
      <w:r w:rsidRPr="00E4535A">
        <w:t xml:space="preserve"> </w:t>
      </w:r>
      <w:r w:rsidRPr="000E16B4">
        <w:rPr>
          <w:lang w:val="en-US"/>
        </w:rPr>
        <w:t>prg</w:t>
      </w:r>
      <w:r w:rsidRPr="00E4535A">
        <w:t>; // Вариант 5</w:t>
      </w:r>
    </w:p>
    <w:p w:rsidR="000E16B4" w:rsidRPr="000E16B4" w:rsidRDefault="000E16B4" w:rsidP="000E16B4">
      <w:pPr>
        <w:rPr>
          <w:lang w:val="en-US"/>
        </w:rPr>
      </w:pPr>
      <w:r w:rsidRPr="000E16B4">
        <w:rPr>
          <w:lang w:val="en-US"/>
        </w:rPr>
        <w:t>var int x, y, a, b, c;</w:t>
      </w:r>
    </w:p>
    <w:p w:rsidR="000E16B4" w:rsidRPr="000E16B4" w:rsidRDefault="000E16B4" w:rsidP="000E16B4">
      <w:pPr>
        <w:rPr>
          <w:lang w:val="en-US"/>
        </w:rPr>
      </w:pPr>
      <w:r w:rsidRPr="000E16B4">
        <w:rPr>
          <w:lang w:val="en-US"/>
        </w:rPr>
        <w:t xml:space="preserve">    int mas[10], i;</w:t>
      </w:r>
    </w:p>
    <w:p w:rsidR="000E16B4" w:rsidRPr="000E16B4" w:rsidRDefault="000E16B4" w:rsidP="000E16B4">
      <w:pPr>
        <w:rPr>
          <w:lang w:val="en-US"/>
        </w:rPr>
      </w:pPr>
      <w:r w:rsidRPr="000E16B4">
        <w:rPr>
          <w:lang w:val="en-US"/>
        </w:rPr>
        <w:t xml:space="preserve">    char s[2];</w:t>
      </w:r>
    </w:p>
    <w:p w:rsidR="000E16B4" w:rsidRPr="000E16B4" w:rsidRDefault="000E16B4" w:rsidP="000E16B4">
      <w:pPr>
        <w:rPr>
          <w:lang w:val="en-US"/>
        </w:rPr>
      </w:pPr>
      <w:r w:rsidRPr="000E16B4">
        <w:rPr>
          <w:lang w:val="en-US"/>
        </w:rPr>
        <w:t>endvar;</w:t>
      </w:r>
    </w:p>
    <w:p w:rsidR="000E16B4" w:rsidRPr="000E16B4" w:rsidRDefault="000E16B4" w:rsidP="000E16B4">
      <w:pPr>
        <w:rPr>
          <w:lang w:val="en-US"/>
        </w:rPr>
      </w:pPr>
      <w:r w:rsidRPr="000E16B4">
        <w:rPr>
          <w:lang w:val="en-US"/>
        </w:rPr>
        <w:t>begin</w:t>
      </w:r>
    </w:p>
    <w:p w:rsidR="000E16B4" w:rsidRPr="000E16B4" w:rsidRDefault="000E16B4" w:rsidP="000E16B4">
      <w:pPr>
        <w:rPr>
          <w:lang w:val="en-US"/>
        </w:rPr>
      </w:pPr>
      <w:r w:rsidRPr="000E16B4">
        <w:rPr>
          <w:lang w:val="en-US"/>
        </w:rPr>
        <w:t xml:space="preserve">    i=0;</w:t>
      </w:r>
    </w:p>
    <w:p w:rsidR="000E16B4" w:rsidRPr="000E16B4" w:rsidRDefault="000E16B4" w:rsidP="000E16B4">
      <w:pPr>
        <w:rPr>
          <w:lang w:val="en-US"/>
        </w:rPr>
      </w:pPr>
      <w:r w:rsidRPr="000E16B4">
        <w:rPr>
          <w:lang w:val="en-US"/>
        </w:rPr>
        <w:t xml:space="preserve">    repeat</w:t>
      </w:r>
    </w:p>
    <w:p w:rsidR="000E16B4" w:rsidRPr="000E16B4" w:rsidRDefault="000E16B4" w:rsidP="000E16B4">
      <w:pPr>
        <w:rPr>
          <w:lang w:val="en-US"/>
        </w:rPr>
      </w:pPr>
      <w:r w:rsidRPr="000E16B4">
        <w:rPr>
          <w:lang w:val="en-US"/>
        </w:rPr>
        <w:t xml:space="preserve">        write('Enter char: ');</w:t>
      </w:r>
    </w:p>
    <w:p w:rsidR="000E16B4" w:rsidRPr="000E16B4" w:rsidRDefault="000E16B4" w:rsidP="000E16B4">
      <w:pPr>
        <w:rPr>
          <w:lang w:val="en-US"/>
        </w:rPr>
      </w:pPr>
      <w:r w:rsidRPr="000E16B4">
        <w:rPr>
          <w:lang w:val="en-US"/>
        </w:rPr>
        <w:t xml:space="preserve">        readln(s[i]);</w:t>
      </w:r>
    </w:p>
    <w:p w:rsidR="000E16B4" w:rsidRPr="000E16B4" w:rsidRDefault="000E16B4" w:rsidP="000E16B4">
      <w:pPr>
        <w:rPr>
          <w:lang w:val="en-US"/>
        </w:rPr>
      </w:pPr>
      <w:r w:rsidRPr="000E16B4">
        <w:rPr>
          <w:lang w:val="en-US"/>
        </w:rPr>
        <w:t xml:space="preserve">        i=i+1;</w:t>
      </w:r>
    </w:p>
    <w:p w:rsidR="000E16B4" w:rsidRPr="000E16B4" w:rsidRDefault="000E16B4" w:rsidP="000E16B4">
      <w:pPr>
        <w:rPr>
          <w:lang w:val="en-US"/>
        </w:rPr>
      </w:pPr>
      <w:r w:rsidRPr="000E16B4">
        <w:rPr>
          <w:lang w:val="en-US"/>
        </w:rPr>
        <w:t xml:space="preserve">    until [i &lt; 3];</w:t>
      </w:r>
    </w:p>
    <w:p w:rsidR="000E16B4" w:rsidRPr="000E16B4" w:rsidRDefault="000E16B4" w:rsidP="000E16B4">
      <w:pPr>
        <w:rPr>
          <w:lang w:val="en-US"/>
        </w:rPr>
      </w:pPr>
      <w:r w:rsidRPr="000E16B4">
        <w:rPr>
          <w:lang w:val="en-US"/>
        </w:rPr>
        <w:t xml:space="preserve">    write('Enter x: ');</w:t>
      </w:r>
    </w:p>
    <w:p w:rsidR="000E16B4" w:rsidRPr="000E16B4" w:rsidRDefault="000E16B4" w:rsidP="000E16B4">
      <w:pPr>
        <w:rPr>
          <w:lang w:val="en-US"/>
        </w:rPr>
      </w:pPr>
      <w:r w:rsidRPr="000E16B4">
        <w:rPr>
          <w:lang w:val="en-US"/>
        </w:rPr>
        <w:t xml:space="preserve">    readln(x);</w:t>
      </w:r>
    </w:p>
    <w:p w:rsidR="000E16B4" w:rsidRPr="000E16B4" w:rsidRDefault="000E16B4" w:rsidP="000E16B4">
      <w:pPr>
        <w:rPr>
          <w:lang w:val="en-US"/>
        </w:rPr>
      </w:pPr>
      <w:r w:rsidRPr="000E16B4">
        <w:rPr>
          <w:lang w:val="en-US"/>
        </w:rPr>
        <w:t xml:space="preserve">    write('Enter y: ');</w:t>
      </w:r>
    </w:p>
    <w:p w:rsidR="000E16B4" w:rsidRPr="000E16B4" w:rsidRDefault="000E16B4" w:rsidP="000E16B4">
      <w:pPr>
        <w:rPr>
          <w:lang w:val="en-US"/>
        </w:rPr>
      </w:pPr>
      <w:r w:rsidRPr="000E16B4">
        <w:rPr>
          <w:lang w:val="en-US"/>
        </w:rPr>
        <w:t xml:space="preserve">    readln(y);</w:t>
      </w:r>
    </w:p>
    <w:p w:rsidR="000E16B4" w:rsidRPr="000E16B4" w:rsidRDefault="000E16B4" w:rsidP="000E16B4">
      <w:pPr>
        <w:rPr>
          <w:lang w:val="en-US"/>
        </w:rPr>
      </w:pPr>
      <w:r w:rsidRPr="000E16B4">
        <w:rPr>
          <w:lang w:val="en-US"/>
        </w:rPr>
        <w:t xml:space="preserve">    mas[x-2]=4*y-3*(y+2);</w:t>
      </w:r>
    </w:p>
    <w:p w:rsidR="000E16B4" w:rsidRPr="000E16B4" w:rsidRDefault="000E16B4" w:rsidP="000E16B4">
      <w:pPr>
        <w:rPr>
          <w:lang w:val="en-US"/>
        </w:rPr>
      </w:pPr>
      <w:r w:rsidRPr="000E16B4">
        <w:rPr>
          <w:lang w:val="en-US"/>
        </w:rPr>
        <w:t xml:space="preserve">    c=mas[x-2];</w:t>
      </w:r>
    </w:p>
    <w:p w:rsidR="000E16B4" w:rsidRPr="000E16B4" w:rsidRDefault="000E16B4" w:rsidP="000E16B4">
      <w:pPr>
        <w:rPr>
          <w:lang w:val="en-US"/>
        </w:rPr>
      </w:pPr>
      <w:r w:rsidRPr="000E16B4">
        <w:rPr>
          <w:lang w:val="en-US"/>
        </w:rPr>
        <w:t xml:space="preserve">    if [x&lt;y] and [y&gt;=5] then</w:t>
      </w:r>
    </w:p>
    <w:p w:rsidR="000E16B4" w:rsidRPr="000E16B4" w:rsidRDefault="000E16B4" w:rsidP="000E16B4">
      <w:pPr>
        <w:rPr>
          <w:lang w:val="en-US"/>
        </w:rPr>
      </w:pPr>
      <w:r w:rsidRPr="000E16B4">
        <w:rPr>
          <w:lang w:val="en-US"/>
        </w:rPr>
        <w:t xml:space="preserve">        a=2*(x+y)</w:t>
      </w:r>
    </w:p>
    <w:p w:rsidR="000E16B4" w:rsidRPr="000E16B4" w:rsidRDefault="000E16B4" w:rsidP="000E16B4">
      <w:pPr>
        <w:rPr>
          <w:lang w:val="en-US"/>
        </w:rPr>
      </w:pPr>
      <w:r w:rsidRPr="000E16B4">
        <w:rPr>
          <w:lang w:val="en-US"/>
        </w:rPr>
        <w:t xml:space="preserve">    else</w:t>
      </w:r>
    </w:p>
    <w:p w:rsidR="000E16B4" w:rsidRPr="000E16B4" w:rsidRDefault="000E16B4" w:rsidP="000E16B4">
      <w:pPr>
        <w:rPr>
          <w:lang w:val="en-US"/>
        </w:rPr>
      </w:pPr>
      <w:r w:rsidRPr="000E16B4">
        <w:rPr>
          <w:lang w:val="en-US"/>
        </w:rPr>
        <w:t xml:space="preserve">        a=10*x;</w:t>
      </w:r>
    </w:p>
    <w:p w:rsidR="000E16B4" w:rsidRPr="000E16B4" w:rsidRDefault="000E16B4" w:rsidP="000E16B4">
      <w:pPr>
        <w:rPr>
          <w:lang w:val="en-US"/>
        </w:rPr>
      </w:pPr>
      <w:r w:rsidRPr="000E16B4">
        <w:rPr>
          <w:lang w:val="en-US"/>
        </w:rPr>
        <w:t xml:space="preserve">    if ([x != 2] or true) then</w:t>
      </w:r>
    </w:p>
    <w:p w:rsidR="000E16B4" w:rsidRPr="000E16B4" w:rsidRDefault="000E16B4" w:rsidP="000E16B4">
      <w:pPr>
        <w:rPr>
          <w:lang w:val="en-US"/>
        </w:rPr>
      </w:pPr>
      <w:r w:rsidRPr="000E16B4">
        <w:rPr>
          <w:lang w:val="en-US"/>
        </w:rPr>
        <w:t xml:space="preserve">    begin</w:t>
      </w:r>
    </w:p>
    <w:p w:rsidR="000E16B4" w:rsidRPr="000E16B4" w:rsidRDefault="000E16B4" w:rsidP="000E16B4">
      <w:pPr>
        <w:rPr>
          <w:lang w:val="en-US"/>
        </w:rPr>
      </w:pPr>
      <w:r w:rsidRPr="000E16B4">
        <w:rPr>
          <w:lang w:val="en-US"/>
        </w:rPr>
        <w:t xml:space="preserve">        b=x-c;</w:t>
      </w:r>
    </w:p>
    <w:p w:rsidR="000E16B4" w:rsidRPr="000E16B4" w:rsidRDefault="000E16B4" w:rsidP="000E16B4">
      <w:pPr>
        <w:rPr>
          <w:lang w:val="en-US"/>
        </w:rPr>
      </w:pPr>
      <w:r w:rsidRPr="000E16B4">
        <w:rPr>
          <w:lang w:val="en-US"/>
        </w:rPr>
        <w:t xml:space="preserve">        writeln('b = ', b);</w:t>
      </w:r>
    </w:p>
    <w:p w:rsidR="000E16B4" w:rsidRPr="000E16B4" w:rsidRDefault="000E16B4" w:rsidP="000E16B4">
      <w:pPr>
        <w:rPr>
          <w:lang w:val="en-US"/>
        </w:rPr>
      </w:pPr>
      <w:r w:rsidRPr="000E16B4">
        <w:rPr>
          <w:lang w:val="en-US"/>
        </w:rPr>
        <w:t xml:space="preserve">    end;</w:t>
      </w:r>
    </w:p>
    <w:p w:rsidR="000E16B4" w:rsidRPr="000E16B4" w:rsidRDefault="000E16B4" w:rsidP="000E16B4">
      <w:pPr>
        <w:rPr>
          <w:lang w:val="en-US"/>
        </w:rPr>
      </w:pPr>
      <w:r w:rsidRPr="000E16B4">
        <w:rPr>
          <w:lang w:val="en-US"/>
        </w:rPr>
        <w:t xml:space="preserve">    x=0;</w:t>
      </w:r>
    </w:p>
    <w:p w:rsidR="000E16B4" w:rsidRPr="000E16B4" w:rsidRDefault="000E16B4" w:rsidP="000E16B4">
      <w:pPr>
        <w:rPr>
          <w:lang w:val="en-US"/>
        </w:rPr>
      </w:pPr>
      <w:r w:rsidRPr="000E16B4">
        <w:rPr>
          <w:lang w:val="en-US"/>
        </w:rPr>
        <w:t xml:space="preserve">    while ([x &lt; 45])</w:t>
      </w:r>
    </w:p>
    <w:p w:rsidR="000E16B4" w:rsidRPr="000E16B4" w:rsidRDefault="000E16B4" w:rsidP="000E16B4">
      <w:pPr>
        <w:rPr>
          <w:lang w:val="en-US"/>
        </w:rPr>
      </w:pPr>
      <w:r w:rsidRPr="000E16B4">
        <w:rPr>
          <w:lang w:val="en-US"/>
        </w:rPr>
        <w:t xml:space="preserve">    begin</w:t>
      </w:r>
    </w:p>
    <w:p w:rsidR="000E16B4" w:rsidRPr="000E16B4" w:rsidRDefault="000E16B4" w:rsidP="000E16B4">
      <w:pPr>
        <w:rPr>
          <w:lang w:val="en-US"/>
        </w:rPr>
      </w:pPr>
      <w:r w:rsidRPr="000E16B4">
        <w:rPr>
          <w:lang w:val="en-US"/>
        </w:rPr>
        <w:t xml:space="preserve">        x=x+5;</w:t>
      </w:r>
    </w:p>
    <w:p w:rsidR="000E16B4" w:rsidRPr="000E16B4" w:rsidRDefault="000E16B4" w:rsidP="000E16B4">
      <w:pPr>
        <w:rPr>
          <w:lang w:val="en-US"/>
        </w:rPr>
      </w:pPr>
      <w:r w:rsidRPr="000E16B4">
        <w:rPr>
          <w:lang w:val="en-US"/>
        </w:rPr>
        <w:t xml:space="preserve">        y=(y+2)*2;</w:t>
      </w:r>
    </w:p>
    <w:p w:rsidR="000E16B4" w:rsidRPr="000E16B4" w:rsidRDefault="000E16B4" w:rsidP="000E16B4">
      <w:pPr>
        <w:rPr>
          <w:lang w:val="en-US"/>
        </w:rPr>
      </w:pPr>
      <w:r w:rsidRPr="000E16B4">
        <w:rPr>
          <w:lang w:val="en-US"/>
        </w:rPr>
        <w:t xml:space="preserve">    end;</w:t>
      </w:r>
    </w:p>
    <w:p w:rsidR="000E16B4" w:rsidRPr="000E16B4" w:rsidRDefault="000E16B4" w:rsidP="000E16B4">
      <w:pPr>
        <w:rPr>
          <w:lang w:val="en-US"/>
        </w:rPr>
      </w:pPr>
      <w:r w:rsidRPr="000E16B4">
        <w:rPr>
          <w:lang w:val="en-US"/>
        </w:rPr>
        <w:t xml:space="preserve">    writeln('y = ', y);</w:t>
      </w:r>
    </w:p>
    <w:p w:rsidR="000E16B4" w:rsidRPr="000E16B4" w:rsidRDefault="000E16B4" w:rsidP="000E16B4">
      <w:pPr>
        <w:rPr>
          <w:lang w:val="en-US"/>
        </w:rPr>
      </w:pPr>
      <w:r w:rsidRPr="000E16B4">
        <w:rPr>
          <w:lang w:val="en-US"/>
        </w:rPr>
        <w:t xml:space="preserve">    writeln('a = ', a);</w:t>
      </w:r>
    </w:p>
    <w:p w:rsidR="000E16B4" w:rsidRPr="000E16B4" w:rsidRDefault="000E16B4" w:rsidP="000E16B4">
      <w:pPr>
        <w:rPr>
          <w:lang w:val="en-US"/>
        </w:rPr>
      </w:pPr>
      <w:r w:rsidRPr="000E16B4">
        <w:rPr>
          <w:lang w:val="en-US"/>
        </w:rPr>
        <w:t xml:space="preserve">    writeln('x = ', x);</w:t>
      </w:r>
    </w:p>
    <w:p w:rsidR="000E16B4" w:rsidRPr="000E16B4" w:rsidRDefault="000E16B4" w:rsidP="000E16B4">
      <w:pPr>
        <w:rPr>
          <w:lang w:val="en-US"/>
        </w:rPr>
      </w:pPr>
      <w:r w:rsidRPr="000E16B4">
        <w:rPr>
          <w:lang w:val="en-US"/>
        </w:rPr>
        <w:t xml:space="preserve">    repeat</w:t>
      </w:r>
    </w:p>
    <w:p w:rsidR="000E16B4" w:rsidRPr="000E16B4" w:rsidRDefault="000E16B4" w:rsidP="000E16B4">
      <w:pPr>
        <w:rPr>
          <w:lang w:val="en-US"/>
        </w:rPr>
      </w:pPr>
      <w:r w:rsidRPr="000E16B4">
        <w:rPr>
          <w:lang w:val="en-US"/>
        </w:rPr>
        <w:t xml:space="preserve">        x=x-x/4;</w:t>
      </w:r>
    </w:p>
    <w:p w:rsidR="000E16B4" w:rsidRPr="000E16B4" w:rsidRDefault="000E16B4" w:rsidP="000E16B4">
      <w:pPr>
        <w:rPr>
          <w:lang w:val="en-US"/>
        </w:rPr>
      </w:pPr>
      <w:r w:rsidRPr="000E16B4">
        <w:rPr>
          <w:lang w:val="en-US"/>
        </w:rPr>
        <w:t xml:space="preserve">        writeln('x= ', x);</w:t>
      </w:r>
    </w:p>
    <w:p w:rsidR="000E16B4" w:rsidRPr="000E16B4" w:rsidRDefault="000E16B4" w:rsidP="000E16B4">
      <w:pPr>
        <w:rPr>
          <w:lang w:val="en-US"/>
        </w:rPr>
      </w:pPr>
      <w:r w:rsidRPr="000E16B4">
        <w:rPr>
          <w:lang w:val="en-US"/>
        </w:rPr>
        <w:t xml:space="preserve">    until [x &gt; 25];</w:t>
      </w:r>
    </w:p>
    <w:p w:rsidR="000E16B4" w:rsidRPr="000E16B4" w:rsidRDefault="000E16B4" w:rsidP="000E16B4">
      <w:pPr>
        <w:rPr>
          <w:lang w:val="en-US"/>
        </w:rPr>
      </w:pPr>
      <w:r w:rsidRPr="000E16B4">
        <w:rPr>
          <w:lang w:val="en-US"/>
        </w:rPr>
        <w:t xml:space="preserve">    i=0;</w:t>
      </w:r>
    </w:p>
    <w:p w:rsidR="000E16B4" w:rsidRPr="000E16B4" w:rsidRDefault="000E16B4" w:rsidP="000E16B4">
      <w:pPr>
        <w:rPr>
          <w:lang w:val="en-US"/>
        </w:rPr>
      </w:pPr>
      <w:r w:rsidRPr="000E16B4">
        <w:rPr>
          <w:lang w:val="en-US"/>
        </w:rPr>
        <w:t xml:space="preserve">    writeln('You enter char: ');</w:t>
      </w:r>
    </w:p>
    <w:p w:rsidR="000E16B4" w:rsidRPr="000E16B4" w:rsidRDefault="000E16B4" w:rsidP="000E16B4">
      <w:pPr>
        <w:rPr>
          <w:lang w:val="en-US"/>
        </w:rPr>
      </w:pPr>
      <w:r w:rsidRPr="000E16B4">
        <w:rPr>
          <w:lang w:val="en-US"/>
        </w:rPr>
        <w:t xml:space="preserve">    repeat</w:t>
      </w:r>
    </w:p>
    <w:p w:rsidR="000E16B4" w:rsidRPr="000E16B4" w:rsidRDefault="000E16B4" w:rsidP="000E16B4">
      <w:pPr>
        <w:rPr>
          <w:lang w:val="en-US"/>
        </w:rPr>
      </w:pPr>
      <w:r w:rsidRPr="000E16B4">
        <w:rPr>
          <w:lang w:val="en-US"/>
        </w:rPr>
        <w:t xml:space="preserve">        writeln('',s[i]);</w:t>
      </w:r>
    </w:p>
    <w:p w:rsidR="000E16B4" w:rsidRPr="000E16B4" w:rsidRDefault="000E16B4" w:rsidP="000E16B4">
      <w:pPr>
        <w:rPr>
          <w:lang w:val="en-US"/>
        </w:rPr>
      </w:pPr>
      <w:r w:rsidRPr="000E16B4">
        <w:rPr>
          <w:lang w:val="en-US"/>
        </w:rPr>
        <w:t xml:space="preserve">        i=i+1;</w:t>
      </w:r>
    </w:p>
    <w:p w:rsidR="000E16B4" w:rsidRPr="000E16B4" w:rsidRDefault="000E16B4" w:rsidP="000E16B4">
      <w:pPr>
        <w:rPr>
          <w:lang w:val="en-US"/>
        </w:rPr>
      </w:pPr>
      <w:r w:rsidRPr="000E16B4">
        <w:rPr>
          <w:lang w:val="en-US"/>
        </w:rPr>
        <w:t xml:space="preserve">    until [i &lt; 3];</w:t>
      </w:r>
    </w:p>
    <w:p w:rsidR="00786EC4" w:rsidRPr="00E4535A" w:rsidRDefault="000E16B4" w:rsidP="000E16B4">
      <w:pPr>
        <w:rPr>
          <w:lang w:val="en-US"/>
        </w:rPr>
      </w:pPr>
      <w:r w:rsidRPr="000E16B4">
        <w:rPr>
          <w:lang w:val="en-US"/>
        </w:rPr>
        <w:t>end.</w:t>
      </w:r>
    </w:p>
    <w:p w:rsidR="00E2294B" w:rsidRPr="00E4535A" w:rsidRDefault="00E2294B" w:rsidP="00786EC4">
      <w:pPr>
        <w:rPr>
          <w:lang w:val="en-US"/>
        </w:rPr>
      </w:pPr>
    </w:p>
    <w:p w:rsidR="00575F49" w:rsidRPr="00E4535A" w:rsidRDefault="00FB4401" w:rsidP="00FB4401">
      <w:pPr>
        <w:pStyle w:val="2"/>
        <w:rPr>
          <w:lang w:val="en-US"/>
        </w:rPr>
      </w:pPr>
      <w:bookmarkStart w:id="15" w:name="_Toc434487189"/>
      <w:r w:rsidRPr="00E4535A">
        <w:rPr>
          <w:lang w:val="en-US"/>
        </w:rPr>
        <w:lastRenderedPageBreak/>
        <w:t xml:space="preserve">4.2 </w:t>
      </w:r>
      <w:r>
        <w:t>Выходная</w:t>
      </w:r>
      <w:r w:rsidRPr="00E4535A">
        <w:rPr>
          <w:lang w:val="en-US"/>
        </w:rPr>
        <w:t xml:space="preserve"> </w:t>
      </w:r>
      <w:r>
        <w:t>программа</w:t>
      </w:r>
      <w:bookmarkEnd w:id="15"/>
    </w:p>
    <w:p w:rsidR="00786EC4" w:rsidRPr="00E4535A" w:rsidRDefault="00575F49" w:rsidP="00786EC4">
      <w:pPr>
        <w:spacing w:line="360" w:lineRule="auto"/>
        <w:rPr>
          <w:szCs w:val="20"/>
          <w:lang w:val="en-US"/>
        </w:rPr>
      </w:pPr>
      <w:r w:rsidRPr="00786EC4">
        <w:rPr>
          <w:b/>
          <w:sz w:val="28"/>
          <w:szCs w:val="28"/>
          <w:lang w:val="en-US"/>
        </w:rPr>
        <w:t>a</w:t>
      </w:r>
      <w:r w:rsidR="00D50C7A" w:rsidRPr="00786EC4">
        <w:rPr>
          <w:b/>
          <w:sz w:val="28"/>
          <w:szCs w:val="28"/>
          <w:lang w:val="en-US"/>
        </w:rPr>
        <w:t>smD</w:t>
      </w:r>
      <w:r w:rsidRPr="00786EC4">
        <w:rPr>
          <w:b/>
          <w:sz w:val="28"/>
          <w:szCs w:val="28"/>
          <w:lang w:val="en-US"/>
        </w:rPr>
        <w:t>ata</w:t>
      </w:r>
      <w:r w:rsidRPr="00E4535A">
        <w:rPr>
          <w:b/>
          <w:sz w:val="28"/>
          <w:szCs w:val="28"/>
          <w:lang w:val="en-US"/>
        </w:rPr>
        <w:t>.</w:t>
      </w:r>
      <w:r w:rsidRPr="00786EC4">
        <w:rPr>
          <w:b/>
          <w:sz w:val="28"/>
          <w:szCs w:val="28"/>
          <w:lang w:val="en-US"/>
        </w:rPr>
        <w:t>asm</w:t>
      </w:r>
    </w:p>
    <w:p w:rsidR="00C72CDC" w:rsidRPr="00C72CDC" w:rsidRDefault="00C72CDC" w:rsidP="00C72CDC">
      <w:pPr>
        <w:rPr>
          <w:szCs w:val="20"/>
          <w:lang w:val="en-US"/>
        </w:rPr>
      </w:pPr>
      <w:r w:rsidRPr="00E4535A">
        <w:rPr>
          <w:szCs w:val="20"/>
          <w:lang w:val="en-US"/>
        </w:rPr>
        <w:tab/>
      </w:r>
      <w:r w:rsidRPr="00E4535A">
        <w:rPr>
          <w:szCs w:val="20"/>
          <w:lang w:val="en-US"/>
        </w:rPr>
        <w:tab/>
      </w:r>
      <w:r w:rsidRPr="00C72CDC">
        <w:rPr>
          <w:szCs w:val="20"/>
          <w:lang w:val="en-US"/>
        </w:rPr>
        <w:t xml:space="preserve">.data </w:t>
      </w:r>
    </w:p>
    <w:p w:rsidR="00C72CDC" w:rsidRPr="00C72CDC" w:rsidRDefault="00C72CDC" w:rsidP="00C72CDC">
      <w:pPr>
        <w:rPr>
          <w:szCs w:val="20"/>
          <w:lang w:val="en-US"/>
        </w:rPr>
      </w:pPr>
      <w:r w:rsidRPr="00C72CDC">
        <w:rPr>
          <w:szCs w:val="20"/>
          <w:lang w:val="en-US"/>
        </w:rPr>
        <w:t xml:space="preserve">; SUPPORTING VARIABLES </w:t>
      </w:r>
    </w:p>
    <w:p w:rsidR="00C72CDC" w:rsidRPr="00C72CDC" w:rsidRDefault="00C72CDC" w:rsidP="00C72CDC">
      <w:pPr>
        <w:rPr>
          <w:szCs w:val="20"/>
          <w:lang w:val="en-US"/>
        </w:rPr>
      </w:pPr>
      <w:r w:rsidRPr="00C72CDC">
        <w:rPr>
          <w:szCs w:val="20"/>
          <w:lang w:val="en-US"/>
        </w:rPr>
        <w:tab/>
      </w:r>
      <w:r w:rsidRPr="00C72CDC">
        <w:rPr>
          <w:szCs w:val="20"/>
          <w:lang w:val="en-US"/>
        </w:rPr>
        <w:tab/>
        <w:t>@buffer   db</w:t>
      </w:r>
      <w:r w:rsidRPr="00C72CDC">
        <w:rPr>
          <w:szCs w:val="20"/>
          <w:lang w:val="en-US"/>
        </w:rPr>
        <w:tab/>
      </w:r>
      <w:r w:rsidRPr="00C72CDC">
        <w:rPr>
          <w:szCs w:val="20"/>
          <w:lang w:val="en-US"/>
        </w:rPr>
        <w:tab/>
        <w:t xml:space="preserve">6 </w:t>
      </w:r>
    </w:p>
    <w:p w:rsidR="00C72CDC" w:rsidRPr="00C72CDC" w:rsidRDefault="00C72CDC" w:rsidP="00C72CDC">
      <w:pPr>
        <w:rPr>
          <w:szCs w:val="20"/>
          <w:lang w:val="en-US"/>
        </w:rPr>
      </w:pPr>
      <w:r w:rsidRPr="00C72CDC">
        <w:rPr>
          <w:szCs w:val="20"/>
          <w:lang w:val="en-US"/>
        </w:rPr>
        <w:tab/>
      </w:r>
      <w:r w:rsidRPr="00C72CDC">
        <w:rPr>
          <w:szCs w:val="20"/>
          <w:lang w:val="en-US"/>
        </w:rPr>
        <w:tab/>
        <w:t xml:space="preserve">blength   db      (?) </w:t>
      </w:r>
    </w:p>
    <w:p w:rsidR="00C72CDC" w:rsidRPr="00C72CDC" w:rsidRDefault="00C72CDC" w:rsidP="00C72CDC">
      <w:pPr>
        <w:rPr>
          <w:szCs w:val="20"/>
          <w:lang w:val="en-US"/>
        </w:rPr>
      </w:pPr>
      <w:r w:rsidRPr="00C72CDC">
        <w:rPr>
          <w:szCs w:val="20"/>
          <w:lang w:val="en-US"/>
        </w:rPr>
        <w:tab/>
      </w:r>
      <w:r w:rsidRPr="00C72CDC">
        <w:rPr>
          <w:szCs w:val="20"/>
          <w:lang w:val="en-US"/>
        </w:rPr>
        <w:tab/>
        <w:t xml:space="preserve">@buf      db      256 DUP (?) </w:t>
      </w:r>
    </w:p>
    <w:p w:rsidR="00C72CDC" w:rsidRPr="00C72CDC" w:rsidRDefault="00C72CDC" w:rsidP="00C72CDC">
      <w:pPr>
        <w:rPr>
          <w:szCs w:val="20"/>
          <w:lang w:val="en-US"/>
        </w:rPr>
      </w:pPr>
      <w:r w:rsidRPr="00C72CDC">
        <w:rPr>
          <w:szCs w:val="20"/>
          <w:lang w:val="en-US"/>
        </w:rPr>
        <w:tab/>
      </w:r>
      <w:r w:rsidRPr="00C72CDC">
        <w:rPr>
          <w:szCs w:val="20"/>
          <w:lang w:val="en-US"/>
        </w:rPr>
        <w:tab/>
        <w:t xml:space="preserve">clrf      db      0Dh, 0Ah, "$" </w:t>
      </w:r>
    </w:p>
    <w:p w:rsidR="00C72CDC" w:rsidRPr="00C72CDC" w:rsidRDefault="00C72CDC" w:rsidP="00C72CDC">
      <w:pPr>
        <w:rPr>
          <w:szCs w:val="20"/>
          <w:lang w:val="en-US"/>
        </w:rPr>
      </w:pPr>
      <w:r w:rsidRPr="00C72CDC">
        <w:rPr>
          <w:szCs w:val="20"/>
          <w:lang w:val="en-US"/>
        </w:rPr>
        <w:tab/>
      </w:r>
      <w:r w:rsidRPr="00C72CDC">
        <w:rPr>
          <w:szCs w:val="20"/>
          <w:lang w:val="en-US"/>
        </w:rPr>
        <w:tab/>
        <w:t xml:space="preserve">output    db      6 DUP (?), "$" </w:t>
      </w:r>
    </w:p>
    <w:p w:rsidR="00C72CDC" w:rsidRPr="00C72CDC" w:rsidRDefault="00C72CDC" w:rsidP="00C72CDC">
      <w:pPr>
        <w:rPr>
          <w:szCs w:val="20"/>
          <w:lang w:val="en-US"/>
        </w:rPr>
      </w:pPr>
      <w:r w:rsidRPr="00C72CDC">
        <w:rPr>
          <w:szCs w:val="20"/>
          <w:lang w:val="en-US"/>
        </w:rPr>
        <w:tab/>
      </w:r>
      <w:r w:rsidRPr="00C72CDC">
        <w:rPr>
          <w:szCs w:val="20"/>
          <w:lang w:val="en-US"/>
        </w:rPr>
        <w:tab/>
        <w:t xml:space="preserve">err_msg   db      "Input error, try again", 0Dh, 0Ah, "$" </w:t>
      </w:r>
    </w:p>
    <w:p w:rsidR="00C72CDC" w:rsidRPr="00C72CDC" w:rsidRDefault="00C72CDC" w:rsidP="00C72CDC">
      <w:pPr>
        <w:rPr>
          <w:szCs w:val="20"/>
          <w:lang w:val="en-US"/>
        </w:rPr>
      </w:pPr>
      <w:r w:rsidRPr="00C72CDC">
        <w:rPr>
          <w:szCs w:val="20"/>
          <w:lang w:val="en-US"/>
        </w:rPr>
        <w:tab/>
      </w:r>
      <w:r w:rsidRPr="00C72CDC">
        <w:rPr>
          <w:szCs w:val="20"/>
          <w:lang w:val="en-US"/>
        </w:rPr>
        <w:tab/>
        <w:t xml:space="preserve">@true     db      "true" </w:t>
      </w:r>
    </w:p>
    <w:p w:rsidR="00C72CDC" w:rsidRPr="00C72CDC" w:rsidRDefault="00C72CDC" w:rsidP="00C72CDC">
      <w:pPr>
        <w:rPr>
          <w:szCs w:val="20"/>
          <w:lang w:val="en-US"/>
        </w:rPr>
      </w:pPr>
      <w:r w:rsidRPr="00C72CDC">
        <w:rPr>
          <w:szCs w:val="20"/>
          <w:lang w:val="en-US"/>
        </w:rPr>
        <w:tab/>
      </w:r>
      <w:r w:rsidRPr="00C72CDC">
        <w:rPr>
          <w:szCs w:val="20"/>
          <w:lang w:val="en-US"/>
        </w:rPr>
        <w:tab/>
        <w:t xml:space="preserve">@@true    db      "true$" </w:t>
      </w:r>
    </w:p>
    <w:p w:rsidR="00C72CDC" w:rsidRPr="00C72CDC" w:rsidRDefault="00C72CDC" w:rsidP="00C72CDC">
      <w:pPr>
        <w:rPr>
          <w:szCs w:val="20"/>
          <w:lang w:val="en-US"/>
        </w:rPr>
      </w:pPr>
      <w:r w:rsidRPr="00C72CDC">
        <w:rPr>
          <w:szCs w:val="20"/>
          <w:lang w:val="en-US"/>
        </w:rPr>
        <w:tab/>
      </w:r>
      <w:r w:rsidRPr="00C72CDC">
        <w:rPr>
          <w:szCs w:val="20"/>
          <w:lang w:val="en-US"/>
        </w:rPr>
        <w:tab/>
        <w:t xml:space="preserve">@false    db      "false" </w:t>
      </w:r>
    </w:p>
    <w:p w:rsidR="00C72CDC" w:rsidRPr="00C72CDC" w:rsidRDefault="00C72CDC" w:rsidP="00C72CDC">
      <w:pPr>
        <w:rPr>
          <w:szCs w:val="20"/>
          <w:lang w:val="en-US"/>
        </w:rPr>
      </w:pPr>
      <w:r w:rsidRPr="00C72CDC">
        <w:rPr>
          <w:szCs w:val="20"/>
          <w:lang w:val="en-US"/>
        </w:rPr>
        <w:tab/>
      </w:r>
      <w:r w:rsidRPr="00C72CDC">
        <w:rPr>
          <w:szCs w:val="20"/>
          <w:lang w:val="en-US"/>
        </w:rPr>
        <w:tab/>
        <w:t xml:space="preserve">@@false   db      "false$" </w:t>
      </w:r>
    </w:p>
    <w:p w:rsidR="00C72CDC" w:rsidRDefault="00C72CDC" w:rsidP="00C72CDC">
      <w:pPr>
        <w:rPr>
          <w:szCs w:val="20"/>
          <w:lang w:val="en-US"/>
        </w:rPr>
      </w:pPr>
      <w:r w:rsidRPr="00C72CDC">
        <w:rPr>
          <w:szCs w:val="20"/>
          <w:lang w:val="en-US"/>
        </w:rPr>
        <w:t xml:space="preserve">; USING VARIABLES </w:t>
      </w:r>
    </w:p>
    <w:p w:rsidR="000E16B4" w:rsidRDefault="000E16B4" w:rsidP="000E16B4">
      <w:pPr>
        <w:rPr>
          <w:szCs w:val="20"/>
          <w:lang w:val="en-US"/>
        </w:rPr>
      </w:pPr>
      <w:r w:rsidRPr="000E16B4">
        <w:rPr>
          <w:szCs w:val="20"/>
          <w:lang w:val="en-US"/>
        </w:rPr>
        <w:t>x dw (?)</w:t>
      </w:r>
    </w:p>
    <w:p w:rsidR="000E16B4" w:rsidRDefault="000E16B4" w:rsidP="000E16B4">
      <w:pPr>
        <w:rPr>
          <w:szCs w:val="20"/>
          <w:lang w:val="en-US"/>
        </w:rPr>
      </w:pPr>
      <w:r w:rsidRPr="000E16B4">
        <w:rPr>
          <w:szCs w:val="20"/>
          <w:lang w:val="en-US"/>
        </w:rPr>
        <w:t>y dw (?)</w:t>
      </w:r>
    </w:p>
    <w:p w:rsidR="000E16B4" w:rsidRDefault="000E16B4" w:rsidP="000E16B4">
      <w:pPr>
        <w:rPr>
          <w:szCs w:val="20"/>
          <w:lang w:val="en-US"/>
        </w:rPr>
      </w:pPr>
      <w:r w:rsidRPr="000E16B4">
        <w:rPr>
          <w:szCs w:val="20"/>
          <w:lang w:val="en-US"/>
        </w:rPr>
        <w:t>a dw (?)</w:t>
      </w:r>
    </w:p>
    <w:p w:rsidR="000E16B4" w:rsidRDefault="000E16B4" w:rsidP="000E16B4">
      <w:pPr>
        <w:rPr>
          <w:szCs w:val="20"/>
          <w:lang w:val="en-US"/>
        </w:rPr>
      </w:pPr>
      <w:r w:rsidRPr="000E16B4">
        <w:rPr>
          <w:szCs w:val="20"/>
          <w:lang w:val="en-US"/>
        </w:rPr>
        <w:t>b dw (?)</w:t>
      </w:r>
    </w:p>
    <w:p w:rsidR="000E16B4" w:rsidRDefault="000E16B4" w:rsidP="000E16B4">
      <w:pPr>
        <w:rPr>
          <w:szCs w:val="20"/>
          <w:lang w:val="en-US"/>
        </w:rPr>
      </w:pPr>
      <w:r w:rsidRPr="000E16B4">
        <w:rPr>
          <w:szCs w:val="20"/>
          <w:lang w:val="en-US"/>
        </w:rPr>
        <w:t>c dw (?)</w:t>
      </w:r>
    </w:p>
    <w:p w:rsidR="000E16B4" w:rsidRDefault="000E16B4" w:rsidP="000E16B4">
      <w:pPr>
        <w:rPr>
          <w:szCs w:val="20"/>
          <w:lang w:val="en-US"/>
        </w:rPr>
      </w:pPr>
      <w:r w:rsidRPr="000E16B4">
        <w:rPr>
          <w:szCs w:val="20"/>
          <w:lang w:val="en-US"/>
        </w:rPr>
        <w:t>mas dw 10 DUP (?)</w:t>
      </w:r>
    </w:p>
    <w:p w:rsidR="000E16B4" w:rsidRDefault="000E16B4" w:rsidP="000E16B4">
      <w:pPr>
        <w:rPr>
          <w:szCs w:val="20"/>
          <w:lang w:val="en-US"/>
        </w:rPr>
      </w:pPr>
      <w:r w:rsidRPr="000E16B4">
        <w:rPr>
          <w:szCs w:val="20"/>
          <w:lang w:val="en-US"/>
        </w:rPr>
        <w:t>i dw (?)</w:t>
      </w:r>
    </w:p>
    <w:p w:rsidR="000E16B4" w:rsidRDefault="000E16B4" w:rsidP="000E16B4">
      <w:pPr>
        <w:rPr>
          <w:szCs w:val="20"/>
          <w:lang w:val="en-US"/>
        </w:rPr>
      </w:pPr>
      <w:r w:rsidRPr="000E16B4">
        <w:rPr>
          <w:szCs w:val="20"/>
          <w:lang w:val="en-US"/>
        </w:rPr>
        <w:t>s db 2 DUP (?)</w:t>
      </w:r>
    </w:p>
    <w:p w:rsidR="000E16B4" w:rsidRPr="000E16B4" w:rsidRDefault="000E16B4" w:rsidP="000E16B4">
      <w:pPr>
        <w:rPr>
          <w:szCs w:val="20"/>
          <w:lang w:val="en-US"/>
        </w:rPr>
      </w:pPr>
      <w:r w:rsidRPr="000E16B4">
        <w:rPr>
          <w:szCs w:val="20"/>
          <w:lang w:val="en-US"/>
        </w:rPr>
        <w:t>@1p db "Enter char: $"</w:t>
      </w:r>
    </w:p>
    <w:p w:rsidR="000E16B4" w:rsidRPr="000E16B4" w:rsidRDefault="000E16B4" w:rsidP="000E16B4">
      <w:pPr>
        <w:rPr>
          <w:szCs w:val="20"/>
          <w:lang w:val="en-US"/>
        </w:rPr>
      </w:pPr>
      <w:r w:rsidRPr="000E16B4">
        <w:rPr>
          <w:szCs w:val="20"/>
          <w:lang w:val="en-US"/>
        </w:rPr>
        <w:t>@4p db "Enter x: $"</w:t>
      </w:r>
    </w:p>
    <w:p w:rsidR="000E16B4" w:rsidRDefault="000E16B4" w:rsidP="000E16B4">
      <w:pPr>
        <w:rPr>
          <w:szCs w:val="20"/>
          <w:lang w:val="en-US"/>
        </w:rPr>
      </w:pPr>
      <w:r w:rsidRPr="000E16B4">
        <w:rPr>
          <w:szCs w:val="20"/>
          <w:lang w:val="en-US"/>
        </w:rPr>
        <w:t>@10p db "Enter y: $"</w:t>
      </w:r>
    </w:p>
    <w:p w:rsidR="000E16B4" w:rsidRDefault="000E16B4" w:rsidP="000E16B4">
      <w:pPr>
        <w:rPr>
          <w:szCs w:val="20"/>
          <w:lang w:val="en-US"/>
        </w:rPr>
      </w:pPr>
      <w:r w:rsidRPr="000E16B4">
        <w:rPr>
          <w:szCs w:val="20"/>
          <w:lang w:val="en-US"/>
        </w:rPr>
        <w:t>@26p db "b = $"</w:t>
      </w:r>
    </w:p>
    <w:p w:rsidR="000E16B4" w:rsidRPr="000E16B4" w:rsidRDefault="000E16B4" w:rsidP="000E16B4">
      <w:pPr>
        <w:rPr>
          <w:szCs w:val="20"/>
          <w:lang w:val="en-US"/>
        </w:rPr>
      </w:pPr>
      <w:r w:rsidRPr="000E16B4">
        <w:rPr>
          <w:szCs w:val="20"/>
          <w:lang w:val="en-US"/>
        </w:rPr>
        <w:t>@35p db "y = $"</w:t>
      </w:r>
    </w:p>
    <w:p w:rsidR="000E16B4" w:rsidRPr="000E16B4" w:rsidRDefault="000E16B4" w:rsidP="000E16B4">
      <w:pPr>
        <w:rPr>
          <w:szCs w:val="20"/>
          <w:lang w:val="en-US"/>
        </w:rPr>
      </w:pPr>
      <w:r w:rsidRPr="000E16B4">
        <w:rPr>
          <w:szCs w:val="20"/>
          <w:lang w:val="en-US"/>
        </w:rPr>
        <w:t>@40p db "a = $"</w:t>
      </w:r>
    </w:p>
    <w:p w:rsidR="000E16B4" w:rsidRPr="000E16B4" w:rsidRDefault="000E16B4" w:rsidP="000E16B4">
      <w:pPr>
        <w:rPr>
          <w:szCs w:val="20"/>
          <w:lang w:val="en-US"/>
        </w:rPr>
      </w:pPr>
      <w:r w:rsidRPr="000E16B4">
        <w:rPr>
          <w:szCs w:val="20"/>
          <w:lang w:val="en-US"/>
        </w:rPr>
        <w:t>@45p db "x = $"</w:t>
      </w:r>
    </w:p>
    <w:p w:rsidR="000E16B4" w:rsidRPr="000E16B4" w:rsidRDefault="000E16B4" w:rsidP="000E16B4">
      <w:pPr>
        <w:rPr>
          <w:szCs w:val="20"/>
          <w:lang w:val="en-US"/>
        </w:rPr>
      </w:pPr>
      <w:r w:rsidRPr="000E16B4">
        <w:rPr>
          <w:szCs w:val="20"/>
          <w:lang w:val="en-US"/>
        </w:rPr>
        <w:t>@51p db "x= $"</w:t>
      </w:r>
    </w:p>
    <w:p w:rsidR="000E16B4" w:rsidRPr="000E16B4" w:rsidRDefault="000E16B4" w:rsidP="000E16B4">
      <w:pPr>
        <w:rPr>
          <w:szCs w:val="20"/>
          <w:lang w:val="en-US"/>
        </w:rPr>
      </w:pPr>
      <w:r w:rsidRPr="000E16B4">
        <w:rPr>
          <w:szCs w:val="20"/>
          <w:lang w:val="en-US"/>
        </w:rPr>
        <w:t>@58p db "You enter char: $"</w:t>
      </w:r>
    </w:p>
    <w:p w:rsidR="000E16B4" w:rsidRPr="000E16B4" w:rsidRDefault="000E16B4" w:rsidP="000E16B4">
      <w:pPr>
        <w:rPr>
          <w:szCs w:val="20"/>
          <w:lang w:val="en-US"/>
        </w:rPr>
      </w:pPr>
      <w:r w:rsidRPr="000E16B4">
        <w:rPr>
          <w:szCs w:val="20"/>
          <w:lang w:val="en-US"/>
        </w:rPr>
        <w:t>@60p db "$"</w:t>
      </w:r>
    </w:p>
    <w:p w:rsidR="000E16B4" w:rsidRDefault="000E16B4" w:rsidP="000E16B4">
      <w:pPr>
        <w:rPr>
          <w:szCs w:val="20"/>
          <w:lang w:val="en-US"/>
        </w:rPr>
      </w:pPr>
    </w:p>
    <w:p w:rsidR="00575F49" w:rsidRPr="00786EC4" w:rsidRDefault="00575F49" w:rsidP="00D50C7A">
      <w:pPr>
        <w:spacing w:line="360" w:lineRule="auto"/>
        <w:rPr>
          <w:b/>
          <w:sz w:val="28"/>
          <w:szCs w:val="28"/>
          <w:lang w:val="en-US"/>
        </w:rPr>
      </w:pPr>
      <w:r w:rsidRPr="00786EC4">
        <w:rPr>
          <w:b/>
          <w:sz w:val="28"/>
          <w:szCs w:val="28"/>
          <w:lang w:val="en-US"/>
        </w:rPr>
        <w:t>a</w:t>
      </w:r>
      <w:r w:rsidR="00FB4401" w:rsidRPr="00786EC4">
        <w:rPr>
          <w:b/>
          <w:sz w:val="28"/>
          <w:szCs w:val="28"/>
          <w:lang w:val="en-US"/>
        </w:rPr>
        <w:t>smKod</w:t>
      </w:r>
      <w:r w:rsidRPr="00786EC4">
        <w:rPr>
          <w:b/>
          <w:sz w:val="28"/>
          <w:szCs w:val="28"/>
          <w:lang w:val="en-US"/>
        </w:rPr>
        <w:t>.asm</w:t>
      </w:r>
    </w:p>
    <w:p w:rsidR="00FB4401" w:rsidRDefault="00D50C7A" w:rsidP="00D50C7A">
      <w:pPr>
        <w:rPr>
          <w:sz w:val="28"/>
          <w:szCs w:val="28"/>
          <w:lang w:val="en-US"/>
        </w:rPr>
      </w:pPr>
      <w:r w:rsidRPr="007A33AE">
        <w:rPr>
          <w:sz w:val="28"/>
          <w:szCs w:val="28"/>
          <w:lang w:val="en-US"/>
        </w:rPr>
        <w:t xml:space="preserve">     </w:t>
      </w:r>
    </w:p>
    <w:p w:rsidR="000E16B4" w:rsidRPr="000E16B4" w:rsidRDefault="000E16B4" w:rsidP="000E16B4">
      <w:pPr>
        <w:rPr>
          <w:szCs w:val="28"/>
          <w:lang w:val="en-US"/>
        </w:rPr>
      </w:pPr>
      <w:r w:rsidRPr="000E16B4">
        <w:rPr>
          <w:szCs w:val="28"/>
          <w:lang w:val="en-US"/>
        </w:rPr>
        <w:t xml:space="preserve">     .model small </w:t>
      </w:r>
    </w:p>
    <w:p w:rsidR="000E16B4" w:rsidRPr="000E16B4" w:rsidRDefault="000E16B4" w:rsidP="000E16B4">
      <w:pPr>
        <w:rPr>
          <w:szCs w:val="28"/>
          <w:lang w:val="en-US"/>
        </w:rPr>
      </w:pPr>
      <w:r w:rsidRPr="000E16B4">
        <w:rPr>
          <w:szCs w:val="28"/>
          <w:lang w:val="en-US"/>
        </w:rPr>
        <w:t xml:space="preserve">     include asmData.asm </w:t>
      </w:r>
    </w:p>
    <w:p w:rsidR="000E16B4" w:rsidRPr="000E16B4" w:rsidRDefault="000E16B4" w:rsidP="000E16B4">
      <w:pPr>
        <w:rPr>
          <w:szCs w:val="28"/>
          <w:lang w:val="en-US"/>
        </w:rPr>
      </w:pPr>
      <w:r w:rsidRPr="000E16B4">
        <w:rPr>
          <w:szCs w:val="28"/>
          <w:lang w:val="en-US"/>
        </w:rPr>
        <w:t xml:space="preserve">     .stack 100h </w:t>
      </w:r>
    </w:p>
    <w:p w:rsidR="000E16B4" w:rsidRPr="000E16B4" w:rsidRDefault="000E16B4" w:rsidP="000E16B4">
      <w:pPr>
        <w:rPr>
          <w:szCs w:val="28"/>
          <w:lang w:val="en-US"/>
        </w:rPr>
      </w:pPr>
      <w:r w:rsidRPr="000E16B4">
        <w:rPr>
          <w:szCs w:val="28"/>
          <w:lang w:val="en-US"/>
        </w:rPr>
        <w:t xml:space="preserve">     .code </w:t>
      </w:r>
    </w:p>
    <w:p w:rsidR="000E16B4" w:rsidRPr="000E16B4" w:rsidRDefault="000E16B4" w:rsidP="000E16B4">
      <w:pPr>
        <w:rPr>
          <w:szCs w:val="28"/>
          <w:lang w:val="en-US"/>
        </w:rPr>
      </w:pPr>
      <w:r w:rsidRPr="000E16B4">
        <w:rPr>
          <w:szCs w:val="28"/>
          <w:lang w:val="en-US"/>
        </w:rPr>
        <w:t xml:space="preserve">     .386 </w:t>
      </w:r>
    </w:p>
    <w:p w:rsidR="000E16B4" w:rsidRPr="000E16B4" w:rsidRDefault="000E16B4" w:rsidP="000E16B4">
      <w:pPr>
        <w:rPr>
          <w:szCs w:val="28"/>
          <w:lang w:val="en-US"/>
        </w:rPr>
      </w:pPr>
      <w:r w:rsidRPr="000E16B4">
        <w:rPr>
          <w:szCs w:val="28"/>
          <w:lang w:val="en-US"/>
        </w:rPr>
        <w:t xml:space="preserve">start: </w:t>
      </w:r>
    </w:p>
    <w:p w:rsidR="000E16B4" w:rsidRPr="000E16B4" w:rsidRDefault="000E16B4" w:rsidP="000E16B4">
      <w:pPr>
        <w:rPr>
          <w:szCs w:val="28"/>
          <w:lang w:val="en-US"/>
        </w:rPr>
      </w:pPr>
      <w:r w:rsidRPr="000E16B4">
        <w:rPr>
          <w:szCs w:val="28"/>
          <w:lang w:val="en-US"/>
        </w:rPr>
        <w:t xml:space="preserve">     mov   ax, @data </w:t>
      </w:r>
    </w:p>
    <w:p w:rsidR="000E16B4" w:rsidRPr="000E16B4" w:rsidRDefault="000E16B4" w:rsidP="000E16B4">
      <w:pPr>
        <w:rPr>
          <w:szCs w:val="28"/>
          <w:lang w:val="en-US"/>
        </w:rPr>
      </w:pPr>
      <w:r w:rsidRPr="000E16B4">
        <w:rPr>
          <w:szCs w:val="28"/>
          <w:lang w:val="en-US"/>
        </w:rPr>
        <w:t xml:space="preserve">     mov   ds, ax </w:t>
      </w:r>
    </w:p>
    <w:p w:rsidR="000E16B4" w:rsidRPr="000E16B4" w:rsidRDefault="000E16B4" w:rsidP="000E16B4">
      <w:pPr>
        <w:rPr>
          <w:szCs w:val="28"/>
          <w:lang w:val="en-US"/>
        </w:rPr>
      </w:pPr>
      <w:r w:rsidRPr="000E16B4">
        <w:rPr>
          <w:szCs w:val="28"/>
          <w:lang w:val="en-US"/>
        </w:rPr>
        <w:t xml:space="preserve">; LET()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push  di </w:t>
      </w:r>
    </w:p>
    <w:p w:rsidR="000E16B4" w:rsidRPr="000E16B4" w:rsidRDefault="000E16B4" w:rsidP="000E16B4">
      <w:pPr>
        <w:rPr>
          <w:szCs w:val="28"/>
          <w:lang w:val="en-US"/>
        </w:rPr>
      </w:pPr>
      <w:r w:rsidRPr="000E16B4">
        <w:rPr>
          <w:szCs w:val="28"/>
          <w:lang w:val="en-US"/>
        </w:rPr>
        <w:t xml:space="preserve">     mov   ax, 0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lastRenderedPageBreak/>
        <w:t xml:space="preserve">     pop   ax </w:t>
      </w:r>
    </w:p>
    <w:p w:rsidR="000E16B4" w:rsidRPr="000E16B4" w:rsidRDefault="000E16B4" w:rsidP="000E16B4">
      <w:pPr>
        <w:rPr>
          <w:szCs w:val="28"/>
          <w:lang w:val="en-US"/>
        </w:rPr>
      </w:pPr>
      <w:r w:rsidRPr="000E16B4">
        <w:rPr>
          <w:szCs w:val="28"/>
          <w:lang w:val="en-US"/>
        </w:rPr>
        <w:t xml:space="preserve">     pop   di </w:t>
      </w:r>
    </w:p>
    <w:p w:rsidR="000E16B4" w:rsidRPr="000E16B4" w:rsidRDefault="000E16B4" w:rsidP="000E16B4">
      <w:pPr>
        <w:rPr>
          <w:szCs w:val="28"/>
          <w:lang w:val="en-US"/>
        </w:rPr>
      </w:pPr>
      <w:r w:rsidRPr="000E16B4">
        <w:rPr>
          <w:szCs w:val="28"/>
          <w:lang w:val="en-US"/>
        </w:rPr>
        <w:t xml:space="preserve">     mov   i[di], ax </w:t>
      </w:r>
    </w:p>
    <w:p w:rsidR="000E16B4" w:rsidRPr="000E16B4" w:rsidRDefault="000E16B4" w:rsidP="000E16B4">
      <w:pPr>
        <w:rPr>
          <w:szCs w:val="28"/>
          <w:lang w:val="en-US"/>
        </w:rPr>
      </w:pPr>
      <w:r w:rsidRPr="000E16B4">
        <w:rPr>
          <w:szCs w:val="28"/>
          <w:lang w:val="en-US"/>
        </w:rPr>
        <w:t xml:space="preserve">; REPEAT() </w:t>
      </w:r>
    </w:p>
    <w:p w:rsidR="000E16B4" w:rsidRPr="000E16B4" w:rsidRDefault="000E16B4" w:rsidP="000E16B4">
      <w:pPr>
        <w:rPr>
          <w:szCs w:val="28"/>
          <w:lang w:val="en-US"/>
        </w:rPr>
      </w:pPr>
      <w:r w:rsidRPr="000E16B4">
        <w:rPr>
          <w:szCs w:val="28"/>
          <w:lang w:val="en-US"/>
        </w:rPr>
        <w:t xml:space="preserve">@0:; WRITE() </w:t>
      </w:r>
    </w:p>
    <w:p w:rsidR="000E16B4" w:rsidRPr="000E16B4" w:rsidRDefault="000E16B4" w:rsidP="000E16B4">
      <w:pPr>
        <w:rPr>
          <w:szCs w:val="28"/>
          <w:lang w:val="en-US"/>
        </w:rPr>
      </w:pPr>
      <w:r w:rsidRPr="000E16B4">
        <w:rPr>
          <w:szCs w:val="28"/>
          <w:lang w:val="en-US"/>
        </w:rPr>
        <w:t xml:space="preserve">; WRITE LITERAL </w:t>
      </w:r>
    </w:p>
    <w:p w:rsidR="000E16B4" w:rsidRPr="000E16B4" w:rsidRDefault="000E16B4" w:rsidP="000E16B4">
      <w:pPr>
        <w:rPr>
          <w:szCs w:val="28"/>
          <w:lang w:val="en-US"/>
        </w:rPr>
      </w:pPr>
      <w:r w:rsidRPr="000E16B4">
        <w:rPr>
          <w:szCs w:val="28"/>
          <w:lang w:val="en-US"/>
        </w:rPr>
        <w:t xml:space="preserve">     lea   dx, @1p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READLN() </w:t>
      </w:r>
    </w:p>
    <w:p w:rsidR="000E16B4" w:rsidRPr="000E16B4" w:rsidRDefault="000E16B4" w:rsidP="000E16B4">
      <w:pPr>
        <w:rPr>
          <w:szCs w:val="28"/>
          <w:lang w:val="en-US"/>
        </w:rPr>
      </w:pPr>
      <w:r w:rsidRPr="000E16B4">
        <w:rPr>
          <w:szCs w:val="28"/>
          <w:lang w:val="en-US"/>
        </w:rPr>
        <w:t xml:space="preserve">     push  0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i[di]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READ CHAR </w:t>
      </w:r>
    </w:p>
    <w:p w:rsidR="000E16B4" w:rsidRPr="000E16B4" w:rsidRDefault="000E16B4" w:rsidP="000E16B4">
      <w:pPr>
        <w:rPr>
          <w:szCs w:val="28"/>
          <w:lang w:val="en-US"/>
        </w:rPr>
      </w:pPr>
      <w:r w:rsidRPr="000E16B4">
        <w:rPr>
          <w:szCs w:val="28"/>
          <w:lang w:val="en-US"/>
        </w:rPr>
        <w:t xml:space="preserve">     mov   ah, 0Ah </w:t>
      </w:r>
    </w:p>
    <w:p w:rsidR="000E16B4" w:rsidRPr="000E16B4" w:rsidRDefault="000E16B4" w:rsidP="000E16B4">
      <w:pPr>
        <w:rPr>
          <w:szCs w:val="28"/>
          <w:lang w:val="en-US"/>
        </w:rPr>
      </w:pPr>
      <w:r w:rsidRPr="000E16B4">
        <w:rPr>
          <w:szCs w:val="28"/>
          <w:lang w:val="en-US"/>
        </w:rPr>
        <w:t xml:space="preserve">     lea   dx, @buffer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xor   dx, dx </w:t>
      </w:r>
    </w:p>
    <w:p w:rsidR="000E16B4" w:rsidRPr="000E16B4" w:rsidRDefault="000E16B4" w:rsidP="000E16B4">
      <w:pPr>
        <w:rPr>
          <w:szCs w:val="28"/>
          <w:lang w:val="en-US"/>
        </w:rPr>
      </w:pPr>
      <w:r w:rsidRPr="000E16B4">
        <w:rPr>
          <w:szCs w:val="28"/>
          <w:lang w:val="en-US"/>
        </w:rPr>
        <w:t xml:space="preserve">     mov   dl, @buf[0] </w:t>
      </w:r>
    </w:p>
    <w:p w:rsidR="000E16B4" w:rsidRPr="000E16B4" w:rsidRDefault="000E16B4" w:rsidP="000E16B4">
      <w:pPr>
        <w:rPr>
          <w:szCs w:val="28"/>
          <w:lang w:val="en-US"/>
        </w:rPr>
      </w:pPr>
      <w:r w:rsidRPr="000E16B4">
        <w:rPr>
          <w:szCs w:val="28"/>
          <w:lang w:val="en-US"/>
        </w:rPr>
        <w:t xml:space="preserve">     pop   di </w:t>
      </w:r>
    </w:p>
    <w:p w:rsidR="000E16B4" w:rsidRPr="000E16B4" w:rsidRDefault="000E16B4" w:rsidP="000E16B4">
      <w:pPr>
        <w:rPr>
          <w:szCs w:val="28"/>
          <w:lang w:val="en-US"/>
        </w:rPr>
      </w:pPr>
      <w:r w:rsidRPr="000E16B4">
        <w:rPr>
          <w:szCs w:val="28"/>
          <w:lang w:val="en-US"/>
        </w:rPr>
        <w:t xml:space="preserve">     mov   s[di], dl </w:t>
      </w:r>
    </w:p>
    <w:p w:rsidR="000E16B4" w:rsidRPr="000E16B4" w:rsidRDefault="000E16B4" w:rsidP="000E16B4">
      <w:pPr>
        <w:rPr>
          <w:szCs w:val="28"/>
          <w:lang w:val="en-US"/>
        </w:rPr>
      </w:pPr>
      <w:r w:rsidRPr="000E16B4">
        <w:rPr>
          <w:szCs w:val="28"/>
          <w:lang w:val="en-US"/>
        </w:rPr>
        <w:t xml:space="preserve">     lea   dx, clrf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LET()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push  di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i[di]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ax, 1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add   ax, bx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pop   di </w:t>
      </w:r>
    </w:p>
    <w:p w:rsidR="000E16B4" w:rsidRPr="000E16B4" w:rsidRDefault="000E16B4" w:rsidP="000E16B4">
      <w:pPr>
        <w:rPr>
          <w:szCs w:val="28"/>
          <w:lang w:val="en-US"/>
        </w:rPr>
      </w:pPr>
      <w:r w:rsidRPr="000E16B4">
        <w:rPr>
          <w:szCs w:val="28"/>
          <w:lang w:val="en-US"/>
        </w:rPr>
        <w:t xml:space="preserve">     mov   i[di], ax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i[di]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ax, 3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cmp   ax, bx </w:t>
      </w:r>
    </w:p>
    <w:p w:rsidR="000E16B4" w:rsidRPr="000E16B4" w:rsidRDefault="000E16B4" w:rsidP="000E16B4">
      <w:pPr>
        <w:rPr>
          <w:szCs w:val="28"/>
          <w:lang w:val="en-US"/>
        </w:rPr>
      </w:pPr>
      <w:r w:rsidRPr="000E16B4">
        <w:rPr>
          <w:szCs w:val="28"/>
          <w:lang w:val="en-US"/>
        </w:rPr>
        <w:t xml:space="preserve">     jb    @2 </w:t>
      </w:r>
    </w:p>
    <w:p w:rsidR="000E16B4" w:rsidRPr="000E16B4" w:rsidRDefault="000E16B4" w:rsidP="000E16B4">
      <w:pPr>
        <w:rPr>
          <w:szCs w:val="28"/>
          <w:lang w:val="en-US"/>
        </w:rPr>
      </w:pPr>
      <w:r w:rsidRPr="000E16B4">
        <w:rPr>
          <w:szCs w:val="28"/>
          <w:lang w:val="en-US"/>
        </w:rPr>
        <w:t xml:space="preserve">     push  0 </w:t>
      </w:r>
    </w:p>
    <w:p w:rsidR="000E16B4" w:rsidRPr="000E16B4" w:rsidRDefault="000E16B4" w:rsidP="000E16B4">
      <w:pPr>
        <w:rPr>
          <w:szCs w:val="28"/>
          <w:lang w:val="en-US"/>
        </w:rPr>
      </w:pPr>
      <w:r w:rsidRPr="000E16B4">
        <w:rPr>
          <w:szCs w:val="28"/>
          <w:lang w:val="en-US"/>
        </w:rPr>
        <w:t xml:space="preserve">     jmp   @3 </w:t>
      </w:r>
    </w:p>
    <w:p w:rsidR="000E16B4" w:rsidRPr="000E16B4" w:rsidRDefault="000E16B4" w:rsidP="000E16B4">
      <w:pPr>
        <w:rPr>
          <w:szCs w:val="28"/>
          <w:lang w:val="en-US"/>
        </w:rPr>
      </w:pPr>
      <w:r w:rsidRPr="000E16B4">
        <w:rPr>
          <w:szCs w:val="28"/>
          <w:lang w:val="en-US"/>
        </w:rPr>
        <w:t xml:space="preserve">@2: </w:t>
      </w:r>
    </w:p>
    <w:p w:rsidR="000E16B4" w:rsidRPr="000E16B4" w:rsidRDefault="000E16B4" w:rsidP="000E16B4">
      <w:pPr>
        <w:rPr>
          <w:szCs w:val="28"/>
          <w:lang w:val="en-US"/>
        </w:rPr>
      </w:pPr>
      <w:r w:rsidRPr="000E16B4">
        <w:rPr>
          <w:szCs w:val="28"/>
          <w:lang w:val="en-US"/>
        </w:rPr>
        <w:t xml:space="preserve">     push  1 </w:t>
      </w:r>
    </w:p>
    <w:p w:rsidR="000E16B4" w:rsidRPr="000E16B4" w:rsidRDefault="000E16B4" w:rsidP="000E16B4">
      <w:pPr>
        <w:rPr>
          <w:szCs w:val="28"/>
          <w:lang w:val="en-US"/>
        </w:rPr>
      </w:pPr>
      <w:r w:rsidRPr="000E16B4">
        <w:rPr>
          <w:szCs w:val="28"/>
          <w:lang w:val="en-US"/>
        </w:rPr>
        <w:lastRenderedPageBreak/>
        <w:t xml:space="preserve">@3: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cmp   ax, 0 </w:t>
      </w:r>
    </w:p>
    <w:p w:rsidR="000E16B4" w:rsidRPr="000E16B4" w:rsidRDefault="000E16B4" w:rsidP="000E16B4">
      <w:pPr>
        <w:rPr>
          <w:szCs w:val="28"/>
          <w:lang w:val="en-US"/>
        </w:rPr>
      </w:pPr>
      <w:r w:rsidRPr="000E16B4">
        <w:rPr>
          <w:szCs w:val="28"/>
          <w:lang w:val="en-US"/>
        </w:rPr>
        <w:t xml:space="preserve">     jne   @0 </w:t>
      </w:r>
    </w:p>
    <w:p w:rsidR="000E16B4" w:rsidRPr="000E16B4" w:rsidRDefault="000E16B4" w:rsidP="000E16B4">
      <w:pPr>
        <w:rPr>
          <w:szCs w:val="28"/>
          <w:lang w:val="en-US"/>
        </w:rPr>
      </w:pPr>
      <w:r w:rsidRPr="000E16B4">
        <w:rPr>
          <w:szCs w:val="28"/>
          <w:lang w:val="en-US"/>
        </w:rPr>
        <w:t xml:space="preserve">; WRITE() </w:t>
      </w:r>
    </w:p>
    <w:p w:rsidR="000E16B4" w:rsidRPr="000E16B4" w:rsidRDefault="000E16B4" w:rsidP="000E16B4">
      <w:pPr>
        <w:rPr>
          <w:szCs w:val="28"/>
          <w:lang w:val="en-US"/>
        </w:rPr>
      </w:pPr>
      <w:r w:rsidRPr="000E16B4">
        <w:rPr>
          <w:szCs w:val="28"/>
          <w:lang w:val="en-US"/>
        </w:rPr>
        <w:t xml:space="preserve">; WRITE LITERAL </w:t>
      </w:r>
    </w:p>
    <w:p w:rsidR="000E16B4" w:rsidRPr="000E16B4" w:rsidRDefault="000E16B4" w:rsidP="000E16B4">
      <w:pPr>
        <w:rPr>
          <w:szCs w:val="28"/>
          <w:lang w:val="en-US"/>
        </w:rPr>
      </w:pPr>
      <w:r w:rsidRPr="000E16B4">
        <w:rPr>
          <w:szCs w:val="28"/>
          <w:lang w:val="en-US"/>
        </w:rPr>
        <w:t xml:space="preserve">     lea   dx, @4p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READLN() </w:t>
      </w:r>
    </w:p>
    <w:p w:rsidR="000E16B4" w:rsidRPr="000E16B4" w:rsidRDefault="000E16B4" w:rsidP="000E16B4">
      <w:pPr>
        <w:rPr>
          <w:szCs w:val="28"/>
          <w:lang w:val="en-US"/>
        </w:rPr>
      </w:pPr>
      <w:r w:rsidRPr="000E16B4">
        <w:rPr>
          <w:szCs w:val="28"/>
          <w:lang w:val="en-US"/>
        </w:rPr>
        <w:t xml:space="preserve">     push  0 </w:t>
      </w:r>
    </w:p>
    <w:p w:rsidR="000E16B4" w:rsidRPr="000E16B4" w:rsidRDefault="000E16B4" w:rsidP="000E16B4">
      <w:pPr>
        <w:rPr>
          <w:szCs w:val="28"/>
          <w:lang w:val="en-US"/>
        </w:rPr>
      </w:pPr>
      <w:r w:rsidRPr="000E16B4">
        <w:rPr>
          <w:szCs w:val="28"/>
          <w:lang w:val="en-US"/>
        </w:rPr>
        <w:t xml:space="preserve">; READ INTEGER </w:t>
      </w:r>
    </w:p>
    <w:p w:rsidR="000E16B4" w:rsidRPr="000E16B4" w:rsidRDefault="000E16B4" w:rsidP="000E16B4">
      <w:pPr>
        <w:rPr>
          <w:szCs w:val="28"/>
          <w:lang w:val="en-US"/>
        </w:rPr>
      </w:pPr>
      <w:r w:rsidRPr="000E16B4">
        <w:rPr>
          <w:szCs w:val="28"/>
          <w:lang w:val="en-US"/>
        </w:rPr>
        <w:t xml:space="preserve">@7: </w:t>
      </w:r>
    </w:p>
    <w:p w:rsidR="000E16B4" w:rsidRPr="000E16B4" w:rsidRDefault="000E16B4" w:rsidP="000E16B4">
      <w:pPr>
        <w:rPr>
          <w:szCs w:val="28"/>
          <w:lang w:val="en-US"/>
        </w:rPr>
      </w:pPr>
      <w:r w:rsidRPr="000E16B4">
        <w:rPr>
          <w:szCs w:val="28"/>
          <w:lang w:val="en-US"/>
        </w:rPr>
        <w:t xml:space="preserve">     mov   ah, 0Ah </w:t>
      </w:r>
    </w:p>
    <w:p w:rsidR="000E16B4" w:rsidRPr="000E16B4" w:rsidRDefault="000E16B4" w:rsidP="000E16B4">
      <w:pPr>
        <w:rPr>
          <w:szCs w:val="28"/>
          <w:lang w:val="en-US"/>
        </w:rPr>
      </w:pPr>
      <w:r w:rsidRPr="000E16B4">
        <w:rPr>
          <w:szCs w:val="28"/>
          <w:lang w:val="en-US"/>
        </w:rPr>
        <w:t xml:space="preserve">     lea   dx, @buffer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mov   ax, 0 </w:t>
      </w:r>
    </w:p>
    <w:p w:rsidR="000E16B4" w:rsidRPr="000E16B4" w:rsidRDefault="000E16B4" w:rsidP="000E16B4">
      <w:pPr>
        <w:rPr>
          <w:szCs w:val="28"/>
          <w:lang w:val="en-US"/>
        </w:rPr>
      </w:pPr>
      <w:r w:rsidRPr="000E16B4">
        <w:rPr>
          <w:szCs w:val="28"/>
          <w:lang w:val="en-US"/>
        </w:rPr>
        <w:t xml:space="preserve">     mov   cx, 0 </w:t>
      </w:r>
    </w:p>
    <w:p w:rsidR="000E16B4" w:rsidRPr="000E16B4" w:rsidRDefault="000E16B4" w:rsidP="000E16B4">
      <w:pPr>
        <w:rPr>
          <w:szCs w:val="28"/>
          <w:lang w:val="en-US"/>
        </w:rPr>
      </w:pPr>
      <w:r w:rsidRPr="000E16B4">
        <w:rPr>
          <w:szCs w:val="28"/>
          <w:lang w:val="en-US"/>
        </w:rPr>
        <w:t xml:space="preserve">     mov   cl, byte ptr[blength] </w:t>
      </w:r>
    </w:p>
    <w:p w:rsidR="000E16B4" w:rsidRPr="000E16B4" w:rsidRDefault="000E16B4" w:rsidP="000E16B4">
      <w:pPr>
        <w:rPr>
          <w:szCs w:val="28"/>
          <w:lang w:val="en-US"/>
        </w:rPr>
      </w:pPr>
      <w:r w:rsidRPr="000E16B4">
        <w:rPr>
          <w:szCs w:val="28"/>
          <w:lang w:val="en-US"/>
        </w:rPr>
        <w:t xml:space="preserve">     mov   bx, cx </w:t>
      </w:r>
    </w:p>
    <w:p w:rsidR="000E16B4" w:rsidRPr="000E16B4" w:rsidRDefault="000E16B4" w:rsidP="000E16B4">
      <w:pPr>
        <w:rPr>
          <w:szCs w:val="28"/>
          <w:lang w:val="en-US"/>
        </w:rPr>
      </w:pPr>
      <w:r w:rsidRPr="000E16B4">
        <w:rPr>
          <w:szCs w:val="28"/>
          <w:lang w:val="en-US"/>
        </w:rPr>
        <w:t xml:space="preserve">@5: </w:t>
      </w:r>
    </w:p>
    <w:p w:rsidR="000E16B4" w:rsidRPr="000E16B4" w:rsidRDefault="000E16B4" w:rsidP="000E16B4">
      <w:pPr>
        <w:rPr>
          <w:szCs w:val="28"/>
          <w:lang w:val="en-US"/>
        </w:rPr>
      </w:pPr>
      <w:r w:rsidRPr="000E16B4">
        <w:rPr>
          <w:szCs w:val="28"/>
          <w:lang w:val="en-US"/>
        </w:rPr>
        <w:t xml:space="preserve">     dec   bx </w:t>
      </w:r>
    </w:p>
    <w:p w:rsidR="000E16B4" w:rsidRPr="000E16B4" w:rsidRDefault="000E16B4" w:rsidP="000E16B4">
      <w:pPr>
        <w:rPr>
          <w:szCs w:val="28"/>
          <w:lang w:val="en-US"/>
        </w:rPr>
      </w:pPr>
      <w:r w:rsidRPr="000E16B4">
        <w:rPr>
          <w:szCs w:val="28"/>
          <w:lang w:val="en-US"/>
        </w:rPr>
        <w:t xml:space="preserve">     mov   al, @buf[bx] </w:t>
      </w:r>
    </w:p>
    <w:p w:rsidR="000E16B4" w:rsidRPr="000E16B4" w:rsidRDefault="000E16B4" w:rsidP="000E16B4">
      <w:pPr>
        <w:rPr>
          <w:szCs w:val="28"/>
          <w:lang w:val="en-US"/>
        </w:rPr>
      </w:pPr>
      <w:r w:rsidRPr="000E16B4">
        <w:rPr>
          <w:szCs w:val="28"/>
          <w:lang w:val="en-US"/>
        </w:rPr>
        <w:t xml:space="preserve">     cmp   al, "9" </w:t>
      </w:r>
    </w:p>
    <w:p w:rsidR="000E16B4" w:rsidRPr="000E16B4" w:rsidRDefault="000E16B4" w:rsidP="000E16B4">
      <w:pPr>
        <w:rPr>
          <w:szCs w:val="28"/>
          <w:lang w:val="en-US"/>
        </w:rPr>
      </w:pPr>
      <w:r w:rsidRPr="000E16B4">
        <w:rPr>
          <w:szCs w:val="28"/>
          <w:lang w:val="en-US"/>
        </w:rPr>
        <w:t xml:space="preserve">     ja    @6 </w:t>
      </w:r>
    </w:p>
    <w:p w:rsidR="000E16B4" w:rsidRPr="000E16B4" w:rsidRDefault="000E16B4" w:rsidP="000E16B4">
      <w:pPr>
        <w:rPr>
          <w:szCs w:val="28"/>
          <w:lang w:val="en-US"/>
        </w:rPr>
      </w:pPr>
      <w:r w:rsidRPr="000E16B4">
        <w:rPr>
          <w:szCs w:val="28"/>
          <w:lang w:val="en-US"/>
        </w:rPr>
        <w:t xml:space="preserve">     cmp   al, "0" </w:t>
      </w:r>
    </w:p>
    <w:p w:rsidR="000E16B4" w:rsidRPr="000E16B4" w:rsidRDefault="000E16B4" w:rsidP="000E16B4">
      <w:pPr>
        <w:rPr>
          <w:szCs w:val="28"/>
          <w:lang w:val="en-US"/>
        </w:rPr>
      </w:pPr>
      <w:r w:rsidRPr="000E16B4">
        <w:rPr>
          <w:szCs w:val="28"/>
          <w:lang w:val="en-US"/>
        </w:rPr>
        <w:t xml:space="preserve">     jb    @6 </w:t>
      </w:r>
    </w:p>
    <w:p w:rsidR="000E16B4" w:rsidRPr="000E16B4" w:rsidRDefault="000E16B4" w:rsidP="000E16B4">
      <w:pPr>
        <w:rPr>
          <w:szCs w:val="28"/>
          <w:lang w:val="en-US"/>
        </w:rPr>
      </w:pPr>
      <w:r w:rsidRPr="000E16B4">
        <w:rPr>
          <w:szCs w:val="28"/>
          <w:lang w:val="en-US"/>
        </w:rPr>
        <w:t xml:space="preserve">     loop  @5 </w:t>
      </w:r>
    </w:p>
    <w:p w:rsidR="000E16B4" w:rsidRPr="000E16B4" w:rsidRDefault="000E16B4" w:rsidP="000E16B4">
      <w:pPr>
        <w:rPr>
          <w:szCs w:val="28"/>
          <w:lang w:val="en-US"/>
        </w:rPr>
      </w:pPr>
      <w:r w:rsidRPr="000E16B4">
        <w:rPr>
          <w:szCs w:val="28"/>
          <w:lang w:val="en-US"/>
        </w:rPr>
        <w:t xml:space="preserve">     mov   cl, byte ptr[blength]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0 </w:t>
      </w:r>
    </w:p>
    <w:p w:rsidR="000E16B4" w:rsidRPr="000E16B4" w:rsidRDefault="000E16B4" w:rsidP="000E16B4">
      <w:pPr>
        <w:rPr>
          <w:szCs w:val="28"/>
          <w:lang w:val="en-US"/>
        </w:rPr>
      </w:pPr>
      <w:r w:rsidRPr="000E16B4">
        <w:rPr>
          <w:szCs w:val="28"/>
          <w:lang w:val="en-US"/>
        </w:rPr>
        <w:t xml:space="preserve">@9: </w:t>
      </w:r>
    </w:p>
    <w:p w:rsidR="000E16B4" w:rsidRPr="000E16B4" w:rsidRDefault="000E16B4" w:rsidP="000E16B4">
      <w:pPr>
        <w:rPr>
          <w:szCs w:val="28"/>
          <w:lang w:val="en-US"/>
        </w:rPr>
      </w:pPr>
      <w:r w:rsidRPr="000E16B4">
        <w:rPr>
          <w:szCs w:val="28"/>
          <w:lang w:val="en-US"/>
        </w:rPr>
        <w:t xml:space="preserve">     mov   bl, @buf[di] </w:t>
      </w:r>
    </w:p>
    <w:p w:rsidR="000E16B4" w:rsidRPr="000E16B4" w:rsidRDefault="000E16B4" w:rsidP="000E16B4">
      <w:pPr>
        <w:rPr>
          <w:szCs w:val="28"/>
          <w:lang w:val="en-US"/>
        </w:rPr>
      </w:pPr>
      <w:r w:rsidRPr="000E16B4">
        <w:rPr>
          <w:szCs w:val="28"/>
          <w:lang w:val="en-US"/>
        </w:rPr>
        <w:t xml:space="preserve">     inc   di </w:t>
      </w:r>
    </w:p>
    <w:p w:rsidR="000E16B4" w:rsidRPr="000E16B4" w:rsidRDefault="000E16B4" w:rsidP="000E16B4">
      <w:pPr>
        <w:rPr>
          <w:szCs w:val="28"/>
          <w:lang w:val="en-US"/>
        </w:rPr>
      </w:pPr>
      <w:r w:rsidRPr="000E16B4">
        <w:rPr>
          <w:szCs w:val="28"/>
          <w:lang w:val="en-US"/>
        </w:rPr>
        <w:t xml:space="preserve">     sub   bl, 30h </w:t>
      </w:r>
    </w:p>
    <w:p w:rsidR="000E16B4" w:rsidRPr="000E16B4" w:rsidRDefault="000E16B4" w:rsidP="000E16B4">
      <w:pPr>
        <w:rPr>
          <w:szCs w:val="28"/>
          <w:lang w:val="en-US"/>
        </w:rPr>
      </w:pPr>
      <w:r w:rsidRPr="000E16B4">
        <w:rPr>
          <w:szCs w:val="28"/>
          <w:lang w:val="en-US"/>
        </w:rPr>
        <w:t xml:space="preserve">     add   ax, bx </w:t>
      </w:r>
    </w:p>
    <w:p w:rsidR="000E16B4" w:rsidRPr="000E16B4" w:rsidRDefault="000E16B4" w:rsidP="000E16B4">
      <w:pPr>
        <w:rPr>
          <w:szCs w:val="28"/>
          <w:lang w:val="en-US"/>
        </w:rPr>
      </w:pPr>
      <w:r w:rsidRPr="000E16B4">
        <w:rPr>
          <w:szCs w:val="28"/>
          <w:lang w:val="en-US"/>
        </w:rPr>
        <w:t xml:space="preserve">     mov   si, ax </w:t>
      </w:r>
    </w:p>
    <w:p w:rsidR="000E16B4" w:rsidRPr="000E16B4" w:rsidRDefault="000E16B4" w:rsidP="000E16B4">
      <w:pPr>
        <w:rPr>
          <w:szCs w:val="28"/>
          <w:lang w:val="en-US"/>
        </w:rPr>
      </w:pPr>
      <w:r w:rsidRPr="000E16B4">
        <w:rPr>
          <w:szCs w:val="28"/>
          <w:lang w:val="en-US"/>
        </w:rPr>
        <w:t xml:space="preserve">     mov   bx, 10 </w:t>
      </w:r>
    </w:p>
    <w:p w:rsidR="000E16B4" w:rsidRPr="000E16B4" w:rsidRDefault="000E16B4" w:rsidP="000E16B4">
      <w:pPr>
        <w:rPr>
          <w:szCs w:val="28"/>
          <w:lang w:val="en-US"/>
        </w:rPr>
      </w:pPr>
      <w:r w:rsidRPr="000E16B4">
        <w:rPr>
          <w:szCs w:val="28"/>
          <w:lang w:val="en-US"/>
        </w:rPr>
        <w:t xml:space="preserve">     mul   bx </w:t>
      </w:r>
    </w:p>
    <w:p w:rsidR="000E16B4" w:rsidRPr="000E16B4" w:rsidRDefault="000E16B4" w:rsidP="000E16B4">
      <w:pPr>
        <w:rPr>
          <w:szCs w:val="28"/>
          <w:lang w:val="en-US"/>
        </w:rPr>
      </w:pPr>
      <w:r w:rsidRPr="000E16B4">
        <w:rPr>
          <w:szCs w:val="28"/>
          <w:lang w:val="en-US"/>
        </w:rPr>
        <w:t xml:space="preserve">     loop  @9 </w:t>
      </w:r>
    </w:p>
    <w:p w:rsidR="000E16B4" w:rsidRPr="000E16B4" w:rsidRDefault="000E16B4" w:rsidP="000E16B4">
      <w:pPr>
        <w:rPr>
          <w:szCs w:val="28"/>
          <w:lang w:val="en-US"/>
        </w:rPr>
      </w:pPr>
      <w:r w:rsidRPr="000E16B4">
        <w:rPr>
          <w:szCs w:val="28"/>
          <w:lang w:val="en-US"/>
        </w:rPr>
        <w:t xml:space="preserve">     mov   ax, si </w:t>
      </w:r>
    </w:p>
    <w:p w:rsidR="000E16B4" w:rsidRPr="000E16B4" w:rsidRDefault="000E16B4" w:rsidP="000E16B4">
      <w:pPr>
        <w:rPr>
          <w:szCs w:val="28"/>
          <w:lang w:val="en-US"/>
        </w:rPr>
      </w:pPr>
      <w:r w:rsidRPr="000E16B4">
        <w:rPr>
          <w:szCs w:val="28"/>
          <w:lang w:val="en-US"/>
        </w:rPr>
        <w:t xml:space="preserve">     pop   di </w:t>
      </w:r>
    </w:p>
    <w:p w:rsidR="000E16B4" w:rsidRPr="000E16B4" w:rsidRDefault="000E16B4" w:rsidP="000E16B4">
      <w:pPr>
        <w:rPr>
          <w:szCs w:val="28"/>
          <w:lang w:val="en-US"/>
        </w:rPr>
      </w:pPr>
      <w:r w:rsidRPr="000E16B4">
        <w:rPr>
          <w:szCs w:val="28"/>
          <w:lang w:val="en-US"/>
        </w:rPr>
        <w:t xml:space="preserve">     shl   di, 1 </w:t>
      </w:r>
    </w:p>
    <w:p w:rsidR="000E16B4" w:rsidRPr="000E16B4" w:rsidRDefault="000E16B4" w:rsidP="000E16B4">
      <w:pPr>
        <w:rPr>
          <w:szCs w:val="28"/>
          <w:lang w:val="en-US"/>
        </w:rPr>
      </w:pPr>
      <w:r w:rsidRPr="000E16B4">
        <w:rPr>
          <w:szCs w:val="28"/>
          <w:lang w:val="en-US"/>
        </w:rPr>
        <w:t xml:space="preserve">     mov   x[di],ax </w:t>
      </w:r>
    </w:p>
    <w:p w:rsidR="000E16B4" w:rsidRPr="000E16B4" w:rsidRDefault="000E16B4" w:rsidP="000E16B4">
      <w:pPr>
        <w:rPr>
          <w:szCs w:val="28"/>
          <w:lang w:val="en-US"/>
        </w:rPr>
      </w:pPr>
      <w:r w:rsidRPr="000E16B4">
        <w:rPr>
          <w:szCs w:val="28"/>
          <w:lang w:val="en-US"/>
        </w:rPr>
        <w:t xml:space="preserve">     jmp   @8 </w:t>
      </w:r>
    </w:p>
    <w:p w:rsidR="000E16B4" w:rsidRPr="000E16B4" w:rsidRDefault="000E16B4" w:rsidP="000E16B4">
      <w:pPr>
        <w:rPr>
          <w:szCs w:val="28"/>
          <w:lang w:val="en-US"/>
        </w:rPr>
      </w:pPr>
      <w:r w:rsidRPr="000E16B4">
        <w:rPr>
          <w:szCs w:val="28"/>
          <w:lang w:val="en-US"/>
        </w:rPr>
        <w:t xml:space="preserve">@6: </w:t>
      </w:r>
    </w:p>
    <w:p w:rsidR="000E16B4" w:rsidRPr="000E16B4" w:rsidRDefault="000E16B4" w:rsidP="000E16B4">
      <w:pPr>
        <w:rPr>
          <w:szCs w:val="28"/>
          <w:lang w:val="en-US"/>
        </w:rPr>
      </w:pPr>
      <w:r w:rsidRPr="000E16B4">
        <w:rPr>
          <w:szCs w:val="28"/>
          <w:lang w:val="en-US"/>
        </w:rPr>
        <w:t xml:space="preserve">     lea   dx, err_msg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jmp   @7 </w:t>
      </w:r>
    </w:p>
    <w:p w:rsidR="000E16B4" w:rsidRPr="000E16B4" w:rsidRDefault="000E16B4" w:rsidP="000E16B4">
      <w:pPr>
        <w:rPr>
          <w:szCs w:val="28"/>
          <w:lang w:val="en-US"/>
        </w:rPr>
      </w:pPr>
      <w:r w:rsidRPr="000E16B4">
        <w:rPr>
          <w:szCs w:val="28"/>
          <w:lang w:val="en-US"/>
        </w:rPr>
        <w:t xml:space="preserve">@8: </w:t>
      </w:r>
    </w:p>
    <w:p w:rsidR="000E16B4" w:rsidRPr="000E16B4" w:rsidRDefault="000E16B4" w:rsidP="000E16B4">
      <w:pPr>
        <w:rPr>
          <w:szCs w:val="28"/>
          <w:lang w:val="en-US"/>
        </w:rPr>
      </w:pPr>
      <w:r w:rsidRPr="000E16B4">
        <w:rPr>
          <w:szCs w:val="28"/>
          <w:lang w:val="en-US"/>
        </w:rPr>
        <w:t xml:space="preserve">     lea   dx, clrf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lastRenderedPageBreak/>
        <w:t xml:space="preserve">     int   21h </w:t>
      </w:r>
    </w:p>
    <w:p w:rsidR="000E16B4" w:rsidRPr="000E16B4" w:rsidRDefault="000E16B4" w:rsidP="000E16B4">
      <w:pPr>
        <w:rPr>
          <w:szCs w:val="28"/>
          <w:lang w:val="en-US"/>
        </w:rPr>
      </w:pPr>
      <w:r w:rsidRPr="000E16B4">
        <w:rPr>
          <w:szCs w:val="28"/>
          <w:lang w:val="en-US"/>
        </w:rPr>
        <w:t xml:space="preserve">; WRITE() </w:t>
      </w:r>
    </w:p>
    <w:p w:rsidR="000E16B4" w:rsidRPr="000E16B4" w:rsidRDefault="000E16B4" w:rsidP="000E16B4">
      <w:pPr>
        <w:rPr>
          <w:szCs w:val="28"/>
          <w:lang w:val="en-US"/>
        </w:rPr>
      </w:pPr>
      <w:r w:rsidRPr="000E16B4">
        <w:rPr>
          <w:szCs w:val="28"/>
          <w:lang w:val="en-US"/>
        </w:rPr>
        <w:t xml:space="preserve">; WRITE LITERAL </w:t>
      </w:r>
    </w:p>
    <w:p w:rsidR="000E16B4" w:rsidRPr="000E16B4" w:rsidRDefault="000E16B4" w:rsidP="000E16B4">
      <w:pPr>
        <w:rPr>
          <w:szCs w:val="28"/>
          <w:lang w:val="en-US"/>
        </w:rPr>
      </w:pPr>
      <w:r w:rsidRPr="000E16B4">
        <w:rPr>
          <w:szCs w:val="28"/>
          <w:lang w:val="en-US"/>
        </w:rPr>
        <w:t xml:space="preserve">     lea   dx, @10p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READLN() </w:t>
      </w:r>
    </w:p>
    <w:p w:rsidR="000E16B4" w:rsidRPr="000E16B4" w:rsidRDefault="000E16B4" w:rsidP="000E16B4">
      <w:pPr>
        <w:rPr>
          <w:szCs w:val="28"/>
          <w:lang w:val="en-US"/>
        </w:rPr>
      </w:pPr>
      <w:r w:rsidRPr="000E16B4">
        <w:rPr>
          <w:szCs w:val="28"/>
          <w:lang w:val="en-US"/>
        </w:rPr>
        <w:t xml:space="preserve">     push  0 </w:t>
      </w:r>
    </w:p>
    <w:p w:rsidR="000E16B4" w:rsidRPr="000E16B4" w:rsidRDefault="000E16B4" w:rsidP="000E16B4">
      <w:pPr>
        <w:rPr>
          <w:szCs w:val="28"/>
          <w:lang w:val="en-US"/>
        </w:rPr>
      </w:pPr>
      <w:r w:rsidRPr="000E16B4">
        <w:rPr>
          <w:szCs w:val="28"/>
          <w:lang w:val="en-US"/>
        </w:rPr>
        <w:t xml:space="preserve">; READ INTEGER </w:t>
      </w:r>
    </w:p>
    <w:p w:rsidR="000E16B4" w:rsidRPr="000E16B4" w:rsidRDefault="000E16B4" w:rsidP="000E16B4">
      <w:pPr>
        <w:rPr>
          <w:szCs w:val="28"/>
          <w:lang w:val="en-US"/>
        </w:rPr>
      </w:pPr>
      <w:r w:rsidRPr="000E16B4">
        <w:rPr>
          <w:szCs w:val="28"/>
          <w:lang w:val="en-US"/>
        </w:rPr>
        <w:t xml:space="preserve">@13: </w:t>
      </w:r>
    </w:p>
    <w:p w:rsidR="000E16B4" w:rsidRPr="000E16B4" w:rsidRDefault="000E16B4" w:rsidP="000E16B4">
      <w:pPr>
        <w:rPr>
          <w:szCs w:val="28"/>
          <w:lang w:val="en-US"/>
        </w:rPr>
      </w:pPr>
      <w:r w:rsidRPr="000E16B4">
        <w:rPr>
          <w:szCs w:val="28"/>
          <w:lang w:val="en-US"/>
        </w:rPr>
        <w:t xml:space="preserve">     mov   ah, 0Ah </w:t>
      </w:r>
    </w:p>
    <w:p w:rsidR="000E16B4" w:rsidRPr="000E16B4" w:rsidRDefault="000E16B4" w:rsidP="000E16B4">
      <w:pPr>
        <w:rPr>
          <w:szCs w:val="28"/>
          <w:lang w:val="en-US"/>
        </w:rPr>
      </w:pPr>
      <w:r w:rsidRPr="000E16B4">
        <w:rPr>
          <w:szCs w:val="28"/>
          <w:lang w:val="en-US"/>
        </w:rPr>
        <w:t xml:space="preserve">     lea   dx, @buffer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mov   ax, 0 </w:t>
      </w:r>
    </w:p>
    <w:p w:rsidR="000E16B4" w:rsidRPr="000E16B4" w:rsidRDefault="000E16B4" w:rsidP="000E16B4">
      <w:pPr>
        <w:rPr>
          <w:szCs w:val="28"/>
          <w:lang w:val="en-US"/>
        </w:rPr>
      </w:pPr>
      <w:r w:rsidRPr="000E16B4">
        <w:rPr>
          <w:szCs w:val="28"/>
          <w:lang w:val="en-US"/>
        </w:rPr>
        <w:t xml:space="preserve">     mov   cx, 0 </w:t>
      </w:r>
    </w:p>
    <w:p w:rsidR="000E16B4" w:rsidRPr="000E16B4" w:rsidRDefault="000E16B4" w:rsidP="000E16B4">
      <w:pPr>
        <w:rPr>
          <w:szCs w:val="28"/>
          <w:lang w:val="en-US"/>
        </w:rPr>
      </w:pPr>
      <w:r w:rsidRPr="000E16B4">
        <w:rPr>
          <w:szCs w:val="28"/>
          <w:lang w:val="en-US"/>
        </w:rPr>
        <w:t xml:space="preserve">     mov   cl, byte ptr[blength] </w:t>
      </w:r>
    </w:p>
    <w:p w:rsidR="000E16B4" w:rsidRPr="000E16B4" w:rsidRDefault="000E16B4" w:rsidP="000E16B4">
      <w:pPr>
        <w:rPr>
          <w:szCs w:val="28"/>
          <w:lang w:val="en-US"/>
        </w:rPr>
      </w:pPr>
      <w:r w:rsidRPr="000E16B4">
        <w:rPr>
          <w:szCs w:val="28"/>
          <w:lang w:val="en-US"/>
        </w:rPr>
        <w:t xml:space="preserve">     mov   bx, cx </w:t>
      </w:r>
    </w:p>
    <w:p w:rsidR="000E16B4" w:rsidRPr="000E16B4" w:rsidRDefault="000E16B4" w:rsidP="000E16B4">
      <w:pPr>
        <w:rPr>
          <w:szCs w:val="28"/>
          <w:lang w:val="en-US"/>
        </w:rPr>
      </w:pPr>
      <w:r w:rsidRPr="000E16B4">
        <w:rPr>
          <w:szCs w:val="28"/>
          <w:lang w:val="en-US"/>
        </w:rPr>
        <w:t xml:space="preserve">@11: </w:t>
      </w:r>
    </w:p>
    <w:p w:rsidR="000E16B4" w:rsidRPr="000E16B4" w:rsidRDefault="000E16B4" w:rsidP="000E16B4">
      <w:pPr>
        <w:rPr>
          <w:szCs w:val="28"/>
          <w:lang w:val="en-US"/>
        </w:rPr>
      </w:pPr>
      <w:r w:rsidRPr="000E16B4">
        <w:rPr>
          <w:szCs w:val="28"/>
          <w:lang w:val="en-US"/>
        </w:rPr>
        <w:t xml:space="preserve">     dec   bx </w:t>
      </w:r>
    </w:p>
    <w:p w:rsidR="000E16B4" w:rsidRPr="000E16B4" w:rsidRDefault="000E16B4" w:rsidP="000E16B4">
      <w:pPr>
        <w:rPr>
          <w:szCs w:val="28"/>
          <w:lang w:val="en-US"/>
        </w:rPr>
      </w:pPr>
      <w:r w:rsidRPr="000E16B4">
        <w:rPr>
          <w:szCs w:val="28"/>
          <w:lang w:val="en-US"/>
        </w:rPr>
        <w:t xml:space="preserve">     mov   al, @buf[bx] </w:t>
      </w:r>
    </w:p>
    <w:p w:rsidR="000E16B4" w:rsidRPr="000E16B4" w:rsidRDefault="000E16B4" w:rsidP="000E16B4">
      <w:pPr>
        <w:rPr>
          <w:szCs w:val="28"/>
          <w:lang w:val="en-US"/>
        </w:rPr>
      </w:pPr>
      <w:r w:rsidRPr="000E16B4">
        <w:rPr>
          <w:szCs w:val="28"/>
          <w:lang w:val="en-US"/>
        </w:rPr>
        <w:t xml:space="preserve">     cmp   al, "9" </w:t>
      </w:r>
    </w:p>
    <w:p w:rsidR="000E16B4" w:rsidRPr="000E16B4" w:rsidRDefault="000E16B4" w:rsidP="000E16B4">
      <w:pPr>
        <w:rPr>
          <w:szCs w:val="28"/>
          <w:lang w:val="en-US"/>
        </w:rPr>
      </w:pPr>
      <w:r w:rsidRPr="000E16B4">
        <w:rPr>
          <w:szCs w:val="28"/>
          <w:lang w:val="en-US"/>
        </w:rPr>
        <w:t xml:space="preserve">     ja    @12 </w:t>
      </w:r>
    </w:p>
    <w:p w:rsidR="000E16B4" w:rsidRPr="000E16B4" w:rsidRDefault="000E16B4" w:rsidP="000E16B4">
      <w:pPr>
        <w:rPr>
          <w:szCs w:val="28"/>
          <w:lang w:val="en-US"/>
        </w:rPr>
      </w:pPr>
      <w:r w:rsidRPr="000E16B4">
        <w:rPr>
          <w:szCs w:val="28"/>
          <w:lang w:val="en-US"/>
        </w:rPr>
        <w:t xml:space="preserve">     cmp   al, "0" </w:t>
      </w:r>
    </w:p>
    <w:p w:rsidR="000E16B4" w:rsidRPr="000E16B4" w:rsidRDefault="000E16B4" w:rsidP="000E16B4">
      <w:pPr>
        <w:rPr>
          <w:szCs w:val="28"/>
          <w:lang w:val="en-US"/>
        </w:rPr>
      </w:pPr>
      <w:r w:rsidRPr="000E16B4">
        <w:rPr>
          <w:szCs w:val="28"/>
          <w:lang w:val="en-US"/>
        </w:rPr>
        <w:t xml:space="preserve">     jb    @12 </w:t>
      </w:r>
    </w:p>
    <w:p w:rsidR="000E16B4" w:rsidRPr="000E16B4" w:rsidRDefault="000E16B4" w:rsidP="000E16B4">
      <w:pPr>
        <w:rPr>
          <w:szCs w:val="28"/>
          <w:lang w:val="en-US"/>
        </w:rPr>
      </w:pPr>
      <w:r w:rsidRPr="000E16B4">
        <w:rPr>
          <w:szCs w:val="28"/>
          <w:lang w:val="en-US"/>
        </w:rPr>
        <w:t xml:space="preserve">     loop  @11 </w:t>
      </w:r>
    </w:p>
    <w:p w:rsidR="000E16B4" w:rsidRPr="000E16B4" w:rsidRDefault="000E16B4" w:rsidP="000E16B4">
      <w:pPr>
        <w:rPr>
          <w:szCs w:val="28"/>
          <w:lang w:val="en-US"/>
        </w:rPr>
      </w:pPr>
      <w:r w:rsidRPr="000E16B4">
        <w:rPr>
          <w:szCs w:val="28"/>
          <w:lang w:val="en-US"/>
        </w:rPr>
        <w:t xml:space="preserve">     mov   cl, byte ptr[blength]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0 </w:t>
      </w:r>
    </w:p>
    <w:p w:rsidR="000E16B4" w:rsidRPr="000E16B4" w:rsidRDefault="000E16B4" w:rsidP="000E16B4">
      <w:pPr>
        <w:rPr>
          <w:szCs w:val="28"/>
          <w:lang w:val="en-US"/>
        </w:rPr>
      </w:pPr>
      <w:r w:rsidRPr="000E16B4">
        <w:rPr>
          <w:szCs w:val="28"/>
          <w:lang w:val="en-US"/>
        </w:rPr>
        <w:t xml:space="preserve">@15: </w:t>
      </w:r>
    </w:p>
    <w:p w:rsidR="000E16B4" w:rsidRPr="000E16B4" w:rsidRDefault="000E16B4" w:rsidP="000E16B4">
      <w:pPr>
        <w:rPr>
          <w:szCs w:val="28"/>
          <w:lang w:val="en-US"/>
        </w:rPr>
      </w:pPr>
      <w:r w:rsidRPr="000E16B4">
        <w:rPr>
          <w:szCs w:val="28"/>
          <w:lang w:val="en-US"/>
        </w:rPr>
        <w:t xml:space="preserve">     mov   bl, @buf[di] </w:t>
      </w:r>
    </w:p>
    <w:p w:rsidR="000E16B4" w:rsidRPr="000E16B4" w:rsidRDefault="000E16B4" w:rsidP="000E16B4">
      <w:pPr>
        <w:rPr>
          <w:szCs w:val="28"/>
          <w:lang w:val="en-US"/>
        </w:rPr>
      </w:pPr>
      <w:r w:rsidRPr="000E16B4">
        <w:rPr>
          <w:szCs w:val="28"/>
          <w:lang w:val="en-US"/>
        </w:rPr>
        <w:t xml:space="preserve">     inc   di </w:t>
      </w:r>
    </w:p>
    <w:p w:rsidR="000E16B4" w:rsidRPr="000E16B4" w:rsidRDefault="000E16B4" w:rsidP="000E16B4">
      <w:pPr>
        <w:rPr>
          <w:szCs w:val="28"/>
          <w:lang w:val="en-US"/>
        </w:rPr>
      </w:pPr>
      <w:r w:rsidRPr="000E16B4">
        <w:rPr>
          <w:szCs w:val="28"/>
          <w:lang w:val="en-US"/>
        </w:rPr>
        <w:t xml:space="preserve">     sub   bl, 30h </w:t>
      </w:r>
    </w:p>
    <w:p w:rsidR="000E16B4" w:rsidRPr="000E16B4" w:rsidRDefault="000E16B4" w:rsidP="000E16B4">
      <w:pPr>
        <w:rPr>
          <w:szCs w:val="28"/>
          <w:lang w:val="en-US"/>
        </w:rPr>
      </w:pPr>
      <w:r w:rsidRPr="000E16B4">
        <w:rPr>
          <w:szCs w:val="28"/>
          <w:lang w:val="en-US"/>
        </w:rPr>
        <w:t xml:space="preserve">     add   ax, bx </w:t>
      </w:r>
    </w:p>
    <w:p w:rsidR="000E16B4" w:rsidRPr="000E16B4" w:rsidRDefault="000E16B4" w:rsidP="000E16B4">
      <w:pPr>
        <w:rPr>
          <w:szCs w:val="28"/>
          <w:lang w:val="en-US"/>
        </w:rPr>
      </w:pPr>
      <w:r w:rsidRPr="000E16B4">
        <w:rPr>
          <w:szCs w:val="28"/>
          <w:lang w:val="en-US"/>
        </w:rPr>
        <w:t xml:space="preserve">     mov   si, ax </w:t>
      </w:r>
    </w:p>
    <w:p w:rsidR="000E16B4" w:rsidRPr="000E16B4" w:rsidRDefault="000E16B4" w:rsidP="000E16B4">
      <w:pPr>
        <w:rPr>
          <w:szCs w:val="28"/>
          <w:lang w:val="en-US"/>
        </w:rPr>
      </w:pPr>
      <w:r w:rsidRPr="000E16B4">
        <w:rPr>
          <w:szCs w:val="28"/>
          <w:lang w:val="en-US"/>
        </w:rPr>
        <w:t xml:space="preserve">     mov   bx, 10 </w:t>
      </w:r>
    </w:p>
    <w:p w:rsidR="000E16B4" w:rsidRPr="000E16B4" w:rsidRDefault="000E16B4" w:rsidP="000E16B4">
      <w:pPr>
        <w:rPr>
          <w:szCs w:val="28"/>
          <w:lang w:val="en-US"/>
        </w:rPr>
      </w:pPr>
      <w:r w:rsidRPr="000E16B4">
        <w:rPr>
          <w:szCs w:val="28"/>
          <w:lang w:val="en-US"/>
        </w:rPr>
        <w:t xml:space="preserve">     mul   bx </w:t>
      </w:r>
    </w:p>
    <w:p w:rsidR="000E16B4" w:rsidRPr="000E16B4" w:rsidRDefault="000E16B4" w:rsidP="000E16B4">
      <w:pPr>
        <w:rPr>
          <w:szCs w:val="28"/>
          <w:lang w:val="en-US"/>
        </w:rPr>
      </w:pPr>
      <w:r w:rsidRPr="000E16B4">
        <w:rPr>
          <w:szCs w:val="28"/>
          <w:lang w:val="en-US"/>
        </w:rPr>
        <w:t xml:space="preserve">     loop  @15 </w:t>
      </w:r>
    </w:p>
    <w:p w:rsidR="000E16B4" w:rsidRPr="000E16B4" w:rsidRDefault="000E16B4" w:rsidP="000E16B4">
      <w:pPr>
        <w:rPr>
          <w:szCs w:val="28"/>
          <w:lang w:val="en-US"/>
        </w:rPr>
      </w:pPr>
      <w:r w:rsidRPr="000E16B4">
        <w:rPr>
          <w:szCs w:val="28"/>
          <w:lang w:val="en-US"/>
        </w:rPr>
        <w:t xml:space="preserve">     mov   ax, si </w:t>
      </w:r>
    </w:p>
    <w:p w:rsidR="000E16B4" w:rsidRPr="000E16B4" w:rsidRDefault="000E16B4" w:rsidP="000E16B4">
      <w:pPr>
        <w:rPr>
          <w:szCs w:val="28"/>
          <w:lang w:val="en-US"/>
        </w:rPr>
      </w:pPr>
      <w:r w:rsidRPr="000E16B4">
        <w:rPr>
          <w:szCs w:val="28"/>
          <w:lang w:val="en-US"/>
        </w:rPr>
        <w:t xml:space="preserve">     pop   di </w:t>
      </w:r>
    </w:p>
    <w:p w:rsidR="000E16B4" w:rsidRPr="000E16B4" w:rsidRDefault="000E16B4" w:rsidP="000E16B4">
      <w:pPr>
        <w:rPr>
          <w:szCs w:val="28"/>
          <w:lang w:val="en-US"/>
        </w:rPr>
      </w:pPr>
      <w:r w:rsidRPr="000E16B4">
        <w:rPr>
          <w:szCs w:val="28"/>
          <w:lang w:val="en-US"/>
        </w:rPr>
        <w:t xml:space="preserve">     shl   di, 1 </w:t>
      </w:r>
    </w:p>
    <w:p w:rsidR="000E16B4" w:rsidRPr="000E16B4" w:rsidRDefault="000E16B4" w:rsidP="000E16B4">
      <w:pPr>
        <w:rPr>
          <w:szCs w:val="28"/>
          <w:lang w:val="en-US"/>
        </w:rPr>
      </w:pPr>
      <w:r w:rsidRPr="000E16B4">
        <w:rPr>
          <w:szCs w:val="28"/>
          <w:lang w:val="en-US"/>
        </w:rPr>
        <w:t xml:space="preserve">     mov   y[di],ax </w:t>
      </w:r>
    </w:p>
    <w:p w:rsidR="000E16B4" w:rsidRPr="000E16B4" w:rsidRDefault="000E16B4" w:rsidP="000E16B4">
      <w:pPr>
        <w:rPr>
          <w:szCs w:val="28"/>
          <w:lang w:val="en-US"/>
        </w:rPr>
      </w:pPr>
      <w:r w:rsidRPr="000E16B4">
        <w:rPr>
          <w:szCs w:val="28"/>
          <w:lang w:val="en-US"/>
        </w:rPr>
        <w:t xml:space="preserve">     jmp   @14 </w:t>
      </w:r>
    </w:p>
    <w:p w:rsidR="000E16B4" w:rsidRPr="000E16B4" w:rsidRDefault="000E16B4" w:rsidP="000E16B4">
      <w:pPr>
        <w:rPr>
          <w:szCs w:val="28"/>
          <w:lang w:val="en-US"/>
        </w:rPr>
      </w:pPr>
      <w:r w:rsidRPr="000E16B4">
        <w:rPr>
          <w:szCs w:val="28"/>
          <w:lang w:val="en-US"/>
        </w:rPr>
        <w:t xml:space="preserve">@12: </w:t>
      </w:r>
    </w:p>
    <w:p w:rsidR="000E16B4" w:rsidRPr="000E16B4" w:rsidRDefault="000E16B4" w:rsidP="000E16B4">
      <w:pPr>
        <w:rPr>
          <w:szCs w:val="28"/>
          <w:lang w:val="en-US"/>
        </w:rPr>
      </w:pPr>
      <w:r w:rsidRPr="000E16B4">
        <w:rPr>
          <w:szCs w:val="28"/>
          <w:lang w:val="en-US"/>
        </w:rPr>
        <w:t xml:space="preserve">     lea   dx, err_msg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jmp   @13 </w:t>
      </w:r>
    </w:p>
    <w:p w:rsidR="000E16B4" w:rsidRPr="000E16B4" w:rsidRDefault="000E16B4" w:rsidP="000E16B4">
      <w:pPr>
        <w:rPr>
          <w:szCs w:val="28"/>
          <w:lang w:val="en-US"/>
        </w:rPr>
      </w:pPr>
      <w:r w:rsidRPr="000E16B4">
        <w:rPr>
          <w:szCs w:val="28"/>
          <w:lang w:val="en-US"/>
        </w:rPr>
        <w:t xml:space="preserve">@14: </w:t>
      </w:r>
    </w:p>
    <w:p w:rsidR="000E16B4" w:rsidRPr="000E16B4" w:rsidRDefault="000E16B4" w:rsidP="000E16B4">
      <w:pPr>
        <w:rPr>
          <w:szCs w:val="28"/>
          <w:lang w:val="en-US"/>
        </w:rPr>
      </w:pPr>
      <w:r w:rsidRPr="000E16B4">
        <w:rPr>
          <w:szCs w:val="28"/>
          <w:lang w:val="en-US"/>
        </w:rPr>
        <w:t xml:space="preserve">     lea   dx, clrf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LET()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lastRenderedPageBreak/>
        <w:t xml:space="preserve">     mov   di, 0 </w:t>
      </w:r>
    </w:p>
    <w:p w:rsidR="000E16B4" w:rsidRPr="000E16B4" w:rsidRDefault="000E16B4" w:rsidP="000E16B4">
      <w:pPr>
        <w:rPr>
          <w:szCs w:val="28"/>
          <w:lang w:val="en-US"/>
        </w:rPr>
      </w:pPr>
      <w:r w:rsidRPr="000E16B4">
        <w:rPr>
          <w:szCs w:val="28"/>
          <w:lang w:val="en-US"/>
        </w:rPr>
        <w:t xml:space="preserve">     mov   ax, x[di]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ax, 2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sub   ax, bx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di </w:t>
      </w:r>
    </w:p>
    <w:p w:rsidR="000E16B4" w:rsidRPr="000E16B4" w:rsidRDefault="000E16B4" w:rsidP="000E16B4">
      <w:pPr>
        <w:rPr>
          <w:szCs w:val="28"/>
          <w:lang w:val="en-US"/>
        </w:rPr>
      </w:pPr>
      <w:r w:rsidRPr="000E16B4">
        <w:rPr>
          <w:szCs w:val="28"/>
          <w:lang w:val="en-US"/>
        </w:rPr>
        <w:t xml:space="preserve">     push  di </w:t>
      </w:r>
    </w:p>
    <w:p w:rsidR="000E16B4" w:rsidRPr="000E16B4" w:rsidRDefault="000E16B4" w:rsidP="000E16B4">
      <w:pPr>
        <w:rPr>
          <w:szCs w:val="28"/>
          <w:lang w:val="en-US"/>
        </w:rPr>
      </w:pPr>
      <w:r w:rsidRPr="000E16B4">
        <w:rPr>
          <w:szCs w:val="28"/>
          <w:lang w:val="en-US"/>
        </w:rPr>
        <w:t xml:space="preserve">     mov   ax, 4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y[di]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mul   bx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ax, 3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y[di]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ax, 2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add   ax, bx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mul   bx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sub   ax, bx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pop   di </w:t>
      </w:r>
    </w:p>
    <w:p w:rsidR="000E16B4" w:rsidRPr="000E16B4" w:rsidRDefault="000E16B4" w:rsidP="000E16B4">
      <w:pPr>
        <w:rPr>
          <w:szCs w:val="28"/>
          <w:lang w:val="en-US"/>
        </w:rPr>
      </w:pPr>
      <w:r w:rsidRPr="000E16B4">
        <w:rPr>
          <w:szCs w:val="28"/>
          <w:lang w:val="en-US"/>
        </w:rPr>
        <w:t xml:space="preserve">     shl   di, 1 </w:t>
      </w:r>
    </w:p>
    <w:p w:rsidR="000E16B4" w:rsidRPr="000E16B4" w:rsidRDefault="000E16B4" w:rsidP="000E16B4">
      <w:pPr>
        <w:rPr>
          <w:szCs w:val="28"/>
          <w:lang w:val="en-US"/>
        </w:rPr>
      </w:pPr>
      <w:r w:rsidRPr="000E16B4">
        <w:rPr>
          <w:szCs w:val="28"/>
          <w:lang w:val="en-US"/>
        </w:rPr>
        <w:t xml:space="preserve">     mov   mas[di], ax </w:t>
      </w:r>
    </w:p>
    <w:p w:rsidR="000E16B4" w:rsidRPr="000E16B4" w:rsidRDefault="000E16B4" w:rsidP="000E16B4">
      <w:pPr>
        <w:rPr>
          <w:szCs w:val="28"/>
          <w:lang w:val="en-US"/>
        </w:rPr>
      </w:pPr>
      <w:r w:rsidRPr="000E16B4">
        <w:rPr>
          <w:szCs w:val="28"/>
          <w:lang w:val="en-US"/>
        </w:rPr>
        <w:t xml:space="preserve">; LET()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push  di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x[di]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ax, 2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lastRenderedPageBreak/>
        <w:t xml:space="preserve">     pop   ax </w:t>
      </w:r>
    </w:p>
    <w:p w:rsidR="000E16B4" w:rsidRPr="000E16B4" w:rsidRDefault="000E16B4" w:rsidP="000E16B4">
      <w:pPr>
        <w:rPr>
          <w:szCs w:val="28"/>
          <w:lang w:val="en-US"/>
        </w:rPr>
      </w:pPr>
      <w:r w:rsidRPr="000E16B4">
        <w:rPr>
          <w:szCs w:val="28"/>
          <w:lang w:val="en-US"/>
        </w:rPr>
        <w:t xml:space="preserve">     sub   ax, bx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di </w:t>
      </w:r>
    </w:p>
    <w:p w:rsidR="000E16B4" w:rsidRPr="000E16B4" w:rsidRDefault="000E16B4" w:rsidP="000E16B4">
      <w:pPr>
        <w:rPr>
          <w:szCs w:val="28"/>
          <w:lang w:val="en-US"/>
        </w:rPr>
      </w:pPr>
      <w:r w:rsidRPr="000E16B4">
        <w:rPr>
          <w:szCs w:val="28"/>
          <w:lang w:val="en-US"/>
        </w:rPr>
        <w:t xml:space="preserve">     shl   di, 1 </w:t>
      </w:r>
    </w:p>
    <w:p w:rsidR="000E16B4" w:rsidRPr="000E16B4" w:rsidRDefault="000E16B4" w:rsidP="000E16B4">
      <w:pPr>
        <w:rPr>
          <w:szCs w:val="28"/>
          <w:lang w:val="en-US"/>
        </w:rPr>
      </w:pPr>
      <w:r w:rsidRPr="000E16B4">
        <w:rPr>
          <w:szCs w:val="28"/>
          <w:lang w:val="en-US"/>
        </w:rPr>
        <w:t xml:space="preserve">     mov   ax, mas[di]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pop   di </w:t>
      </w:r>
    </w:p>
    <w:p w:rsidR="000E16B4" w:rsidRPr="000E16B4" w:rsidRDefault="000E16B4" w:rsidP="000E16B4">
      <w:pPr>
        <w:rPr>
          <w:szCs w:val="28"/>
          <w:lang w:val="en-US"/>
        </w:rPr>
      </w:pPr>
      <w:r w:rsidRPr="000E16B4">
        <w:rPr>
          <w:szCs w:val="28"/>
          <w:lang w:val="en-US"/>
        </w:rPr>
        <w:t xml:space="preserve">     mov   c[di], ax </w:t>
      </w:r>
    </w:p>
    <w:p w:rsidR="000E16B4" w:rsidRPr="000E16B4" w:rsidRDefault="000E16B4" w:rsidP="000E16B4">
      <w:pPr>
        <w:rPr>
          <w:szCs w:val="28"/>
          <w:lang w:val="en-US"/>
        </w:rPr>
      </w:pPr>
      <w:r w:rsidRPr="000E16B4">
        <w:rPr>
          <w:szCs w:val="28"/>
          <w:lang w:val="en-US"/>
        </w:rPr>
        <w:t xml:space="preserve">; IF()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x[di]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y[di]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cmp   ax, bx </w:t>
      </w:r>
    </w:p>
    <w:p w:rsidR="000E16B4" w:rsidRPr="000E16B4" w:rsidRDefault="000E16B4" w:rsidP="000E16B4">
      <w:pPr>
        <w:rPr>
          <w:szCs w:val="28"/>
          <w:lang w:val="en-US"/>
        </w:rPr>
      </w:pPr>
      <w:r w:rsidRPr="000E16B4">
        <w:rPr>
          <w:szCs w:val="28"/>
          <w:lang w:val="en-US"/>
        </w:rPr>
        <w:t xml:space="preserve">     jb    @16 </w:t>
      </w:r>
    </w:p>
    <w:p w:rsidR="000E16B4" w:rsidRPr="000E16B4" w:rsidRDefault="000E16B4" w:rsidP="000E16B4">
      <w:pPr>
        <w:rPr>
          <w:szCs w:val="28"/>
          <w:lang w:val="en-US"/>
        </w:rPr>
      </w:pPr>
      <w:r w:rsidRPr="000E16B4">
        <w:rPr>
          <w:szCs w:val="28"/>
          <w:lang w:val="en-US"/>
        </w:rPr>
        <w:t xml:space="preserve">     push  0 </w:t>
      </w:r>
    </w:p>
    <w:p w:rsidR="000E16B4" w:rsidRPr="000E16B4" w:rsidRDefault="000E16B4" w:rsidP="000E16B4">
      <w:pPr>
        <w:rPr>
          <w:szCs w:val="28"/>
          <w:lang w:val="en-US"/>
        </w:rPr>
      </w:pPr>
      <w:r w:rsidRPr="000E16B4">
        <w:rPr>
          <w:szCs w:val="28"/>
          <w:lang w:val="en-US"/>
        </w:rPr>
        <w:t xml:space="preserve">     jmp   @17 </w:t>
      </w:r>
    </w:p>
    <w:p w:rsidR="000E16B4" w:rsidRPr="000E16B4" w:rsidRDefault="000E16B4" w:rsidP="000E16B4">
      <w:pPr>
        <w:rPr>
          <w:szCs w:val="28"/>
          <w:lang w:val="en-US"/>
        </w:rPr>
      </w:pPr>
      <w:r w:rsidRPr="000E16B4">
        <w:rPr>
          <w:szCs w:val="28"/>
          <w:lang w:val="en-US"/>
        </w:rPr>
        <w:t xml:space="preserve">@16: </w:t>
      </w:r>
    </w:p>
    <w:p w:rsidR="000E16B4" w:rsidRPr="000E16B4" w:rsidRDefault="000E16B4" w:rsidP="000E16B4">
      <w:pPr>
        <w:rPr>
          <w:szCs w:val="28"/>
          <w:lang w:val="en-US"/>
        </w:rPr>
      </w:pPr>
      <w:r w:rsidRPr="000E16B4">
        <w:rPr>
          <w:szCs w:val="28"/>
          <w:lang w:val="en-US"/>
        </w:rPr>
        <w:t xml:space="preserve">     push  1 </w:t>
      </w:r>
    </w:p>
    <w:p w:rsidR="000E16B4" w:rsidRPr="000E16B4" w:rsidRDefault="000E16B4" w:rsidP="000E16B4">
      <w:pPr>
        <w:rPr>
          <w:szCs w:val="28"/>
          <w:lang w:val="en-US"/>
        </w:rPr>
      </w:pPr>
      <w:r w:rsidRPr="000E16B4">
        <w:rPr>
          <w:szCs w:val="28"/>
          <w:lang w:val="en-US"/>
        </w:rPr>
        <w:t xml:space="preserve">@17: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y[di]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ax, 5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cmp   ax, bx </w:t>
      </w:r>
    </w:p>
    <w:p w:rsidR="000E16B4" w:rsidRPr="000E16B4" w:rsidRDefault="000E16B4" w:rsidP="000E16B4">
      <w:pPr>
        <w:rPr>
          <w:szCs w:val="28"/>
          <w:lang w:val="en-US"/>
        </w:rPr>
      </w:pPr>
      <w:r w:rsidRPr="000E16B4">
        <w:rPr>
          <w:szCs w:val="28"/>
          <w:lang w:val="en-US"/>
        </w:rPr>
        <w:t xml:space="preserve">     jae   @18 </w:t>
      </w:r>
    </w:p>
    <w:p w:rsidR="000E16B4" w:rsidRPr="000E16B4" w:rsidRDefault="000E16B4" w:rsidP="000E16B4">
      <w:pPr>
        <w:rPr>
          <w:szCs w:val="28"/>
          <w:lang w:val="en-US"/>
        </w:rPr>
      </w:pPr>
      <w:r w:rsidRPr="000E16B4">
        <w:rPr>
          <w:szCs w:val="28"/>
          <w:lang w:val="en-US"/>
        </w:rPr>
        <w:t xml:space="preserve">     push  0 </w:t>
      </w:r>
    </w:p>
    <w:p w:rsidR="000E16B4" w:rsidRPr="000E16B4" w:rsidRDefault="000E16B4" w:rsidP="000E16B4">
      <w:pPr>
        <w:rPr>
          <w:szCs w:val="28"/>
          <w:lang w:val="en-US"/>
        </w:rPr>
      </w:pPr>
      <w:r w:rsidRPr="000E16B4">
        <w:rPr>
          <w:szCs w:val="28"/>
          <w:lang w:val="en-US"/>
        </w:rPr>
        <w:t xml:space="preserve">     jmp   @19 </w:t>
      </w:r>
    </w:p>
    <w:p w:rsidR="000E16B4" w:rsidRPr="000E16B4" w:rsidRDefault="000E16B4" w:rsidP="000E16B4">
      <w:pPr>
        <w:rPr>
          <w:szCs w:val="28"/>
          <w:lang w:val="en-US"/>
        </w:rPr>
      </w:pPr>
      <w:r w:rsidRPr="000E16B4">
        <w:rPr>
          <w:szCs w:val="28"/>
          <w:lang w:val="en-US"/>
        </w:rPr>
        <w:t xml:space="preserve">@18: </w:t>
      </w:r>
    </w:p>
    <w:p w:rsidR="000E16B4" w:rsidRPr="000E16B4" w:rsidRDefault="000E16B4" w:rsidP="000E16B4">
      <w:pPr>
        <w:rPr>
          <w:szCs w:val="28"/>
          <w:lang w:val="en-US"/>
        </w:rPr>
      </w:pPr>
      <w:r w:rsidRPr="000E16B4">
        <w:rPr>
          <w:szCs w:val="28"/>
          <w:lang w:val="en-US"/>
        </w:rPr>
        <w:t xml:space="preserve">     push  1 </w:t>
      </w:r>
    </w:p>
    <w:p w:rsidR="000E16B4" w:rsidRPr="000E16B4" w:rsidRDefault="000E16B4" w:rsidP="000E16B4">
      <w:pPr>
        <w:rPr>
          <w:szCs w:val="28"/>
          <w:lang w:val="en-US"/>
        </w:rPr>
      </w:pPr>
      <w:r w:rsidRPr="000E16B4">
        <w:rPr>
          <w:szCs w:val="28"/>
          <w:lang w:val="en-US"/>
        </w:rPr>
        <w:t xml:space="preserve">@19: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and   ax, bx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cmp   ax, 0 </w:t>
      </w:r>
    </w:p>
    <w:p w:rsidR="000E16B4" w:rsidRPr="000E16B4" w:rsidRDefault="000E16B4" w:rsidP="000E16B4">
      <w:pPr>
        <w:rPr>
          <w:szCs w:val="28"/>
          <w:lang w:val="en-US"/>
        </w:rPr>
      </w:pPr>
      <w:r w:rsidRPr="000E16B4">
        <w:rPr>
          <w:szCs w:val="28"/>
          <w:lang w:val="en-US"/>
        </w:rPr>
        <w:t xml:space="preserve">     jz    @20 </w:t>
      </w:r>
    </w:p>
    <w:p w:rsidR="000E16B4" w:rsidRPr="000E16B4" w:rsidRDefault="000E16B4" w:rsidP="000E16B4">
      <w:pPr>
        <w:rPr>
          <w:szCs w:val="28"/>
          <w:lang w:val="en-US"/>
        </w:rPr>
      </w:pPr>
      <w:r w:rsidRPr="000E16B4">
        <w:rPr>
          <w:szCs w:val="28"/>
          <w:lang w:val="en-US"/>
        </w:rPr>
        <w:t xml:space="preserve">; IF THEN </w:t>
      </w:r>
    </w:p>
    <w:p w:rsidR="000E16B4" w:rsidRPr="000E16B4" w:rsidRDefault="000E16B4" w:rsidP="000E16B4">
      <w:pPr>
        <w:rPr>
          <w:szCs w:val="28"/>
          <w:lang w:val="en-US"/>
        </w:rPr>
      </w:pPr>
      <w:r w:rsidRPr="000E16B4">
        <w:rPr>
          <w:szCs w:val="28"/>
          <w:lang w:val="en-US"/>
        </w:rPr>
        <w:t xml:space="preserve">; LET()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push  di </w:t>
      </w:r>
    </w:p>
    <w:p w:rsidR="000E16B4" w:rsidRPr="000E16B4" w:rsidRDefault="000E16B4" w:rsidP="000E16B4">
      <w:pPr>
        <w:rPr>
          <w:szCs w:val="28"/>
          <w:lang w:val="en-US"/>
        </w:rPr>
      </w:pPr>
      <w:r w:rsidRPr="000E16B4">
        <w:rPr>
          <w:szCs w:val="28"/>
          <w:lang w:val="en-US"/>
        </w:rPr>
        <w:t xml:space="preserve">     mov   ax, 2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lastRenderedPageBreak/>
        <w:t xml:space="preserve">     mov   di, 0 </w:t>
      </w:r>
    </w:p>
    <w:p w:rsidR="000E16B4" w:rsidRPr="000E16B4" w:rsidRDefault="000E16B4" w:rsidP="000E16B4">
      <w:pPr>
        <w:rPr>
          <w:szCs w:val="28"/>
          <w:lang w:val="en-US"/>
        </w:rPr>
      </w:pPr>
      <w:r w:rsidRPr="000E16B4">
        <w:rPr>
          <w:szCs w:val="28"/>
          <w:lang w:val="en-US"/>
        </w:rPr>
        <w:t xml:space="preserve">     mov   ax, x[di]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y[di]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add   ax, bx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mul   bx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pop   di </w:t>
      </w:r>
    </w:p>
    <w:p w:rsidR="000E16B4" w:rsidRPr="000E16B4" w:rsidRDefault="000E16B4" w:rsidP="000E16B4">
      <w:pPr>
        <w:rPr>
          <w:szCs w:val="28"/>
          <w:lang w:val="en-US"/>
        </w:rPr>
      </w:pPr>
      <w:r w:rsidRPr="000E16B4">
        <w:rPr>
          <w:szCs w:val="28"/>
          <w:lang w:val="en-US"/>
        </w:rPr>
        <w:t xml:space="preserve">     mov   a[di], ax </w:t>
      </w:r>
    </w:p>
    <w:p w:rsidR="000E16B4" w:rsidRPr="000E16B4" w:rsidRDefault="000E16B4" w:rsidP="000E16B4">
      <w:pPr>
        <w:rPr>
          <w:szCs w:val="28"/>
          <w:lang w:val="en-US"/>
        </w:rPr>
      </w:pPr>
      <w:r w:rsidRPr="000E16B4">
        <w:rPr>
          <w:szCs w:val="28"/>
          <w:lang w:val="en-US"/>
        </w:rPr>
        <w:t xml:space="preserve">     jmp   @21 </w:t>
      </w:r>
    </w:p>
    <w:p w:rsidR="000E16B4" w:rsidRPr="000E16B4" w:rsidRDefault="000E16B4" w:rsidP="000E16B4">
      <w:pPr>
        <w:rPr>
          <w:szCs w:val="28"/>
          <w:lang w:val="en-US"/>
        </w:rPr>
      </w:pPr>
      <w:r w:rsidRPr="000E16B4">
        <w:rPr>
          <w:szCs w:val="28"/>
          <w:lang w:val="en-US"/>
        </w:rPr>
        <w:t xml:space="preserve">@20: </w:t>
      </w:r>
    </w:p>
    <w:p w:rsidR="000E16B4" w:rsidRPr="000E16B4" w:rsidRDefault="000E16B4" w:rsidP="000E16B4">
      <w:pPr>
        <w:rPr>
          <w:szCs w:val="28"/>
          <w:lang w:val="en-US"/>
        </w:rPr>
      </w:pPr>
      <w:r w:rsidRPr="000E16B4">
        <w:rPr>
          <w:szCs w:val="28"/>
          <w:lang w:val="en-US"/>
        </w:rPr>
        <w:t xml:space="preserve">; IF ELSE </w:t>
      </w:r>
    </w:p>
    <w:p w:rsidR="000E16B4" w:rsidRPr="000E16B4" w:rsidRDefault="000E16B4" w:rsidP="000E16B4">
      <w:pPr>
        <w:rPr>
          <w:szCs w:val="28"/>
          <w:lang w:val="en-US"/>
        </w:rPr>
      </w:pPr>
      <w:r w:rsidRPr="000E16B4">
        <w:rPr>
          <w:szCs w:val="28"/>
          <w:lang w:val="en-US"/>
        </w:rPr>
        <w:t xml:space="preserve">; LET()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push  di </w:t>
      </w:r>
    </w:p>
    <w:p w:rsidR="000E16B4" w:rsidRPr="000E16B4" w:rsidRDefault="000E16B4" w:rsidP="000E16B4">
      <w:pPr>
        <w:rPr>
          <w:szCs w:val="28"/>
          <w:lang w:val="en-US"/>
        </w:rPr>
      </w:pPr>
      <w:r w:rsidRPr="000E16B4">
        <w:rPr>
          <w:szCs w:val="28"/>
          <w:lang w:val="en-US"/>
        </w:rPr>
        <w:t xml:space="preserve">     mov   ax, 10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x[di]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mul   bx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pop   di </w:t>
      </w:r>
    </w:p>
    <w:p w:rsidR="000E16B4" w:rsidRPr="000E16B4" w:rsidRDefault="000E16B4" w:rsidP="000E16B4">
      <w:pPr>
        <w:rPr>
          <w:szCs w:val="28"/>
          <w:lang w:val="en-US"/>
        </w:rPr>
      </w:pPr>
      <w:r w:rsidRPr="000E16B4">
        <w:rPr>
          <w:szCs w:val="28"/>
          <w:lang w:val="en-US"/>
        </w:rPr>
        <w:t xml:space="preserve">     mov   a[di], ax </w:t>
      </w:r>
    </w:p>
    <w:p w:rsidR="000E16B4" w:rsidRPr="000E16B4" w:rsidRDefault="000E16B4" w:rsidP="000E16B4">
      <w:pPr>
        <w:rPr>
          <w:szCs w:val="28"/>
          <w:lang w:val="en-US"/>
        </w:rPr>
      </w:pPr>
      <w:r w:rsidRPr="000E16B4">
        <w:rPr>
          <w:szCs w:val="28"/>
          <w:lang w:val="en-US"/>
        </w:rPr>
        <w:t xml:space="preserve">@21: </w:t>
      </w:r>
    </w:p>
    <w:p w:rsidR="000E16B4" w:rsidRPr="000E16B4" w:rsidRDefault="000E16B4" w:rsidP="000E16B4">
      <w:pPr>
        <w:rPr>
          <w:szCs w:val="28"/>
          <w:lang w:val="en-US"/>
        </w:rPr>
      </w:pPr>
      <w:r w:rsidRPr="000E16B4">
        <w:rPr>
          <w:szCs w:val="28"/>
          <w:lang w:val="en-US"/>
        </w:rPr>
        <w:t xml:space="preserve">; IF()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x[di]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ax, 2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cmp   ax, bx </w:t>
      </w:r>
    </w:p>
    <w:p w:rsidR="000E16B4" w:rsidRPr="000E16B4" w:rsidRDefault="000E16B4" w:rsidP="000E16B4">
      <w:pPr>
        <w:rPr>
          <w:szCs w:val="28"/>
          <w:lang w:val="en-US"/>
        </w:rPr>
      </w:pPr>
      <w:r w:rsidRPr="000E16B4">
        <w:rPr>
          <w:szCs w:val="28"/>
          <w:lang w:val="en-US"/>
        </w:rPr>
        <w:t xml:space="preserve">     jne   @22 </w:t>
      </w:r>
    </w:p>
    <w:p w:rsidR="000E16B4" w:rsidRPr="000E16B4" w:rsidRDefault="000E16B4" w:rsidP="000E16B4">
      <w:pPr>
        <w:rPr>
          <w:szCs w:val="28"/>
          <w:lang w:val="en-US"/>
        </w:rPr>
      </w:pPr>
      <w:r w:rsidRPr="000E16B4">
        <w:rPr>
          <w:szCs w:val="28"/>
          <w:lang w:val="en-US"/>
        </w:rPr>
        <w:t xml:space="preserve">     push  0 </w:t>
      </w:r>
    </w:p>
    <w:p w:rsidR="000E16B4" w:rsidRPr="000E16B4" w:rsidRDefault="000E16B4" w:rsidP="000E16B4">
      <w:pPr>
        <w:rPr>
          <w:szCs w:val="28"/>
          <w:lang w:val="en-US"/>
        </w:rPr>
      </w:pPr>
      <w:r w:rsidRPr="000E16B4">
        <w:rPr>
          <w:szCs w:val="28"/>
          <w:lang w:val="en-US"/>
        </w:rPr>
        <w:t xml:space="preserve">     jmp   @23 </w:t>
      </w:r>
    </w:p>
    <w:p w:rsidR="000E16B4" w:rsidRPr="000E16B4" w:rsidRDefault="000E16B4" w:rsidP="000E16B4">
      <w:pPr>
        <w:rPr>
          <w:szCs w:val="28"/>
          <w:lang w:val="en-US"/>
        </w:rPr>
      </w:pPr>
      <w:r w:rsidRPr="000E16B4">
        <w:rPr>
          <w:szCs w:val="28"/>
          <w:lang w:val="en-US"/>
        </w:rPr>
        <w:t xml:space="preserve">@22: </w:t>
      </w:r>
    </w:p>
    <w:p w:rsidR="000E16B4" w:rsidRPr="000E16B4" w:rsidRDefault="000E16B4" w:rsidP="000E16B4">
      <w:pPr>
        <w:rPr>
          <w:szCs w:val="28"/>
          <w:lang w:val="en-US"/>
        </w:rPr>
      </w:pPr>
      <w:r w:rsidRPr="000E16B4">
        <w:rPr>
          <w:szCs w:val="28"/>
          <w:lang w:val="en-US"/>
        </w:rPr>
        <w:t xml:space="preserve">     push  1 </w:t>
      </w:r>
    </w:p>
    <w:p w:rsidR="000E16B4" w:rsidRPr="000E16B4" w:rsidRDefault="000E16B4" w:rsidP="000E16B4">
      <w:pPr>
        <w:rPr>
          <w:szCs w:val="28"/>
          <w:lang w:val="en-US"/>
        </w:rPr>
      </w:pPr>
      <w:r w:rsidRPr="000E16B4">
        <w:rPr>
          <w:szCs w:val="28"/>
          <w:lang w:val="en-US"/>
        </w:rPr>
        <w:t xml:space="preserve">@23: </w:t>
      </w:r>
    </w:p>
    <w:p w:rsidR="000E16B4" w:rsidRPr="000E16B4" w:rsidRDefault="000E16B4" w:rsidP="000E16B4">
      <w:pPr>
        <w:rPr>
          <w:szCs w:val="28"/>
          <w:lang w:val="en-US"/>
        </w:rPr>
      </w:pPr>
      <w:r w:rsidRPr="000E16B4">
        <w:rPr>
          <w:szCs w:val="28"/>
          <w:lang w:val="en-US"/>
        </w:rPr>
        <w:t xml:space="preserve">     push  1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lastRenderedPageBreak/>
        <w:t xml:space="preserve">     pop   ax </w:t>
      </w:r>
    </w:p>
    <w:p w:rsidR="000E16B4" w:rsidRPr="000E16B4" w:rsidRDefault="000E16B4" w:rsidP="000E16B4">
      <w:pPr>
        <w:rPr>
          <w:szCs w:val="28"/>
          <w:lang w:val="en-US"/>
        </w:rPr>
      </w:pPr>
      <w:r w:rsidRPr="000E16B4">
        <w:rPr>
          <w:szCs w:val="28"/>
          <w:lang w:val="en-US"/>
        </w:rPr>
        <w:t xml:space="preserve">     or    ax, bx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cmp   ax, 0 </w:t>
      </w:r>
    </w:p>
    <w:p w:rsidR="000E16B4" w:rsidRPr="000E16B4" w:rsidRDefault="000E16B4" w:rsidP="000E16B4">
      <w:pPr>
        <w:rPr>
          <w:szCs w:val="28"/>
          <w:lang w:val="en-US"/>
        </w:rPr>
      </w:pPr>
      <w:r w:rsidRPr="000E16B4">
        <w:rPr>
          <w:szCs w:val="28"/>
          <w:lang w:val="en-US"/>
        </w:rPr>
        <w:t xml:space="preserve">     jz    @24 </w:t>
      </w:r>
    </w:p>
    <w:p w:rsidR="000E16B4" w:rsidRPr="000E16B4" w:rsidRDefault="000E16B4" w:rsidP="000E16B4">
      <w:pPr>
        <w:rPr>
          <w:szCs w:val="28"/>
          <w:lang w:val="en-US"/>
        </w:rPr>
      </w:pPr>
      <w:r w:rsidRPr="000E16B4">
        <w:rPr>
          <w:szCs w:val="28"/>
          <w:lang w:val="en-US"/>
        </w:rPr>
        <w:t xml:space="preserve">; IF THEN </w:t>
      </w:r>
    </w:p>
    <w:p w:rsidR="000E16B4" w:rsidRPr="000E16B4" w:rsidRDefault="000E16B4" w:rsidP="000E16B4">
      <w:pPr>
        <w:rPr>
          <w:szCs w:val="28"/>
          <w:lang w:val="en-US"/>
        </w:rPr>
      </w:pPr>
      <w:r w:rsidRPr="000E16B4">
        <w:rPr>
          <w:szCs w:val="28"/>
          <w:lang w:val="en-US"/>
        </w:rPr>
        <w:t xml:space="preserve">; LET()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push  di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x[di]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c[di]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sub   ax, bx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pop   di </w:t>
      </w:r>
    </w:p>
    <w:p w:rsidR="000E16B4" w:rsidRPr="000E16B4" w:rsidRDefault="000E16B4" w:rsidP="000E16B4">
      <w:pPr>
        <w:rPr>
          <w:szCs w:val="28"/>
          <w:lang w:val="en-US"/>
        </w:rPr>
      </w:pPr>
      <w:r w:rsidRPr="000E16B4">
        <w:rPr>
          <w:szCs w:val="28"/>
          <w:lang w:val="en-US"/>
        </w:rPr>
        <w:t xml:space="preserve">     mov   b[di], ax </w:t>
      </w:r>
    </w:p>
    <w:p w:rsidR="000E16B4" w:rsidRPr="000E16B4" w:rsidRDefault="000E16B4" w:rsidP="000E16B4">
      <w:pPr>
        <w:rPr>
          <w:szCs w:val="28"/>
          <w:lang w:val="en-US"/>
        </w:rPr>
      </w:pPr>
      <w:r w:rsidRPr="000E16B4">
        <w:rPr>
          <w:szCs w:val="28"/>
          <w:lang w:val="en-US"/>
        </w:rPr>
        <w:t xml:space="preserve">; WRITELN() </w:t>
      </w:r>
    </w:p>
    <w:p w:rsidR="000E16B4" w:rsidRPr="000E16B4" w:rsidRDefault="000E16B4" w:rsidP="000E16B4">
      <w:pPr>
        <w:rPr>
          <w:szCs w:val="28"/>
          <w:lang w:val="en-US"/>
        </w:rPr>
      </w:pPr>
      <w:r w:rsidRPr="000E16B4">
        <w:rPr>
          <w:szCs w:val="28"/>
          <w:lang w:val="en-US"/>
        </w:rPr>
        <w:t xml:space="preserve">; WRITE LITERAL </w:t>
      </w:r>
    </w:p>
    <w:p w:rsidR="000E16B4" w:rsidRPr="000E16B4" w:rsidRDefault="000E16B4" w:rsidP="000E16B4">
      <w:pPr>
        <w:rPr>
          <w:szCs w:val="28"/>
          <w:lang w:val="en-US"/>
        </w:rPr>
      </w:pPr>
      <w:r w:rsidRPr="000E16B4">
        <w:rPr>
          <w:szCs w:val="28"/>
          <w:lang w:val="en-US"/>
        </w:rPr>
        <w:t xml:space="preserve">     lea   dx, @26p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b[di]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WRITE ARIPHMETICS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mov   bx, 10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si, ax </w:t>
      </w:r>
    </w:p>
    <w:p w:rsidR="000E16B4" w:rsidRPr="000E16B4" w:rsidRDefault="000E16B4" w:rsidP="000E16B4">
      <w:pPr>
        <w:rPr>
          <w:szCs w:val="28"/>
          <w:lang w:val="en-US"/>
        </w:rPr>
      </w:pPr>
      <w:r w:rsidRPr="000E16B4">
        <w:rPr>
          <w:szCs w:val="28"/>
          <w:lang w:val="en-US"/>
        </w:rPr>
        <w:t xml:space="preserve">     cmp   ax, 0 </w:t>
      </w:r>
    </w:p>
    <w:p w:rsidR="000E16B4" w:rsidRPr="000E16B4" w:rsidRDefault="000E16B4" w:rsidP="000E16B4">
      <w:pPr>
        <w:rPr>
          <w:szCs w:val="28"/>
          <w:lang w:val="en-US"/>
        </w:rPr>
      </w:pPr>
      <w:r w:rsidRPr="000E16B4">
        <w:rPr>
          <w:szCs w:val="28"/>
          <w:lang w:val="en-US"/>
        </w:rPr>
        <w:t xml:space="preserve">     jns   @29 </w:t>
      </w:r>
    </w:p>
    <w:p w:rsidR="000E16B4" w:rsidRPr="000E16B4" w:rsidRDefault="000E16B4" w:rsidP="000E16B4">
      <w:pPr>
        <w:rPr>
          <w:szCs w:val="28"/>
          <w:lang w:val="en-US"/>
        </w:rPr>
      </w:pPr>
      <w:r w:rsidRPr="000E16B4">
        <w:rPr>
          <w:szCs w:val="28"/>
          <w:lang w:val="en-US"/>
        </w:rPr>
        <w:t xml:space="preserve">     neg   si </w:t>
      </w:r>
    </w:p>
    <w:p w:rsidR="000E16B4" w:rsidRPr="000E16B4" w:rsidRDefault="000E16B4" w:rsidP="000E16B4">
      <w:pPr>
        <w:rPr>
          <w:szCs w:val="28"/>
          <w:lang w:val="en-US"/>
        </w:rPr>
      </w:pPr>
      <w:r w:rsidRPr="000E16B4">
        <w:rPr>
          <w:szCs w:val="28"/>
          <w:lang w:val="en-US"/>
        </w:rPr>
        <w:t xml:space="preserve">     mov   ah, 2 </w:t>
      </w:r>
    </w:p>
    <w:p w:rsidR="000E16B4" w:rsidRPr="000E16B4" w:rsidRDefault="000E16B4" w:rsidP="000E16B4">
      <w:pPr>
        <w:rPr>
          <w:szCs w:val="28"/>
          <w:lang w:val="en-US"/>
        </w:rPr>
      </w:pPr>
      <w:r w:rsidRPr="000E16B4">
        <w:rPr>
          <w:szCs w:val="28"/>
          <w:lang w:val="en-US"/>
        </w:rPr>
        <w:t xml:space="preserve">     mov   dl, "-"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mov   ax, si </w:t>
      </w:r>
    </w:p>
    <w:p w:rsidR="000E16B4" w:rsidRPr="000E16B4" w:rsidRDefault="000E16B4" w:rsidP="000E16B4">
      <w:pPr>
        <w:rPr>
          <w:szCs w:val="28"/>
          <w:lang w:val="en-US"/>
        </w:rPr>
      </w:pPr>
      <w:r w:rsidRPr="000E16B4">
        <w:rPr>
          <w:szCs w:val="28"/>
          <w:lang w:val="en-US"/>
        </w:rPr>
        <w:t xml:space="preserve">@29: </w:t>
      </w:r>
    </w:p>
    <w:p w:rsidR="000E16B4" w:rsidRPr="000E16B4" w:rsidRDefault="000E16B4" w:rsidP="000E16B4">
      <w:pPr>
        <w:rPr>
          <w:szCs w:val="28"/>
          <w:lang w:val="en-US"/>
        </w:rPr>
      </w:pPr>
      <w:r w:rsidRPr="000E16B4">
        <w:rPr>
          <w:szCs w:val="28"/>
          <w:lang w:val="en-US"/>
        </w:rPr>
        <w:t xml:space="preserve">     mov   dx, 0 </w:t>
      </w:r>
    </w:p>
    <w:p w:rsidR="000E16B4" w:rsidRPr="000E16B4" w:rsidRDefault="000E16B4" w:rsidP="000E16B4">
      <w:pPr>
        <w:rPr>
          <w:szCs w:val="28"/>
          <w:lang w:val="en-US"/>
        </w:rPr>
      </w:pPr>
      <w:r w:rsidRPr="000E16B4">
        <w:rPr>
          <w:szCs w:val="28"/>
          <w:lang w:val="en-US"/>
        </w:rPr>
        <w:t xml:space="preserve">     div   bx </w:t>
      </w:r>
    </w:p>
    <w:p w:rsidR="000E16B4" w:rsidRPr="000E16B4" w:rsidRDefault="000E16B4" w:rsidP="000E16B4">
      <w:pPr>
        <w:rPr>
          <w:szCs w:val="28"/>
          <w:lang w:val="en-US"/>
        </w:rPr>
      </w:pPr>
      <w:r w:rsidRPr="000E16B4">
        <w:rPr>
          <w:szCs w:val="28"/>
          <w:lang w:val="en-US"/>
        </w:rPr>
        <w:t xml:space="preserve">     add   dl, 30h </w:t>
      </w:r>
    </w:p>
    <w:p w:rsidR="000E16B4" w:rsidRPr="000E16B4" w:rsidRDefault="000E16B4" w:rsidP="000E16B4">
      <w:pPr>
        <w:rPr>
          <w:szCs w:val="28"/>
          <w:lang w:val="en-US"/>
        </w:rPr>
      </w:pPr>
      <w:r w:rsidRPr="000E16B4">
        <w:rPr>
          <w:szCs w:val="28"/>
          <w:lang w:val="en-US"/>
        </w:rPr>
        <w:t xml:space="preserve">     mov   output[di], dl </w:t>
      </w:r>
    </w:p>
    <w:p w:rsidR="000E16B4" w:rsidRPr="000E16B4" w:rsidRDefault="000E16B4" w:rsidP="000E16B4">
      <w:pPr>
        <w:rPr>
          <w:szCs w:val="28"/>
          <w:lang w:val="en-US"/>
        </w:rPr>
      </w:pPr>
      <w:r w:rsidRPr="000E16B4">
        <w:rPr>
          <w:szCs w:val="28"/>
          <w:lang w:val="en-US"/>
        </w:rPr>
        <w:t xml:space="preserve">     inc   di </w:t>
      </w:r>
    </w:p>
    <w:p w:rsidR="000E16B4" w:rsidRPr="000E16B4" w:rsidRDefault="000E16B4" w:rsidP="000E16B4">
      <w:pPr>
        <w:rPr>
          <w:szCs w:val="28"/>
          <w:lang w:val="en-US"/>
        </w:rPr>
      </w:pPr>
      <w:r w:rsidRPr="000E16B4">
        <w:rPr>
          <w:szCs w:val="28"/>
          <w:lang w:val="en-US"/>
        </w:rPr>
        <w:t xml:space="preserve">     cmp   al, 0 </w:t>
      </w:r>
    </w:p>
    <w:p w:rsidR="000E16B4" w:rsidRPr="000E16B4" w:rsidRDefault="000E16B4" w:rsidP="000E16B4">
      <w:pPr>
        <w:rPr>
          <w:szCs w:val="28"/>
          <w:lang w:val="en-US"/>
        </w:rPr>
      </w:pPr>
      <w:r w:rsidRPr="000E16B4">
        <w:rPr>
          <w:szCs w:val="28"/>
          <w:lang w:val="en-US"/>
        </w:rPr>
        <w:t xml:space="preserve">     jnz   @29 </w:t>
      </w:r>
    </w:p>
    <w:p w:rsidR="000E16B4" w:rsidRPr="000E16B4" w:rsidRDefault="000E16B4" w:rsidP="000E16B4">
      <w:pPr>
        <w:rPr>
          <w:szCs w:val="28"/>
          <w:lang w:val="en-US"/>
        </w:rPr>
      </w:pPr>
      <w:r w:rsidRPr="000E16B4">
        <w:rPr>
          <w:szCs w:val="28"/>
          <w:lang w:val="en-US"/>
        </w:rPr>
        <w:t xml:space="preserve">     mov   cx, di </w:t>
      </w:r>
    </w:p>
    <w:p w:rsidR="000E16B4" w:rsidRPr="000E16B4" w:rsidRDefault="000E16B4" w:rsidP="000E16B4">
      <w:pPr>
        <w:rPr>
          <w:szCs w:val="28"/>
          <w:lang w:val="en-US"/>
        </w:rPr>
      </w:pPr>
      <w:r w:rsidRPr="000E16B4">
        <w:rPr>
          <w:szCs w:val="28"/>
          <w:lang w:val="en-US"/>
        </w:rPr>
        <w:t xml:space="preserve">     dec   di </w:t>
      </w:r>
    </w:p>
    <w:p w:rsidR="000E16B4" w:rsidRPr="000E16B4" w:rsidRDefault="000E16B4" w:rsidP="000E16B4">
      <w:pPr>
        <w:rPr>
          <w:szCs w:val="28"/>
          <w:lang w:val="en-US"/>
        </w:rPr>
      </w:pPr>
      <w:r w:rsidRPr="000E16B4">
        <w:rPr>
          <w:szCs w:val="28"/>
          <w:lang w:val="en-US"/>
        </w:rPr>
        <w:lastRenderedPageBreak/>
        <w:t xml:space="preserve">     mov   ah, 2 </w:t>
      </w:r>
    </w:p>
    <w:p w:rsidR="000E16B4" w:rsidRPr="000E16B4" w:rsidRDefault="000E16B4" w:rsidP="000E16B4">
      <w:pPr>
        <w:rPr>
          <w:szCs w:val="28"/>
          <w:lang w:val="en-US"/>
        </w:rPr>
      </w:pPr>
      <w:r w:rsidRPr="000E16B4">
        <w:rPr>
          <w:szCs w:val="28"/>
          <w:lang w:val="en-US"/>
        </w:rPr>
        <w:t xml:space="preserve">@30: </w:t>
      </w:r>
    </w:p>
    <w:p w:rsidR="000E16B4" w:rsidRPr="000E16B4" w:rsidRDefault="000E16B4" w:rsidP="000E16B4">
      <w:pPr>
        <w:rPr>
          <w:szCs w:val="28"/>
          <w:lang w:val="en-US"/>
        </w:rPr>
      </w:pPr>
      <w:r w:rsidRPr="000E16B4">
        <w:rPr>
          <w:szCs w:val="28"/>
          <w:lang w:val="en-US"/>
        </w:rPr>
        <w:t xml:space="preserve">     mov   dl, output[di] </w:t>
      </w:r>
    </w:p>
    <w:p w:rsidR="000E16B4" w:rsidRPr="000E16B4" w:rsidRDefault="000E16B4" w:rsidP="000E16B4">
      <w:pPr>
        <w:rPr>
          <w:szCs w:val="28"/>
          <w:lang w:val="en-US"/>
        </w:rPr>
      </w:pPr>
      <w:r w:rsidRPr="000E16B4">
        <w:rPr>
          <w:szCs w:val="28"/>
          <w:lang w:val="en-US"/>
        </w:rPr>
        <w:t xml:space="preserve">     dec   di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loop  @30 </w:t>
      </w:r>
    </w:p>
    <w:p w:rsidR="000E16B4" w:rsidRPr="000E16B4" w:rsidRDefault="000E16B4" w:rsidP="000E16B4">
      <w:pPr>
        <w:rPr>
          <w:szCs w:val="28"/>
          <w:lang w:val="en-US"/>
        </w:rPr>
      </w:pPr>
      <w:r w:rsidRPr="000E16B4">
        <w:rPr>
          <w:szCs w:val="28"/>
          <w:lang w:val="en-US"/>
        </w:rPr>
        <w:t xml:space="preserve">     lea   dx, clrf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jmp   @25 </w:t>
      </w:r>
    </w:p>
    <w:p w:rsidR="000E16B4" w:rsidRPr="000E16B4" w:rsidRDefault="000E16B4" w:rsidP="000E16B4">
      <w:pPr>
        <w:rPr>
          <w:szCs w:val="28"/>
          <w:lang w:val="en-US"/>
        </w:rPr>
      </w:pPr>
      <w:r w:rsidRPr="000E16B4">
        <w:rPr>
          <w:szCs w:val="28"/>
          <w:lang w:val="en-US"/>
        </w:rPr>
        <w:t xml:space="preserve">@24: </w:t>
      </w:r>
    </w:p>
    <w:p w:rsidR="000E16B4" w:rsidRPr="000E16B4" w:rsidRDefault="000E16B4" w:rsidP="000E16B4">
      <w:pPr>
        <w:rPr>
          <w:szCs w:val="28"/>
          <w:lang w:val="en-US"/>
        </w:rPr>
      </w:pPr>
      <w:r w:rsidRPr="000E16B4">
        <w:rPr>
          <w:szCs w:val="28"/>
          <w:lang w:val="en-US"/>
        </w:rPr>
        <w:t xml:space="preserve">@25: </w:t>
      </w:r>
    </w:p>
    <w:p w:rsidR="000E16B4" w:rsidRPr="000E16B4" w:rsidRDefault="000E16B4" w:rsidP="000E16B4">
      <w:pPr>
        <w:rPr>
          <w:szCs w:val="28"/>
          <w:lang w:val="en-US"/>
        </w:rPr>
      </w:pPr>
      <w:r w:rsidRPr="000E16B4">
        <w:rPr>
          <w:szCs w:val="28"/>
          <w:lang w:val="en-US"/>
        </w:rPr>
        <w:t xml:space="preserve">; LET()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push  di </w:t>
      </w:r>
    </w:p>
    <w:p w:rsidR="000E16B4" w:rsidRPr="000E16B4" w:rsidRDefault="000E16B4" w:rsidP="000E16B4">
      <w:pPr>
        <w:rPr>
          <w:szCs w:val="28"/>
          <w:lang w:val="en-US"/>
        </w:rPr>
      </w:pPr>
      <w:r w:rsidRPr="000E16B4">
        <w:rPr>
          <w:szCs w:val="28"/>
          <w:lang w:val="en-US"/>
        </w:rPr>
        <w:t xml:space="preserve">     mov   ax, 0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pop   di </w:t>
      </w:r>
    </w:p>
    <w:p w:rsidR="000E16B4" w:rsidRPr="000E16B4" w:rsidRDefault="000E16B4" w:rsidP="000E16B4">
      <w:pPr>
        <w:rPr>
          <w:szCs w:val="28"/>
          <w:lang w:val="en-US"/>
        </w:rPr>
      </w:pPr>
      <w:r w:rsidRPr="000E16B4">
        <w:rPr>
          <w:szCs w:val="28"/>
          <w:lang w:val="en-US"/>
        </w:rPr>
        <w:t xml:space="preserve">     mov   x[di], ax </w:t>
      </w:r>
    </w:p>
    <w:p w:rsidR="000E16B4" w:rsidRPr="000E16B4" w:rsidRDefault="000E16B4" w:rsidP="000E16B4">
      <w:pPr>
        <w:rPr>
          <w:szCs w:val="28"/>
          <w:lang w:val="en-US"/>
        </w:rPr>
      </w:pPr>
      <w:r w:rsidRPr="000E16B4">
        <w:rPr>
          <w:szCs w:val="28"/>
          <w:lang w:val="en-US"/>
        </w:rPr>
        <w:t xml:space="preserve">; WHILE() </w:t>
      </w:r>
    </w:p>
    <w:p w:rsidR="000E16B4" w:rsidRPr="000E16B4" w:rsidRDefault="000E16B4" w:rsidP="000E16B4">
      <w:pPr>
        <w:rPr>
          <w:szCs w:val="28"/>
          <w:lang w:val="en-US"/>
        </w:rPr>
      </w:pPr>
      <w:r w:rsidRPr="000E16B4">
        <w:rPr>
          <w:szCs w:val="28"/>
          <w:lang w:val="en-US"/>
        </w:rPr>
        <w:t xml:space="preserve">@31: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x[di]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ax, 45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cmp   ax, bx </w:t>
      </w:r>
    </w:p>
    <w:p w:rsidR="000E16B4" w:rsidRPr="000E16B4" w:rsidRDefault="000E16B4" w:rsidP="000E16B4">
      <w:pPr>
        <w:rPr>
          <w:szCs w:val="28"/>
          <w:lang w:val="en-US"/>
        </w:rPr>
      </w:pPr>
      <w:r w:rsidRPr="000E16B4">
        <w:rPr>
          <w:szCs w:val="28"/>
          <w:lang w:val="en-US"/>
        </w:rPr>
        <w:t xml:space="preserve">     jb    @32 </w:t>
      </w:r>
    </w:p>
    <w:p w:rsidR="000E16B4" w:rsidRPr="000E16B4" w:rsidRDefault="000E16B4" w:rsidP="000E16B4">
      <w:pPr>
        <w:rPr>
          <w:szCs w:val="28"/>
          <w:lang w:val="en-US"/>
        </w:rPr>
      </w:pPr>
      <w:r w:rsidRPr="000E16B4">
        <w:rPr>
          <w:szCs w:val="28"/>
          <w:lang w:val="en-US"/>
        </w:rPr>
        <w:t xml:space="preserve">     push  0 </w:t>
      </w:r>
    </w:p>
    <w:p w:rsidR="000E16B4" w:rsidRPr="000E16B4" w:rsidRDefault="000E16B4" w:rsidP="000E16B4">
      <w:pPr>
        <w:rPr>
          <w:szCs w:val="28"/>
          <w:lang w:val="en-US"/>
        </w:rPr>
      </w:pPr>
      <w:r w:rsidRPr="000E16B4">
        <w:rPr>
          <w:szCs w:val="28"/>
          <w:lang w:val="en-US"/>
        </w:rPr>
        <w:t xml:space="preserve">     jmp   @33 </w:t>
      </w:r>
    </w:p>
    <w:p w:rsidR="000E16B4" w:rsidRPr="000E16B4" w:rsidRDefault="000E16B4" w:rsidP="000E16B4">
      <w:pPr>
        <w:rPr>
          <w:szCs w:val="28"/>
          <w:lang w:val="en-US"/>
        </w:rPr>
      </w:pPr>
      <w:r w:rsidRPr="000E16B4">
        <w:rPr>
          <w:szCs w:val="28"/>
          <w:lang w:val="en-US"/>
        </w:rPr>
        <w:t xml:space="preserve">@32: </w:t>
      </w:r>
    </w:p>
    <w:p w:rsidR="000E16B4" w:rsidRPr="000E16B4" w:rsidRDefault="000E16B4" w:rsidP="000E16B4">
      <w:pPr>
        <w:rPr>
          <w:szCs w:val="28"/>
          <w:lang w:val="en-US"/>
        </w:rPr>
      </w:pPr>
      <w:r w:rsidRPr="000E16B4">
        <w:rPr>
          <w:szCs w:val="28"/>
          <w:lang w:val="en-US"/>
        </w:rPr>
        <w:t xml:space="preserve">     push  1 </w:t>
      </w:r>
    </w:p>
    <w:p w:rsidR="000E16B4" w:rsidRPr="000E16B4" w:rsidRDefault="000E16B4" w:rsidP="000E16B4">
      <w:pPr>
        <w:rPr>
          <w:szCs w:val="28"/>
          <w:lang w:val="en-US"/>
        </w:rPr>
      </w:pPr>
      <w:r w:rsidRPr="000E16B4">
        <w:rPr>
          <w:szCs w:val="28"/>
          <w:lang w:val="en-US"/>
        </w:rPr>
        <w:t xml:space="preserve">@33: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cmp   ax, 0 </w:t>
      </w:r>
    </w:p>
    <w:p w:rsidR="000E16B4" w:rsidRPr="000E16B4" w:rsidRDefault="000E16B4" w:rsidP="000E16B4">
      <w:pPr>
        <w:rPr>
          <w:szCs w:val="28"/>
          <w:lang w:val="en-US"/>
        </w:rPr>
      </w:pPr>
      <w:r w:rsidRPr="000E16B4">
        <w:rPr>
          <w:szCs w:val="28"/>
          <w:lang w:val="en-US"/>
        </w:rPr>
        <w:t xml:space="preserve">     jz    @34 </w:t>
      </w:r>
    </w:p>
    <w:p w:rsidR="000E16B4" w:rsidRPr="000E16B4" w:rsidRDefault="000E16B4" w:rsidP="000E16B4">
      <w:pPr>
        <w:rPr>
          <w:szCs w:val="28"/>
          <w:lang w:val="en-US"/>
        </w:rPr>
      </w:pPr>
      <w:r w:rsidRPr="000E16B4">
        <w:rPr>
          <w:szCs w:val="28"/>
          <w:lang w:val="en-US"/>
        </w:rPr>
        <w:t xml:space="preserve">; LET()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push  di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x[di]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ax, 5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add   ax, bx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pop   di </w:t>
      </w:r>
    </w:p>
    <w:p w:rsidR="000E16B4" w:rsidRPr="000E16B4" w:rsidRDefault="000E16B4" w:rsidP="000E16B4">
      <w:pPr>
        <w:rPr>
          <w:szCs w:val="28"/>
          <w:lang w:val="en-US"/>
        </w:rPr>
      </w:pPr>
      <w:r w:rsidRPr="000E16B4">
        <w:rPr>
          <w:szCs w:val="28"/>
          <w:lang w:val="en-US"/>
        </w:rPr>
        <w:lastRenderedPageBreak/>
        <w:t xml:space="preserve">     mov   x[di], ax </w:t>
      </w:r>
    </w:p>
    <w:p w:rsidR="000E16B4" w:rsidRPr="000E16B4" w:rsidRDefault="000E16B4" w:rsidP="000E16B4">
      <w:pPr>
        <w:rPr>
          <w:szCs w:val="28"/>
          <w:lang w:val="en-US"/>
        </w:rPr>
      </w:pPr>
      <w:r w:rsidRPr="000E16B4">
        <w:rPr>
          <w:szCs w:val="28"/>
          <w:lang w:val="en-US"/>
        </w:rPr>
        <w:t xml:space="preserve">; LET()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push  di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y[di]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ax, 2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add   ax, bx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ax, 2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mul   bx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pop   di </w:t>
      </w:r>
    </w:p>
    <w:p w:rsidR="000E16B4" w:rsidRPr="000E16B4" w:rsidRDefault="000E16B4" w:rsidP="000E16B4">
      <w:pPr>
        <w:rPr>
          <w:szCs w:val="28"/>
          <w:lang w:val="en-US"/>
        </w:rPr>
      </w:pPr>
      <w:r w:rsidRPr="000E16B4">
        <w:rPr>
          <w:szCs w:val="28"/>
          <w:lang w:val="en-US"/>
        </w:rPr>
        <w:t xml:space="preserve">     mov   y[di], ax </w:t>
      </w:r>
    </w:p>
    <w:p w:rsidR="000E16B4" w:rsidRPr="000E16B4" w:rsidRDefault="000E16B4" w:rsidP="000E16B4">
      <w:pPr>
        <w:rPr>
          <w:szCs w:val="28"/>
          <w:lang w:val="en-US"/>
        </w:rPr>
      </w:pPr>
      <w:r w:rsidRPr="000E16B4">
        <w:rPr>
          <w:szCs w:val="28"/>
          <w:lang w:val="en-US"/>
        </w:rPr>
        <w:t xml:space="preserve">     jmp   @31 </w:t>
      </w:r>
    </w:p>
    <w:p w:rsidR="000E16B4" w:rsidRPr="000E16B4" w:rsidRDefault="000E16B4" w:rsidP="000E16B4">
      <w:pPr>
        <w:rPr>
          <w:szCs w:val="28"/>
          <w:lang w:val="en-US"/>
        </w:rPr>
      </w:pPr>
      <w:r w:rsidRPr="000E16B4">
        <w:rPr>
          <w:szCs w:val="28"/>
          <w:lang w:val="en-US"/>
        </w:rPr>
        <w:t xml:space="preserve">@34: </w:t>
      </w:r>
    </w:p>
    <w:p w:rsidR="000E16B4" w:rsidRPr="000E16B4" w:rsidRDefault="000E16B4" w:rsidP="000E16B4">
      <w:pPr>
        <w:rPr>
          <w:szCs w:val="28"/>
          <w:lang w:val="en-US"/>
        </w:rPr>
      </w:pPr>
      <w:r w:rsidRPr="000E16B4">
        <w:rPr>
          <w:szCs w:val="28"/>
          <w:lang w:val="en-US"/>
        </w:rPr>
        <w:t xml:space="preserve">; WRITELN() </w:t>
      </w:r>
    </w:p>
    <w:p w:rsidR="000E16B4" w:rsidRPr="000E16B4" w:rsidRDefault="000E16B4" w:rsidP="000E16B4">
      <w:pPr>
        <w:rPr>
          <w:szCs w:val="28"/>
          <w:lang w:val="en-US"/>
        </w:rPr>
      </w:pPr>
      <w:r w:rsidRPr="000E16B4">
        <w:rPr>
          <w:szCs w:val="28"/>
          <w:lang w:val="en-US"/>
        </w:rPr>
        <w:t xml:space="preserve">; WRITE LITERAL </w:t>
      </w:r>
    </w:p>
    <w:p w:rsidR="000E16B4" w:rsidRPr="000E16B4" w:rsidRDefault="000E16B4" w:rsidP="000E16B4">
      <w:pPr>
        <w:rPr>
          <w:szCs w:val="28"/>
          <w:lang w:val="en-US"/>
        </w:rPr>
      </w:pPr>
      <w:r w:rsidRPr="000E16B4">
        <w:rPr>
          <w:szCs w:val="28"/>
          <w:lang w:val="en-US"/>
        </w:rPr>
        <w:t xml:space="preserve">     lea   dx, @35p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y[di]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WRITE ARIPHMETICS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mov   bx, 10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si, ax </w:t>
      </w:r>
    </w:p>
    <w:p w:rsidR="000E16B4" w:rsidRPr="000E16B4" w:rsidRDefault="000E16B4" w:rsidP="000E16B4">
      <w:pPr>
        <w:rPr>
          <w:szCs w:val="28"/>
          <w:lang w:val="en-US"/>
        </w:rPr>
      </w:pPr>
      <w:r w:rsidRPr="000E16B4">
        <w:rPr>
          <w:szCs w:val="28"/>
          <w:lang w:val="en-US"/>
        </w:rPr>
        <w:t xml:space="preserve">     cmp   ax, 0 </w:t>
      </w:r>
    </w:p>
    <w:p w:rsidR="000E16B4" w:rsidRPr="000E16B4" w:rsidRDefault="000E16B4" w:rsidP="000E16B4">
      <w:pPr>
        <w:rPr>
          <w:szCs w:val="28"/>
          <w:lang w:val="en-US"/>
        </w:rPr>
      </w:pPr>
      <w:r w:rsidRPr="000E16B4">
        <w:rPr>
          <w:szCs w:val="28"/>
          <w:lang w:val="en-US"/>
        </w:rPr>
        <w:t xml:space="preserve">     jns   @38 </w:t>
      </w:r>
    </w:p>
    <w:p w:rsidR="000E16B4" w:rsidRPr="000E16B4" w:rsidRDefault="000E16B4" w:rsidP="000E16B4">
      <w:pPr>
        <w:rPr>
          <w:szCs w:val="28"/>
          <w:lang w:val="en-US"/>
        </w:rPr>
      </w:pPr>
      <w:r w:rsidRPr="000E16B4">
        <w:rPr>
          <w:szCs w:val="28"/>
          <w:lang w:val="en-US"/>
        </w:rPr>
        <w:t xml:space="preserve">     neg   si </w:t>
      </w:r>
    </w:p>
    <w:p w:rsidR="000E16B4" w:rsidRPr="000E16B4" w:rsidRDefault="000E16B4" w:rsidP="000E16B4">
      <w:pPr>
        <w:rPr>
          <w:szCs w:val="28"/>
          <w:lang w:val="en-US"/>
        </w:rPr>
      </w:pPr>
      <w:r w:rsidRPr="000E16B4">
        <w:rPr>
          <w:szCs w:val="28"/>
          <w:lang w:val="en-US"/>
        </w:rPr>
        <w:t xml:space="preserve">     mov   ah, 2 </w:t>
      </w:r>
    </w:p>
    <w:p w:rsidR="000E16B4" w:rsidRPr="000E16B4" w:rsidRDefault="000E16B4" w:rsidP="000E16B4">
      <w:pPr>
        <w:rPr>
          <w:szCs w:val="28"/>
          <w:lang w:val="en-US"/>
        </w:rPr>
      </w:pPr>
      <w:r w:rsidRPr="000E16B4">
        <w:rPr>
          <w:szCs w:val="28"/>
          <w:lang w:val="en-US"/>
        </w:rPr>
        <w:t xml:space="preserve">     mov   dl, "-"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mov   ax, si </w:t>
      </w:r>
    </w:p>
    <w:p w:rsidR="000E16B4" w:rsidRPr="000E16B4" w:rsidRDefault="000E16B4" w:rsidP="000E16B4">
      <w:pPr>
        <w:rPr>
          <w:szCs w:val="28"/>
          <w:lang w:val="en-US"/>
        </w:rPr>
      </w:pPr>
      <w:r w:rsidRPr="000E16B4">
        <w:rPr>
          <w:szCs w:val="28"/>
          <w:lang w:val="en-US"/>
        </w:rPr>
        <w:t xml:space="preserve">@38: </w:t>
      </w:r>
    </w:p>
    <w:p w:rsidR="000E16B4" w:rsidRPr="000E16B4" w:rsidRDefault="000E16B4" w:rsidP="000E16B4">
      <w:pPr>
        <w:rPr>
          <w:szCs w:val="28"/>
          <w:lang w:val="en-US"/>
        </w:rPr>
      </w:pPr>
      <w:r w:rsidRPr="000E16B4">
        <w:rPr>
          <w:szCs w:val="28"/>
          <w:lang w:val="en-US"/>
        </w:rPr>
        <w:t xml:space="preserve">     mov   dx, 0 </w:t>
      </w:r>
    </w:p>
    <w:p w:rsidR="000E16B4" w:rsidRPr="000E16B4" w:rsidRDefault="000E16B4" w:rsidP="000E16B4">
      <w:pPr>
        <w:rPr>
          <w:szCs w:val="28"/>
          <w:lang w:val="en-US"/>
        </w:rPr>
      </w:pPr>
      <w:r w:rsidRPr="000E16B4">
        <w:rPr>
          <w:szCs w:val="28"/>
          <w:lang w:val="en-US"/>
        </w:rPr>
        <w:t xml:space="preserve">     div   bx </w:t>
      </w:r>
    </w:p>
    <w:p w:rsidR="000E16B4" w:rsidRPr="000E16B4" w:rsidRDefault="000E16B4" w:rsidP="000E16B4">
      <w:pPr>
        <w:rPr>
          <w:szCs w:val="28"/>
          <w:lang w:val="en-US"/>
        </w:rPr>
      </w:pPr>
      <w:r w:rsidRPr="000E16B4">
        <w:rPr>
          <w:szCs w:val="28"/>
          <w:lang w:val="en-US"/>
        </w:rPr>
        <w:t xml:space="preserve">     add   dl, 30h </w:t>
      </w:r>
    </w:p>
    <w:p w:rsidR="000E16B4" w:rsidRPr="000E16B4" w:rsidRDefault="000E16B4" w:rsidP="000E16B4">
      <w:pPr>
        <w:rPr>
          <w:szCs w:val="28"/>
          <w:lang w:val="en-US"/>
        </w:rPr>
      </w:pPr>
      <w:r w:rsidRPr="000E16B4">
        <w:rPr>
          <w:szCs w:val="28"/>
          <w:lang w:val="en-US"/>
        </w:rPr>
        <w:t xml:space="preserve">     mov   output[di], dl </w:t>
      </w:r>
    </w:p>
    <w:p w:rsidR="000E16B4" w:rsidRPr="000E16B4" w:rsidRDefault="000E16B4" w:rsidP="000E16B4">
      <w:pPr>
        <w:rPr>
          <w:szCs w:val="28"/>
          <w:lang w:val="en-US"/>
        </w:rPr>
      </w:pPr>
      <w:r w:rsidRPr="000E16B4">
        <w:rPr>
          <w:szCs w:val="28"/>
          <w:lang w:val="en-US"/>
        </w:rPr>
        <w:t xml:space="preserve">     inc   di </w:t>
      </w:r>
    </w:p>
    <w:p w:rsidR="000E16B4" w:rsidRPr="000E16B4" w:rsidRDefault="000E16B4" w:rsidP="000E16B4">
      <w:pPr>
        <w:rPr>
          <w:szCs w:val="28"/>
          <w:lang w:val="en-US"/>
        </w:rPr>
      </w:pPr>
      <w:r w:rsidRPr="000E16B4">
        <w:rPr>
          <w:szCs w:val="28"/>
          <w:lang w:val="en-US"/>
        </w:rPr>
        <w:t xml:space="preserve">     cmp   al, 0 </w:t>
      </w:r>
    </w:p>
    <w:p w:rsidR="000E16B4" w:rsidRPr="000E16B4" w:rsidRDefault="000E16B4" w:rsidP="000E16B4">
      <w:pPr>
        <w:rPr>
          <w:szCs w:val="28"/>
          <w:lang w:val="en-US"/>
        </w:rPr>
      </w:pPr>
      <w:r w:rsidRPr="000E16B4">
        <w:rPr>
          <w:szCs w:val="28"/>
          <w:lang w:val="en-US"/>
        </w:rPr>
        <w:t xml:space="preserve">     jnz   @38 </w:t>
      </w:r>
    </w:p>
    <w:p w:rsidR="000E16B4" w:rsidRPr="000E16B4" w:rsidRDefault="000E16B4" w:rsidP="000E16B4">
      <w:pPr>
        <w:rPr>
          <w:szCs w:val="28"/>
          <w:lang w:val="en-US"/>
        </w:rPr>
      </w:pPr>
      <w:r w:rsidRPr="000E16B4">
        <w:rPr>
          <w:szCs w:val="28"/>
          <w:lang w:val="en-US"/>
        </w:rPr>
        <w:t xml:space="preserve">     mov   cx, di </w:t>
      </w:r>
    </w:p>
    <w:p w:rsidR="000E16B4" w:rsidRPr="000E16B4" w:rsidRDefault="000E16B4" w:rsidP="000E16B4">
      <w:pPr>
        <w:rPr>
          <w:szCs w:val="28"/>
          <w:lang w:val="en-US"/>
        </w:rPr>
      </w:pPr>
      <w:r w:rsidRPr="000E16B4">
        <w:rPr>
          <w:szCs w:val="28"/>
          <w:lang w:val="en-US"/>
        </w:rPr>
        <w:lastRenderedPageBreak/>
        <w:t xml:space="preserve">     dec   di </w:t>
      </w:r>
    </w:p>
    <w:p w:rsidR="000E16B4" w:rsidRPr="000E16B4" w:rsidRDefault="000E16B4" w:rsidP="000E16B4">
      <w:pPr>
        <w:rPr>
          <w:szCs w:val="28"/>
          <w:lang w:val="en-US"/>
        </w:rPr>
      </w:pPr>
      <w:r w:rsidRPr="000E16B4">
        <w:rPr>
          <w:szCs w:val="28"/>
          <w:lang w:val="en-US"/>
        </w:rPr>
        <w:t xml:space="preserve">     mov   ah, 2 </w:t>
      </w:r>
    </w:p>
    <w:p w:rsidR="000E16B4" w:rsidRPr="000E16B4" w:rsidRDefault="000E16B4" w:rsidP="000E16B4">
      <w:pPr>
        <w:rPr>
          <w:szCs w:val="28"/>
          <w:lang w:val="en-US"/>
        </w:rPr>
      </w:pPr>
      <w:r w:rsidRPr="000E16B4">
        <w:rPr>
          <w:szCs w:val="28"/>
          <w:lang w:val="en-US"/>
        </w:rPr>
        <w:t xml:space="preserve">@39: </w:t>
      </w:r>
    </w:p>
    <w:p w:rsidR="000E16B4" w:rsidRPr="000E16B4" w:rsidRDefault="000E16B4" w:rsidP="000E16B4">
      <w:pPr>
        <w:rPr>
          <w:szCs w:val="28"/>
          <w:lang w:val="en-US"/>
        </w:rPr>
      </w:pPr>
      <w:r w:rsidRPr="000E16B4">
        <w:rPr>
          <w:szCs w:val="28"/>
          <w:lang w:val="en-US"/>
        </w:rPr>
        <w:t xml:space="preserve">     mov   dl, output[di] </w:t>
      </w:r>
    </w:p>
    <w:p w:rsidR="000E16B4" w:rsidRPr="000E16B4" w:rsidRDefault="000E16B4" w:rsidP="000E16B4">
      <w:pPr>
        <w:rPr>
          <w:szCs w:val="28"/>
          <w:lang w:val="en-US"/>
        </w:rPr>
      </w:pPr>
      <w:r w:rsidRPr="000E16B4">
        <w:rPr>
          <w:szCs w:val="28"/>
          <w:lang w:val="en-US"/>
        </w:rPr>
        <w:t xml:space="preserve">     dec   di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loop  @39 </w:t>
      </w:r>
    </w:p>
    <w:p w:rsidR="000E16B4" w:rsidRPr="000E16B4" w:rsidRDefault="000E16B4" w:rsidP="000E16B4">
      <w:pPr>
        <w:rPr>
          <w:szCs w:val="28"/>
          <w:lang w:val="en-US"/>
        </w:rPr>
      </w:pPr>
      <w:r w:rsidRPr="000E16B4">
        <w:rPr>
          <w:szCs w:val="28"/>
          <w:lang w:val="en-US"/>
        </w:rPr>
        <w:t xml:space="preserve">     lea   dx, clrf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WRITELN() </w:t>
      </w:r>
    </w:p>
    <w:p w:rsidR="000E16B4" w:rsidRPr="000E16B4" w:rsidRDefault="000E16B4" w:rsidP="000E16B4">
      <w:pPr>
        <w:rPr>
          <w:szCs w:val="28"/>
          <w:lang w:val="en-US"/>
        </w:rPr>
      </w:pPr>
      <w:r w:rsidRPr="000E16B4">
        <w:rPr>
          <w:szCs w:val="28"/>
          <w:lang w:val="en-US"/>
        </w:rPr>
        <w:t xml:space="preserve">; WRITE LITERAL </w:t>
      </w:r>
    </w:p>
    <w:p w:rsidR="000E16B4" w:rsidRPr="000E16B4" w:rsidRDefault="000E16B4" w:rsidP="000E16B4">
      <w:pPr>
        <w:rPr>
          <w:szCs w:val="28"/>
          <w:lang w:val="en-US"/>
        </w:rPr>
      </w:pPr>
      <w:r w:rsidRPr="000E16B4">
        <w:rPr>
          <w:szCs w:val="28"/>
          <w:lang w:val="en-US"/>
        </w:rPr>
        <w:t xml:space="preserve">     lea   dx, @40p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a[di]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WRITE ARIPHMETICS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mov   bx, 10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si, ax </w:t>
      </w:r>
    </w:p>
    <w:p w:rsidR="000E16B4" w:rsidRPr="000E16B4" w:rsidRDefault="000E16B4" w:rsidP="000E16B4">
      <w:pPr>
        <w:rPr>
          <w:szCs w:val="28"/>
          <w:lang w:val="en-US"/>
        </w:rPr>
      </w:pPr>
      <w:r w:rsidRPr="000E16B4">
        <w:rPr>
          <w:szCs w:val="28"/>
          <w:lang w:val="en-US"/>
        </w:rPr>
        <w:t xml:space="preserve">     cmp   ax, 0 </w:t>
      </w:r>
    </w:p>
    <w:p w:rsidR="000E16B4" w:rsidRPr="000E16B4" w:rsidRDefault="000E16B4" w:rsidP="000E16B4">
      <w:pPr>
        <w:rPr>
          <w:szCs w:val="28"/>
          <w:lang w:val="en-US"/>
        </w:rPr>
      </w:pPr>
      <w:r w:rsidRPr="000E16B4">
        <w:rPr>
          <w:szCs w:val="28"/>
          <w:lang w:val="en-US"/>
        </w:rPr>
        <w:t xml:space="preserve">     jns   @43 </w:t>
      </w:r>
    </w:p>
    <w:p w:rsidR="000E16B4" w:rsidRPr="000E16B4" w:rsidRDefault="000E16B4" w:rsidP="000E16B4">
      <w:pPr>
        <w:rPr>
          <w:szCs w:val="28"/>
          <w:lang w:val="en-US"/>
        </w:rPr>
      </w:pPr>
      <w:r w:rsidRPr="000E16B4">
        <w:rPr>
          <w:szCs w:val="28"/>
          <w:lang w:val="en-US"/>
        </w:rPr>
        <w:t xml:space="preserve">     neg   si </w:t>
      </w:r>
    </w:p>
    <w:p w:rsidR="000E16B4" w:rsidRPr="000E16B4" w:rsidRDefault="000E16B4" w:rsidP="000E16B4">
      <w:pPr>
        <w:rPr>
          <w:szCs w:val="28"/>
          <w:lang w:val="en-US"/>
        </w:rPr>
      </w:pPr>
      <w:r w:rsidRPr="000E16B4">
        <w:rPr>
          <w:szCs w:val="28"/>
          <w:lang w:val="en-US"/>
        </w:rPr>
        <w:t xml:space="preserve">     mov   ah, 2 </w:t>
      </w:r>
    </w:p>
    <w:p w:rsidR="000E16B4" w:rsidRPr="000E16B4" w:rsidRDefault="000E16B4" w:rsidP="000E16B4">
      <w:pPr>
        <w:rPr>
          <w:szCs w:val="28"/>
          <w:lang w:val="en-US"/>
        </w:rPr>
      </w:pPr>
      <w:r w:rsidRPr="000E16B4">
        <w:rPr>
          <w:szCs w:val="28"/>
          <w:lang w:val="en-US"/>
        </w:rPr>
        <w:t xml:space="preserve">     mov   dl, "-"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mov   ax, si </w:t>
      </w:r>
    </w:p>
    <w:p w:rsidR="000E16B4" w:rsidRPr="000E16B4" w:rsidRDefault="000E16B4" w:rsidP="000E16B4">
      <w:pPr>
        <w:rPr>
          <w:szCs w:val="28"/>
          <w:lang w:val="en-US"/>
        </w:rPr>
      </w:pPr>
      <w:r w:rsidRPr="000E16B4">
        <w:rPr>
          <w:szCs w:val="28"/>
          <w:lang w:val="en-US"/>
        </w:rPr>
        <w:t xml:space="preserve">@43: </w:t>
      </w:r>
    </w:p>
    <w:p w:rsidR="000E16B4" w:rsidRPr="000E16B4" w:rsidRDefault="000E16B4" w:rsidP="000E16B4">
      <w:pPr>
        <w:rPr>
          <w:szCs w:val="28"/>
          <w:lang w:val="en-US"/>
        </w:rPr>
      </w:pPr>
      <w:r w:rsidRPr="000E16B4">
        <w:rPr>
          <w:szCs w:val="28"/>
          <w:lang w:val="en-US"/>
        </w:rPr>
        <w:t xml:space="preserve">     mov   dx, 0 </w:t>
      </w:r>
    </w:p>
    <w:p w:rsidR="000E16B4" w:rsidRPr="000E16B4" w:rsidRDefault="000E16B4" w:rsidP="000E16B4">
      <w:pPr>
        <w:rPr>
          <w:szCs w:val="28"/>
          <w:lang w:val="en-US"/>
        </w:rPr>
      </w:pPr>
      <w:r w:rsidRPr="000E16B4">
        <w:rPr>
          <w:szCs w:val="28"/>
          <w:lang w:val="en-US"/>
        </w:rPr>
        <w:t xml:space="preserve">     div   bx </w:t>
      </w:r>
    </w:p>
    <w:p w:rsidR="000E16B4" w:rsidRPr="000E16B4" w:rsidRDefault="000E16B4" w:rsidP="000E16B4">
      <w:pPr>
        <w:rPr>
          <w:szCs w:val="28"/>
          <w:lang w:val="en-US"/>
        </w:rPr>
      </w:pPr>
      <w:r w:rsidRPr="000E16B4">
        <w:rPr>
          <w:szCs w:val="28"/>
          <w:lang w:val="en-US"/>
        </w:rPr>
        <w:t xml:space="preserve">     add   dl, 30h </w:t>
      </w:r>
    </w:p>
    <w:p w:rsidR="000E16B4" w:rsidRPr="000E16B4" w:rsidRDefault="000E16B4" w:rsidP="000E16B4">
      <w:pPr>
        <w:rPr>
          <w:szCs w:val="28"/>
          <w:lang w:val="en-US"/>
        </w:rPr>
      </w:pPr>
      <w:r w:rsidRPr="000E16B4">
        <w:rPr>
          <w:szCs w:val="28"/>
          <w:lang w:val="en-US"/>
        </w:rPr>
        <w:t xml:space="preserve">     mov   output[di], dl </w:t>
      </w:r>
    </w:p>
    <w:p w:rsidR="000E16B4" w:rsidRPr="000E16B4" w:rsidRDefault="000E16B4" w:rsidP="000E16B4">
      <w:pPr>
        <w:rPr>
          <w:szCs w:val="28"/>
          <w:lang w:val="en-US"/>
        </w:rPr>
      </w:pPr>
      <w:r w:rsidRPr="000E16B4">
        <w:rPr>
          <w:szCs w:val="28"/>
          <w:lang w:val="en-US"/>
        </w:rPr>
        <w:t xml:space="preserve">     inc   di </w:t>
      </w:r>
    </w:p>
    <w:p w:rsidR="000E16B4" w:rsidRPr="000E16B4" w:rsidRDefault="000E16B4" w:rsidP="000E16B4">
      <w:pPr>
        <w:rPr>
          <w:szCs w:val="28"/>
          <w:lang w:val="en-US"/>
        </w:rPr>
      </w:pPr>
      <w:r w:rsidRPr="000E16B4">
        <w:rPr>
          <w:szCs w:val="28"/>
          <w:lang w:val="en-US"/>
        </w:rPr>
        <w:t xml:space="preserve">     cmp   al, 0 </w:t>
      </w:r>
    </w:p>
    <w:p w:rsidR="000E16B4" w:rsidRPr="000E16B4" w:rsidRDefault="000E16B4" w:rsidP="000E16B4">
      <w:pPr>
        <w:rPr>
          <w:szCs w:val="28"/>
          <w:lang w:val="en-US"/>
        </w:rPr>
      </w:pPr>
      <w:r w:rsidRPr="000E16B4">
        <w:rPr>
          <w:szCs w:val="28"/>
          <w:lang w:val="en-US"/>
        </w:rPr>
        <w:t xml:space="preserve">     jnz   @43 </w:t>
      </w:r>
    </w:p>
    <w:p w:rsidR="000E16B4" w:rsidRPr="000E16B4" w:rsidRDefault="000E16B4" w:rsidP="000E16B4">
      <w:pPr>
        <w:rPr>
          <w:szCs w:val="28"/>
          <w:lang w:val="en-US"/>
        </w:rPr>
      </w:pPr>
      <w:r w:rsidRPr="000E16B4">
        <w:rPr>
          <w:szCs w:val="28"/>
          <w:lang w:val="en-US"/>
        </w:rPr>
        <w:t xml:space="preserve">     mov   cx, di </w:t>
      </w:r>
    </w:p>
    <w:p w:rsidR="000E16B4" w:rsidRPr="000E16B4" w:rsidRDefault="000E16B4" w:rsidP="000E16B4">
      <w:pPr>
        <w:rPr>
          <w:szCs w:val="28"/>
          <w:lang w:val="en-US"/>
        </w:rPr>
      </w:pPr>
      <w:r w:rsidRPr="000E16B4">
        <w:rPr>
          <w:szCs w:val="28"/>
          <w:lang w:val="en-US"/>
        </w:rPr>
        <w:t xml:space="preserve">     dec   di </w:t>
      </w:r>
    </w:p>
    <w:p w:rsidR="000E16B4" w:rsidRPr="000E16B4" w:rsidRDefault="000E16B4" w:rsidP="000E16B4">
      <w:pPr>
        <w:rPr>
          <w:szCs w:val="28"/>
          <w:lang w:val="en-US"/>
        </w:rPr>
      </w:pPr>
      <w:r w:rsidRPr="000E16B4">
        <w:rPr>
          <w:szCs w:val="28"/>
          <w:lang w:val="en-US"/>
        </w:rPr>
        <w:t xml:space="preserve">     mov   ah, 2 </w:t>
      </w:r>
    </w:p>
    <w:p w:rsidR="000E16B4" w:rsidRPr="000E16B4" w:rsidRDefault="000E16B4" w:rsidP="000E16B4">
      <w:pPr>
        <w:rPr>
          <w:szCs w:val="28"/>
          <w:lang w:val="en-US"/>
        </w:rPr>
      </w:pPr>
      <w:r w:rsidRPr="000E16B4">
        <w:rPr>
          <w:szCs w:val="28"/>
          <w:lang w:val="en-US"/>
        </w:rPr>
        <w:t xml:space="preserve">@44: </w:t>
      </w:r>
    </w:p>
    <w:p w:rsidR="000E16B4" w:rsidRPr="000E16B4" w:rsidRDefault="000E16B4" w:rsidP="000E16B4">
      <w:pPr>
        <w:rPr>
          <w:szCs w:val="28"/>
          <w:lang w:val="en-US"/>
        </w:rPr>
      </w:pPr>
      <w:r w:rsidRPr="000E16B4">
        <w:rPr>
          <w:szCs w:val="28"/>
          <w:lang w:val="en-US"/>
        </w:rPr>
        <w:t xml:space="preserve">     mov   dl, output[di] </w:t>
      </w:r>
    </w:p>
    <w:p w:rsidR="000E16B4" w:rsidRPr="000E16B4" w:rsidRDefault="000E16B4" w:rsidP="000E16B4">
      <w:pPr>
        <w:rPr>
          <w:szCs w:val="28"/>
          <w:lang w:val="en-US"/>
        </w:rPr>
      </w:pPr>
      <w:r w:rsidRPr="000E16B4">
        <w:rPr>
          <w:szCs w:val="28"/>
          <w:lang w:val="en-US"/>
        </w:rPr>
        <w:t xml:space="preserve">     dec   di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loop  @44 </w:t>
      </w:r>
    </w:p>
    <w:p w:rsidR="000E16B4" w:rsidRPr="000E16B4" w:rsidRDefault="000E16B4" w:rsidP="000E16B4">
      <w:pPr>
        <w:rPr>
          <w:szCs w:val="28"/>
          <w:lang w:val="en-US"/>
        </w:rPr>
      </w:pPr>
      <w:r w:rsidRPr="000E16B4">
        <w:rPr>
          <w:szCs w:val="28"/>
          <w:lang w:val="en-US"/>
        </w:rPr>
        <w:t xml:space="preserve">     lea   dx, clrf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WRITELN() </w:t>
      </w:r>
    </w:p>
    <w:p w:rsidR="000E16B4" w:rsidRPr="000E16B4" w:rsidRDefault="000E16B4" w:rsidP="000E16B4">
      <w:pPr>
        <w:rPr>
          <w:szCs w:val="28"/>
          <w:lang w:val="en-US"/>
        </w:rPr>
      </w:pPr>
      <w:r w:rsidRPr="000E16B4">
        <w:rPr>
          <w:szCs w:val="28"/>
          <w:lang w:val="en-US"/>
        </w:rPr>
        <w:t xml:space="preserve">; WRITE LITERAL </w:t>
      </w:r>
    </w:p>
    <w:p w:rsidR="000E16B4" w:rsidRPr="000E16B4" w:rsidRDefault="000E16B4" w:rsidP="000E16B4">
      <w:pPr>
        <w:rPr>
          <w:szCs w:val="28"/>
          <w:lang w:val="en-US"/>
        </w:rPr>
      </w:pPr>
      <w:r w:rsidRPr="000E16B4">
        <w:rPr>
          <w:szCs w:val="28"/>
          <w:lang w:val="en-US"/>
        </w:rPr>
        <w:t xml:space="preserve">     lea   dx, @45p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lastRenderedPageBreak/>
        <w:t xml:space="preserve">     int   21h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x[di]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WRITE ARIPHMETICS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mov   bx, 10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si, ax </w:t>
      </w:r>
    </w:p>
    <w:p w:rsidR="000E16B4" w:rsidRPr="000E16B4" w:rsidRDefault="000E16B4" w:rsidP="000E16B4">
      <w:pPr>
        <w:rPr>
          <w:szCs w:val="28"/>
          <w:lang w:val="en-US"/>
        </w:rPr>
      </w:pPr>
      <w:r w:rsidRPr="000E16B4">
        <w:rPr>
          <w:szCs w:val="28"/>
          <w:lang w:val="en-US"/>
        </w:rPr>
        <w:t xml:space="preserve">     cmp   ax, 0 </w:t>
      </w:r>
    </w:p>
    <w:p w:rsidR="000E16B4" w:rsidRPr="000E16B4" w:rsidRDefault="000E16B4" w:rsidP="000E16B4">
      <w:pPr>
        <w:rPr>
          <w:szCs w:val="28"/>
          <w:lang w:val="en-US"/>
        </w:rPr>
      </w:pPr>
      <w:r w:rsidRPr="000E16B4">
        <w:rPr>
          <w:szCs w:val="28"/>
          <w:lang w:val="en-US"/>
        </w:rPr>
        <w:t xml:space="preserve">     jns   @48 </w:t>
      </w:r>
    </w:p>
    <w:p w:rsidR="000E16B4" w:rsidRPr="000E16B4" w:rsidRDefault="000E16B4" w:rsidP="000E16B4">
      <w:pPr>
        <w:rPr>
          <w:szCs w:val="28"/>
          <w:lang w:val="en-US"/>
        </w:rPr>
      </w:pPr>
      <w:r w:rsidRPr="000E16B4">
        <w:rPr>
          <w:szCs w:val="28"/>
          <w:lang w:val="en-US"/>
        </w:rPr>
        <w:t xml:space="preserve">     neg   si </w:t>
      </w:r>
    </w:p>
    <w:p w:rsidR="000E16B4" w:rsidRPr="000E16B4" w:rsidRDefault="000E16B4" w:rsidP="000E16B4">
      <w:pPr>
        <w:rPr>
          <w:szCs w:val="28"/>
          <w:lang w:val="en-US"/>
        </w:rPr>
      </w:pPr>
      <w:r w:rsidRPr="000E16B4">
        <w:rPr>
          <w:szCs w:val="28"/>
          <w:lang w:val="en-US"/>
        </w:rPr>
        <w:t xml:space="preserve">     mov   ah, 2 </w:t>
      </w:r>
    </w:p>
    <w:p w:rsidR="000E16B4" w:rsidRPr="000E16B4" w:rsidRDefault="000E16B4" w:rsidP="000E16B4">
      <w:pPr>
        <w:rPr>
          <w:szCs w:val="28"/>
          <w:lang w:val="en-US"/>
        </w:rPr>
      </w:pPr>
      <w:r w:rsidRPr="000E16B4">
        <w:rPr>
          <w:szCs w:val="28"/>
          <w:lang w:val="en-US"/>
        </w:rPr>
        <w:t xml:space="preserve">     mov   dl, "-"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mov   ax, si </w:t>
      </w:r>
    </w:p>
    <w:p w:rsidR="000E16B4" w:rsidRPr="000E16B4" w:rsidRDefault="000E16B4" w:rsidP="000E16B4">
      <w:pPr>
        <w:rPr>
          <w:szCs w:val="28"/>
          <w:lang w:val="en-US"/>
        </w:rPr>
      </w:pPr>
      <w:r w:rsidRPr="000E16B4">
        <w:rPr>
          <w:szCs w:val="28"/>
          <w:lang w:val="en-US"/>
        </w:rPr>
        <w:t xml:space="preserve">@48: </w:t>
      </w:r>
    </w:p>
    <w:p w:rsidR="000E16B4" w:rsidRPr="000E16B4" w:rsidRDefault="000E16B4" w:rsidP="000E16B4">
      <w:pPr>
        <w:rPr>
          <w:szCs w:val="28"/>
          <w:lang w:val="en-US"/>
        </w:rPr>
      </w:pPr>
      <w:r w:rsidRPr="000E16B4">
        <w:rPr>
          <w:szCs w:val="28"/>
          <w:lang w:val="en-US"/>
        </w:rPr>
        <w:t xml:space="preserve">     mov   dx, 0 </w:t>
      </w:r>
    </w:p>
    <w:p w:rsidR="000E16B4" w:rsidRPr="000E16B4" w:rsidRDefault="000E16B4" w:rsidP="000E16B4">
      <w:pPr>
        <w:rPr>
          <w:szCs w:val="28"/>
          <w:lang w:val="en-US"/>
        </w:rPr>
      </w:pPr>
      <w:r w:rsidRPr="000E16B4">
        <w:rPr>
          <w:szCs w:val="28"/>
          <w:lang w:val="en-US"/>
        </w:rPr>
        <w:t xml:space="preserve">     div   bx </w:t>
      </w:r>
    </w:p>
    <w:p w:rsidR="000E16B4" w:rsidRPr="000E16B4" w:rsidRDefault="000E16B4" w:rsidP="000E16B4">
      <w:pPr>
        <w:rPr>
          <w:szCs w:val="28"/>
          <w:lang w:val="en-US"/>
        </w:rPr>
      </w:pPr>
      <w:r w:rsidRPr="000E16B4">
        <w:rPr>
          <w:szCs w:val="28"/>
          <w:lang w:val="en-US"/>
        </w:rPr>
        <w:t xml:space="preserve">     add   dl, 30h </w:t>
      </w:r>
    </w:p>
    <w:p w:rsidR="000E16B4" w:rsidRPr="000E16B4" w:rsidRDefault="000E16B4" w:rsidP="000E16B4">
      <w:pPr>
        <w:rPr>
          <w:szCs w:val="28"/>
          <w:lang w:val="en-US"/>
        </w:rPr>
      </w:pPr>
      <w:r w:rsidRPr="000E16B4">
        <w:rPr>
          <w:szCs w:val="28"/>
          <w:lang w:val="en-US"/>
        </w:rPr>
        <w:t xml:space="preserve">     mov   output[di], dl </w:t>
      </w:r>
    </w:p>
    <w:p w:rsidR="000E16B4" w:rsidRPr="000E16B4" w:rsidRDefault="000E16B4" w:rsidP="000E16B4">
      <w:pPr>
        <w:rPr>
          <w:szCs w:val="28"/>
          <w:lang w:val="en-US"/>
        </w:rPr>
      </w:pPr>
      <w:r w:rsidRPr="000E16B4">
        <w:rPr>
          <w:szCs w:val="28"/>
          <w:lang w:val="en-US"/>
        </w:rPr>
        <w:t xml:space="preserve">     inc   di </w:t>
      </w:r>
    </w:p>
    <w:p w:rsidR="000E16B4" w:rsidRPr="000E16B4" w:rsidRDefault="000E16B4" w:rsidP="000E16B4">
      <w:pPr>
        <w:rPr>
          <w:szCs w:val="28"/>
          <w:lang w:val="en-US"/>
        </w:rPr>
      </w:pPr>
      <w:r w:rsidRPr="000E16B4">
        <w:rPr>
          <w:szCs w:val="28"/>
          <w:lang w:val="en-US"/>
        </w:rPr>
        <w:t xml:space="preserve">     cmp   al, 0 </w:t>
      </w:r>
    </w:p>
    <w:p w:rsidR="000E16B4" w:rsidRPr="000E16B4" w:rsidRDefault="000E16B4" w:rsidP="000E16B4">
      <w:pPr>
        <w:rPr>
          <w:szCs w:val="28"/>
          <w:lang w:val="en-US"/>
        </w:rPr>
      </w:pPr>
      <w:r w:rsidRPr="000E16B4">
        <w:rPr>
          <w:szCs w:val="28"/>
          <w:lang w:val="en-US"/>
        </w:rPr>
        <w:t xml:space="preserve">     jnz   @48 </w:t>
      </w:r>
    </w:p>
    <w:p w:rsidR="000E16B4" w:rsidRPr="000E16B4" w:rsidRDefault="000E16B4" w:rsidP="000E16B4">
      <w:pPr>
        <w:rPr>
          <w:szCs w:val="28"/>
          <w:lang w:val="en-US"/>
        </w:rPr>
      </w:pPr>
      <w:r w:rsidRPr="000E16B4">
        <w:rPr>
          <w:szCs w:val="28"/>
          <w:lang w:val="en-US"/>
        </w:rPr>
        <w:t xml:space="preserve">     mov   cx, di </w:t>
      </w:r>
    </w:p>
    <w:p w:rsidR="000E16B4" w:rsidRPr="000E16B4" w:rsidRDefault="000E16B4" w:rsidP="000E16B4">
      <w:pPr>
        <w:rPr>
          <w:szCs w:val="28"/>
          <w:lang w:val="en-US"/>
        </w:rPr>
      </w:pPr>
      <w:r w:rsidRPr="000E16B4">
        <w:rPr>
          <w:szCs w:val="28"/>
          <w:lang w:val="en-US"/>
        </w:rPr>
        <w:t xml:space="preserve">     dec   di </w:t>
      </w:r>
    </w:p>
    <w:p w:rsidR="000E16B4" w:rsidRPr="000E16B4" w:rsidRDefault="000E16B4" w:rsidP="000E16B4">
      <w:pPr>
        <w:rPr>
          <w:szCs w:val="28"/>
          <w:lang w:val="en-US"/>
        </w:rPr>
      </w:pPr>
      <w:r w:rsidRPr="000E16B4">
        <w:rPr>
          <w:szCs w:val="28"/>
          <w:lang w:val="en-US"/>
        </w:rPr>
        <w:t xml:space="preserve">     mov   ah, 2 </w:t>
      </w:r>
    </w:p>
    <w:p w:rsidR="000E16B4" w:rsidRPr="000E16B4" w:rsidRDefault="000E16B4" w:rsidP="000E16B4">
      <w:pPr>
        <w:rPr>
          <w:szCs w:val="28"/>
          <w:lang w:val="en-US"/>
        </w:rPr>
      </w:pPr>
      <w:r w:rsidRPr="000E16B4">
        <w:rPr>
          <w:szCs w:val="28"/>
          <w:lang w:val="en-US"/>
        </w:rPr>
        <w:t xml:space="preserve">@49: </w:t>
      </w:r>
    </w:p>
    <w:p w:rsidR="000E16B4" w:rsidRPr="000E16B4" w:rsidRDefault="000E16B4" w:rsidP="000E16B4">
      <w:pPr>
        <w:rPr>
          <w:szCs w:val="28"/>
          <w:lang w:val="en-US"/>
        </w:rPr>
      </w:pPr>
      <w:r w:rsidRPr="000E16B4">
        <w:rPr>
          <w:szCs w:val="28"/>
          <w:lang w:val="en-US"/>
        </w:rPr>
        <w:t xml:space="preserve">     mov   dl, output[di] </w:t>
      </w:r>
    </w:p>
    <w:p w:rsidR="000E16B4" w:rsidRPr="000E16B4" w:rsidRDefault="000E16B4" w:rsidP="000E16B4">
      <w:pPr>
        <w:rPr>
          <w:szCs w:val="28"/>
          <w:lang w:val="en-US"/>
        </w:rPr>
      </w:pPr>
      <w:r w:rsidRPr="000E16B4">
        <w:rPr>
          <w:szCs w:val="28"/>
          <w:lang w:val="en-US"/>
        </w:rPr>
        <w:t xml:space="preserve">     dec   di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loop  @49 </w:t>
      </w:r>
    </w:p>
    <w:p w:rsidR="000E16B4" w:rsidRPr="000E16B4" w:rsidRDefault="000E16B4" w:rsidP="000E16B4">
      <w:pPr>
        <w:rPr>
          <w:szCs w:val="28"/>
          <w:lang w:val="en-US"/>
        </w:rPr>
      </w:pPr>
      <w:r w:rsidRPr="000E16B4">
        <w:rPr>
          <w:szCs w:val="28"/>
          <w:lang w:val="en-US"/>
        </w:rPr>
        <w:t xml:space="preserve">     lea   dx, clrf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REPEAT() </w:t>
      </w:r>
    </w:p>
    <w:p w:rsidR="000E16B4" w:rsidRPr="000E16B4" w:rsidRDefault="000E16B4" w:rsidP="000E16B4">
      <w:pPr>
        <w:rPr>
          <w:szCs w:val="28"/>
          <w:lang w:val="en-US"/>
        </w:rPr>
      </w:pPr>
      <w:r w:rsidRPr="000E16B4">
        <w:rPr>
          <w:szCs w:val="28"/>
          <w:lang w:val="en-US"/>
        </w:rPr>
        <w:t xml:space="preserve">@50:; LET()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push  di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x[di]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x[di]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ax, 4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xor   dx, dx </w:t>
      </w:r>
    </w:p>
    <w:p w:rsidR="000E16B4" w:rsidRPr="000E16B4" w:rsidRDefault="000E16B4" w:rsidP="000E16B4">
      <w:pPr>
        <w:rPr>
          <w:szCs w:val="28"/>
          <w:lang w:val="en-US"/>
        </w:rPr>
      </w:pPr>
      <w:r w:rsidRPr="000E16B4">
        <w:rPr>
          <w:szCs w:val="28"/>
          <w:lang w:val="en-US"/>
        </w:rPr>
        <w:t xml:space="preserve">     div   bx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lastRenderedPageBreak/>
        <w:t xml:space="preserve">     pop   ax </w:t>
      </w:r>
    </w:p>
    <w:p w:rsidR="000E16B4" w:rsidRPr="000E16B4" w:rsidRDefault="000E16B4" w:rsidP="000E16B4">
      <w:pPr>
        <w:rPr>
          <w:szCs w:val="28"/>
          <w:lang w:val="en-US"/>
        </w:rPr>
      </w:pPr>
      <w:r w:rsidRPr="000E16B4">
        <w:rPr>
          <w:szCs w:val="28"/>
          <w:lang w:val="en-US"/>
        </w:rPr>
        <w:t xml:space="preserve">     sub   ax, bx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pop   di </w:t>
      </w:r>
    </w:p>
    <w:p w:rsidR="000E16B4" w:rsidRPr="000E16B4" w:rsidRDefault="000E16B4" w:rsidP="000E16B4">
      <w:pPr>
        <w:rPr>
          <w:szCs w:val="28"/>
          <w:lang w:val="en-US"/>
        </w:rPr>
      </w:pPr>
      <w:r w:rsidRPr="000E16B4">
        <w:rPr>
          <w:szCs w:val="28"/>
          <w:lang w:val="en-US"/>
        </w:rPr>
        <w:t xml:space="preserve">     mov   x[di], ax </w:t>
      </w:r>
    </w:p>
    <w:p w:rsidR="000E16B4" w:rsidRPr="000E16B4" w:rsidRDefault="000E16B4" w:rsidP="000E16B4">
      <w:pPr>
        <w:rPr>
          <w:szCs w:val="28"/>
          <w:lang w:val="en-US"/>
        </w:rPr>
      </w:pPr>
      <w:r w:rsidRPr="000E16B4">
        <w:rPr>
          <w:szCs w:val="28"/>
          <w:lang w:val="en-US"/>
        </w:rPr>
        <w:t xml:space="preserve">; WRITELN() </w:t>
      </w:r>
    </w:p>
    <w:p w:rsidR="000E16B4" w:rsidRPr="000E16B4" w:rsidRDefault="000E16B4" w:rsidP="000E16B4">
      <w:pPr>
        <w:rPr>
          <w:szCs w:val="28"/>
          <w:lang w:val="en-US"/>
        </w:rPr>
      </w:pPr>
      <w:r w:rsidRPr="000E16B4">
        <w:rPr>
          <w:szCs w:val="28"/>
          <w:lang w:val="en-US"/>
        </w:rPr>
        <w:t xml:space="preserve">; WRITE LITERAL </w:t>
      </w:r>
    </w:p>
    <w:p w:rsidR="000E16B4" w:rsidRPr="000E16B4" w:rsidRDefault="000E16B4" w:rsidP="000E16B4">
      <w:pPr>
        <w:rPr>
          <w:szCs w:val="28"/>
          <w:lang w:val="en-US"/>
        </w:rPr>
      </w:pPr>
      <w:r w:rsidRPr="000E16B4">
        <w:rPr>
          <w:szCs w:val="28"/>
          <w:lang w:val="en-US"/>
        </w:rPr>
        <w:t xml:space="preserve">     lea   dx, @51p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x[di]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WRITE ARIPHMETICS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mov   bx, 10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si, ax </w:t>
      </w:r>
    </w:p>
    <w:p w:rsidR="000E16B4" w:rsidRPr="000E16B4" w:rsidRDefault="000E16B4" w:rsidP="000E16B4">
      <w:pPr>
        <w:rPr>
          <w:szCs w:val="28"/>
          <w:lang w:val="en-US"/>
        </w:rPr>
      </w:pPr>
      <w:r w:rsidRPr="000E16B4">
        <w:rPr>
          <w:szCs w:val="28"/>
          <w:lang w:val="en-US"/>
        </w:rPr>
        <w:t xml:space="preserve">     cmp   ax, 0 </w:t>
      </w:r>
    </w:p>
    <w:p w:rsidR="000E16B4" w:rsidRPr="000E16B4" w:rsidRDefault="000E16B4" w:rsidP="000E16B4">
      <w:pPr>
        <w:rPr>
          <w:szCs w:val="28"/>
          <w:lang w:val="en-US"/>
        </w:rPr>
      </w:pPr>
      <w:r w:rsidRPr="000E16B4">
        <w:rPr>
          <w:szCs w:val="28"/>
          <w:lang w:val="en-US"/>
        </w:rPr>
        <w:t xml:space="preserve">     jns   @54 </w:t>
      </w:r>
    </w:p>
    <w:p w:rsidR="000E16B4" w:rsidRPr="000E16B4" w:rsidRDefault="000E16B4" w:rsidP="000E16B4">
      <w:pPr>
        <w:rPr>
          <w:szCs w:val="28"/>
          <w:lang w:val="en-US"/>
        </w:rPr>
      </w:pPr>
      <w:r w:rsidRPr="000E16B4">
        <w:rPr>
          <w:szCs w:val="28"/>
          <w:lang w:val="en-US"/>
        </w:rPr>
        <w:t xml:space="preserve">     neg   si </w:t>
      </w:r>
    </w:p>
    <w:p w:rsidR="000E16B4" w:rsidRPr="000E16B4" w:rsidRDefault="000E16B4" w:rsidP="000E16B4">
      <w:pPr>
        <w:rPr>
          <w:szCs w:val="28"/>
          <w:lang w:val="en-US"/>
        </w:rPr>
      </w:pPr>
      <w:r w:rsidRPr="000E16B4">
        <w:rPr>
          <w:szCs w:val="28"/>
          <w:lang w:val="en-US"/>
        </w:rPr>
        <w:t xml:space="preserve">     mov   ah, 2 </w:t>
      </w:r>
    </w:p>
    <w:p w:rsidR="000E16B4" w:rsidRPr="000E16B4" w:rsidRDefault="000E16B4" w:rsidP="000E16B4">
      <w:pPr>
        <w:rPr>
          <w:szCs w:val="28"/>
          <w:lang w:val="en-US"/>
        </w:rPr>
      </w:pPr>
      <w:r w:rsidRPr="000E16B4">
        <w:rPr>
          <w:szCs w:val="28"/>
          <w:lang w:val="en-US"/>
        </w:rPr>
        <w:t xml:space="preserve">     mov   dl, "-"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mov   ax, si </w:t>
      </w:r>
    </w:p>
    <w:p w:rsidR="000E16B4" w:rsidRPr="000E16B4" w:rsidRDefault="000E16B4" w:rsidP="000E16B4">
      <w:pPr>
        <w:rPr>
          <w:szCs w:val="28"/>
          <w:lang w:val="en-US"/>
        </w:rPr>
      </w:pPr>
      <w:r w:rsidRPr="000E16B4">
        <w:rPr>
          <w:szCs w:val="28"/>
          <w:lang w:val="en-US"/>
        </w:rPr>
        <w:t xml:space="preserve">@54: </w:t>
      </w:r>
    </w:p>
    <w:p w:rsidR="000E16B4" w:rsidRPr="000E16B4" w:rsidRDefault="000E16B4" w:rsidP="000E16B4">
      <w:pPr>
        <w:rPr>
          <w:szCs w:val="28"/>
          <w:lang w:val="en-US"/>
        </w:rPr>
      </w:pPr>
      <w:r w:rsidRPr="000E16B4">
        <w:rPr>
          <w:szCs w:val="28"/>
          <w:lang w:val="en-US"/>
        </w:rPr>
        <w:t xml:space="preserve">     mov   dx, 0 </w:t>
      </w:r>
    </w:p>
    <w:p w:rsidR="000E16B4" w:rsidRPr="000E16B4" w:rsidRDefault="000E16B4" w:rsidP="000E16B4">
      <w:pPr>
        <w:rPr>
          <w:szCs w:val="28"/>
          <w:lang w:val="en-US"/>
        </w:rPr>
      </w:pPr>
      <w:r w:rsidRPr="000E16B4">
        <w:rPr>
          <w:szCs w:val="28"/>
          <w:lang w:val="en-US"/>
        </w:rPr>
        <w:t xml:space="preserve">     div   bx </w:t>
      </w:r>
    </w:p>
    <w:p w:rsidR="000E16B4" w:rsidRPr="000E16B4" w:rsidRDefault="000E16B4" w:rsidP="000E16B4">
      <w:pPr>
        <w:rPr>
          <w:szCs w:val="28"/>
          <w:lang w:val="en-US"/>
        </w:rPr>
      </w:pPr>
      <w:r w:rsidRPr="000E16B4">
        <w:rPr>
          <w:szCs w:val="28"/>
          <w:lang w:val="en-US"/>
        </w:rPr>
        <w:t xml:space="preserve">     add   dl, 30h </w:t>
      </w:r>
    </w:p>
    <w:p w:rsidR="000E16B4" w:rsidRPr="000E16B4" w:rsidRDefault="000E16B4" w:rsidP="000E16B4">
      <w:pPr>
        <w:rPr>
          <w:szCs w:val="28"/>
          <w:lang w:val="en-US"/>
        </w:rPr>
      </w:pPr>
      <w:r w:rsidRPr="000E16B4">
        <w:rPr>
          <w:szCs w:val="28"/>
          <w:lang w:val="en-US"/>
        </w:rPr>
        <w:t xml:space="preserve">     mov   output[di], dl </w:t>
      </w:r>
    </w:p>
    <w:p w:rsidR="000E16B4" w:rsidRPr="000E16B4" w:rsidRDefault="000E16B4" w:rsidP="000E16B4">
      <w:pPr>
        <w:rPr>
          <w:szCs w:val="28"/>
          <w:lang w:val="en-US"/>
        </w:rPr>
      </w:pPr>
      <w:r w:rsidRPr="000E16B4">
        <w:rPr>
          <w:szCs w:val="28"/>
          <w:lang w:val="en-US"/>
        </w:rPr>
        <w:t xml:space="preserve">     inc   di </w:t>
      </w:r>
    </w:p>
    <w:p w:rsidR="000E16B4" w:rsidRPr="000E16B4" w:rsidRDefault="000E16B4" w:rsidP="000E16B4">
      <w:pPr>
        <w:rPr>
          <w:szCs w:val="28"/>
          <w:lang w:val="en-US"/>
        </w:rPr>
      </w:pPr>
      <w:r w:rsidRPr="000E16B4">
        <w:rPr>
          <w:szCs w:val="28"/>
          <w:lang w:val="en-US"/>
        </w:rPr>
        <w:t xml:space="preserve">     cmp   al, 0 </w:t>
      </w:r>
    </w:p>
    <w:p w:rsidR="000E16B4" w:rsidRPr="000E16B4" w:rsidRDefault="000E16B4" w:rsidP="000E16B4">
      <w:pPr>
        <w:rPr>
          <w:szCs w:val="28"/>
          <w:lang w:val="en-US"/>
        </w:rPr>
      </w:pPr>
      <w:r w:rsidRPr="000E16B4">
        <w:rPr>
          <w:szCs w:val="28"/>
          <w:lang w:val="en-US"/>
        </w:rPr>
        <w:t xml:space="preserve">     jnz   @54 </w:t>
      </w:r>
    </w:p>
    <w:p w:rsidR="000E16B4" w:rsidRPr="000E16B4" w:rsidRDefault="000E16B4" w:rsidP="000E16B4">
      <w:pPr>
        <w:rPr>
          <w:szCs w:val="28"/>
          <w:lang w:val="en-US"/>
        </w:rPr>
      </w:pPr>
      <w:r w:rsidRPr="000E16B4">
        <w:rPr>
          <w:szCs w:val="28"/>
          <w:lang w:val="en-US"/>
        </w:rPr>
        <w:t xml:space="preserve">     mov   cx, di </w:t>
      </w:r>
    </w:p>
    <w:p w:rsidR="000E16B4" w:rsidRPr="000E16B4" w:rsidRDefault="000E16B4" w:rsidP="000E16B4">
      <w:pPr>
        <w:rPr>
          <w:szCs w:val="28"/>
          <w:lang w:val="en-US"/>
        </w:rPr>
      </w:pPr>
      <w:r w:rsidRPr="000E16B4">
        <w:rPr>
          <w:szCs w:val="28"/>
          <w:lang w:val="en-US"/>
        </w:rPr>
        <w:t xml:space="preserve">     dec   di </w:t>
      </w:r>
    </w:p>
    <w:p w:rsidR="000E16B4" w:rsidRPr="000E16B4" w:rsidRDefault="000E16B4" w:rsidP="000E16B4">
      <w:pPr>
        <w:rPr>
          <w:szCs w:val="28"/>
          <w:lang w:val="en-US"/>
        </w:rPr>
      </w:pPr>
      <w:r w:rsidRPr="000E16B4">
        <w:rPr>
          <w:szCs w:val="28"/>
          <w:lang w:val="en-US"/>
        </w:rPr>
        <w:t xml:space="preserve">     mov   ah, 2 </w:t>
      </w:r>
    </w:p>
    <w:p w:rsidR="000E16B4" w:rsidRPr="000E16B4" w:rsidRDefault="000E16B4" w:rsidP="000E16B4">
      <w:pPr>
        <w:rPr>
          <w:szCs w:val="28"/>
          <w:lang w:val="en-US"/>
        </w:rPr>
      </w:pPr>
      <w:r w:rsidRPr="000E16B4">
        <w:rPr>
          <w:szCs w:val="28"/>
          <w:lang w:val="en-US"/>
        </w:rPr>
        <w:t xml:space="preserve">@55: </w:t>
      </w:r>
    </w:p>
    <w:p w:rsidR="000E16B4" w:rsidRPr="000E16B4" w:rsidRDefault="000E16B4" w:rsidP="000E16B4">
      <w:pPr>
        <w:rPr>
          <w:szCs w:val="28"/>
          <w:lang w:val="en-US"/>
        </w:rPr>
      </w:pPr>
      <w:r w:rsidRPr="000E16B4">
        <w:rPr>
          <w:szCs w:val="28"/>
          <w:lang w:val="en-US"/>
        </w:rPr>
        <w:t xml:space="preserve">     mov   dl, output[di] </w:t>
      </w:r>
    </w:p>
    <w:p w:rsidR="000E16B4" w:rsidRPr="000E16B4" w:rsidRDefault="000E16B4" w:rsidP="000E16B4">
      <w:pPr>
        <w:rPr>
          <w:szCs w:val="28"/>
          <w:lang w:val="en-US"/>
        </w:rPr>
      </w:pPr>
      <w:r w:rsidRPr="000E16B4">
        <w:rPr>
          <w:szCs w:val="28"/>
          <w:lang w:val="en-US"/>
        </w:rPr>
        <w:t xml:space="preserve">     dec   di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loop  @55 </w:t>
      </w:r>
    </w:p>
    <w:p w:rsidR="000E16B4" w:rsidRPr="000E16B4" w:rsidRDefault="000E16B4" w:rsidP="000E16B4">
      <w:pPr>
        <w:rPr>
          <w:szCs w:val="28"/>
          <w:lang w:val="en-US"/>
        </w:rPr>
      </w:pPr>
      <w:r w:rsidRPr="000E16B4">
        <w:rPr>
          <w:szCs w:val="28"/>
          <w:lang w:val="en-US"/>
        </w:rPr>
        <w:t xml:space="preserve">     lea   dx, clrf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x[di]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ax, 25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cmp   ax, bx </w:t>
      </w:r>
    </w:p>
    <w:p w:rsidR="000E16B4" w:rsidRPr="000E16B4" w:rsidRDefault="000E16B4" w:rsidP="000E16B4">
      <w:pPr>
        <w:rPr>
          <w:szCs w:val="28"/>
          <w:lang w:val="en-US"/>
        </w:rPr>
      </w:pPr>
      <w:r w:rsidRPr="000E16B4">
        <w:rPr>
          <w:szCs w:val="28"/>
          <w:lang w:val="en-US"/>
        </w:rPr>
        <w:lastRenderedPageBreak/>
        <w:t xml:space="preserve">     ja    @56 </w:t>
      </w:r>
    </w:p>
    <w:p w:rsidR="000E16B4" w:rsidRPr="000E16B4" w:rsidRDefault="000E16B4" w:rsidP="000E16B4">
      <w:pPr>
        <w:rPr>
          <w:szCs w:val="28"/>
          <w:lang w:val="en-US"/>
        </w:rPr>
      </w:pPr>
      <w:r w:rsidRPr="000E16B4">
        <w:rPr>
          <w:szCs w:val="28"/>
          <w:lang w:val="en-US"/>
        </w:rPr>
        <w:t xml:space="preserve">     push  0 </w:t>
      </w:r>
    </w:p>
    <w:p w:rsidR="000E16B4" w:rsidRPr="000E16B4" w:rsidRDefault="000E16B4" w:rsidP="000E16B4">
      <w:pPr>
        <w:rPr>
          <w:szCs w:val="28"/>
          <w:lang w:val="en-US"/>
        </w:rPr>
      </w:pPr>
      <w:r w:rsidRPr="000E16B4">
        <w:rPr>
          <w:szCs w:val="28"/>
          <w:lang w:val="en-US"/>
        </w:rPr>
        <w:t xml:space="preserve">     jmp   @57 </w:t>
      </w:r>
    </w:p>
    <w:p w:rsidR="000E16B4" w:rsidRPr="000E16B4" w:rsidRDefault="000E16B4" w:rsidP="000E16B4">
      <w:pPr>
        <w:rPr>
          <w:szCs w:val="28"/>
          <w:lang w:val="en-US"/>
        </w:rPr>
      </w:pPr>
      <w:r w:rsidRPr="000E16B4">
        <w:rPr>
          <w:szCs w:val="28"/>
          <w:lang w:val="en-US"/>
        </w:rPr>
        <w:t xml:space="preserve">@56: </w:t>
      </w:r>
    </w:p>
    <w:p w:rsidR="000E16B4" w:rsidRPr="000E16B4" w:rsidRDefault="000E16B4" w:rsidP="000E16B4">
      <w:pPr>
        <w:rPr>
          <w:szCs w:val="28"/>
          <w:lang w:val="en-US"/>
        </w:rPr>
      </w:pPr>
      <w:r w:rsidRPr="000E16B4">
        <w:rPr>
          <w:szCs w:val="28"/>
          <w:lang w:val="en-US"/>
        </w:rPr>
        <w:t xml:space="preserve">     push  1 </w:t>
      </w:r>
    </w:p>
    <w:p w:rsidR="000E16B4" w:rsidRPr="000E16B4" w:rsidRDefault="000E16B4" w:rsidP="000E16B4">
      <w:pPr>
        <w:rPr>
          <w:szCs w:val="28"/>
          <w:lang w:val="en-US"/>
        </w:rPr>
      </w:pPr>
      <w:r w:rsidRPr="000E16B4">
        <w:rPr>
          <w:szCs w:val="28"/>
          <w:lang w:val="en-US"/>
        </w:rPr>
        <w:t xml:space="preserve">@57: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cmp   ax, 0 </w:t>
      </w:r>
    </w:p>
    <w:p w:rsidR="000E16B4" w:rsidRPr="000E16B4" w:rsidRDefault="000E16B4" w:rsidP="000E16B4">
      <w:pPr>
        <w:rPr>
          <w:szCs w:val="28"/>
          <w:lang w:val="en-US"/>
        </w:rPr>
      </w:pPr>
      <w:r w:rsidRPr="000E16B4">
        <w:rPr>
          <w:szCs w:val="28"/>
          <w:lang w:val="en-US"/>
        </w:rPr>
        <w:t xml:space="preserve">     jne   @50 </w:t>
      </w:r>
    </w:p>
    <w:p w:rsidR="000E16B4" w:rsidRPr="000E16B4" w:rsidRDefault="000E16B4" w:rsidP="000E16B4">
      <w:pPr>
        <w:rPr>
          <w:szCs w:val="28"/>
          <w:lang w:val="en-US"/>
        </w:rPr>
      </w:pPr>
      <w:r w:rsidRPr="000E16B4">
        <w:rPr>
          <w:szCs w:val="28"/>
          <w:lang w:val="en-US"/>
        </w:rPr>
        <w:t xml:space="preserve">; LET()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push  di </w:t>
      </w:r>
    </w:p>
    <w:p w:rsidR="000E16B4" w:rsidRPr="000E16B4" w:rsidRDefault="000E16B4" w:rsidP="000E16B4">
      <w:pPr>
        <w:rPr>
          <w:szCs w:val="28"/>
          <w:lang w:val="en-US"/>
        </w:rPr>
      </w:pPr>
      <w:r w:rsidRPr="000E16B4">
        <w:rPr>
          <w:szCs w:val="28"/>
          <w:lang w:val="en-US"/>
        </w:rPr>
        <w:t xml:space="preserve">     mov   ax, 0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pop   di </w:t>
      </w:r>
    </w:p>
    <w:p w:rsidR="000E16B4" w:rsidRPr="000E16B4" w:rsidRDefault="000E16B4" w:rsidP="000E16B4">
      <w:pPr>
        <w:rPr>
          <w:szCs w:val="28"/>
          <w:lang w:val="en-US"/>
        </w:rPr>
      </w:pPr>
      <w:r w:rsidRPr="000E16B4">
        <w:rPr>
          <w:szCs w:val="28"/>
          <w:lang w:val="en-US"/>
        </w:rPr>
        <w:t xml:space="preserve">     mov   i[di], ax </w:t>
      </w:r>
    </w:p>
    <w:p w:rsidR="000E16B4" w:rsidRPr="000E16B4" w:rsidRDefault="000E16B4" w:rsidP="000E16B4">
      <w:pPr>
        <w:rPr>
          <w:szCs w:val="28"/>
          <w:lang w:val="en-US"/>
        </w:rPr>
      </w:pPr>
      <w:r w:rsidRPr="000E16B4">
        <w:rPr>
          <w:szCs w:val="28"/>
          <w:lang w:val="en-US"/>
        </w:rPr>
        <w:t xml:space="preserve">; WRITELN() </w:t>
      </w:r>
    </w:p>
    <w:p w:rsidR="000E16B4" w:rsidRPr="000E16B4" w:rsidRDefault="000E16B4" w:rsidP="000E16B4">
      <w:pPr>
        <w:rPr>
          <w:szCs w:val="28"/>
          <w:lang w:val="en-US"/>
        </w:rPr>
      </w:pPr>
      <w:r w:rsidRPr="000E16B4">
        <w:rPr>
          <w:szCs w:val="28"/>
          <w:lang w:val="en-US"/>
        </w:rPr>
        <w:t xml:space="preserve">; WRITE LITERAL </w:t>
      </w:r>
    </w:p>
    <w:p w:rsidR="000E16B4" w:rsidRPr="000E16B4" w:rsidRDefault="000E16B4" w:rsidP="000E16B4">
      <w:pPr>
        <w:rPr>
          <w:szCs w:val="28"/>
          <w:lang w:val="en-US"/>
        </w:rPr>
      </w:pPr>
      <w:r w:rsidRPr="000E16B4">
        <w:rPr>
          <w:szCs w:val="28"/>
          <w:lang w:val="en-US"/>
        </w:rPr>
        <w:t xml:space="preserve">     lea   dx, @58p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lea   dx, clrf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REPEAT() </w:t>
      </w:r>
    </w:p>
    <w:p w:rsidR="000E16B4" w:rsidRPr="000E16B4" w:rsidRDefault="000E16B4" w:rsidP="000E16B4">
      <w:pPr>
        <w:rPr>
          <w:szCs w:val="28"/>
          <w:lang w:val="en-US"/>
        </w:rPr>
      </w:pPr>
      <w:r w:rsidRPr="000E16B4">
        <w:rPr>
          <w:szCs w:val="28"/>
          <w:lang w:val="en-US"/>
        </w:rPr>
        <w:t xml:space="preserve">@59:; WRITELN() </w:t>
      </w:r>
    </w:p>
    <w:p w:rsidR="000E16B4" w:rsidRPr="000E16B4" w:rsidRDefault="000E16B4" w:rsidP="000E16B4">
      <w:pPr>
        <w:rPr>
          <w:szCs w:val="28"/>
          <w:lang w:val="en-US"/>
        </w:rPr>
      </w:pPr>
      <w:r w:rsidRPr="000E16B4">
        <w:rPr>
          <w:szCs w:val="28"/>
          <w:lang w:val="en-US"/>
        </w:rPr>
        <w:t xml:space="preserve">; WRITE LITERAL </w:t>
      </w:r>
    </w:p>
    <w:p w:rsidR="000E16B4" w:rsidRPr="000E16B4" w:rsidRDefault="000E16B4" w:rsidP="000E16B4">
      <w:pPr>
        <w:rPr>
          <w:szCs w:val="28"/>
          <w:lang w:val="en-US"/>
        </w:rPr>
      </w:pPr>
      <w:r w:rsidRPr="000E16B4">
        <w:rPr>
          <w:szCs w:val="28"/>
          <w:lang w:val="en-US"/>
        </w:rPr>
        <w:t xml:space="preserve">     lea   dx, @60p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i[di]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di </w:t>
      </w:r>
    </w:p>
    <w:p w:rsidR="000E16B4" w:rsidRPr="000E16B4" w:rsidRDefault="000E16B4" w:rsidP="000E16B4">
      <w:pPr>
        <w:rPr>
          <w:szCs w:val="28"/>
          <w:lang w:val="en-US"/>
        </w:rPr>
      </w:pPr>
      <w:r w:rsidRPr="000E16B4">
        <w:rPr>
          <w:szCs w:val="28"/>
          <w:lang w:val="en-US"/>
        </w:rPr>
        <w:t xml:space="preserve">; WRITE CHAR </w:t>
      </w:r>
    </w:p>
    <w:p w:rsidR="000E16B4" w:rsidRPr="000E16B4" w:rsidRDefault="000E16B4" w:rsidP="000E16B4">
      <w:pPr>
        <w:rPr>
          <w:szCs w:val="28"/>
          <w:lang w:val="en-US"/>
        </w:rPr>
      </w:pPr>
      <w:r w:rsidRPr="000E16B4">
        <w:rPr>
          <w:szCs w:val="28"/>
          <w:lang w:val="en-US"/>
        </w:rPr>
        <w:t xml:space="preserve">     mov   ax, 0 </w:t>
      </w:r>
    </w:p>
    <w:p w:rsidR="000E16B4" w:rsidRPr="000E16B4" w:rsidRDefault="000E16B4" w:rsidP="000E16B4">
      <w:pPr>
        <w:rPr>
          <w:szCs w:val="28"/>
          <w:lang w:val="en-US"/>
        </w:rPr>
      </w:pPr>
      <w:r w:rsidRPr="000E16B4">
        <w:rPr>
          <w:szCs w:val="28"/>
          <w:lang w:val="en-US"/>
        </w:rPr>
        <w:t xml:space="preserve">     mov   al, s[di] </w:t>
      </w:r>
    </w:p>
    <w:p w:rsidR="000E16B4" w:rsidRPr="000E16B4" w:rsidRDefault="000E16B4" w:rsidP="000E16B4">
      <w:pPr>
        <w:rPr>
          <w:szCs w:val="28"/>
          <w:lang w:val="en-US"/>
        </w:rPr>
      </w:pPr>
      <w:r w:rsidRPr="000E16B4">
        <w:rPr>
          <w:szCs w:val="28"/>
          <w:lang w:val="en-US"/>
        </w:rPr>
        <w:t xml:space="preserve">     mov   dl, al </w:t>
      </w:r>
    </w:p>
    <w:p w:rsidR="000E16B4" w:rsidRPr="000E16B4" w:rsidRDefault="000E16B4" w:rsidP="000E16B4">
      <w:pPr>
        <w:rPr>
          <w:szCs w:val="28"/>
          <w:lang w:val="en-US"/>
        </w:rPr>
      </w:pPr>
      <w:r w:rsidRPr="000E16B4">
        <w:rPr>
          <w:szCs w:val="28"/>
          <w:lang w:val="en-US"/>
        </w:rPr>
        <w:t xml:space="preserve">     mov   ah, 2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lea   dx, clrf </w:t>
      </w:r>
    </w:p>
    <w:p w:rsidR="000E16B4" w:rsidRPr="000E16B4" w:rsidRDefault="000E16B4" w:rsidP="000E16B4">
      <w:pPr>
        <w:rPr>
          <w:szCs w:val="28"/>
          <w:lang w:val="en-US"/>
        </w:rPr>
      </w:pPr>
      <w:r w:rsidRPr="000E16B4">
        <w:rPr>
          <w:szCs w:val="28"/>
          <w:lang w:val="en-US"/>
        </w:rPr>
        <w:t xml:space="preserve">     mov   ah, 9 </w:t>
      </w:r>
    </w:p>
    <w:p w:rsidR="000E16B4" w:rsidRPr="000E16B4" w:rsidRDefault="000E16B4" w:rsidP="000E16B4">
      <w:pPr>
        <w:rPr>
          <w:szCs w:val="28"/>
          <w:lang w:val="en-US"/>
        </w:rPr>
      </w:pPr>
      <w:r w:rsidRPr="000E16B4">
        <w:rPr>
          <w:szCs w:val="28"/>
          <w:lang w:val="en-US"/>
        </w:rPr>
        <w:t xml:space="preserve">     int   21h </w:t>
      </w:r>
    </w:p>
    <w:p w:rsidR="000E16B4" w:rsidRPr="000E16B4" w:rsidRDefault="000E16B4" w:rsidP="000E16B4">
      <w:pPr>
        <w:rPr>
          <w:szCs w:val="28"/>
          <w:lang w:val="en-US"/>
        </w:rPr>
      </w:pPr>
      <w:r w:rsidRPr="000E16B4">
        <w:rPr>
          <w:szCs w:val="28"/>
          <w:lang w:val="en-US"/>
        </w:rPr>
        <w:t xml:space="preserve">; LET()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push  di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i[di]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ax, 1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lastRenderedPageBreak/>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add   ax, bx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pop   di </w:t>
      </w:r>
    </w:p>
    <w:p w:rsidR="000E16B4" w:rsidRPr="000E16B4" w:rsidRDefault="000E16B4" w:rsidP="000E16B4">
      <w:pPr>
        <w:rPr>
          <w:szCs w:val="28"/>
          <w:lang w:val="en-US"/>
        </w:rPr>
      </w:pPr>
      <w:r w:rsidRPr="000E16B4">
        <w:rPr>
          <w:szCs w:val="28"/>
          <w:lang w:val="en-US"/>
        </w:rPr>
        <w:t xml:space="preserve">     mov   i[di], ax </w:t>
      </w:r>
    </w:p>
    <w:p w:rsidR="000E16B4" w:rsidRPr="000E16B4" w:rsidRDefault="000E16B4" w:rsidP="000E16B4">
      <w:pPr>
        <w:rPr>
          <w:szCs w:val="28"/>
          <w:lang w:val="en-US"/>
        </w:rPr>
      </w:pPr>
      <w:r w:rsidRPr="000E16B4">
        <w:rPr>
          <w:szCs w:val="28"/>
          <w:lang w:val="en-US"/>
        </w:rPr>
        <w:t xml:space="preserve">     mov   di, 0 </w:t>
      </w:r>
    </w:p>
    <w:p w:rsidR="000E16B4" w:rsidRPr="000E16B4" w:rsidRDefault="000E16B4" w:rsidP="000E16B4">
      <w:pPr>
        <w:rPr>
          <w:szCs w:val="28"/>
          <w:lang w:val="en-US"/>
        </w:rPr>
      </w:pPr>
      <w:r w:rsidRPr="000E16B4">
        <w:rPr>
          <w:szCs w:val="28"/>
          <w:lang w:val="en-US"/>
        </w:rPr>
        <w:t xml:space="preserve">     mov   ax, i[di]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mov   ax, 3 </w:t>
      </w:r>
    </w:p>
    <w:p w:rsidR="000E16B4" w:rsidRPr="000E16B4" w:rsidRDefault="000E16B4" w:rsidP="000E16B4">
      <w:pPr>
        <w:rPr>
          <w:szCs w:val="28"/>
          <w:lang w:val="en-US"/>
        </w:rPr>
      </w:pPr>
      <w:r w:rsidRPr="000E16B4">
        <w:rPr>
          <w:szCs w:val="28"/>
          <w:lang w:val="en-US"/>
        </w:rPr>
        <w:t xml:space="preserve">     push  ax </w:t>
      </w:r>
    </w:p>
    <w:p w:rsidR="000E16B4" w:rsidRPr="000E16B4" w:rsidRDefault="000E16B4" w:rsidP="000E16B4">
      <w:pPr>
        <w:rPr>
          <w:szCs w:val="28"/>
          <w:lang w:val="en-US"/>
        </w:rPr>
      </w:pPr>
      <w:r w:rsidRPr="000E16B4">
        <w:rPr>
          <w:szCs w:val="28"/>
          <w:lang w:val="en-US"/>
        </w:rPr>
        <w:t xml:space="preserve">     pop   bx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cmp   ax, bx </w:t>
      </w:r>
    </w:p>
    <w:p w:rsidR="000E16B4" w:rsidRPr="000E16B4" w:rsidRDefault="000E16B4" w:rsidP="000E16B4">
      <w:pPr>
        <w:rPr>
          <w:szCs w:val="28"/>
          <w:lang w:val="en-US"/>
        </w:rPr>
      </w:pPr>
      <w:r w:rsidRPr="000E16B4">
        <w:rPr>
          <w:szCs w:val="28"/>
          <w:lang w:val="en-US"/>
        </w:rPr>
        <w:t xml:space="preserve">     jb    @61 </w:t>
      </w:r>
    </w:p>
    <w:p w:rsidR="000E16B4" w:rsidRPr="000E16B4" w:rsidRDefault="000E16B4" w:rsidP="000E16B4">
      <w:pPr>
        <w:rPr>
          <w:szCs w:val="28"/>
          <w:lang w:val="en-US"/>
        </w:rPr>
      </w:pPr>
      <w:r w:rsidRPr="000E16B4">
        <w:rPr>
          <w:szCs w:val="28"/>
          <w:lang w:val="en-US"/>
        </w:rPr>
        <w:t xml:space="preserve">     push  0 </w:t>
      </w:r>
    </w:p>
    <w:p w:rsidR="000E16B4" w:rsidRPr="000E16B4" w:rsidRDefault="000E16B4" w:rsidP="000E16B4">
      <w:pPr>
        <w:rPr>
          <w:szCs w:val="28"/>
          <w:lang w:val="en-US"/>
        </w:rPr>
      </w:pPr>
      <w:r w:rsidRPr="000E16B4">
        <w:rPr>
          <w:szCs w:val="28"/>
          <w:lang w:val="en-US"/>
        </w:rPr>
        <w:t xml:space="preserve">     jmp   @62 </w:t>
      </w:r>
    </w:p>
    <w:p w:rsidR="000E16B4" w:rsidRPr="000E16B4" w:rsidRDefault="000E16B4" w:rsidP="000E16B4">
      <w:pPr>
        <w:rPr>
          <w:szCs w:val="28"/>
          <w:lang w:val="en-US"/>
        </w:rPr>
      </w:pPr>
      <w:r w:rsidRPr="000E16B4">
        <w:rPr>
          <w:szCs w:val="28"/>
          <w:lang w:val="en-US"/>
        </w:rPr>
        <w:t xml:space="preserve">@61: </w:t>
      </w:r>
    </w:p>
    <w:p w:rsidR="000E16B4" w:rsidRPr="000E16B4" w:rsidRDefault="000E16B4" w:rsidP="000E16B4">
      <w:pPr>
        <w:rPr>
          <w:szCs w:val="28"/>
          <w:lang w:val="en-US"/>
        </w:rPr>
      </w:pPr>
      <w:r w:rsidRPr="000E16B4">
        <w:rPr>
          <w:szCs w:val="28"/>
          <w:lang w:val="en-US"/>
        </w:rPr>
        <w:t xml:space="preserve">     push  1 </w:t>
      </w:r>
    </w:p>
    <w:p w:rsidR="000E16B4" w:rsidRPr="000E16B4" w:rsidRDefault="000E16B4" w:rsidP="000E16B4">
      <w:pPr>
        <w:rPr>
          <w:szCs w:val="28"/>
          <w:lang w:val="en-US"/>
        </w:rPr>
      </w:pPr>
      <w:r w:rsidRPr="000E16B4">
        <w:rPr>
          <w:szCs w:val="28"/>
          <w:lang w:val="en-US"/>
        </w:rPr>
        <w:t xml:space="preserve">@62: </w:t>
      </w:r>
    </w:p>
    <w:p w:rsidR="000E16B4" w:rsidRPr="000E16B4" w:rsidRDefault="000E16B4" w:rsidP="000E16B4">
      <w:pPr>
        <w:rPr>
          <w:szCs w:val="28"/>
          <w:lang w:val="en-US"/>
        </w:rPr>
      </w:pPr>
      <w:r w:rsidRPr="000E16B4">
        <w:rPr>
          <w:szCs w:val="28"/>
          <w:lang w:val="en-US"/>
        </w:rPr>
        <w:t xml:space="preserve">     pop   ax </w:t>
      </w:r>
    </w:p>
    <w:p w:rsidR="000E16B4" w:rsidRPr="000E16B4" w:rsidRDefault="000E16B4" w:rsidP="000E16B4">
      <w:pPr>
        <w:rPr>
          <w:szCs w:val="28"/>
          <w:lang w:val="en-US"/>
        </w:rPr>
      </w:pPr>
      <w:r w:rsidRPr="000E16B4">
        <w:rPr>
          <w:szCs w:val="28"/>
          <w:lang w:val="en-US"/>
        </w:rPr>
        <w:t xml:space="preserve">     cmp   ax, 0 </w:t>
      </w:r>
    </w:p>
    <w:p w:rsidR="000E16B4" w:rsidRPr="000E16B4" w:rsidRDefault="000E16B4" w:rsidP="000E16B4">
      <w:pPr>
        <w:rPr>
          <w:szCs w:val="28"/>
          <w:lang w:val="en-US"/>
        </w:rPr>
      </w:pPr>
      <w:r w:rsidRPr="000E16B4">
        <w:rPr>
          <w:szCs w:val="28"/>
          <w:lang w:val="en-US"/>
        </w:rPr>
        <w:t xml:space="preserve">     jne   @59 </w:t>
      </w:r>
    </w:p>
    <w:p w:rsidR="000E16B4" w:rsidRPr="000E16B4" w:rsidRDefault="000E16B4" w:rsidP="000E16B4">
      <w:pPr>
        <w:rPr>
          <w:szCs w:val="28"/>
          <w:lang w:val="en-US"/>
        </w:rPr>
      </w:pPr>
      <w:r w:rsidRPr="000E16B4">
        <w:rPr>
          <w:szCs w:val="28"/>
          <w:lang w:val="en-US"/>
        </w:rPr>
        <w:t xml:space="preserve">error: </w:t>
      </w:r>
    </w:p>
    <w:p w:rsidR="000E16B4" w:rsidRPr="000E16B4" w:rsidRDefault="000E16B4" w:rsidP="000E16B4">
      <w:pPr>
        <w:rPr>
          <w:szCs w:val="28"/>
          <w:lang w:val="en-US"/>
        </w:rPr>
      </w:pPr>
      <w:r w:rsidRPr="000E16B4">
        <w:rPr>
          <w:szCs w:val="28"/>
          <w:lang w:val="en-US"/>
        </w:rPr>
        <w:t xml:space="preserve">     mov   ax, 4C00h </w:t>
      </w:r>
    </w:p>
    <w:p w:rsidR="000E16B4" w:rsidRPr="000E16B4" w:rsidRDefault="000E16B4" w:rsidP="000E16B4">
      <w:pPr>
        <w:rPr>
          <w:szCs w:val="28"/>
          <w:lang w:val="en-US"/>
        </w:rPr>
      </w:pPr>
      <w:r w:rsidRPr="000E16B4">
        <w:rPr>
          <w:szCs w:val="28"/>
          <w:lang w:val="en-US"/>
        </w:rPr>
        <w:t xml:space="preserve">     int   21h </w:t>
      </w:r>
    </w:p>
    <w:p w:rsidR="00056242" w:rsidRPr="000E16B4" w:rsidRDefault="000E16B4">
      <w:pPr>
        <w:rPr>
          <w:sz w:val="28"/>
          <w:szCs w:val="28"/>
          <w:lang w:val="en-US"/>
        </w:rPr>
      </w:pPr>
      <w:r w:rsidRPr="000E16B4">
        <w:rPr>
          <w:szCs w:val="28"/>
          <w:lang w:val="en-US"/>
        </w:rPr>
        <w:t xml:space="preserve">     end   start</w:t>
      </w:r>
    </w:p>
    <w:p w:rsidR="00016A30" w:rsidRDefault="00FB4401" w:rsidP="00016A30">
      <w:pPr>
        <w:pStyle w:val="2"/>
      </w:pPr>
      <w:bookmarkStart w:id="16" w:name="_Toc434487190"/>
      <w:r>
        <w:lastRenderedPageBreak/>
        <w:t>4.3 Результат работы программы</w:t>
      </w:r>
      <w:bookmarkEnd w:id="16"/>
    </w:p>
    <w:p w:rsidR="000E16B4" w:rsidRDefault="000E16B4" w:rsidP="00575F49">
      <w:pPr>
        <w:rPr>
          <w:szCs w:val="28"/>
        </w:rPr>
      </w:pPr>
      <w:r>
        <w:rPr>
          <w:noProof/>
        </w:rPr>
        <w:drawing>
          <wp:inline distT="0" distB="0" distL="0" distR="0" wp14:anchorId="7B9ABE0C" wp14:editId="24849716">
            <wp:extent cx="6134100" cy="407683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429" t="15237" r="37714" b="43346"/>
                    <a:stretch/>
                  </pic:blipFill>
                  <pic:spPr bwMode="auto">
                    <a:xfrm>
                      <a:off x="0" y="0"/>
                      <a:ext cx="6145730" cy="4084566"/>
                    </a:xfrm>
                    <a:prstGeom prst="rect">
                      <a:avLst/>
                    </a:prstGeom>
                    <a:ln>
                      <a:noFill/>
                    </a:ln>
                    <a:extLst>
                      <a:ext uri="{53640926-AAD7-44D8-BBD7-CCE9431645EC}">
                        <a14:shadowObscured xmlns:a14="http://schemas.microsoft.com/office/drawing/2010/main"/>
                      </a:ext>
                    </a:extLst>
                  </pic:spPr>
                </pic:pic>
              </a:graphicData>
            </a:graphic>
          </wp:inline>
        </w:drawing>
      </w:r>
    </w:p>
    <w:p w:rsidR="000E16B4" w:rsidRPr="000E16B4" w:rsidRDefault="000E16B4" w:rsidP="00575F49">
      <w:pPr>
        <w:rPr>
          <w:szCs w:val="28"/>
          <w:lang w:val="en-US"/>
        </w:rPr>
      </w:pPr>
      <w:r>
        <w:rPr>
          <w:noProof/>
        </w:rPr>
        <w:drawing>
          <wp:inline distT="0" distB="0" distL="0" distR="0" wp14:anchorId="05C77584" wp14:editId="07B82ECE">
            <wp:extent cx="6137181" cy="3409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320" t="23208" r="37949" b="42254"/>
                    <a:stretch/>
                  </pic:blipFill>
                  <pic:spPr bwMode="auto">
                    <a:xfrm>
                      <a:off x="0" y="0"/>
                      <a:ext cx="6157931" cy="3421479"/>
                    </a:xfrm>
                    <a:prstGeom prst="rect">
                      <a:avLst/>
                    </a:prstGeom>
                    <a:ln>
                      <a:noFill/>
                    </a:ln>
                    <a:extLst>
                      <a:ext uri="{53640926-AAD7-44D8-BBD7-CCE9431645EC}">
                        <a14:shadowObscured xmlns:a14="http://schemas.microsoft.com/office/drawing/2010/main"/>
                      </a:ext>
                    </a:extLst>
                  </pic:spPr>
                </pic:pic>
              </a:graphicData>
            </a:graphic>
          </wp:inline>
        </w:drawing>
      </w:r>
    </w:p>
    <w:p w:rsidR="00016A30" w:rsidRDefault="00016A30" w:rsidP="00575F49">
      <w:pPr>
        <w:rPr>
          <w:szCs w:val="28"/>
        </w:rPr>
      </w:pPr>
    </w:p>
    <w:p w:rsidR="00016A30" w:rsidRDefault="00016A30" w:rsidP="00575F49">
      <w:pPr>
        <w:rPr>
          <w:szCs w:val="28"/>
        </w:rPr>
      </w:pPr>
    </w:p>
    <w:p w:rsidR="00016A30" w:rsidRDefault="00016A30" w:rsidP="00575F49">
      <w:pPr>
        <w:rPr>
          <w:szCs w:val="28"/>
        </w:rPr>
      </w:pPr>
    </w:p>
    <w:p w:rsidR="00016A30" w:rsidRDefault="00016A30" w:rsidP="00575F49">
      <w:pPr>
        <w:rPr>
          <w:szCs w:val="28"/>
        </w:rPr>
      </w:pPr>
    </w:p>
    <w:p w:rsidR="00016A30" w:rsidRDefault="00016A30">
      <w:pPr>
        <w:rPr>
          <w:szCs w:val="28"/>
        </w:rPr>
      </w:pPr>
      <w:r>
        <w:rPr>
          <w:szCs w:val="28"/>
        </w:rPr>
        <w:br w:type="page"/>
      </w:r>
    </w:p>
    <w:p w:rsidR="00016A30" w:rsidRPr="00A23F99" w:rsidRDefault="00016A30" w:rsidP="00016A30">
      <w:pPr>
        <w:pStyle w:val="1"/>
        <w:spacing w:line="360" w:lineRule="auto"/>
        <w:ind w:left="709"/>
        <w:rPr>
          <w:szCs w:val="28"/>
        </w:rPr>
      </w:pPr>
      <w:bookmarkStart w:id="17" w:name="_Toc434438144"/>
      <w:bookmarkStart w:id="18" w:name="_Toc434487191"/>
      <w:r w:rsidRPr="00A23F99">
        <w:rPr>
          <w:szCs w:val="28"/>
        </w:rPr>
        <w:lastRenderedPageBreak/>
        <w:t>Заключение</w:t>
      </w:r>
      <w:bookmarkEnd w:id="17"/>
      <w:bookmarkEnd w:id="18"/>
    </w:p>
    <w:p w:rsidR="00016A30" w:rsidRPr="00E96AA0" w:rsidRDefault="00016A30" w:rsidP="00016A30">
      <w:pPr>
        <w:pStyle w:val="af8"/>
        <w:shd w:val="clear" w:color="auto" w:fill="FFFFFF"/>
        <w:spacing w:before="0" w:beforeAutospacing="0" w:after="0" w:afterAutospacing="0" w:line="360" w:lineRule="auto"/>
        <w:ind w:firstLine="708"/>
        <w:jc w:val="both"/>
        <w:rPr>
          <w:sz w:val="28"/>
          <w:szCs w:val="28"/>
        </w:rPr>
      </w:pPr>
      <w:r w:rsidRPr="00E96AA0">
        <w:rPr>
          <w:color w:val="000000"/>
          <w:sz w:val="28"/>
          <w:szCs w:val="28"/>
        </w:rPr>
        <w:t>В результате выполнения курсовой работы для заданного входного языка была р</w:t>
      </w:r>
      <w:r w:rsidRPr="00E96AA0">
        <w:rPr>
          <w:sz w:val="28"/>
          <w:szCs w:val="28"/>
        </w:rPr>
        <w:t>азработана грамматика языка программирования, включающая следующие возможности:</w:t>
      </w:r>
    </w:p>
    <w:p w:rsidR="00016A30" w:rsidRPr="00E96AA0" w:rsidRDefault="00016A30" w:rsidP="00016A30">
      <w:pPr>
        <w:pStyle w:val="ad"/>
        <w:numPr>
          <w:ilvl w:val="0"/>
          <w:numId w:val="27"/>
        </w:numPr>
        <w:spacing w:after="0" w:line="360" w:lineRule="auto"/>
        <w:ind w:left="1066" w:hanging="357"/>
        <w:jc w:val="both"/>
        <w:rPr>
          <w:sz w:val="28"/>
          <w:szCs w:val="28"/>
        </w:rPr>
      </w:pPr>
      <w:r>
        <w:rPr>
          <w:sz w:val="28"/>
          <w:szCs w:val="28"/>
        </w:rPr>
        <w:t>и</w:t>
      </w:r>
      <w:r w:rsidRPr="00E96AA0">
        <w:rPr>
          <w:sz w:val="28"/>
          <w:szCs w:val="28"/>
        </w:rPr>
        <w:t>спользование типов данных</w:t>
      </w:r>
      <w:r>
        <w:rPr>
          <w:sz w:val="28"/>
          <w:szCs w:val="28"/>
        </w:rPr>
        <w:t xml:space="preserve"> (</w:t>
      </w:r>
      <w:r w:rsidRPr="00E96AA0">
        <w:rPr>
          <w:sz w:val="28"/>
          <w:szCs w:val="28"/>
        </w:rPr>
        <w:t>целый, символьный, логический, одномерный массив; литералы</w:t>
      </w:r>
      <w:r>
        <w:rPr>
          <w:sz w:val="28"/>
          <w:szCs w:val="28"/>
        </w:rPr>
        <w:t>)</w:t>
      </w:r>
      <w:r w:rsidRPr="00E96AA0">
        <w:rPr>
          <w:sz w:val="28"/>
          <w:szCs w:val="28"/>
        </w:rPr>
        <w:t>;</w:t>
      </w:r>
    </w:p>
    <w:p w:rsidR="00016A30" w:rsidRPr="00E96AA0" w:rsidRDefault="00016A30" w:rsidP="00016A30">
      <w:pPr>
        <w:pStyle w:val="ad"/>
        <w:numPr>
          <w:ilvl w:val="0"/>
          <w:numId w:val="27"/>
        </w:numPr>
        <w:spacing w:after="0" w:line="360" w:lineRule="auto"/>
        <w:ind w:left="1066" w:hanging="357"/>
        <w:jc w:val="both"/>
        <w:rPr>
          <w:sz w:val="28"/>
          <w:szCs w:val="28"/>
        </w:rPr>
      </w:pPr>
      <w:r>
        <w:rPr>
          <w:sz w:val="28"/>
          <w:szCs w:val="28"/>
        </w:rPr>
        <w:t>операторы (</w:t>
      </w:r>
      <w:r w:rsidRPr="00E96AA0">
        <w:rPr>
          <w:sz w:val="28"/>
          <w:szCs w:val="28"/>
        </w:rPr>
        <w:t>присваивания, цикла, выбора, ввода, вывода</w:t>
      </w:r>
      <w:r>
        <w:rPr>
          <w:sz w:val="28"/>
          <w:szCs w:val="28"/>
        </w:rPr>
        <w:t>)</w:t>
      </w:r>
      <w:r w:rsidRPr="00E96AA0">
        <w:rPr>
          <w:sz w:val="28"/>
          <w:szCs w:val="28"/>
        </w:rPr>
        <w:t>;</w:t>
      </w:r>
    </w:p>
    <w:p w:rsidR="00016A30" w:rsidRPr="00E96AA0" w:rsidRDefault="00016A30" w:rsidP="00016A30">
      <w:pPr>
        <w:pStyle w:val="ad"/>
        <w:numPr>
          <w:ilvl w:val="0"/>
          <w:numId w:val="27"/>
        </w:numPr>
        <w:spacing w:after="0" w:line="360" w:lineRule="auto"/>
        <w:ind w:left="1066" w:hanging="357"/>
        <w:jc w:val="both"/>
        <w:rPr>
          <w:sz w:val="28"/>
          <w:szCs w:val="28"/>
        </w:rPr>
      </w:pPr>
      <w:r>
        <w:rPr>
          <w:sz w:val="28"/>
          <w:szCs w:val="28"/>
        </w:rPr>
        <w:t>в</w:t>
      </w:r>
      <w:r w:rsidRPr="00E96AA0">
        <w:rPr>
          <w:sz w:val="28"/>
          <w:szCs w:val="28"/>
        </w:rPr>
        <w:t>озможность использования комментариев.</w:t>
      </w:r>
    </w:p>
    <w:p w:rsidR="00016A30" w:rsidRDefault="00016A30" w:rsidP="00016A30">
      <w:pPr>
        <w:pStyle w:val="ad"/>
        <w:spacing w:after="0" w:line="360" w:lineRule="auto"/>
        <w:ind w:firstLine="709"/>
        <w:jc w:val="both"/>
        <w:rPr>
          <w:sz w:val="28"/>
          <w:szCs w:val="28"/>
        </w:rPr>
      </w:pPr>
      <w:r w:rsidRPr="00E96AA0">
        <w:rPr>
          <w:sz w:val="28"/>
          <w:szCs w:val="28"/>
        </w:rPr>
        <w:t>Разработан компилятор для указанного выше языка включающий следующие характеристиками:</w:t>
      </w:r>
    </w:p>
    <w:p w:rsidR="00016A30" w:rsidRPr="00DF0722" w:rsidRDefault="00016A30" w:rsidP="00016A30">
      <w:pPr>
        <w:pStyle w:val="ad"/>
        <w:numPr>
          <w:ilvl w:val="0"/>
          <w:numId w:val="28"/>
        </w:numPr>
        <w:spacing w:after="0" w:line="360" w:lineRule="auto"/>
        <w:ind w:left="1066" w:hanging="357"/>
        <w:jc w:val="both"/>
        <w:rPr>
          <w:sz w:val="28"/>
          <w:szCs w:val="28"/>
        </w:rPr>
      </w:pPr>
      <w:r w:rsidRPr="00E96AA0">
        <w:rPr>
          <w:sz w:val="28"/>
          <w:szCs w:val="28"/>
        </w:rPr>
        <w:t>лексический анализ</w:t>
      </w:r>
      <w:r w:rsidRPr="00DF0722">
        <w:rPr>
          <w:sz w:val="28"/>
          <w:szCs w:val="28"/>
        </w:rPr>
        <w:t>;</w:t>
      </w:r>
      <w:r w:rsidRPr="00E96AA0">
        <w:rPr>
          <w:sz w:val="28"/>
          <w:szCs w:val="28"/>
        </w:rPr>
        <w:t xml:space="preserve"> </w:t>
      </w:r>
    </w:p>
    <w:p w:rsidR="00016A30" w:rsidRPr="00DF0722" w:rsidRDefault="00016A30" w:rsidP="00016A30">
      <w:pPr>
        <w:pStyle w:val="ad"/>
        <w:numPr>
          <w:ilvl w:val="0"/>
          <w:numId w:val="28"/>
        </w:numPr>
        <w:spacing w:after="0" w:line="360" w:lineRule="auto"/>
        <w:ind w:left="1066" w:hanging="357"/>
        <w:jc w:val="both"/>
        <w:rPr>
          <w:sz w:val="28"/>
          <w:szCs w:val="28"/>
        </w:rPr>
      </w:pPr>
      <w:r w:rsidRPr="00E96AA0">
        <w:rPr>
          <w:sz w:val="28"/>
          <w:szCs w:val="28"/>
        </w:rPr>
        <w:t>синтаксический анализ</w:t>
      </w:r>
      <w:r>
        <w:rPr>
          <w:sz w:val="28"/>
          <w:szCs w:val="28"/>
          <w:lang w:val="en-US"/>
        </w:rPr>
        <w:t>;</w:t>
      </w:r>
    </w:p>
    <w:p w:rsidR="00016A30" w:rsidRPr="00DF0722" w:rsidRDefault="00016A30" w:rsidP="00016A30">
      <w:pPr>
        <w:pStyle w:val="ad"/>
        <w:numPr>
          <w:ilvl w:val="0"/>
          <w:numId w:val="28"/>
        </w:numPr>
        <w:spacing w:after="0" w:line="360" w:lineRule="auto"/>
        <w:ind w:left="1066" w:hanging="357"/>
        <w:jc w:val="both"/>
        <w:rPr>
          <w:sz w:val="28"/>
          <w:szCs w:val="28"/>
        </w:rPr>
      </w:pPr>
      <w:r>
        <w:rPr>
          <w:sz w:val="28"/>
          <w:szCs w:val="28"/>
        </w:rPr>
        <w:t>генератор кода</w:t>
      </w:r>
      <w:r>
        <w:rPr>
          <w:sz w:val="28"/>
          <w:szCs w:val="28"/>
          <w:lang w:val="en-US"/>
        </w:rPr>
        <w:t>;</w:t>
      </w:r>
    </w:p>
    <w:p w:rsidR="00016A30" w:rsidRPr="00DF0722" w:rsidRDefault="00016A30" w:rsidP="00016A30">
      <w:pPr>
        <w:pStyle w:val="ad"/>
        <w:numPr>
          <w:ilvl w:val="0"/>
          <w:numId w:val="28"/>
        </w:numPr>
        <w:spacing w:after="0" w:line="360" w:lineRule="auto"/>
        <w:ind w:left="1066" w:hanging="357"/>
        <w:jc w:val="both"/>
        <w:rPr>
          <w:sz w:val="28"/>
          <w:szCs w:val="28"/>
        </w:rPr>
      </w:pPr>
      <w:r w:rsidRPr="00E96AA0">
        <w:rPr>
          <w:sz w:val="28"/>
          <w:szCs w:val="28"/>
        </w:rPr>
        <w:t>организацию</w:t>
      </w:r>
      <w:r>
        <w:rPr>
          <w:sz w:val="28"/>
          <w:szCs w:val="28"/>
        </w:rPr>
        <w:t xml:space="preserve"> таблиц</w:t>
      </w:r>
      <w:r>
        <w:rPr>
          <w:sz w:val="28"/>
          <w:szCs w:val="28"/>
          <w:lang w:val="en-US"/>
        </w:rPr>
        <w:t>;</w:t>
      </w:r>
    </w:p>
    <w:p w:rsidR="00016A30" w:rsidRPr="00E96AA0" w:rsidRDefault="00016A30" w:rsidP="00016A30">
      <w:pPr>
        <w:pStyle w:val="ad"/>
        <w:numPr>
          <w:ilvl w:val="0"/>
          <w:numId w:val="28"/>
        </w:numPr>
        <w:spacing w:after="0" w:line="360" w:lineRule="auto"/>
        <w:ind w:left="1066" w:hanging="357"/>
        <w:jc w:val="both"/>
        <w:rPr>
          <w:sz w:val="28"/>
          <w:szCs w:val="28"/>
        </w:rPr>
      </w:pPr>
      <w:r w:rsidRPr="00E96AA0">
        <w:rPr>
          <w:sz w:val="28"/>
          <w:szCs w:val="28"/>
        </w:rPr>
        <w:t>реализ</w:t>
      </w:r>
      <w:r>
        <w:rPr>
          <w:sz w:val="28"/>
          <w:szCs w:val="28"/>
        </w:rPr>
        <w:t>ацию</w:t>
      </w:r>
      <w:r w:rsidRPr="00E96AA0">
        <w:rPr>
          <w:sz w:val="28"/>
          <w:szCs w:val="28"/>
        </w:rPr>
        <w:t xml:space="preserve"> </w:t>
      </w:r>
      <w:r>
        <w:rPr>
          <w:sz w:val="28"/>
          <w:szCs w:val="28"/>
        </w:rPr>
        <w:t>индивидуального задания</w:t>
      </w:r>
      <w:r w:rsidRPr="00E96AA0">
        <w:rPr>
          <w:sz w:val="28"/>
          <w:szCs w:val="28"/>
        </w:rPr>
        <w:t>.</w:t>
      </w:r>
    </w:p>
    <w:p w:rsidR="00016A30" w:rsidRPr="00E96AA0" w:rsidRDefault="00016A30" w:rsidP="00016A30">
      <w:pPr>
        <w:pStyle w:val="af8"/>
        <w:shd w:val="clear" w:color="auto" w:fill="FFFFFF"/>
        <w:spacing w:before="0" w:beforeAutospacing="0" w:after="0" w:afterAutospacing="0" w:line="360" w:lineRule="auto"/>
        <w:ind w:firstLine="709"/>
        <w:jc w:val="both"/>
        <w:rPr>
          <w:color w:val="000000"/>
          <w:sz w:val="28"/>
          <w:szCs w:val="28"/>
        </w:rPr>
      </w:pPr>
      <w:r w:rsidRPr="00E96AA0">
        <w:rPr>
          <w:color w:val="000000"/>
          <w:sz w:val="28"/>
          <w:szCs w:val="28"/>
        </w:rPr>
        <w:t>Отдельные части компилятора, разработанные в данной курсовой работе, дают представление о технике и методах, лежащих в основе построения компиляторов.</w:t>
      </w:r>
    </w:p>
    <w:p w:rsidR="00016A30" w:rsidRPr="00E96AA0" w:rsidRDefault="00016A30" w:rsidP="00016A30">
      <w:pPr>
        <w:spacing w:line="360" w:lineRule="auto"/>
        <w:jc w:val="both"/>
        <w:rPr>
          <w:sz w:val="28"/>
          <w:szCs w:val="28"/>
        </w:rPr>
      </w:pPr>
    </w:p>
    <w:p w:rsidR="00016A30" w:rsidRPr="00E96AA0" w:rsidRDefault="00016A30" w:rsidP="00016A30">
      <w:pPr>
        <w:spacing w:line="360" w:lineRule="auto"/>
        <w:rPr>
          <w:sz w:val="28"/>
          <w:szCs w:val="28"/>
        </w:rPr>
      </w:pPr>
    </w:p>
    <w:p w:rsidR="00016A30" w:rsidRDefault="00016A30" w:rsidP="00575F49">
      <w:pPr>
        <w:rPr>
          <w:szCs w:val="28"/>
        </w:rPr>
      </w:pPr>
    </w:p>
    <w:p w:rsidR="00575F49" w:rsidRPr="007A33AE" w:rsidRDefault="00575F49" w:rsidP="00575F49">
      <w:pPr>
        <w:rPr>
          <w:szCs w:val="28"/>
        </w:rPr>
      </w:pPr>
      <w:r w:rsidRPr="007A33AE">
        <w:rPr>
          <w:szCs w:val="28"/>
        </w:rPr>
        <w:br w:type="page"/>
      </w:r>
    </w:p>
    <w:p w:rsidR="00826FA0" w:rsidRPr="00A20AEF" w:rsidRDefault="00826FA0" w:rsidP="00742882">
      <w:pPr>
        <w:pStyle w:val="1"/>
        <w:spacing w:line="360" w:lineRule="auto"/>
        <w:ind w:left="709"/>
      </w:pPr>
      <w:bookmarkStart w:id="19" w:name="_Toc434487192"/>
      <w:r w:rsidRPr="007A33AE">
        <w:rPr>
          <w:szCs w:val="28"/>
        </w:rPr>
        <w:lastRenderedPageBreak/>
        <w:t>Список использованных источников</w:t>
      </w:r>
      <w:bookmarkEnd w:id="19"/>
    </w:p>
    <w:p w:rsidR="00575F49" w:rsidRPr="007A33AE" w:rsidRDefault="00575F49" w:rsidP="00826FA0">
      <w:pPr>
        <w:pStyle w:val="a7"/>
        <w:numPr>
          <w:ilvl w:val="0"/>
          <w:numId w:val="26"/>
        </w:numPr>
        <w:spacing w:line="360" w:lineRule="auto"/>
        <w:ind w:left="369" w:hanging="369"/>
        <w:jc w:val="both"/>
        <w:rPr>
          <w:sz w:val="28"/>
          <w:szCs w:val="28"/>
        </w:rPr>
      </w:pPr>
      <w:r w:rsidRPr="007A33AE">
        <w:rPr>
          <w:b/>
          <w:sz w:val="28"/>
          <w:szCs w:val="28"/>
        </w:rPr>
        <w:t>Юров В.</w:t>
      </w:r>
      <w:r w:rsidR="00826FA0" w:rsidRPr="007A33AE">
        <w:rPr>
          <w:b/>
          <w:sz w:val="28"/>
          <w:szCs w:val="28"/>
        </w:rPr>
        <w:t xml:space="preserve"> </w:t>
      </w:r>
      <w:r w:rsidRPr="007A33AE">
        <w:rPr>
          <w:sz w:val="28"/>
          <w:szCs w:val="28"/>
          <w:lang w:val="en-US"/>
        </w:rPr>
        <w:t>Assembler</w:t>
      </w:r>
      <w:r w:rsidRPr="007A33AE">
        <w:rPr>
          <w:sz w:val="28"/>
          <w:szCs w:val="28"/>
        </w:rPr>
        <w:t>: специальный справочник– СПб.: Питер, 2000. – 496 с.</w:t>
      </w:r>
    </w:p>
    <w:p w:rsidR="00575F49" w:rsidRPr="007A33AE" w:rsidRDefault="00575F49" w:rsidP="00826FA0">
      <w:pPr>
        <w:pStyle w:val="a7"/>
        <w:numPr>
          <w:ilvl w:val="0"/>
          <w:numId w:val="26"/>
        </w:numPr>
        <w:spacing w:line="360" w:lineRule="auto"/>
        <w:ind w:left="369" w:hanging="369"/>
        <w:jc w:val="both"/>
        <w:rPr>
          <w:sz w:val="28"/>
          <w:szCs w:val="28"/>
        </w:rPr>
      </w:pPr>
      <w:r w:rsidRPr="007A33AE">
        <w:rPr>
          <w:b/>
          <w:sz w:val="28"/>
          <w:szCs w:val="28"/>
        </w:rPr>
        <w:t>Ахо А., Сети Р., Ульман, Джеффри Д.</w:t>
      </w:r>
      <w:r w:rsidRPr="007A33AE">
        <w:rPr>
          <w:sz w:val="28"/>
          <w:szCs w:val="28"/>
        </w:rPr>
        <w:t xml:space="preserve"> Компиляторы: принципы, технологии и инструменты.: Пер. с англ – М.: “Вильямс”, 2003. – 768 с.</w:t>
      </w:r>
    </w:p>
    <w:p w:rsidR="00575F49" w:rsidRPr="007A33AE" w:rsidRDefault="00575F49" w:rsidP="00826FA0">
      <w:pPr>
        <w:pStyle w:val="a7"/>
        <w:numPr>
          <w:ilvl w:val="0"/>
          <w:numId w:val="26"/>
        </w:numPr>
        <w:spacing w:line="360" w:lineRule="auto"/>
        <w:ind w:left="369" w:hanging="369"/>
        <w:jc w:val="both"/>
        <w:rPr>
          <w:sz w:val="28"/>
          <w:szCs w:val="28"/>
        </w:rPr>
      </w:pPr>
      <w:r w:rsidRPr="007A33AE">
        <w:rPr>
          <w:b/>
          <w:sz w:val="28"/>
          <w:szCs w:val="28"/>
        </w:rPr>
        <w:t>ИшаковаЕ.Н.</w:t>
      </w:r>
      <w:r w:rsidRPr="007A33AE">
        <w:rPr>
          <w:sz w:val="28"/>
          <w:szCs w:val="28"/>
        </w:rPr>
        <w:t>Разработка компиляторов: Методические указания к курсовой работе – Оренбург: ГОУ ОГУ, 2005. – 50с.</w:t>
      </w:r>
    </w:p>
    <w:p w:rsidR="000E0497" w:rsidRPr="007A33AE" w:rsidRDefault="00575F49" w:rsidP="00826FA0">
      <w:pPr>
        <w:pStyle w:val="a7"/>
        <w:numPr>
          <w:ilvl w:val="0"/>
          <w:numId w:val="26"/>
        </w:numPr>
        <w:spacing w:line="360" w:lineRule="auto"/>
        <w:ind w:left="369" w:hanging="369"/>
        <w:jc w:val="both"/>
      </w:pPr>
      <w:r w:rsidRPr="007A33AE">
        <w:rPr>
          <w:sz w:val="28"/>
          <w:szCs w:val="28"/>
        </w:rPr>
        <w:t>Лекции по системному программному обеспечению.</w:t>
      </w:r>
    </w:p>
    <w:sectPr w:rsidR="000E0497" w:rsidRPr="007A33AE" w:rsidSect="00016A30">
      <w:headerReference w:type="default" r:id="rId13"/>
      <w:footerReference w:type="default" r:id="rId14"/>
      <w:headerReference w:type="first" r:id="rId15"/>
      <w:footerReference w:type="first" r:id="rId16"/>
      <w:type w:val="continuous"/>
      <w:pgSz w:w="11906" w:h="16838" w:code="9"/>
      <w:pgMar w:top="567" w:right="567" w:bottom="1417" w:left="1417" w:header="426"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E25" w:rsidRDefault="00AF2E25">
      <w:r>
        <w:separator/>
      </w:r>
    </w:p>
  </w:endnote>
  <w:endnote w:type="continuationSeparator" w:id="0">
    <w:p w:rsidR="00AF2E25" w:rsidRDefault="00AF2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ISOCPEUR">
    <w:altName w:val="Arial"/>
    <w:charset w:val="00"/>
    <w:family w:val="swiss"/>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GOST type B">
    <w:altName w:val="Arial Narrow"/>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6B4" w:rsidRDefault="00AF2E25">
    <w:r>
      <w:rPr>
        <w:noProof/>
      </w:rPr>
      <w:pict>
        <v:group id="_x0000_s2236" style="position:absolute;margin-left:-14.2pt;margin-top:-7.5pt;width:524.45pt;height:42.55pt;z-index:251758080" coordorigin="1133,15703" coordsize="10489,851">
          <v:line id="_x0000_s2237" style="position:absolute;mso-position-horizontal-relative:page;mso-position-vertical-relative:page" from="1133,16554" to="11053,16554" strokeweight="1.5pt"/>
          <v:shapetype id="_x0000_t202" coordsize="21600,21600" o:spt="202" path="m,l,21600r21600,l21600,xe">
            <v:stroke joinstyle="miter"/>
            <v:path gradientshapeok="t" o:connecttype="rect"/>
          </v:shapetype>
          <v:shape id="_x0000_s2238" type="#_x0000_t202" style="position:absolute;left:11053;top:15703;width:569;height:397;mso-position-horizontal-relative:page;mso-position-vertical-relative:page" filled="f" strokeweight="1.5pt">
            <v:textbox style="mso-next-textbox:#_x0000_s2238" inset="0,1mm,0,0">
              <w:txbxContent>
                <w:p w:rsidR="000E16B4" w:rsidRPr="003858A8" w:rsidRDefault="000E16B4" w:rsidP="003858A8">
                  <w:pPr>
                    <w:pStyle w:val="Twordizme"/>
                    <w:rPr>
                      <w:rFonts w:ascii="GOST type B" w:hAnsi="GOST type B"/>
                      <w:sz w:val="22"/>
                      <w:szCs w:val="22"/>
                    </w:rPr>
                  </w:pPr>
                  <w:r w:rsidRPr="003858A8">
                    <w:rPr>
                      <w:rFonts w:ascii="GOST type B" w:hAnsi="GOST type B"/>
                      <w:sz w:val="22"/>
                      <w:szCs w:val="22"/>
                    </w:rPr>
                    <w:t>Лист</w:t>
                  </w:r>
                </w:p>
              </w:txbxContent>
            </v:textbox>
          </v:shape>
          <v:shape id="tbxPagn" o:spid="_x0000_s2239" type="#_x0000_t202" style="position:absolute;left:11053;top:16100;width:567;height:454;mso-position-horizontal-relative:page;mso-position-vertical-relative:page" filled="f" strokeweight="1.5pt">
            <v:textbox style="mso-next-textbox:#tbxPagn" inset="0,1mm,0,0">
              <w:txbxContent>
                <w:p w:rsidR="000E16B4" w:rsidRPr="00EF77EC" w:rsidRDefault="000E16B4" w:rsidP="003858A8">
                  <w:pPr>
                    <w:pStyle w:val="Twordizme"/>
                  </w:pPr>
                  <w:r w:rsidRPr="003858A8">
                    <w:rPr>
                      <w:rFonts w:ascii="GOST type B" w:hAnsi="GOST type B"/>
                      <w:sz w:val="22"/>
                      <w:szCs w:val="22"/>
                    </w:rPr>
                    <w:fldChar w:fldCharType="begin"/>
                  </w:r>
                  <w:r w:rsidRPr="003858A8">
                    <w:rPr>
                      <w:rFonts w:ascii="GOST type B" w:hAnsi="GOST type B"/>
                      <w:sz w:val="22"/>
                      <w:szCs w:val="22"/>
                    </w:rPr>
                    <w:instrText xml:space="preserve"> PAGE </w:instrText>
                  </w:r>
                  <w:r w:rsidRPr="003858A8">
                    <w:rPr>
                      <w:rFonts w:ascii="GOST type B" w:hAnsi="GOST type B"/>
                      <w:sz w:val="22"/>
                      <w:szCs w:val="22"/>
                    </w:rPr>
                    <w:fldChar w:fldCharType="separate"/>
                  </w:r>
                  <w:r w:rsidR="00422EC8">
                    <w:rPr>
                      <w:rFonts w:ascii="GOST type B" w:hAnsi="GOST type B"/>
                      <w:noProof/>
                      <w:sz w:val="22"/>
                      <w:szCs w:val="22"/>
                    </w:rPr>
                    <w:t>4</w:t>
                  </w:r>
                  <w:r w:rsidRPr="003858A8">
                    <w:rPr>
                      <w:rFonts w:ascii="GOST type B" w:hAnsi="GOST type B"/>
                      <w:sz w:val="22"/>
                      <w:szCs w:val="22"/>
                    </w:rPr>
                    <w:fldChar w:fldCharType="end"/>
                  </w:r>
                </w:p>
              </w:txbxContent>
            </v:textbox>
          </v:shape>
        </v:group>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6B4" w:rsidRPr="003C48FE" w:rsidRDefault="00AF2E25" w:rsidP="003C48FE">
    <w:pPr>
      <w:pStyle w:val="a4"/>
    </w:pPr>
    <w:r>
      <w:rPr>
        <w:noProof/>
      </w:rPr>
      <w:pict>
        <v:shapetype id="_x0000_t202" coordsize="21600,21600" o:spt="202" path="m,l,21600r21600,l21600,xe">
          <v:stroke joinstyle="miter"/>
          <v:path gradientshapeok="t" o:connecttype="rect"/>
        </v:shapetype>
        <v:shape id="_x0000_s2187" type="#_x0000_t202" style="position:absolute;margin-left:113.4pt;margin-top:728.45pt;width:99.15pt;height:14.15pt;z-index:251707904;mso-position-horizontal-relative:page;mso-position-vertical-relative:page" filled="f" strokeweight=".5pt">
          <v:textbox style="mso-next-textbox:#_x0000_s2187" inset="0,0,0,0">
            <w:txbxContent>
              <w:p w:rsidR="000E16B4" w:rsidRDefault="000E16B4" w:rsidP="00A74D09"/>
            </w:txbxContent>
          </v:textbox>
          <w10:wrap anchorx="page" anchory="page"/>
        </v:shape>
      </w:pict>
    </w:r>
    <w:r>
      <w:rPr>
        <w:noProof/>
      </w:rPr>
      <w:pict>
        <v:shape id="_x0000_s2174" type="#_x0000_t202" style="position:absolute;margin-left:113.4pt;margin-top:742.65pt;width:56.65pt;height:14.15pt;z-index:251694592;mso-position-horizontal-relative:page;mso-position-vertical-relative:page" strokeweight=".5pt">
          <v:textbox style="mso-next-textbox:#_x0000_s2174" inset="0,.5mm,0,0">
            <w:txbxContent>
              <w:p w:rsidR="000E16B4" w:rsidRPr="004C39A1" w:rsidRDefault="000E16B4" w:rsidP="004C39A1">
                <w:pPr>
                  <w:jc w:val="center"/>
                  <w:rPr>
                    <w:rFonts w:ascii="GOST type B" w:hAnsi="GOST type B"/>
                    <w:i/>
                    <w:sz w:val="22"/>
                    <w:szCs w:val="22"/>
                  </w:rPr>
                </w:pPr>
                <w:r w:rsidRPr="004C39A1">
                  <w:rPr>
                    <w:rFonts w:ascii="GOST type B" w:hAnsi="GOST type B"/>
                    <w:i/>
                    <w:sz w:val="22"/>
                    <w:szCs w:val="22"/>
                  </w:rPr>
                  <w:t>№ докум.</w:t>
                </w:r>
              </w:p>
            </w:txbxContent>
          </v:textbox>
          <w10:wrap anchorx="page" anchory="page"/>
        </v:shape>
      </w:pict>
    </w:r>
    <w:r>
      <w:rPr>
        <w:noProof/>
      </w:rPr>
      <w:pict>
        <v:shape id="_x0000_s2209" type="#_x0000_t202" style="position:absolute;margin-left:240.95pt;margin-top:762.35pt;width:198.4pt;height:65.3pt;z-index:251730432;mso-position-horizontal-relative:page;mso-position-vertical-relative:page" filled="f" stroked="f" strokecolor="red">
          <v:textbox style="mso-next-textbox:#_x0000_s2209" inset="0,0,0,0">
            <w:txbxContent>
              <w:p w:rsidR="000E16B4" w:rsidRDefault="000E16B4" w:rsidP="0029333A">
                <w:pPr>
                  <w:jc w:val="center"/>
                  <w:rPr>
                    <w:i/>
                    <w:sz w:val="32"/>
                    <w:szCs w:val="32"/>
                  </w:rPr>
                </w:pPr>
                <w:r>
                  <w:rPr>
                    <w:i/>
                    <w:sz w:val="32"/>
                    <w:szCs w:val="32"/>
                    <w:lang w:val="en-US"/>
                  </w:rPr>
                  <w:t xml:space="preserve">Разработка </w:t>
                </w:r>
              </w:p>
              <w:p w:rsidR="000E16B4" w:rsidRPr="007063D3" w:rsidRDefault="000E16B4" w:rsidP="0029333A">
                <w:pPr>
                  <w:jc w:val="center"/>
                  <w:rPr>
                    <w:rFonts w:ascii="GOST type B" w:hAnsi="GOST type B"/>
                    <w:i/>
                    <w:sz w:val="32"/>
                    <w:szCs w:val="32"/>
                  </w:rPr>
                </w:pPr>
                <w:r>
                  <w:rPr>
                    <w:i/>
                    <w:sz w:val="32"/>
                    <w:szCs w:val="32"/>
                    <w:lang w:val="en-US"/>
                  </w:rPr>
                  <w:t>компилятора</w:t>
                </w:r>
              </w:p>
            </w:txbxContent>
          </v:textbox>
          <w10:wrap anchorx="page" anchory="page"/>
        </v:shape>
      </w:pict>
    </w:r>
    <w:r>
      <w:rPr>
        <w:noProof/>
      </w:rPr>
      <w:pict>
        <v:shape id="_x0000_s2184" type="#_x0000_t202" style="position:absolute;margin-left:56.7pt;margin-top:785.2pt;width:56.7pt;height:14.15pt;z-index:251704832;mso-position-horizontal-relative:page;mso-position-vertical-relative:page" filled="f" strokeweight=".5pt">
          <v:textbox style="mso-next-textbox:#_x0000_s2184" inset=".5mm,0,0,0">
            <w:txbxContent>
              <w:p w:rsidR="000E16B4" w:rsidRPr="00662C24" w:rsidRDefault="000E16B4" w:rsidP="00205EAA">
                <w:pPr>
                  <w:rPr>
                    <w:rFonts w:ascii="GOST type B" w:hAnsi="GOST type B"/>
                    <w:i/>
                    <w:sz w:val="22"/>
                    <w:szCs w:val="22"/>
                  </w:rPr>
                </w:pPr>
                <w:r>
                  <w:rPr>
                    <w:rFonts w:ascii="GOST type B" w:hAnsi="GOST type B"/>
                    <w:i/>
                    <w:sz w:val="22"/>
                    <w:szCs w:val="22"/>
                  </w:rPr>
                  <w:t>Проверил</w:t>
                </w:r>
              </w:p>
            </w:txbxContent>
          </v:textbox>
          <w10:wrap anchorx="page" anchory="page"/>
        </v:shape>
      </w:pict>
    </w:r>
    <w:r>
      <w:rPr>
        <w:noProof/>
      </w:rPr>
      <w:pict>
        <v:line id="_x0000_s2214" style="position:absolute;z-index:251735552;mso-position-horizontal-relative:page;mso-position-vertical-relative:page" from="212.05pt,714.3pt" to="212.05pt,827.7pt" strokeweight="1.5pt">
          <w10:wrap anchorx="page" anchory="page"/>
        </v:line>
      </w:pict>
    </w:r>
    <w:r>
      <w:rPr>
        <w:noProof/>
      </w:rPr>
      <w:pict>
        <v:shape id="_x0000_s2202" type="#_x0000_t202" style="position:absolute;margin-left:439.35pt;margin-top:785.15pt;width:141.65pt;height:42.55pt;z-index:251723264;mso-position-horizontal-relative:page;mso-position-vertical-relative:page" filled="f" strokeweight="1.5pt">
          <v:textbox style="mso-next-textbox:#_x0000_s2202" inset="0,0,0,0">
            <w:txbxContent>
              <w:p w:rsidR="000E16B4" w:rsidRPr="003C48FE" w:rsidRDefault="000E16B4" w:rsidP="00A74D09">
                <w:pPr>
                  <w:jc w:val="center"/>
                  <w:rPr>
                    <w:rFonts w:ascii="GOST type B" w:hAnsi="GOST type B" w:cs="Arial"/>
                    <w:i/>
                  </w:rPr>
                </w:pPr>
                <w:r w:rsidRPr="003C48FE">
                  <w:rPr>
                    <w:rFonts w:ascii="GOST type B" w:hAnsi="GOST type B" w:cs="Arial"/>
                    <w:i/>
                  </w:rPr>
                  <w:t>РГУПС</w:t>
                </w:r>
              </w:p>
              <w:p w:rsidR="000E16B4" w:rsidRPr="003C48FE" w:rsidRDefault="000E16B4" w:rsidP="00A74D09">
                <w:pPr>
                  <w:jc w:val="center"/>
                  <w:rPr>
                    <w:rFonts w:ascii="GOST type B" w:hAnsi="GOST type B" w:cs="Arial"/>
                    <w:i/>
                  </w:rPr>
                </w:pPr>
                <w:r w:rsidRPr="003C48FE">
                  <w:rPr>
                    <w:rFonts w:ascii="GOST type B" w:hAnsi="GOST type B" w:cs="Arial"/>
                    <w:i/>
                  </w:rPr>
                  <w:t>Кафедра ВТ и АСУ</w:t>
                </w:r>
              </w:p>
              <w:p w:rsidR="000E16B4" w:rsidRPr="003C48FE" w:rsidRDefault="000E16B4" w:rsidP="00A74D09">
                <w:pPr>
                  <w:jc w:val="center"/>
                  <w:rPr>
                    <w:rFonts w:ascii="GOST type B" w:hAnsi="GOST type B" w:cs="Arial"/>
                    <w:i/>
                  </w:rPr>
                </w:pPr>
                <w:r w:rsidRPr="003C48FE">
                  <w:rPr>
                    <w:rFonts w:ascii="GOST type B" w:hAnsi="GOST type B" w:cs="Arial"/>
                    <w:i/>
                  </w:rPr>
                  <w:t xml:space="preserve">Группа   </w:t>
                </w:r>
              </w:p>
            </w:txbxContent>
          </v:textbox>
          <w10:wrap anchorx="page" anchory="page"/>
        </v:shape>
      </w:pict>
    </w:r>
    <w:r>
      <w:rPr>
        <w:noProof/>
      </w:rPr>
      <w:pict>
        <v:shape id="_x0000_s2224" type="#_x0000_t202" style="position:absolute;margin-left:42.55pt;margin-top:473.35pt;width:9.6pt;height:56.7pt;z-index:251745792;mso-position-horizontal-relative:page;mso-position-vertical-relative:page" stroked="f" strokeweight="1.5pt">
          <v:textbox style="layout-flow:vertical;mso-layout-flow-alt:bottom-to-top;mso-next-textbox:#_x0000_s2224" inset=".5mm,0,0,0">
            <w:txbxContent>
              <w:p w:rsidR="000E16B4" w:rsidRPr="001202BF" w:rsidRDefault="000E16B4" w:rsidP="001202BF"/>
            </w:txbxContent>
          </v:textbox>
          <w10:wrap anchorx="page" anchory="page"/>
        </v:shape>
      </w:pict>
    </w:r>
    <w:r>
      <w:rPr>
        <w:noProof/>
      </w:rPr>
      <w:pict>
        <v:shape id="_x0000_s2229" type="#_x0000_t202" style="position:absolute;margin-left:28.35pt;margin-top:430.85pt;width:14.15pt;height:42.5pt;z-index:251750912;mso-position-horizontal-relative:page;mso-position-vertical-relative:page" filled="f" stroked="f" strokeweight="1.5pt">
          <v:textbox style="layout-flow:vertical;mso-layout-flow-alt:bottom-to-top;mso-next-textbox:#_x0000_s2229">
            <w:txbxContent>
              <w:p w:rsidR="000E16B4" w:rsidRDefault="000E16B4" w:rsidP="00A74D09"/>
            </w:txbxContent>
          </v:textbox>
          <w10:wrap anchorx="page" anchory="page"/>
        </v:shape>
      </w:pict>
    </w:r>
    <w:r>
      <w:rPr>
        <w:noProof/>
      </w:rPr>
      <w:pict>
        <v:shape id="_x0000_s2228" type="#_x0000_t202" style="position:absolute;margin-left:14.2pt;margin-top:430.85pt;width:14.15pt;height:42.5pt;z-index:251749888;mso-position-horizontal-relative:page;mso-position-vertical-relative:page" filled="f" stroked="f" strokeweight="1.5pt">
          <v:textbox style="layout-flow:vertical;mso-layout-flow-alt:bottom-to-top;mso-next-textbox:#_x0000_s2228">
            <w:txbxContent>
              <w:p w:rsidR="000E16B4" w:rsidRDefault="000E16B4" w:rsidP="00A74D09"/>
            </w:txbxContent>
          </v:textbox>
          <w10:wrap anchorx="page" anchory="page"/>
        </v:shape>
      </w:pict>
    </w:r>
    <w:r>
      <w:rPr>
        <w:noProof/>
      </w:rPr>
      <w:pict>
        <v:shape id="_x0000_s2227" type="#_x0000_t202" style="position:absolute;margin-left:42.55pt;margin-top:430.85pt;width:14.15pt;height:42.5pt;z-index:251748864;mso-position-horizontal-relative:page;mso-position-vertical-relative:page" filled="f" stroked="f" strokeweight="1.5pt">
          <v:textbox style="layout-flow:vertical;mso-layout-flow-alt:bottom-to-top;mso-next-textbox:#_x0000_s2227">
            <w:txbxContent>
              <w:p w:rsidR="000E16B4" w:rsidRDefault="000E16B4" w:rsidP="00A74D09"/>
            </w:txbxContent>
          </v:textbox>
          <w10:wrap anchorx="page" anchory="page"/>
        </v:shape>
      </w:pict>
    </w:r>
    <w:r>
      <w:rPr>
        <w:noProof/>
      </w:rPr>
      <w:pict>
        <v:shape id="_x0000_s2226" type="#_x0000_t202" style="position:absolute;margin-left:28.35pt;margin-top:473.35pt;width:14.15pt;height:56.7pt;z-index:251747840;mso-position-horizontal-relative:page;mso-position-vertical-relative:page" filled="f" stroked="f" strokeweight="1.5pt">
          <v:textbox style="layout-flow:vertical;mso-layout-flow-alt:bottom-to-top;mso-next-textbox:#_x0000_s2226" inset=".5mm,0,0,0">
            <w:txbxContent>
              <w:p w:rsidR="000E16B4" w:rsidRPr="001202BF" w:rsidRDefault="000E16B4" w:rsidP="001202BF"/>
            </w:txbxContent>
          </v:textbox>
          <w10:wrap anchorx="page" anchory="page"/>
        </v:shape>
      </w:pict>
    </w:r>
    <w:r>
      <w:rPr>
        <w:noProof/>
      </w:rPr>
      <w:pict>
        <v:shape id="_x0000_s2225" type="#_x0000_t202" style="position:absolute;margin-left:14.2pt;margin-top:473.35pt;width:14.15pt;height:56.7pt;z-index:251746816;mso-position-horizontal-relative:page;mso-position-vertical-relative:page" filled="f" stroked="f" strokeweight="1.5pt">
          <v:textbox style="layout-flow:vertical;mso-layout-flow-alt:bottom-to-top;mso-next-textbox:#_x0000_s2225" inset=".5mm,0,0,0">
            <w:txbxContent>
              <w:p w:rsidR="000E16B4" w:rsidRPr="001202BF" w:rsidRDefault="000E16B4" w:rsidP="001202BF"/>
            </w:txbxContent>
          </v:textbox>
          <w10:wrap anchorx="page" anchory="page"/>
        </v:shape>
      </w:pict>
    </w:r>
    <w:r>
      <w:rPr>
        <w:noProof/>
      </w:rPr>
      <w:pict>
        <v:shape id="_x0000_s2222" type="#_x0000_t202" style="position:absolute;margin-left:14.2pt;margin-top:530.05pt;width:14.15pt;height:56.7pt;z-index:251743744;mso-position-horizontal-relative:page;mso-position-vertical-relative:page" filled="f" stroked="f" strokeweight="1.5pt">
          <v:textbox style="layout-flow:vertical;mso-layout-flow-alt:bottom-to-top;mso-next-textbox:#_x0000_s2222" inset=".5mm,0,0,0">
            <w:txbxContent>
              <w:p w:rsidR="000E16B4" w:rsidRPr="001202BF" w:rsidRDefault="000E16B4" w:rsidP="001202BF"/>
            </w:txbxContent>
          </v:textbox>
          <w10:wrap anchorx="page" anchory="page"/>
        </v:shape>
      </w:pict>
    </w:r>
    <w:r>
      <w:rPr>
        <w:noProof/>
      </w:rPr>
      <w:pict>
        <v:line id="_x0000_s2221" style="position:absolute;z-index:251742720;mso-position-horizontal-relative:page;mso-position-vertical-relative:page" from="56.7pt,742.65pt" to="240.9pt,742.65pt" strokeweight="1.5pt">
          <w10:wrap anchorx="page" anchory="page"/>
        </v:line>
      </w:pict>
    </w:r>
    <w:r>
      <w:rPr>
        <w:noProof/>
      </w:rPr>
      <w:pict>
        <v:line id="_x0000_s2220" style="position:absolute;z-index:251741696;mso-position-horizontal-relative:page;mso-position-vertical-relative:page" from="113.4pt,714.3pt" to="113.4pt,827.7pt" strokeweight="1.5pt">
          <w10:wrap anchorx="page" anchory="page"/>
        </v:line>
      </w:pict>
    </w:r>
    <w:r>
      <w:rPr>
        <w:noProof/>
      </w:rPr>
      <w:pict>
        <v:line id="_x0000_s2217" style="position:absolute;z-index:251738624;mso-position-horizontal-relative:page;mso-position-vertical-relative:page" from="56.7pt,714.3pt" to="581pt,714.3pt" strokeweight="1.5pt">
          <w10:wrap anchorx="page" anchory="page"/>
        </v:line>
      </w:pict>
    </w:r>
    <w:r>
      <w:rPr>
        <w:noProof/>
      </w:rPr>
      <w:pict>
        <v:line id="_x0000_s2216" style="position:absolute;z-index:251737600;mso-position-horizontal-relative:page;mso-position-vertical-relative:page" from="56.7pt,756.8pt" to="439.3pt,756.8pt" strokeweight="1.5pt">
          <w10:wrap anchorx="page" anchory="page"/>
        </v:line>
      </w:pict>
    </w:r>
    <w:r>
      <w:rPr>
        <w:noProof/>
      </w:rPr>
      <w:pict>
        <v:line id="_x0000_s2215" style="position:absolute;z-index:251736576;mso-position-horizontal-relative:page;mso-position-vertical-relative:page" from="240.95pt,714.3pt" to="240.95pt,827.7pt" strokeweight="1.5pt">
          <w10:wrap anchorx="page" anchory="page"/>
        </v:line>
      </w:pict>
    </w:r>
    <w:r>
      <w:rPr>
        <w:noProof/>
      </w:rPr>
      <w:pict>
        <v:line id="_x0000_s2213" style="position:absolute;z-index:251734528;mso-position-horizontal-relative:page;mso-position-vertical-relative:page" from="170.05pt,714.3pt" to="170.05pt,827.7pt" strokeweight="1.5pt">
          <w10:wrap anchorx="page" anchory="page"/>
        </v:line>
      </w:pict>
    </w:r>
    <w:r>
      <w:rPr>
        <w:noProof/>
      </w:rPr>
      <w:pict>
        <v:line id="_x0000_s2212" style="position:absolute;z-index:251733504;mso-position-horizontal-relative:page;mso-position-vertical-relative:page" from="85.05pt,714.3pt" to="85.05pt,756.8pt" strokeweight="1.5pt">
          <w10:wrap anchorx="page" anchory="page"/>
        </v:line>
      </w:pict>
    </w:r>
    <w:r>
      <w:rPr>
        <w:noProof/>
      </w:rPr>
      <w:pict>
        <v:line id="_x0000_s2211" style="position:absolute;z-index:251732480;mso-position-horizontal-relative:page;mso-position-vertical-relative:page" from="56.7pt,827.7pt" to="439.3pt,827.7pt" strokeweight="1.5pt">
          <w10:wrap anchorx="page" anchory="page"/>
        </v:line>
      </w:pict>
    </w:r>
    <w:r>
      <w:rPr>
        <w:noProof/>
      </w:rPr>
      <w:pict>
        <v:shape id="_x0000_s2208" type="#_x0000_t202" style="position:absolute;margin-left:439.35pt;margin-top:771pt;width:42.5pt;height:14.15pt;z-index:251729408;mso-position-horizontal-relative:page;mso-position-vertical-relative:page" filled="f" strokeweight="1.5pt">
          <v:textbox style="mso-next-textbox:#_x0000_s2208" inset="0,0,0,0">
            <w:txbxContent>
              <w:p w:rsidR="000E16B4" w:rsidRPr="00002D23" w:rsidRDefault="000E16B4" w:rsidP="00002D23">
                <w:pPr>
                  <w:rPr>
                    <w:szCs w:val="22"/>
                  </w:rPr>
                </w:pPr>
              </w:p>
            </w:txbxContent>
          </v:textbox>
          <w10:wrap anchorx="page" anchory="page"/>
        </v:shape>
      </w:pict>
    </w:r>
    <w:r>
      <w:rPr>
        <w:noProof/>
      </w:rPr>
      <w:pict>
        <v:shape id="_x0000_s2207" type="#_x0000_t202" style="position:absolute;margin-left:481.85pt;margin-top:771pt;width:42.5pt;height:14.15pt;z-index:251728384;mso-position-horizontal-relative:page;mso-position-vertical-relative:page" filled="f" strokeweight="1.5pt">
          <v:textbox style="mso-next-textbox:#_x0000_s2207" inset="0,0,0,0">
            <w:txbxContent>
              <w:p w:rsidR="000E16B4" w:rsidRPr="00662C24" w:rsidRDefault="000E16B4" w:rsidP="00016A30">
                <w:pPr>
                  <w:jc w:val="center"/>
                  <w:rPr>
                    <w:szCs w:val="22"/>
                  </w:rPr>
                </w:pPr>
                <w:r>
                  <w:rPr>
                    <w:szCs w:val="22"/>
                  </w:rPr>
                  <w:t>3</w:t>
                </w:r>
              </w:p>
            </w:txbxContent>
          </v:textbox>
          <w10:wrap anchorx="page" anchory="page"/>
        </v:shape>
      </w:pict>
    </w:r>
    <w:r>
      <w:rPr>
        <w:noProof/>
      </w:rPr>
      <w:pict>
        <v:shape id="_x0000_s2206" type="#_x0000_t202" style="position:absolute;margin-left:524.4pt;margin-top:771pt;width:56.7pt;height:14.15pt;z-index:251727360;mso-position-horizontal-relative:page;mso-position-vertical-relative:page" filled="f" strokeweight="1.5pt">
          <v:textbox style="mso-next-textbox:#_x0000_s2206" inset="0,0,0,0">
            <w:txbxContent>
              <w:p w:rsidR="000E16B4" w:rsidRPr="00B058D4" w:rsidRDefault="000E16B4" w:rsidP="00667D18">
                <w:pPr>
                  <w:jc w:val="center"/>
                </w:pPr>
                <w:r>
                  <w:rPr>
                    <w:lang w:val="en-US"/>
                  </w:rPr>
                  <w:t>6</w:t>
                </w:r>
                <w:r w:rsidR="00B058D4">
                  <w:t>4</w:t>
                </w:r>
              </w:p>
            </w:txbxContent>
          </v:textbox>
          <w10:wrap anchorx="page" anchory="page"/>
        </v:shape>
      </w:pict>
    </w:r>
    <w:r>
      <w:rPr>
        <w:noProof/>
      </w:rPr>
      <w:pict>
        <v:shape id="_x0000_s2205" type="#_x0000_t202" style="position:absolute;margin-left:524.4pt;margin-top:756.8pt;width:56.7pt;height:14.15pt;z-index:251726336;mso-position-horizontal-relative:page;mso-position-vertical-relative:page" filled="f" strokeweight="1.5pt">
          <v:textbox style="mso-next-textbox:#_x0000_s2205" inset="0,0,0,0">
            <w:txbxContent>
              <w:p w:rsidR="000E16B4" w:rsidRPr="001B3076" w:rsidRDefault="000E16B4" w:rsidP="001B3076">
                <w:pPr>
                  <w:jc w:val="center"/>
                  <w:rPr>
                    <w:rFonts w:ascii="GOST type B" w:hAnsi="GOST type B"/>
                    <w:i/>
                    <w:sz w:val="22"/>
                    <w:szCs w:val="22"/>
                  </w:rPr>
                </w:pPr>
                <w:r w:rsidRPr="001B3076">
                  <w:rPr>
                    <w:rFonts w:ascii="GOST type B" w:hAnsi="GOST type B"/>
                    <w:i/>
                    <w:sz w:val="22"/>
                    <w:szCs w:val="22"/>
                  </w:rPr>
                  <w:t>Листов</w:t>
                </w:r>
              </w:p>
            </w:txbxContent>
          </v:textbox>
          <w10:wrap anchorx="page" anchory="page"/>
        </v:shape>
      </w:pict>
    </w:r>
    <w:r>
      <w:rPr>
        <w:noProof/>
      </w:rPr>
      <w:pict>
        <v:shape id="_x0000_s2204" type="#_x0000_t202" style="position:absolute;margin-left:481.85pt;margin-top:756.8pt;width:42.5pt;height:14.15pt;z-index:251725312;mso-position-horizontal-relative:page;mso-position-vertical-relative:page" filled="f" strokeweight="1.5pt">
          <v:textbox style="mso-next-textbox:#_x0000_s2204" inset="0,0,0,0">
            <w:txbxContent>
              <w:p w:rsidR="000E16B4" w:rsidRPr="001B3076" w:rsidRDefault="000E16B4" w:rsidP="001B3076">
                <w:pPr>
                  <w:jc w:val="center"/>
                  <w:rPr>
                    <w:rFonts w:ascii="GOST type B" w:hAnsi="GOST type B"/>
                    <w:i/>
                    <w:sz w:val="22"/>
                    <w:szCs w:val="22"/>
                  </w:rPr>
                </w:pPr>
                <w:r w:rsidRPr="001B3076">
                  <w:rPr>
                    <w:rFonts w:ascii="GOST type B" w:hAnsi="GOST type B"/>
                    <w:i/>
                    <w:sz w:val="22"/>
                    <w:szCs w:val="22"/>
                  </w:rPr>
                  <w:t>Лист</w:t>
                </w:r>
              </w:p>
            </w:txbxContent>
          </v:textbox>
          <w10:wrap anchorx="page" anchory="page"/>
        </v:shape>
      </w:pict>
    </w:r>
    <w:r>
      <w:rPr>
        <w:noProof/>
      </w:rPr>
      <w:pict>
        <v:shape id="_x0000_s2203" type="#_x0000_t202" style="position:absolute;margin-left:439.35pt;margin-top:756.8pt;width:42.5pt;height:14.15pt;z-index:251724288;mso-position-horizontal-relative:page;mso-position-vertical-relative:page" filled="f" strokeweight="1.5pt">
          <v:textbox style="mso-next-textbox:#_x0000_s2203" inset="0,0,0,0">
            <w:txbxContent>
              <w:p w:rsidR="000E16B4" w:rsidRPr="001B3076" w:rsidRDefault="000E16B4" w:rsidP="001B3076">
                <w:pPr>
                  <w:jc w:val="center"/>
                  <w:rPr>
                    <w:rFonts w:ascii="GOST type B" w:hAnsi="GOST type B"/>
                    <w:i/>
                    <w:sz w:val="22"/>
                    <w:szCs w:val="22"/>
                  </w:rPr>
                </w:pPr>
                <w:r w:rsidRPr="001B3076">
                  <w:rPr>
                    <w:rFonts w:ascii="GOST type B" w:hAnsi="GOST type B"/>
                    <w:i/>
                    <w:sz w:val="22"/>
                    <w:szCs w:val="22"/>
                  </w:rPr>
                  <w:t>Стадия</w:t>
                </w:r>
              </w:p>
            </w:txbxContent>
          </v:textbox>
          <w10:wrap anchorx="page" anchory="page"/>
        </v:shape>
      </w:pict>
    </w:r>
    <w:r>
      <w:rPr>
        <w:noProof/>
      </w:rPr>
      <w:pict>
        <v:shape id="_x0000_s2201" type="#_x0000_t202" style="position:absolute;margin-left:246.6pt;margin-top:722.8pt;width:327.2pt;height:25.5pt;z-index:251722240;mso-position-horizontal-relative:page;mso-position-vertical-relative:page" filled="f" stroked="f">
          <v:textbox style="mso-next-textbox:#_x0000_s2201" inset=",0,,0">
            <w:txbxContent>
              <w:p w:rsidR="000E16B4" w:rsidRPr="003C48FE" w:rsidRDefault="000E16B4" w:rsidP="001B3076">
                <w:pPr>
                  <w:jc w:val="center"/>
                  <w:rPr>
                    <w:rFonts w:ascii="GOST type B" w:hAnsi="GOST type B"/>
                    <w:i/>
                    <w:sz w:val="28"/>
                    <w:szCs w:val="28"/>
                  </w:rPr>
                </w:pPr>
              </w:p>
            </w:txbxContent>
          </v:textbox>
          <w10:wrap anchorx="page" anchory="page"/>
        </v:shape>
      </w:pict>
    </w:r>
    <w:r>
      <w:rPr>
        <w:noProof/>
      </w:rPr>
      <w:pict>
        <v:shape id="_x0000_s2200" type="#_x0000_t202" style="position:absolute;margin-left:212.6pt;margin-top:813.5pt;width:28.35pt;height:14.15pt;z-index:251721216;mso-position-horizontal-relative:page;mso-position-vertical-relative:page" filled="f" strokeweight=".5pt">
          <v:textbox style="mso-next-textbox:#_x0000_s2200" inset="0,.5mm,0,0">
            <w:txbxContent>
              <w:p w:rsidR="000E16B4" w:rsidRPr="00A71F18" w:rsidRDefault="000E16B4" w:rsidP="00A71F18">
                <w:pPr>
                  <w:rPr>
                    <w:szCs w:val="20"/>
                  </w:rPr>
                </w:pPr>
              </w:p>
            </w:txbxContent>
          </v:textbox>
          <w10:wrap anchorx="page" anchory="page"/>
        </v:shape>
      </w:pict>
    </w:r>
    <w:r>
      <w:rPr>
        <w:noProof/>
      </w:rPr>
      <w:pict>
        <v:shape id="_x0000_s2199" type="#_x0000_t202" style="position:absolute;margin-left:212.6pt;margin-top:799.35pt;width:28.35pt;height:14.15pt;z-index:251720192;mso-position-horizontal-relative:page;mso-position-vertical-relative:page" filled="f" strokeweight=".5pt">
          <v:textbox style="mso-next-textbox:#_x0000_s2199" inset="0,.5mm,0,0">
            <w:txbxContent>
              <w:p w:rsidR="000E16B4" w:rsidRPr="00A71F18" w:rsidRDefault="000E16B4" w:rsidP="00A71F18">
                <w:pPr>
                  <w:rPr>
                    <w:szCs w:val="20"/>
                  </w:rPr>
                </w:pPr>
              </w:p>
            </w:txbxContent>
          </v:textbox>
          <w10:wrap anchorx="page" anchory="page"/>
        </v:shape>
      </w:pict>
    </w:r>
    <w:r>
      <w:rPr>
        <w:noProof/>
      </w:rPr>
      <w:pict>
        <v:shape id="_x0000_s2198" type="#_x0000_t202" style="position:absolute;margin-left:212.6pt;margin-top:785.15pt;width:28.35pt;height:14.15pt;z-index:251719168;mso-position-horizontal-relative:page;mso-position-vertical-relative:page" filled="f" strokeweight=".5pt">
          <v:textbox style="mso-next-textbox:#_x0000_s2198" inset="0,.5mm,0,0">
            <w:txbxContent>
              <w:p w:rsidR="000E16B4" w:rsidRPr="00002D23" w:rsidRDefault="000E16B4" w:rsidP="00002D23">
                <w:pPr>
                  <w:rPr>
                    <w:szCs w:val="20"/>
                  </w:rPr>
                </w:pPr>
              </w:p>
            </w:txbxContent>
          </v:textbox>
          <w10:wrap anchorx="page" anchory="page"/>
        </v:shape>
      </w:pict>
    </w:r>
    <w:r>
      <w:rPr>
        <w:noProof/>
      </w:rPr>
      <w:pict>
        <v:shape id="_x0000_s2197" type="#_x0000_t202" style="position:absolute;margin-left:212.6pt;margin-top:771pt;width:28.35pt;height:14.15pt;z-index:251718144;mso-position-horizontal-relative:page;mso-position-vertical-relative:page" filled="f" strokeweight=".5pt">
          <v:textbox style="mso-next-textbox:#_x0000_s2197" inset="0,.5mm,0,0">
            <w:txbxContent>
              <w:p w:rsidR="000E16B4" w:rsidRDefault="000E16B4"/>
            </w:txbxContent>
          </v:textbox>
          <w10:wrap anchorx="page" anchory="page"/>
        </v:shape>
      </w:pict>
    </w:r>
    <w:r>
      <w:rPr>
        <w:noProof/>
      </w:rPr>
      <w:pict>
        <v:shape id="_x0000_s2196" type="#_x0000_t202" style="position:absolute;margin-left:212.6pt;margin-top:756.8pt;width:28.35pt;height:14.15pt;z-index:251717120;mso-position-horizontal-relative:page;mso-position-vertical-relative:page" filled="f" strokeweight=".5pt">
          <v:textbox style="mso-next-textbox:#_x0000_s2196" inset="0,.5mm,0,0">
            <w:txbxContent>
              <w:p w:rsidR="000E16B4" w:rsidRPr="00500A3A" w:rsidRDefault="000E16B4" w:rsidP="00500A3A">
                <w:pPr>
                  <w:rPr>
                    <w:szCs w:val="20"/>
                  </w:rPr>
                </w:pPr>
              </w:p>
              <w:p w:rsidR="000E16B4" w:rsidRDefault="000E16B4">
                <w:r>
                  <w:rPr>
                    <w:szCs w:val="20"/>
                  </w:rPr>
                  <w:t>.08г</w:t>
                </w:r>
              </w:p>
            </w:txbxContent>
          </v:textbox>
          <w10:wrap anchorx="page" anchory="page"/>
        </v:shape>
      </w:pict>
    </w:r>
    <w:r>
      <w:rPr>
        <w:noProof/>
      </w:rPr>
      <w:pict>
        <v:shape id="_x0000_s2195" type="#_x0000_t202" style="position:absolute;margin-left:212.6pt;margin-top:742.65pt;width:28.35pt;height:14.15pt;z-index:251716096;mso-position-horizontal-relative:page;mso-position-vertical-relative:page" filled="f" strokeweight=".5pt">
          <v:textbox style="mso-next-textbox:#_x0000_s2195" inset="0,.5mm,0,0">
            <w:txbxContent>
              <w:p w:rsidR="000E16B4" w:rsidRPr="001B3076" w:rsidRDefault="000E16B4" w:rsidP="001B3076">
                <w:pPr>
                  <w:rPr>
                    <w:rFonts w:ascii="GOST type B" w:hAnsi="GOST type B"/>
                    <w:i/>
                    <w:sz w:val="22"/>
                    <w:szCs w:val="22"/>
                  </w:rPr>
                </w:pPr>
                <w:r w:rsidRPr="001B3076">
                  <w:rPr>
                    <w:rFonts w:ascii="GOST type B" w:hAnsi="GOST type B"/>
                    <w:i/>
                    <w:sz w:val="22"/>
                    <w:szCs w:val="22"/>
                  </w:rPr>
                  <w:t>Дата</w:t>
                </w:r>
              </w:p>
            </w:txbxContent>
          </v:textbox>
          <w10:wrap anchorx="page" anchory="page"/>
        </v:shape>
      </w:pict>
    </w:r>
    <w:r>
      <w:rPr>
        <w:noProof/>
      </w:rPr>
      <w:pict>
        <v:shape id="_x0000_s2194" type="#_x0000_t202" style="position:absolute;margin-left:212.6pt;margin-top:728.45pt;width:28.35pt;height:14.15pt;z-index:251715072;mso-position-horizontal-relative:page;mso-position-vertical-relative:page" filled="f" strokeweight=".5pt">
          <v:textbox style="mso-next-textbox:#_x0000_s2194" inset="0,.5mm,0,0">
            <w:txbxContent>
              <w:p w:rsidR="000E16B4" w:rsidRPr="00DF2469" w:rsidRDefault="000E16B4" w:rsidP="00A74D09">
                <w:pPr>
                  <w:pStyle w:val="Tworddate"/>
                </w:pPr>
              </w:p>
            </w:txbxContent>
          </v:textbox>
          <w10:wrap anchorx="page" anchory="page"/>
        </v:shape>
      </w:pict>
    </w:r>
    <w:r>
      <w:rPr>
        <w:noProof/>
      </w:rPr>
      <w:pict>
        <v:shape id="_x0000_s2193" type="#_x0000_t202" style="position:absolute;margin-left:170.05pt;margin-top:813.5pt;width:42.5pt;height:14.15pt;z-index:251714048;mso-position-horizontal-relative:page;mso-position-vertical-relative:page" filled="f" strokeweight=".5pt">
          <v:textbox style="mso-next-textbox:#_x0000_s2193">
            <w:txbxContent>
              <w:p w:rsidR="000E16B4" w:rsidRDefault="000E16B4" w:rsidP="00A74D09">
                <w:pPr>
                  <w:pStyle w:val="Twordfami"/>
                </w:pPr>
              </w:p>
            </w:txbxContent>
          </v:textbox>
          <w10:wrap anchorx="page" anchory="page"/>
        </v:shape>
      </w:pict>
    </w:r>
    <w:r>
      <w:rPr>
        <w:noProof/>
      </w:rPr>
      <w:pict>
        <v:shape id="_x0000_s2192" type="#_x0000_t202" style="position:absolute;margin-left:170.05pt;margin-top:799.35pt;width:42.5pt;height:14.15pt;z-index:251713024;mso-position-horizontal-relative:page;mso-position-vertical-relative:page" filled="f" strokeweight=".5pt">
          <v:textbox style="mso-next-textbox:#_x0000_s2192">
            <w:txbxContent>
              <w:p w:rsidR="000E16B4" w:rsidRDefault="000E16B4" w:rsidP="00A74D09">
                <w:pPr>
                  <w:pStyle w:val="Twordfami"/>
                </w:pPr>
              </w:p>
            </w:txbxContent>
          </v:textbox>
          <w10:wrap anchorx="page" anchory="page"/>
        </v:shape>
      </w:pict>
    </w:r>
    <w:r>
      <w:rPr>
        <w:noProof/>
      </w:rPr>
      <w:pict>
        <v:shape id="_x0000_s2191" type="#_x0000_t202" style="position:absolute;margin-left:170.05pt;margin-top:785.15pt;width:42.5pt;height:14.15pt;z-index:251712000;mso-position-horizontal-relative:page;mso-position-vertical-relative:page" filled="f" strokeweight=".5pt">
          <v:textbox style="mso-next-textbox:#_x0000_s2191">
            <w:txbxContent>
              <w:p w:rsidR="000E16B4" w:rsidRDefault="000E16B4" w:rsidP="00A74D09">
                <w:pPr>
                  <w:pStyle w:val="Twordfami"/>
                </w:pPr>
              </w:p>
            </w:txbxContent>
          </v:textbox>
          <w10:wrap anchorx="page" anchory="page"/>
        </v:shape>
      </w:pict>
    </w:r>
    <w:r>
      <w:rPr>
        <w:noProof/>
      </w:rPr>
      <w:pict>
        <v:shape id="_x0000_s2190" type="#_x0000_t202" style="position:absolute;margin-left:170.05pt;margin-top:771pt;width:42.5pt;height:14.15pt;z-index:251710976;mso-position-horizontal-relative:page;mso-position-vertical-relative:page" filled="f" strokeweight=".5pt">
          <v:textbox style="mso-next-textbox:#_x0000_s2190">
            <w:txbxContent>
              <w:p w:rsidR="000E16B4" w:rsidRDefault="000E16B4" w:rsidP="00A74D09">
                <w:pPr>
                  <w:pStyle w:val="Twordfami"/>
                </w:pPr>
              </w:p>
            </w:txbxContent>
          </v:textbox>
          <w10:wrap anchorx="page" anchory="page"/>
        </v:shape>
      </w:pict>
    </w:r>
    <w:r>
      <w:rPr>
        <w:noProof/>
      </w:rPr>
      <w:pict>
        <v:shape id="_x0000_s2189" type="#_x0000_t202" style="position:absolute;margin-left:170.05pt;margin-top:756.8pt;width:42.5pt;height:14.15pt;z-index:251709952;mso-position-horizontal-relative:page;mso-position-vertical-relative:page" filled="f" strokeweight=".5pt">
          <v:textbox style="mso-next-textbox:#_x0000_s2189">
            <w:txbxContent>
              <w:p w:rsidR="000E16B4" w:rsidRDefault="000E16B4" w:rsidP="00A74D09">
                <w:pPr>
                  <w:pStyle w:val="Twordfami"/>
                </w:pPr>
              </w:p>
            </w:txbxContent>
          </v:textbox>
          <w10:wrap anchorx="page" anchory="page"/>
        </v:shape>
      </w:pict>
    </w:r>
    <w:r>
      <w:rPr>
        <w:noProof/>
      </w:rPr>
      <w:pict>
        <v:shape id="_x0000_s2188" type="#_x0000_t202" style="position:absolute;margin-left:170.05pt;margin-top:742.65pt;width:42.5pt;height:14.15pt;z-index:251708928;mso-position-horizontal-relative:page;mso-position-vertical-relative:page" filled="f" strokeweight=".5pt">
          <v:textbox style="mso-next-textbox:#_x0000_s2188" inset="0,.5mm,0,0">
            <w:txbxContent>
              <w:p w:rsidR="000E16B4" w:rsidRPr="001B3076" w:rsidRDefault="000E16B4" w:rsidP="00205EAA">
                <w:pPr>
                  <w:jc w:val="center"/>
                  <w:rPr>
                    <w:rFonts w:ascii="GOST type B" w:hAnsi="GOST type B"/>
                    <w:i/>
                    <w:sz w:val="22"/>
                    <w:szCs w:val="22"/>
                  </w:rPr>
                </w:pPr>
                <w:r w:rsidRPr="001B3076">
                  <w:rPr>
                    <w:rFonts w:ascii="GOST type B" w:hAnsi="GOST type B"/>
                    <w:i/>
                    <w:sz w:val="22"/>
                    <w:szCs w:val="22"/>
                  </w:rPr>
                  <w:t>Подп</w:t>
                </w:r>
                <w:r>
                  <w:rPr>
                    <w:rFonts w:ascii="GOST type B" w:hAnsi="GOST type B"/>
                    <w:i/>
                    <w:sz w:val="22"/>
                    <w:szCs w:val="22"/>
                  </w:rPr>
                  <w:t>ись</w:t>
                </w:r>
              </w:p>
            </w:txbxContent>
          </v:textbox>
          <w10:wrap anchorx="page" anchory="page"/>
        </v:shape>
      </w:pict>
    </w:r>
    <w:r>
      <w:rPr>
        <w:noProof/>
      </w:rPr>
      <w:pict>
        <v:shape id="_x0000_s2186" type="#_x0000_t202" style="position:absolute;margin-left:56.7pt;margin-top:813.5pt;width:56.7pt;height:14.15pt;z-index:251706880;mso-position-horizontal-relative:page;mso-position-vertical-relative:page" filled="f" strokeweight=".5pt">
          <v:textbox style="mso-next-textbox:#_x0000_s2186" inset=".5mm,0,0,0">
            <w:txbxContent>
              <w:p w:rsidR="000E16B4" w:rsidRPr="00177F29" w:rsidRDefault="000E16B4" w:rsidP="004C39A1">
                <w:pPr>
                  <w:rPr>
                    <w:rFonts w:ascii="GOST type B" w:hAnsi="GOST type B"/>
                    <w:i/>
                    <w:sz w:val="22"/>
                    <w:szCs w:val="22"/>
                  </w:rPr>
                </w:pPr>
                <w:r w:rsidRPr="00177F29">
                  <w:rPr>
                    <w:rFonts w:ascii="GOST type B" w:hAnsi="GOST type B"/>
                    <w:i/>
                    <w:sz w:val="22"/>
                    <w:szCs w:val="22"/>
                  </w:rPr>
                  <w:t>Утвердил</w:t>
                </w:r>
              </w:p>
              <w:p w:rsidR="000E16B4" w:rsidRDefault="000E16B4">
                <w:r>
                  <w:t>У</w:t>
                </w:r>
              </w:p>
            </w:txbxContent>
          </v:textbox>
          <w10:wrap anchorx="page" anchory="page"/>
        </v:shape>
      </w:pict>
    </w:r>
    <w:r>
      <w:rPr>
        <w:noProof/>
      </w:rPr>
      <w:pict>
        <v:shape id="_x0000_s2185" type="#_x0000_t202" style="position:absolute;margin-left:56.7pt;margin-top:799.35pt;width:56.7pt;height:14.15pt;z-index:251705856;mso-position-horizontal-relative:page;mso-position-vertical-relative:page" filled="f" strokeweight=".5pt">
          <v:textbox style="mso-next-textbox:#_x0000_s2185" inset=".5mm,0,0,0">
            <w:txbxContent>
              <w:p w:rsidR="000E16B4" w:rsidRPr="004C39A1" w:rsidRDefault="000E16B4" w:rsidP="004C39A1">
                <w:r w:rsidRPr="00177F29">
                  <w:rPr>
                    <w:rFonts w:ascii="GOST type B" w:hAnsi="GOST type B"/>
                    <w:i/>
                    <w:sz w:val="22"/>
                    <w:szCs w:val="22"/>
                  </w:rPr>
                  <w:t>Н.контр</w:t>
                </w:r>
                <w:r>
                  <w:t>.</w:t>
                </w:r>
              </w:p>
            </w:txbxContent>
          </v:textbox>
          <w10:wrap anchorx="page" anchory="page"/>
        </v:shape>
      </w:pict>
    </w:r>
    <w:r>
      <w:rPr>
        <w:noProof/>
      </w:rPr>
      <w:pict>
        <v:shape id="_x0000_s2183" type="#_x0000_t202" style="position:absolute;margin-left:56.7pt;margin-top:771pt;width:56.7pt;height:14.15pt;z-index:251703808;mso-position-horizontal-relative:page;mso-position-vertical-relative:page" filled="f" strokeweight=".5pt">
          <v:textbox style="mso-next-textbox:#_x0000_s2183" inset=".5mm,0,0,0">
            <w:txbxContent>
              <w:p w:rsidR="000E16B4" w:rsidRPr="00500A3A" w:rsidRDefault="000E16B4" w:rsidP="003C48FE">
                <w:pPr>
                  <w:rPr>
                    <w:rFonts w:ascii="GOST type B" w:hAnsi="GOST type B"/>
                    <w:i/>
                    <w:sz w:val="21"/>
                    <w:szCs w:val="21"/>
                  </w:rPr>
                </w:pPr>
                <w:r w:rsidRPr="00500A3A">
                  <w:rPr>
                    <w:rFonts w:ascii="GOST type B" w:hAnsi="GOST type B"/>
                    <w:i/>
                    <w:sz w:val="21"/>
                    <w:szCs w:val="21"/>
                  </w:rPr>
                  <w:t>Разработал</w:t>
                </w:r>
              </w:p>
              <w:p w:rsidR="000E16B4" w:rsidRPr="004D6753" w:rsidRDefault="000E16B4" w:rsidP="004C39A1">
                <w:r w:rsidRPr="004D6753">
                  <w:rPr>
                    <w:rFonts w:ascii="GOST type B" w:hAnsi="GOST type B"/>
                    <w:i/>
                    <w:sz w:val="22"/>
                    <w:szCs w:val="22"/>
                  </w:rPr>
                  <w:t>Пров</w:t>
                </w:r>
                <w:r>
                  <w:rPr>
                    <w:rFonts w:ascii="GOST type B" w:hAnsi="GOST type B"/>
                    <w:i/>
                    <w:sz w:val="22"/>
                    <w:szCs w:val="22"/>
                  </w:rPr>
                  <w:t>ерил</w:t>
                </w:r>
                <w:r w:rsidRPr="004D6753">
                  <w:rPr>
                    <w:rFonts w:ascii="GOST type B" w:hAnsi="GOST type B"/>
                    <w:i/>
                    <w:sz w:val="22"/>
                    <w:szCs w:val="22"/>
                  </w:rPr>
                  <w:t>Пров</w:t>
                </w:r>
                <w:r>
                  <w:rPr>
                    <w:rFonts w:ascii="GOST type B" w:hAnsi="GOST type B"/>
                    <w:i/>
                    <w:sz w:val="22"/>
                    <w:szCs w:val="22"/>
                  </w:rPr>
                  <w:t>ерил</w:t>
                </w:r>
              </w:p>
              <w:p w:rsidR="000E16B4" w:rsidRPr="004D6753" w:rsidRDefault="000E16B4" w:rsidP="004C39A1"/>
            </w:txbxContent>
          </v:textbox>
          <w10:wrap anchorx="page" anchory="page"/>
        </v:shape>
      </w:pict>
    </w:r>
    <w:r>
      <w:rPr>
        <w:noProof/>
      </w:rPr>
      <w:pict>
        <v:shape id="_x0000_s2182" type="#_x0000_t202" style="position:absolute;margin-left:56.7pt;margin-top:756.8pt;width:56.7pt;height:14.15pt;z-index:251702784;mso-position-horizontal-relative:page;mso-position-vertical-relative:page" filled="f" strokeweight=".5pt">
          <v:textbox style="mso-next-textbox:#_x0000_s2182" inset=".5mm,0,0,0">
            <w:txbxContent>
              <w:p w:rsidR="000E16B4" w:rsidRPr="00500A3A" w:rsidRDefault="000E16B4" w:rsidP="00500A3A">
                <w:pPr>
                  <w:rPr>
                    <w:szCs w:val="22"/>
                  </w:rPr>
                </w:pPr>
              </w:p>
            </w:txbxContent>
          </v:textbox>
          <w10:wrap anchorx="page" anchory="page"/>
        </v:shape>
      </w:pict>
    </w:r>
    <w:r>
      <w:rPr>
        <w:noProof/>
      </w:rPr>
      <w:pict>
        <v:shape id="_x0000_s2181" type="#_x0000_t202" style="position:absolute;margin-left:113.4pt;margin-top:813.5pt;width:56.65pt;height:14.15pt;z-index:251701760;mso-position-horizontal-relative:page;mso-position-vertical-relative:page" filled="f" strokeweight=".5pt">
          <v:textbox style="mso-next-textbox:#_x0000_s2181" inset=".5mm,0,0,0">
            <w:txbxContent>
              <w:p w:rsidR="000E16B4" w:rsidRPr="004C39A1" w:rsidRDefault="000E16B4" w:rsidP="004C39A1">
                <w:pPr>
                  <w:rPr>
                    <w:szCs w:val="20"/>
                  </w:rPr>
                </w:pPr>
                <w:r>
                  <w:rPr>
                    <w:rFonts w:ascii="GOST type B" w:hAnsi="GOST type B"/>
                    <w:i/>
                    <w:sz w:val="22"/>
                    <w:szCs w:val="22"/>
                  </w:rPr>
                  <w:t>Ше</w:t>
                </w:r>
                <w:r w:rsidRPr="00177F29">
                  <w:rPr>
                    <w:rFonts w:ascii="GOST type B" w:hAnsi="GOST type B"/>
                    <w:i/>
                    <w:sz w:val="22"/>
                    <w:szCs w:val="22"/>
                  </w:rPr>
                  <w:t>пилова</w:t>
                </w:r>
              </w:p>
              <w:p w:rsidR="000E16B4" w:rsidRDefault="000E16B4">
                <w:r>
                  <w:rPr>
                    <w:szCs w:val="20"/>
                  </w:rPr>
                  <w:t>шипилова</w:t>
                </w:r>
              </w:p>
            </w:txbxContent>
          </v:textbox>
          <w10:wrap anchorx="page" anchory="page"/>
        </v:shape>
      </w:pict>
    </w:r>
    <w:r>
      <w:rPr>
        <w:noProof/>
      </w:rPr>
      <w:pict>
        <v:shape id="_x0000_s2180" type="#_x0000_t202" style="position:absolute;margin-left:113.4pt;margin-top:785.15pt;width:56.65pt;height:14.15pt;z-index:251700736;mso-position-horizontal-relative:page;mso-position-vertical-relative:page" filled="f" strokeweight=".5pt">
          <v:textbox style="mso-next-textbox:#_x0000_s2180" inset=".5mm,0,0,0">
            <w:txbxContent>
              <w:p w:rsidR="000E16B4" w:rsidRPr="00587DD5" w:rsidRDefault="000E16B4" w:rsidP="00205EAA">
                <w:pPr>
                  <w:rPr>
                    <w:rFonts w:ascii="GOST type B" w:hAnsi="GOST type B"/>
                    <w:i/>
                    <w:sz w:val="22"/>
                    <w:szCs w:val="22"/>
                  </w:rPr>
                </w:pPr>
                <w:r>
                  <w:rPr>
                    <w:rFonts w:ascii="GOST type B" w:hAnsi="GOST type B"/>
                    <w:i/>
                    <w:sz w:val="22"/>
                    <w:szCs w:val="22"/>
                  </w:rPr>
                  <w:t>Жуков</w:t>
                </w:r>
              </w:p>
            </w:txbxContent>
          </v:textbox>
          <w10:wrap anchorx="page" anchory="page"/>
        </v:shape>
      </w:pict>
    </w:r>
    <w:r>
      <w:rPr>
        <w:noProof/>
      </w:rPr>
      <w:pict>
        <v:shape id="_x0000_s2179" type="#_x0000_t202" style="position:absolute;margin-left:113.4pt;margin-top:771pt;width:56.65pt;height:14.15pt;z-index:251699712;mso-position-horizontal-relative:page;mso-position-vertical-relative:page" filled="f" strokeweight=".5pt">
          <v:textbox style="mso-next-textbox:#_x0000_s2179" inset=".5mm,0,0,0">
            <w:txbxContent>
              <w:p w:rsidR="00076800" w:rsidRDefault="00076800" w:rsidP="00076800">
                <w:pPr>
                  <w:rPr>
                    <w:rFonts w:ascii="GOST type B" w:hAnsi="GOST type B"/>
                    <w:i/>
                    <w:sz w:val="20"/>
                    <w:szCs w:val="20"/>
                  </w:rPr>
                </w:pPr>
                <w:r>
                  <w:rPr>
                    <w:rFonts w:ascii="GOST type B" w:hAnsi="GOST type B"/>
                    <w:i/>
                    <w:sz w:val="20"/>
                    <w:szCs w:val="20"/>
                  </w:rPr>
                  <w:t>Иванов А.В.</w:t>
                </w:r>
              </w:p>
              <w:p w:rsidR="000E16B4" w:rsidRDefault="000E16B4">
                <w:pPr>
                  <w:rPr>
                    <w:i/>
                  </w:rPr>
                </w:pPr>
              </w:p>
              <w:p w:rsidR="000E16B4" w:rsidRDefault="000E16B4">
                <w:r w:rsidRPr="002210E4">
                  <w:rPr>
                    <w:i/>
                  </w:rPr>
                  <w:t>Александ</w:t>
                </w:r>
                <w:r>
                  <w:t>ров</w:t>
                </w:r>
              </w:p>
              <w:p w:rsidR="000E16B4" w:rsidRPr="003C48FE" w:rsidRDefault="000E16B4" w:rsidP="004C39A1">
                <w:pPr>
                  <w:rPr>
                    <w:rFonts w:ascii="GOST type B" w:hAnsi="GOST type B"/>
                    <w:i/>
                    <w:sz w:val="20"/>
                    <w:szCs w:val="20"/>
                  </w:rPr>
                </w:pPr>
                <w:r w:rsidRPr="003C48FE">
                  <w:rPr>
                    <w:rFonts w:ascii="GOST type B" w:hAnsi="GOST type B"/>
                    <w:i/>
                    <w:sz w:val="20"/>
                    <w:szCs w:val="20"/>
                  </w:rPr>
                  <w:t>Майоров</w:t>
                </w:r>
              </w:p>
            </w:txbxContent>
          </v:textbox>
          <w10:wrap anchorx="page" anchory="page"/>
        </v:shape>
      </w:pict>
    </w:r>
    <w:r>
      <w:rPr>
        <w:noProof/>
      </w:rPr>
      <w:pict>
        <v:shape id="_x0000_s2178" type="#_x0000_t202" style="position:absolute;margin-left:113.4pt;margin-top:756.8pt;width:56.65pt;height:14.15pt;z-index:251698688;mso-position-horizontal-relative:page;mso-position-vertical-relative:page" filled="f" strokeweight=".5pt">
          <v:textbox style="mso-next-textbox:#_x0000_s2178" inset=".5mm,0,0,0">
            <w:txbxContent>
              <w:p w:rsidR="000E16B4" w:rsidRPr="00F845E1" w:rsidRDefault="000E16B4" w:rsidP="004C39A1">
                <w:pPr>
                  <w:rPr>
                    <w:rFonts w:ascii="GOST type B" w:hAnsi="GOST type B"/>
                    <w:i/>
                    <w:sz w:val="20"/>
                    <w:szCs w:val="20"/>
                  </w:rPr>
                </w:pPr>
              </w:p>
              <w:p w:rsidR="000E16B4" w:rsidRPr="003C48FE" w:rsidRDefault="000E16B4" w:rsidP="003C48FE">
                <w:pPr>
                  <w:rPr>
                    <w:szCs w:val="22"/>
                  </w:rPr>
                </w:pPr>
              </w:p>
            </w:txbxContent>
          </v:textbox>
          <w10:wrap anchorx="page" anchory="page"/>
        </v:shape>
      </w:pict>
    </w:r>
    <w:r>
      <w:rPr>
        <w:noProof/>
      </w:rPr>
      <w:pict>
        <v:shape id="_x0000_s2177" type="#_x0000_t202" style="position:absolute;margin-left:85.05pt;margin-top:742.65pt;width:28.35pt;height:14.15pt;z-index:251697664;mso-position-horizontal-relative:page;mso-position-vertical-relative:page" filled="f" strokeweight=".5pt">
          <v:textbox style="mso-next-textbox:#_x0000_s2177" inset="0,.5mm,0,0">
            <w:txbxContent>
              <w:p w:rsidR="000E16B4" w:rsidRPr="004C39A1" w:rsidRDefault="000E16B4" w:rsidP="00205EAA">
                <w:pPr>
                  <w:jc w:val="center"/>
                  <w:rPr>
                    <w:rFonts w:ascii="GOST type B" w:hAnsi="GOST type B"/>
                    <w:i/>
                    <w:sz w:val="22"/>
                    <w:szCs w:val="22"/>
                  </w:rPr>
                </w:pPr>
                <w:r w:rsidRPr="004C39A1">
                  <w:rPr>
                    <w:rFonts w:ascii="GOST type B" w:hAnsi="GOST type B"/>
                    <w:i/>
                    <w:sz w:val="22"/>
                    <w:szCs w:val="22"/>
                  </w:rPr>
                  <w:t>Лист</w:t>
                </w:r>
              </w:p>
            </w:txbxContent>
          </v:textbox>
          <w10:wrap anchorx="page" anchory="page"/>
        </v:shape>
      </w:pict>
    </w:r>
    <w:r>
      <w:rPr>
        <w:noProof/>
      </w:rPr>
      <w:pict>
        <v:shape id="_x0000_s2176" type="#_x0000_t202" style="position:absolute;margin-left:56.7pt;margin-top:742.65pt;width:28.35pt;height:14.15pt;z-index:251696640;mso-position-horizontal-relative:page;mso-position-vertical-relative:page" filled="f" strokeweight=".5pt">
          <v:textbox style="mso-next-textbox:#_x0000_s2176" inset="0,.5mm,0,0">
            <w:txbxContent>
              <w:p w:rsidR="000E16B4" w:rsidRPr="00205EAA" w:rsidRDefault="000E16B4" w:rsidP="00205EAA">
                <w:pPr>
                  <w:jc w:val="center"/>
                  <w:rPr>
                    <w:rFonts w:ascii="GOST type B" w:hAnsi="GOST type B"/>
                    <w:i/>
                    <w:sz w:val="22"/>
                    <w:szCs w:val="22"/>
                  </w:rPr>
                </w:pPr>
                <w:r w:rsidRPr="00205EAA">
                  <w:rPr>
                    <w:rFonts w:ascii="GOST type B" w:hAnsi="GOST type B"/>
                    <w:i/>
                    <w:sz w:val="22"/>
                    <w:szCs w:val="22"/>
                  </w:rPr>
                  <w:t>Изм.</w:t>
                </w:r>
              </w:p>
            </w:txbxContent>
          </v:textbox>
          <w10:wrap anchorx="page" anchory="page"/>
        </v:shape>
      </w:pict>
    </w:r>
    <w:r>
      <w:rPr>
        <w:noProof/>
      </w:rPr>
      <w:pict>
        <v:shape id="_x0000_s2175" type="#_x0000_t202" style="position:absolute;margin-left:56.7pt;margin-top:728.45pt;width:28.35pt;height:14.15pt;z-index:251695616;mso-position-horizontal-relative:page;mso-position-vertical-relative:page" filled="f" strokeweight=".5pt">
          <v:textbox style="mso-next-textbox:#_x0000_s2175" inset="0,.5mm,0,0">
            <w:txbxContent>
              <w:p w:rsidR="000E16B4" w:rsidRPr="001202BF" w:rsidRDefault="000E16B4" w:rsidP="001202BF"/>
            </w:txbxContent>
          </v:textbox>
          <w10:wrap anchorx="page" anchory="page"/>
        </v:shape>
      </w:pict>
    </w:r>
    <w:r>
      <w:pict>
        <v:shape id="_x0000_s2173" type="#_x0000_t202" style="position:absolute;margin-left:85.05pt;margin-top:728.45pt;width:28.35pt;height:14.15pt;z-index:251693568;mso-position-horizontal-relative:page;mso-position-vertical-relative:page" strokeweight=".5pt">
          <v:textbox style="mso-next-textbox:#_x0000_s2173" inset="0,.5mm,0,0">
            <w:txbxContent>
              <w:p w:rsidR="000E16B4" w:rsidRPr="001202BF" w:rsidRDefault="000E16B4" w:rsidP="001202BF"/>
            </w:txbxContent>
          </v:textbox>
          <w10:wrap anchorx="page" anchory="page"/>
        </v:shape>
      </w:pict>
    </w:r>
    <w:r>
      <w:pict>
        <v:rect id="_x0000_s2172" style="position:absolute;margin-left:0;margin-top:0;width:552.75pt;height:67.65pt;z-index:251692544;mso-wrap-distance-left:0;mso-wrap-distance-right:0;mso-position-horizontal:inside;mso-position-horizontal-relative:margin;mso-position-vertical:bottom;mso-position-vertical-relative:margin" filled="f" stroked="f">
          <w10:wrap type="square" anchorx="margin" anchory="margin"/>
        </v:rect>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E25" w:rsidRDefault="00AF2E25">
      <w:r>
        <w:separator/>
      </w:r>
    </w:p>
  </w:footnote>
  <w:footnote w:type="continuationSeparator" w:id="0">
    <w:p w:rsidR="00AF2E25" w:rsidRDefault="00AF2E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6B4" w:rsidRDefault="00AF2E25">
    <w:pPr>
      <w:pStyle w:val="a3"/>
    </w:pPr>
    <w:r>
      <w:rPr>
        <w:noProof/>
      </w:rPr>
      <w:pict>
        <v:line id="_x0000_s2233" style="position:absolute;z-index:251755008;mso-position-horizontal-relative:page;mso-position-vertical-relative:page" from="56.65pt,14.15pt" to="56.65pt,827.65pt" strokeweight="1.5pt">
          <w10:wrap anchorx="page" anchory="page"/>
        </v:line>
      </w:pict>
    </w:r>
    <w:r>
      <w:rPr>
        <w:noProof/>
      </w:rPr>
      <w:pict>
        <v:line id="_x0000_s2235" style="position:absolute;z-index:251757056;mso-position-horizontal-relative:page;mso-position-vertical-relative:page" from="581.1pt,14.15pt" to="581.1pt,827.6pt" strokeweight="1.5pt">
          <w10:wrap anchorx="page" anchory="page"/>
        </v:line>
      </w:pict>
    </w:r>
    <w:r>
      <w:rPr>
        <w:noProof/>
      </w:rPr>
      <w:pict>
        <v:line id="_x0000_s2234" style="position:absolute;z-index:251756032;mso-position-horizontal-relative:page;mso-position-vertical-relative:page" from="56.65pt,14.15pt" to="581pt,14.15pt" strokeweight="1.5pt">
          <w10:wrap anchorx="page" anchory="page"/>
        </v:lin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6B4" w:rsidRDefault="00AF2E25" w:rsidP="004A561E">
    <w:pPr>
      <w:pStyle w:val="a3"/>
    </w:pPr>
    <w:r>
      <w:rPr>
        <w:noProof/>
      </w:rPr>
      <w:pict>
        <v:line id="_x0000_s2210" style="position:absolute;z-index:251731456;mso-position-horizontal-relative:page;mso-position-vertical-relative:page" from="56.7pt,14.15pt" to="56.7pt,827.7pt" strokeweight="1.5pt">
          <w10:wrap anchorx="page" anchory="page"/>
        </v:line>
      </w:pict>
    </w:r>
    <w:r>
      <w:rPr>
        <w:noProof/>
      </w:rPr>
      <w:pict>
        <v:shapetype id="_x0000_t202" coordsize="21600,21600" o:spt="202" path="m,l,21600r21600,l21600,xe">
          <v:stroke joinstyle="miter"/>
          <v:path gradientshapeok="t" o:connecttype="rect"/>
        </v:shapetype>
        <v:shape id="_x0000_s2232" type="#_x0000_t202" style="position:absolute;margin-left:28.35pt;margin-top:402.5pt;width:14.15pt;height:28.35pt;z-index:251753984;mso-position-horizontal-relative:page;mso-position-vertical-relative:page" filled="f" stroked="f" strokeweight="1.5pt">
          <v:textbox style="layout-flow:vertical;mso-layout-flow-alt:bottom-to-top;mso-next-textbox:#_x0000_s2232" inset="0,0,0,0">
            <w:txbxContent>
              <w:p w:rsidR="000E16B4" w:rsidRPr="001202BF" w:rsidRDefault="000E16B4" w:rsidP="001202BF"/>
            </w:txbxContent>
          </v:textbox>
          <w10:wrap anchorx="page" anchory="page"/>
        </v:shape>
      </w:pict>
    </w:r>
    <w:r>
      <w:rPr>
        <w:noProof/>
      </w:rPr>
      <w:pict>
        <v:shape id="_x0000_s2231" type="#_x0000_t202" style="position:absolute;margin-left:14.2pt;margin-top:402.5pt;width:14.15pt;height:28.35pt;z-index:251752960;mso-position-horizontal-relative:page;mso-position-vertical-relative:page" filled="f" stroked="f" strokeweight="1.5pt">
          <v:textbox style="layout-flow:vertical;mso-layout-flow-alt:bottom-to-top;mso-next-textbox:#_x0000_s2231" inset="0,0,0,0">
            <w:txbxContent>
              <w:p w:rsidR="000E16B4" w:rsidRPr="001202BF" w:rsidRDefault="000E16B4" w:rsidP="001202BF"/>
            </w:txbxContent>
          </v:textbox>
          <w10:wrap anchorx="page" anchory="page"/>
        </v:shape>
      </w:pict>
    </w:r>
    <w:r>
      <w:rPr>
        <w:noProof/>
      </w:rPr>
      <w:pict>
        <v:shape id="_x0000_s2230" type="#_x0000_t202" style="position:absolute;margin-left:42.55pt;margin-top:402.5pt;width:14.15pt;height:28.35pt;z-index:251751936;mso-position-horizontal-relative:page;mso-position-vertical-relative:page" filled="f" stroked="f" strokeweight="1.5pt">
          <v:textbox style="layout-flow:vertical;mso-layout-flow-alt:bottom-to-top;mso-next-textbox:#_x0000_s2230" inset="0,0,0,0">
            <w:txbxContent>
              <w:p w:rsidR="000E16B4" w:rsidRPr="001202BF" w:rsidRDefault="000E16B4" w:rsidP="001202BF"/>
            </w:txbxContent>
          </v:textbox>
          <w10:wrap anchorx="page" anchory="page"/>
        </v:shape>
      </w:pict>
    </w:r>
    <w:r>
      <w:rPr>
        <w:noProof/>
      </w:rPr>
      <w:pict>
        <v:shape id="_x0000_s2223" type="#_x0000_t202" style="position:absolute;margin-left:0;margin-top:402.5pt;width:14.15pt;height:184.25pt;z-index:251744768;mso-position-horizontal-relative:page;mso-position-vertical-relative:page" filled="f" stroked="f" strokeweight="1.5pt">
          <v:textbox style="layout-flow:vertical;mso-layout-flow-alt:bottom-to-top;mso-next-textbox:#_x0000_s2223" inset=".5mm,0,0,0">
            <w:txbxContent>
              <w:p w:rsidR="000E16B4" w:rsidRPr="001202BF" w:rsidRDefault="000E16B4" w:rsidP="001202BF"/>
            </w:txbxContent>
          </v:textbox>
          <w10:wrap anchorx="page" anchory="page"/>
        </v:shape>
      </w:pict>
    </w:r>
    <w:r>
      <w:rPr>
        <w:noProof/>
      </w:rPr>
      <w:pict>
        <v:line id="_x0000_s2219" style="position:absolute;z-index:251740672;mso-position-horizontal-relative:page;mso-position-vertical-relative:page" from="581.1pt,14.15pt" to="581.1pt,756.75pt" strokeweight="1.5pt">
          <w10:wrap anchorx="page" anchory="page"/>
        </v:line>
      </w:pict>
    </w:r>
    <w:r>
      <w:rPr>
        <w:noProof/>
      </w:rPr>
      <w:pict>
        <v:line id="_x0000_s2218" style="position:absolute;z-index:251739648;mso-position-horizontal-relative:page;mso-position-vertical-relative:page" from="56.7pt,14.15pt" to="581pt,14.15pt" strokeweight="1.5pt">
          <w10:wrap anchorx="page" anchory="page"/>
        </v:lin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6FF1"/>
    <w:multiLevelType w:val="hybridMultilevel"/>
    <w:tmpl w:val="25A81D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512483"/>
    <w:multiLevelType w:val="hybridMultilevel"/>
    <w:tmpl w:val="CE74B206"/>
    <w:lvl w:ilvl="0" w:tplc="201E93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AC4148"/>
    <w:multiLevelType w:val="singleLevel"/>
    <w:tmpl w:val="4AD8A53C"/>
    <w:lvl w:ilvl="0">
      <w:start w:val="1"/>
      <w:numFmt w:val="decimal"/>
      <w:pStyle w:val="3"/>
      <w:lvlText w:val="%1)"/>
      <w:lvlJc w:val="left"/>
      <w:pPr>
        <w:tabs>
          <w:tab w:val="num" w:pos="360"/>
        </w:tabs>
        <w:ind w:left="340" w:hanging="340"/>
      </w:pPr>
    </w:lvl>
  </w:abstractNum>
  <w:abstractNum w:abstractNumId="3" w15:restartNumberingAfterBreak="0">
    <w:nsid w:val="0E8A7EFA"/>
    <w:multiLevelType w:val="multilevel"/>
    <w:tmpl w:val="4FF0372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56CA3"/>
    <w:multiLevelType w:val="hybridMultilevel"/>
    <w:tmpl w:val="EE3279A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6795FA3"/>
    <w:multiLevelType w:val="hybridMultilevel"/>
    <w:tmpl w:val="57003156"/>
    <w:lvl w:ilvl="0" w:tplc="201E93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7A2BCD"/>
    <w:multiLevelType w:val="hybridMultilevel"/>
    <w:tmpl w:val="0AC208C6"/>
    <w:lvl w:ilvl="0" w:tplc="73420CE0">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9522339"/>
    <w:multiLevelType w:val="hybridMultilevel"/>
    <w:tmpl w:val="4BDA3ACA"/>
    <w:lvl w:ilvl="0" w:tplc="201E93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48037C"/>
    <w:multiLevelType w:val="hybridMultilevel"/>
    <w:tmpl w:val="9968D066"/>
    <w:lvl w:ilvl="0" w:tplc="201E93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540336C"/>
    <w:multiLevelType w:val="hybridMultilevel"/>
    <w:tmpl w:val="E38C3562"/>
    <w:lvl w:ilvl="0" w:tplc="962A679C">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8055F1"/>
    <w:multiLevelType w:val="hybridMultilevel"/>
    <w:tmpl w:val="4A0CFC1C"/>
    <w:lvl w:ilvl="0" w:tplc="38407AC0">
      <w:start w:val="3"/>
      <w:numFmt w:val="bullet"/>
      <w:lvlText w:val="-"/>
      <w:lvlJc w:val="left"/>
      <w:pPr>
        <w:ind w:left="795" w:hanging="360"/>
      </w:pPr>
      <w:rPr>
        <w:rFonts w:ascii="Times New Roman" w:eastAsia="Times New Roman" w:hAnsi="Times New Roman" w:cs="Times New Roman"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1" w15:restartNumberingAfterBreak="0">
    <w:nsid w:val="2C451654"/>
    <w:multiLevelType w:val="hybridMultilevel"/>
    <w:tmpl w:val="722A1E4A"/>
    <w:lvl w:ilvl="0" w:tplc="201E93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CE637D1"/>
    <w:multiLevelType w:val="multilevel"/>
    <w:tmpl w:val="3C6A3F96"/>
    <w:lvl w:ilvl="0">
      <w:start w:val="1"/>
      <w:numFmt w:val="decimal"/>
      <w:lvlText w:val="%1."/>
      <w:lvlJc w:val="left"/>
      <w:pPr>
        <w:ind w:left="1428" w:hanging="360"/>
      </w:pPr>
      <w:rPr>
        <w:rFonts w:hint="default"/>
        <w:sz w:val="28"/>
        <w:szCs w:val="28"/>
      </w:rPr>
    </w:lvl>
    <w:lvl w:ilvl="1">
      <w:start w:val="4"/>
      <w:numFmt w:val="decimal"/>
      <w:isLgl/>
      <w:lvlText w:val="%1.%2"/>
      <w:lvlJc w:val="left"/>
      <w:pPr>
        <w:ind w:left="1518" w:hanging="450"/>
      </w:pPr>
      <w:rPr>
        <w:i w:val="0"/>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13" w15:restartNumberingAfterBreak="0">
    <w:nsid w:val="35BC37A1"/>
    <w:multiLevelType w:val="hybridMultilevel"/>
    <w:tmpl w:val="9BB26116"/>
    <w:lvl w:ilvl="0" w:tplc="201E93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7A90A7D"/>
    <w:multiLevelType w:val="hybridMultilevel"/>
    <w:tmpl w:val="B48CD414"/>
    <w:lvl w:ilvl="0" w:tplc="38407AC0">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2167A9C"/>
    <w:multiLevelType w:val="hybridMultilevel"/>
    <w:tmpl w:val="201AD09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6672988"/>
    <w:multiLevelType w:val="hybridMultilevel"/>
    <w:tmpl w:val="2034C858"/>
    <w:lvl w:ilvl="0" w:tplc="201E93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7705458"/>
    <w:multiLevelType w:val="hybridMultilevel"/>
    <w:tmpl w:val="DC6A8550"/>
    <w:lvl w:ilvl="0" w:tplc="B186F57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C232953"/>
    <w:multiLevelType w:val="hybridMultilevel"/>
    <w:tmpl w:val="045ED9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48C50C0"/>
    <w:multiLevelType w:val="hybridMultilevel"/>
    <w:tmpl w:val="1CD80FBC"/>
    <w:lvl w:ilvl="0" w:tplc="B186F57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9EC0165"/>
    <w:multiLevelType w:val="hybridMultilevel"/>
    <w:tmpl w:val="F7A86F88"/>
    <w:lvl w:ilvl="0" w:tplc="D720614C">
      <w:start w:val="1"/>
      <w:numFmt w:val="decimal"/>
      <w:lvlText w:val="%1)"/>
      <w:lvlJc w:val="left"/>
      <w:pPr>
        <w:ind w:left="1759" w:hanging="105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DC92CE0"/>
    <w:multiLevelType w:val="hybridMultilevel"/>
    <w:tmpl w:val="A5B46B74"/>
    <w:lvl w:ilvl="0" w:tplc="201E93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D5592F"/>
    <w:multiLevelType w:val="hybridMultilevel"/>
    <w:tmpl w:val="4552E68A"/>
    <w:lvl w:ilvl="0" w:tplc="15CA670A">
      <w:start w:val="1"/>
      <w:numFmt w:val="decimal"/>
      <w:lvlText w:val="%1)"/>
      <w:lvlJc w:val="left"/>
      <w:pPr>
        <w:ind w:left="5643" w:hanging="493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6B91709C"/>
    <w:multiLevelType w:val="hybridMultilevel"/>
    <w:tmpl w:val="A3E4D23A"/>
    <w:lvl w:ilvl="0" w:tplc="B186F5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EF5705A"/>
    <w:multiLevelType w:val="hybridMultilevel"/>
    <w:tmpl w:val="0794056E"/>
    <w:lvl w:ilvl="0" w:tplc="201E93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06940DB"/>
    <w:multiLevelType w:val="hybridMultilevel"/>
    <w:tmpl w:val="95D8FF0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15:restartNumberingAfterBreak="0">
    <w:nsid w:val="72CD6754"/>
    <w:multiLevelType w:val="hybridMultilevel"/>
    <w:tmpl w:val="A80EB84E"/>
    <w:lvl w:ilvl="0" w:tplc="201E93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DCC4E9D"/>
    <w:multiLevelType w:val="hybridMultilevel"/>
    <w:tmpl w:val="1BE2FF3C"/>
    <w:lvl w:ilvl="0" w:tplc="55F4FA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lvlOverride w:ilvl="0">
      <w:startOverride w:val="1"/>
    </w:lvlOverride>
  </w:num>
  <w:num w:numId="2">
    <w:abstractNumId w:val="22"/>
  </w:num>
  <w:num w:numId="3">
    <w:abstractNumId w:val="4"/>
  </w:num>
  <w:num w:numId="4">
    <w:abstractNumId w:val="6"/>
  </w:num>
  <w:num w:numId="5">
    <w:abstractNumId w:val="12"/>
  </w:num>
  <w:num w:numId="6">
    <w:abstractNumId w:val="14"/>
  </w:num>
  <w:num w:numId="7">
    <w:abstractNumId w:val="10"/>
  </w:num>
  <w:num w:numId="8">
    <w:abstractNumId w:val="15"/>
  </w:num>
  <w:num w:numId="9">
    <w:abstractNumId w:val="25"/>
  </w:num>
  <w:num w:numId="10">
    <w:abstractNumId w:val="18"/>
  </w:num>
  <w:num w:numId="11">
    <w:abstractNumId w:val="3"/>
  </w:num>
  <w:num w:numId="12">
    <w:abstractNumId w:val="26"/>
  </w:num>
  <w:num w:numId="13">
    <w:abstractNumId w:val="11"/>
  </w:num>
  <w:num w:numId="14">
    <w:abstractNumId w:val="21"/>
  </w:num>
  <w:num w:numId="15">
    <w:abstractNumId w:val="8"/>
  </w:num>
  <w:num w:numId="16">
    <w:abstractNumId w:val="13"/>
  </w:num>
  <w:num w:numId="17">
    <w:abstractNumId w:val="24"/>
  </w:num>
  <w:num w:numId="18">
    <w:abstractNumId w:val="16"/>
  </w:num>
  <w:num w:numId="19">
    <w:abstractNumId w:val="19"/>
  </w:num>
  <w:num w:numId="20">
    <w:abstractNumId w:val="27"/>
  </w:num>
  <w:num w:numId="21">
    <w:abstractNumId w:val="9"/>
  </w:num>
  <w:num w:numId="22">
    <w:abstractNumId w:val="0"/>
  </w:num>
  <w:num w:numId="23">
    <w:abstractNumId w:val="17"/>
  </w:num>
  <w:num w:numId="24">
    <w:abstractNumId w:val="20"/>
  </w:num>
  <w:num w:numId="25">
    <w:abstractNumId w:val="1"/>
  </w:num>
  <w:num w:numId="26">
    <w:abstractNumId w:val="23"/>
  </w:num>
  <w:num w:numId="27">
    <w:abstractNumId w:val="7"/>
  </w:num>
  <w:num w:numId="2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87"/>
  <w:displayHorizontalDrawingGridEvery w:val="0"/>
  <w:displayVerticalDrawingGridEvery w:val="2"/>
  <w:characterSpacingControl w:val="doNotCompress"/>
  <w:hdrShapeDefaults>
    <o:shapedefaults v:ext="edit" spidmax="224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B0783"/>
    <w:rsid w:val="00000663"/>
    <w:rsid w:val="000012C8"/>
    <w:rsid w:val="00002601"/>
    <w:rsid w:val="00002D23"/>
    <w:rsid w:val="00002FD8"/>
    <w:rsid w:val="00003ACE"/>
    <w:rsid w:val="00005A83"/>
    <w:rsid w:val="00005B17"/>
    <w:rsid w:val="0000641E"/>
    <w:rsid w:val="00006B30"/>
    <w:rsid w:val="000121A4"/>
    <w:rsid w:val="000167A9"/>
    <w:rsid w:val="00016A30"/>
    <w:rsid w:val="00024A09"/>
    <w:rsid w:val="00026458"/>
    <w:rsid w:val="000278D5"/>
    <w:rsid w:val="000347A4"/>
    <w:rsid w:val="000425DF"/>
    <w:rsid w:val="00042BD6"/>
    <w:rsid w:val="000526B4"/>
    <w:rsid w:val="00053B32"/>
    <w:rsid w:val="00056242"/>
    <w:rsid w:val="00071A22"/>
    <w:rsid w:val="00073F8A"/>
    <w:rsid w:val="00075E8F"/>
    <w:rsid w:val="00076800"/>
    <w:rsid w:val="00077D07"/>
    <w:rsid w:val="00082AD1"/>
    <w:rsid w:val="00085A90"/>
    <w:rsid w:val="00085BDB"/>
    <w:rsid w:val="00085E17"/>
    <w:rsid w:val="000864B8"/>
    <w:rsid w:val="00094953"/>
    <w:rsid w:val="00094F91"/>
    <w:rsid w:val="000970D7"/>
    <w:rsid w:val="000976AB"/>
    <w:rsid w:val="000A20BE"/>
    <w:rsid w:val="000A2248"/>
    <w:rsid w:val="000A3D1B"/>
    <w:rsid w:val="000A69F3"/>
    <w:rsid w:val="000B1A92"/>
    <w:rsid w:val="000B1EB8"/>
    <w:rsid w:val="000B3C36"/>
    <w:rsid w:val="000B4FC8"/>
    <w:rsid w:val="000C012C"/>
    <w:rsid w:val="000C5612"/>
    <w:rsid w:val="000E0497"/>
    <w:rsid w:val="000E16B4"/>
    <w:rsid w:val="000E257E"/>
    <w:rsid w:val="000E505D"/>
    <w:rsid w:val="000F4EE6"/>
    <w:rsid w:val="000F6387"/>
    <w:rsid w:val="00103C30"/>
    <w:rsid w:val="00105A0C"/>
    <w:rsid w:val="00113A23"/>
    <w:rsid w:val="001157B6"/>
    <w:rsid w:val="00117FBE"/>
    <w:rsid w:val="001202BF"/>
    <w:rsid w:val="00125FD2"/>
    <w:rsid w:val="00130356"/>
    <w:rsid w:val="00130B10"/>
    <w:rsid w:val="001404F7"/>
    <w:rsid w:val="00141A58"/>
    <w:rsid w:val="001443F3"/>
    <w:rsid w:val="00146F75"/>
    <w:rsid w:val="001512FD"/>
    <w:rsid w:val="00152742"/>
    <w:rsid w:val="00153BF4"/>
    <w:rsid w:val="00154E1A"/>
    <w:rsid w:val="00156CE5"/>
    <w:rsid w:val="0016587B"/>
    <w:rsid w:val="0017634A"/>
    <w:rsid w:val="00176B06"/>
    <w:rsid w:val="00177F29"/>
    <w:rsid w:val="00182996"/>
    <w:rsid w:val="00184451"/>
    <w:rsid w:val="001934B7"/>
    <w:rsid w:val="00193F5A"/>
    <w:rsid w:val="001940A4"/>
    <w:rsid w:val="00197F8C"/>
    <w:rsid w:val="001A0318"/>
    <w:rsid w:val="001A1750"/>
    <w:rsid w:val="001A2A07"/>
    <w:rsid w:val="001A37B5"/>
    <w:rsid w:val="001A5E6A"/>
    <w:rsid w:val="001B3076"/>
    <w:rsid w:val="001B36C8"/>
    <w:rsid w:val="001B5354"/>
    <w:rsid w:val="001B6B87"/>
    <w:rsid w:val="001B7C69"/>
    <w:rsid w:val="001C036F"/>
    <w:rsid w:val="001C293E"/>
    <w:rsid w:val="001C5CB6"/>
    <w:rsid w:val="001D2DD8"/>
    <w:rsid w:val="001D494C"/>
    <w:rsid w:val="001D6B6E"/>
    <w:rsid w:val="001E523D"/>
    <w:rsid w:val="001F15A7"/>
    <w:rsid w:val="001F766B"/>
    <w:rsid w:val="001F7A02"/>
    <w:rsid w:val="00205BE9"/>
    <w:rsid w:val="00205EAA"/>
    <w:rsid w:val="00211569"/>
    <w:rsid w:val="002125AB"/>
    <w:rsid w:val="00213749"/>
    <w:rsid w:val="002140F6"/>
    <w:rsid w:val="00214E70"/>
    <w:rsid w:val="002210E4"/>
    <w:rsid w:val="00222BED"/>
    <w:rsid w:val="00223573"/>
    <w:rsid w:val="00224208"/>
    <w:rsid w:val="00231AED"/>
    <w:rsid w:val="0023214D"/>
    <w:rsid w:val="002372C8"/>
    <w:rsid w:val="00237D1F"/>
    <w:rsid w:val="00242560"/>
    <w:rsid w:val="00244C10"/>
    <w:rsid w:val="002463FE"/>
    <w:rsid w:val="00246D61"/>
    <w:rsid w:val="00256BBB"/>
    <w:rsid w:val="00256EBE"/>
    <w:rsid w:val="00262287"/>
    <w:rsid w:val="00264509"/>
    <w:rsid w:val="002659BE"/>
    <w:rsid w:val="0026677E"/>
    <w:rsid w:val="002717E3"/>
    <w:rsid w:val="00271B46"/>
    <w:rsid w:val="002802F9"/>
    <w:rsid w:val="0028322C"/>
    <w:rsid w:val="00284328"/>
    <w:rsid w:val="00284B53"/>
    <w:rsid w:val="002852C1"/>
    <w:rsid w:val="00286419"/>
    <w:rsid w:val="0029333A"/>
    <w:rsid w:val="0029391E"/>
    <w:rsid w:val="0029742B"/>
    <w:rsid w:val="002A12C0"/>
    <w:rsid w:val="002A1FE2"/>
    <w:rsid w:val="002A2CCE"/>
    <w:rsid w:val="002B5C0A"/>
    <w:rsid w:val="002C5C34"/>
    <w:rsid w:val="002D0538"/>
    <w:rsid w:val="002D62ED"/>
    <w:rsid w:val="002E4ABD"/>
    <w:rsid w:val="002F6BCB"/>
    <w:rsid w:val="002F6E38"/>
    <w:rsid w:val="003022E8"/>
    <w:rsid w:val="003057B3"/>
    <w:rsid w:val="003071AD"/>
    <w:rsid w:val="0031323F"/>
    <w:rsid w:val="00315602"/>
    <w:rsid w:val="003165A1"/>
    <w:rsid w:val="0032347F"/>
    <w:rsid w:val="00324053"/>
    <w:rsid w:val="0032700F"/>
    <w:rsid w:val="0032785B"/>
    <w:rsid w:val="00331DF9"/>
    <w:rsid w:val="0033622F"/>
    <w:rsid w:val="00341319"/>
    <w:rsid w:val="003467E7"/>
    <w:rsid w:val="003470D4"/>
    <w:rsid w:val="00347B11"/>
    <w:rsid w:val="00350301"/>
    <w:rsid w:val="00352D53"/>
    <w:rsid w:val="003625C9"/>
    <w:rsid w:val="003659A2"/>
    <w:rsid w:val="003675FC"/>
    <w:rsid w:val="00374951"/>
    <w:rsid w:val="00376A7D"/>
    <w:rsid w:val="00377E25"/>
    <w:rsid w:val="003858A8"/>
    <w:rsid w:val="00392809"/>
    <w:rsid w:val="00394A17"/>
    <w:rsid w:val="003961FB"/>
    <w:rsid w:val="00396BBF"/>
    <w:rsid w:val="003A225F"/>
    <w:rsid w:val="003A61B6"/>
    <w:rsid w:val="003A669B"/>
    <w:rsid w:val="003B0F3C"/>
    <w:rsid w:val="003B3C5A"/>
    <w:rsid w:val="003C0B73"/>
    <w:rsid w:val="003C10A7"/>
    <w:rsid w:val="003C303D"/>
    <w:rsid w:val="003C3378"/>
    <w:rsid w:val="003C48FE"/>
    <w:rsid w:val="003C655D"/>
    <w:rsid w:val="003D369C"/>
    <w:rsid w:val="003E08AD"/>
    <w:rsid w:val="003E0B10"/>
    <w:rsid w:val="003E234A"/>
    <w:rsid w:val="003E457C"/>
    <w:rsid w:val="003E4F6B"/>
    <w:rsid w:val="003F1133"/>
    <w:rsid w:val="003F4103"/>
    <w:rsid w:val="003F52E0"/>
    <w:rsid w:val="0040023F"/>
    <w:rsid w:val="00402738"/>
    <w:rsid w:val="004040CC"/>
    <w:rsid w:val="004058FB"/>
    <w:rsid w:val="00414D7E"/>
    <w:rsid w:val="0042258E"/>
    <w:rsid w:val="00422EC8"/>
    <w:rsid w:val="004270F2"/>
    <w:rsid w:val="00427C74"/>
    <w:rsid w:val="00432439"/>
    <w:rsid w:val="00434025"/>
    <w:rsid w:val="004413C7"/>
    <w:rsid w:val="00442047"/>
    <w:rsid w:val="00445742"/>
    <w:rsid w:val="00450338"/>
    <w:rsid w:val="0045177A"/>
    <w:rsid w:val="00451D80"/>
    <w:rsid w:val="0045222E"/>
    <w:rsid w:val="00452575"/>
    <w:rsid w:val="00462647"/>
    <w:rsid w:val="00462676"/>
    <w:rsid w:val="004651E3"/>
    <w:rsid w:val="0046611C"/>
    <w:rsid w:val="00466165"/>
    <w:rsid w:val="0046690D"/>
    <w:rsid w:val="0046748D"/>
    <w:rsid w:val="00467DC5"/>
    <w:rsid w:val="00470361"/>
    <w:rsid w:val="0047162C"/>
    <w:rsid w:val="00484CA0"/>
    <w:rsid w:val="00487D42"/>
    <w:rsid w:val="00492204"/>
    <w:rsid w:val="00496E75"/>
    <w:rsid w:val="0049709C"/>
    <w:rsid w:val="004A561E"/>
    <w:rsid w:val="004A77B5"/>
    <w:rsid w:val="004B114C"/>
    <w:rsid w:val="004B1960"/>
    <w:rsid w:val="004B212E"/>
    <w:rsid w:val="004B3A2D"/>
    <w:rsid w:val="004B7902"/>
    <w:rsid w:val="004C18C3"/>
    <w:rsid w:val="004C246A"/>
    <w:rsid w:val="004C2C42"/>
    <w:rsid w:val="004C39A1"/>
    <w:rsid w:val="004C5F14"/>
    <w:rsid w:val="004D013B"/>
    <w:rsid w:val="004D2C14"/>
    <w:rsid w:val="004D673B"/>
    <w:rsid w:val="004D6753"/>
    <w:rsid w:val="004E0855"/>
    <w:rsid w:val="004E166F"/>
    <w:rsid w:val="004E2588"/>
    <w:rsid w:val="004E4868"/>
    <w:rsid w:val="004E7234"/>
    <w:rsid w:val="004F5F98"/>
    <w:rsid w:val="00500A3A"/>
    <w:rsid w:val="0050186F"/>
    <w:rsid w:val="0050274E"/>
    <w:rsid w:val="00505B61"/>
    <w:rsid w:val="00510490"/>
    <w:rsid w:val="0051628F"/>
    <w:rsid w:val="00517730"/>
    <w:rsid w:val="00517861"/>
    <w:rsid w:val="00522330"/>
    <w:rsid w:val="005225BB"/>
    <w:rsid w:val="00524A16"/>
    <w:rsid w:val="00526B04"/>
    <w:rsid w:val="00531AE9"/>
    <w:rsid w:val="00533125"/>
    <w:rsid w:val="005343FA"/>
    <w:rsid w:val="0053714C"/>
    <w:rsid w:val="00541A5A"/>
    <w:rsid w:val="0054223A"/>
    <w:rsid w:val="00544444"/>
    <w:rsid w:val="00550D28"/>
    <w:rsid w:val="005519AE"/>
    <w:rsid w:val="0055569D"/>
    <w:rsid w:val="00557206"/>
    <w:rsid w:val="00557FE1"/>
    <w:rsid w:val="005603A1"/>
    <w:rsid w:val="00561608"/>
    <w:rsid w:val="00561F69"/>
    <w:rsid w:val="005632E3"/>
    <w:rsid w:val="00564EC2"/>
    <w:rsid w:val="00566617"/>
    <w:rsid w:val="00574064"/>
    <w:rsid w:val="0057496A"/>
    <w:rsid w:val="00575F49"/>
    <w:rsid w:val="00577EFB"/>
    <w:rsid w:val="00585118"/>
    <w:rsid w:val="00586869"/>
    <w:rsid w:val="00587DD5"/>
    <w:rsid w:val="00587FC6"/>
    <w:rsid w:val="00591549"/>
    <w:rsid w:val="005938CA"/>
    <w:rsid w:val="005942C1"/>
    <w:rsid w:val="0059792F"/>
    <w:rsid w:val="005A096E"/>
    <w:rsid w:val="005A4841"/>
    <w:rsid w:val="005A6D6E"/>
    <w:rsid w:val="005B04D5"/>
    <w:rsid w:val="005B1E2B"/>
    <w:rsid w:val="005B325C"/>
    <w:rsid w:val="005B3602"/>
    <w:rsid w:val="005B428B"/>
    <w:rsid w:val="005C0AFF"/>
    <w:rsid w:val="005C1442"/>
    <w:rsid w:val="005C64C9"/>
    <w:rsid w:val="005D131B"/>
    <w:rsid w:val="005D1D46"/>
    <w:rsid w:val="005D31DB"/>
    <w:rsid w:val="005D72A7"/>
    <w:rsid w:val="005E33EF"/>
    <w:rsid w:val="005F3B84"/>
    <w:rsid w:val="005F3F61"/>
    <w:rsid w:val="005F58AD"/>
    <w:rsid w:val="005F756F"/>
    <w:rsid w:val="0060007F"/>
    <w:rsid w:val="0060149F"/>
    <w:rsid w:val="00602E17"/>
    <w:rsid w:val="00604ECD"/>
    <w:rsid w:val="00605710"/>
    <w:rsid w:val="00606577"/>
    <w:rsid w:val="00607BF0"/>
    <w:rsid w:val="00610DF7"/>
    <w:rsid w:val="006117A2"/>
    <w:rsid w:val="00611AF6"/>
    <w:rsid w:val="0061247A"/>
    <w:rsid w:val="00612F51"/>
    <w:rsid w:val="00614152"/>
    <w:rsid w:val="006145CB"/>
    <w:rsid w:val="00614A7A"/>
    <w:rsid w:val="006216D2"/>
    <w:rsid w:val="006226F6"/>
    <w:rsid w:val="00623E90"/>
    <w:rsid w:val="00625778"/>
    <w:rsid w:val="0062735C"/>
    <w:rsid w:val="0063314F"/>
    <w:rsid w:val="00635B5A"/>
    <w:rsid w:val="00641FF2"/>
    <w:rsid w:val="00644974"/>
    <w:rsid w:val="00653EA9"/>
    <w:rsid w:val="0065667C"/>
    <w:rsid w:val="006567FE"/>
    <w:rsid w:val="00662C24"/>
    <w:rsid w:val="00666517"/>
    <w:rsid w:val="00667D18"/>
    <w:rsid w:val="006740DB"/>
    <w:rsid w:val="00674F70"/>
    <w:rsid w:val="00676085"/>
    <w:rsid w:val="006773DA"/>
    <w:rsid w:val="00677CBE"/>
    <w:rsid w:val="00682873"/>
    <w:rsid w:val="00683930"/>
    <w:rsid w:val="00685581"/>
    <w:rsid w:val="00687AA1"/>
    <w:rsid w:val="00693252"/>
    <w:rsid w:val="006935AA"/>
    <w:rsid w:val="006A17FE"/>
    <w:rsid w:val="006A4861"/>
    <w:rsid w:val="006A76AC"/>
    <w:rsid w:val="006A7849"/>
    <w:rsid w:val="006B76C2"/>
    <w:rsid w:val="006C0A24"/>
    <w:rsid w:val="006C1C1D"/>
    <w:rsid w:val="006C25A7"/>
    <w:rsid w:val="006C51FB"/>
    <w:rsid w:val="006C5240"/>
    <w:rsid w:val="006C5B7F"/>
    <w:rsid w:val="006C683B"/>
    <w:rsid w:val="006D0962"/>
    <w:rsid w:val="006D1B3C"/>
    <w:rsid w:val="006D6A3E"/>
    <w:rsid w:val="006E1BCE"/>
    <w:rsid w:val="006E4BE1"/>
    <w:rsid w:val="006E71B0"/>
    <w:rsid w:val="006F25ED"/>
    <w:rsid w:val="006F2F48"/>
    <w:rsid w:val="006F4E27"/>
    <w:rsid w:val="006F65CA"/>
    <w:rsid w:val="0070121F"/>
    <w:rsid w:val="0070284E"/>
    <w:rsid w:val="007028D5"/>
    <w:rsid w:val="00705238"/>
    <w:rsid w:val="007063D3"/>
    <w:rsid w:val="00706F9F"/>
    <w:rsid w:val="00711FE5"/>
    <w:rsid w:val="007122EF"/>
    <w:rsid w:val="0071356B"/>
    <w:rsid w:val="007140A0"/>
    <w:rsid w:val="0071482E"/>
    <w:rsid w:val="007157F3"/>
    <w:rsid w:val="00716023"/>
    <w:rsid w:val="007228DD"/>
    <w:rsid w:val="00725BD2"/>
    <w:rsid w:val="00725F80"/>
    <w:rsid w:val="00731DED"/>
    <w:rsid w:val="007332DD"/>
    <w:rsid w:val="007350A9"/>
    <w:rsid w:val="00735267"/>
    <w:rsid w:val="00736AF9"/>
    <w:rsid w:val="00742882"/>
    <w:rsid w:val="007456AE"/>
    <w:rsid w:val="007460A5"/>
    <w:rsid w:val="00757F04"/>
    <w:rsid w:val="007638DD"/>
    <w:rsid w:val="007662C1"/>
    <w:rsid w:val="00767508"/>
    <w:rsid w:val="0077126A"/>
    <w:rsid w:val="00771FC1"/>
    <w:rsid w:val="007735B0"/>
    <w:rsid w:val="00782460"/>
    <w:rsid w:val="00784058"/>
    <w:rsid w:val="00784E73"/>
    <w:rsid w:val="0078640D"/>
    <w:rsid w:val="00786EC4"/>
    <w:rsid w:val="0079293D"/>
    <w:rsid w:val="00792D21"/>
    <w:rsid w:val="007944B8"/>
    <w:rsid w:val="00794940"/>
    <w:rsid w:val="00796C14"/>
    <w:rsid w:val="007A218E"/>
    <w:rsid w:val="007A33AE"/>
    <w:rsid w:val="007B0783"/>
    <w:rsid w:val="007B25EB"/>
    <w:rsid w:val="007B4B8B"/>
    <w:rsid w:val="007B609C"/>
    <w:rsid w:val="007B6351"/>
    <w:rsid w:val="007C1E50"/>
    <w:rsid w:val="007C27F9"/>
    <w:rsid w:val="007C2BD8"/>
    <w:rsid w:val="007C3A18"/>
    <w:rsid w:val="007D09FD"/>
    <w:rsid w:val="007D559D"/>
    <w:rsid w:val="007E00DC"/>
    <w:rsid w:val="007E420C"/>
    <w:rsid w:val="007E5D1C"/>
    <w:rsid w:val="007F0462"/>
    <w:rsid w:val="007F37C5"/>
    <w:rsid w:val="007F6A23"/>
    <w:rsid w:val="00803541"/>
    <w:rsid w:val="0081011D"/>
    <w:rsid w:val="008178EA"/>
    <w:rsid w:val="0082046E"/>
    <w:rsid w:val="00822511"/>
    <w:rsid w:val="00826FA0"/>
    <w:rsid w:val="00835705"/>
    <w:rsid w:val="00842706"/>
    <w:rsid w:val="008446A8"/>
    <w:rsid w:val="008474DD"/>
    <w:rsid w:val="00852575"/>
    <w:rsid w:val="008528EE"/>
    <w:rsid w:val="00852E84"/>
    <w:rsid w:val="00854A20"/>
    <w:rsid w:val="00855533"/>
    <w:rsid w:val="008615AD"/>
    <w:rsid w:val="00862954"/>
    <w:rsid w:val="00872925"/>
    <w:rsid w:val="00884697"/>
    <w:rsid w:val="00885067"/>
    <w:rsid w:val="00892D4C"/>
    <w:rsid w:val="008977C7"/>
    <w:rsid w:val="008A2057"/>
    <w:rsid w:val="008A71EB"/>
    <w:rsid w:val="008A7572"/>
    <w:rsid w:val="008B2E0B"/>
    <w:rsid w:val="008C3924"/>
    <w:rsid w:val="008C3C68"/>
    <w:rsid w:val="008C4FCB"/>
    <w:rsid w:val="008D03E8"/>
    <w:rsid w:val="008D6E90"/>
    <w:rsid w:val="008E07CA"/>
    <w:rsid w:val="008E0CA1"/>
    <w:rsid w:val="008E15C0"/>
    <w:rsid w:val="008E3C10"/>
    <w:rsid w:val="008E4131"/>
    <w:rsid w:val="008E46AF"/>
    <w:rsid w:val="008E4AEC"/>
    <w:rsid w:val="008E5176"/>
    <w:rsid w:val="008F0A50"/>
    <w:rsid w:val="008F2FE8"/>
    <w:rsid w:val="008F4A18"/>
    <w:rsid w:val="008F5875"/>
    <w:rsid w:val="008F5A5A"/>
    <w:rsid w:val="00906B1C"/>
    <w:rsid w:val="00906DB3"/>
    <w:rsid w:val="00913D26"/>
    <w:rsid w:val="009168CE"/>
    <w:rsid w:val="00920D1A"/>
    <w:rsid w:val="00921E76"/>
    <w:rsid w:val="00924936"/>
    <w:rsid w:val="00933AB7"/>
    <w:rsid w:val="009372F2"/>
    <w:rsid w:val="00941024"/>
    <w:rsid w:val="009444C0"/>
    <w:rsid w:val="009450D5"/>
    <w:rsid w:val="0095580D"/>
    <w:rsid w:val="00957494"/>
    <w:rsid w:val="00960837"/>
    <w:rsid w:val="00972DE1"/>
    <w:rsid w:val="00975DB4"/>
    <w:rsid w:val="009764AB"/>
    <w:rsid w:val="00980FFF"/>
    <w:rsid w:val="00982F74"/>
    <w:rsid w:val="009850CF"/>
    <w:rsid w:val="00985264"/>
    <w:rsid w:val="00991A84"/>
    <w:rsid w:val="009924B7"/>
    <w:rsid w:val="0099718C"/>
    <w:rsid w:val="009977F2"/>
    <w:rsid w:val="009A2132"/>
    <w:rsid w:val="009A63EC"/>
    <w:rsid w:val="009B034F"/>
    <w:rsid w:val="009B0644"/>
    <w:rsid w:val="009B6484"/>
    <w:rsid w:val="009C4347"/>
    <w:rsid w:val="009C55C2"/>
    <w:rsid w:val="009C655B"/>
    <w:rsid w:val="009C6E27"/>
    <w:rsid w:val="009D5C1B"/>
    <w:rsid w:val="009D69CF"/>
    <w:rsid w:val="009D79A4"/>
    <w:rsid w:val="009F470D"/>
    <w:rsid w:val="00A05557"/>
    <w:rsid w:val="00A0650A"/>
    <w:rsid w:val="00A07AF6"/>
    <w:rsid w:val="00A13353"/>
    <w:rsid w:val="00A1714C"/>
    <w:rsid w:val="00A20AEF"/>
    <w:rsid w:val="00A20B32"/>
    <w:rsid w:val="00A23D19"/>
    <w:rsid w:val="00A273B2"/>
    <w:rsid w:val="00A30AF7"/>
    <w:rsid w:val="00A31491"/>
    <w:rsid w:val="00A317C0"/>
    <w:rsid w:val="00A41461"/>
    <w:rsid w:val="00A42493"/>
    <w:rsid w:val="00A47318"/>
    <w:rsid w:val="00A57EDA"/>
    <w:rsid w:val="00A60D09"/>
    <w:rsid w:val="00A6397D"/>
    <w:rsid w:val="00A66CF3"/>
    <w:rsid w:val="00A7147D"/>
    <w:rsid w:val="00A71F18"/>
    <w:rsid w:val="00A72AEA"/>
    <w:rsid w:val="00A73B0D"/>
    <w:rsid w:val="00A74D09"/>
    <w:rsid w:val="00A82610"/>
    <w:rsid w:val="00AA5953"/>
    <w:rsid w:val="00AB243F"/>
    <w:rsid w:val="00AB62D8"/>
    <w:rsid w:val="00AB7B6D"/>
    <w:rsid w:val="00AD4B81"/>
    <w:rsid w:val="00AE1E02"/>
    <w:rsid w:val="00AE2FF1"/>
    <w:rsid w:val="00AE471C"/>
    <w:rsid w:val="00AE7BDA"/>
    <w:rsid w:val="00AF2E25"/>
    <w:rsid w:val="00AF5B1E"/>
    <w:rsid w:val="00AF6A42"/>
    <w:rsid w:val="00B0145E"/>
    <w:rsid w:val="00B050C5"/>
    <w:rsid w:val="00B055D5"/>
    <w:rsid w:val="00B058D4"/>
    <w:rsid w:val="00B145DB"/>
    <w:rsid w:val="00B14CBD"/>
    <w:rsid w:val="00B15CCC"/>
    <w:rsid w:val="00B167A5"/>
    <w:rsid w:val="00B16DBA"/>
    <w:rsid w:val="00B179B2"/>
    <w:rsid w:val="00B20043"/>
    <w:rsid w:val="00B261BF"/>
    <w:rsid w:val="00B332EC"/>
    <w:rsid w:val="00B41AED"/>
    <w:rsid w:val="00B42ACE"/>
    <w:rsid w:val="00B42F35"/>
    <w:rsid w:val="00B4370E"/>
    <w:rsid w:val="00B537E1"/>
    <w:rsid w:val="00B5381D"/>
    <w:rsid w:val="00B539EF"/>
    <w:rsid w:val="00B632E7"/>
    <w:rsid w:val="00B6643C"/>
    <w:rsid w:val="00B67D5F"/>
    <w:rsid w:val="00B70B16"/>
    <w:rsid w:val="00B75BB2"/>
    <w:rsid w:val="00B84F85"/>
    <w:rsid w:val="00B905CF"/>
    <w:rsid w:val="00B90D0D"/>
    <w:rsid w:val="00B9437E"/>
    <w:rsid w:val="00B95E25"/>
    <w:rsid w:val="00BA2B45"/>
    <w:rsid w:val="00BA347F"/>
    <w:rsid w:val="00BA6E43"/>
    <w:rsid w:val="00BB1C4A"/>
    <w:rsid w:val="00BB2E8D"/>
    <w:rsid w:val="00BC293B"/>
    <w:rsid w:val="00BC2E8A"/>
    <w:rsid w:val="00BC389B"/>
    <w:rsid w:val="00BC5EB4"/>
    <w:rsid w:val="00BC69EA"/>
    <w:rsid w:val="00BC704B"/>
    <w:rsid w:val="00BC784E"/>
    <w:rsid w:val="00BC7903"/>
    <w:rsid w:val="00BD08E8"/>
    <w:rsid w:val="00BD1B84"/>
    <w:rsid w:val="00BD41F7"/>
    <w:rsid w:val="00BE6B55"/>
    <w:rsid w:val="00BE79C5"/>
    <w:rsid w:val="00BF07B4"/>
    <w:rsid w:val="00BF1AAA"/>
    <w:rsid w:val="00BF3EC2"/>
    <w:rsid w:val="00C03C8F"/>
    <w:rsid w:val="00C05A31"/>
    <w:rsid w:val="00C10178"/>
    <w:rsid w:val="00C123C9"/>
    <w:rsid w:val="00C14C1A"/>
    <w:rsid w:val="00C1704A"/>
    <w:rsid w:val="00C17D50"/>
    <w:rsid w:val="00C25B4C"/>
    <w:rsid w:val="00C27D0F"/>
    <w:rsid w:val="00C3230B"/>
    <w:rsid w:val="00C359FF"/>
    <w:rsid w:val="00C37CB7"/>
    <w:rsid w:val="00C45A05"/>
    <w:rsid w:val="00C46013"/>
    <w:rsid w:val="00C466E5"/>
    <w:rsid w:val="00C53C51"/>
    <w:rsid w:val="00C55E5F"/>
    <w:rsid w:val="00C63AD6"/>
    <w:rsid w:val="00C67543"/>
    <w:rsid w:val="00C677E7"/>
    <w:rsid w:val="00C72CDC"/>
    <w:rsid w:val="00C72CE7"/>
    <w:rsid w:val="00C75176"/>
    <w:rsid w:val="00C76550"/>
    <w:rsid w:val="00C81B5D"/>
    <w:rsid w:val="00C81F32"/>
    <w:rsid w:val="00C820F6"/>
    <w:rsid w:val="00C85CD2"/>
    <w:rsid w:val="00C874F4"/>
    <w:rsid w:val="00C921D8"/>
    <w:rsid w:val="00C9672A"/>
    <w:rsid w:val="00CA036F"/>
    <w:rsid w:val="00CA33B0"/>
    <w:rsid w:val="00CA6CE2"/>
    <w:rsid w:val="00CB16C2"/>
    <w:rsid w:val="00CB205D"/>
    <w:rsid w:val="00CB2F09"/>
    <w:rsid w:val="00CB7790"/>
    <w:rsid w:val="00CC022D"/>
    <w:rsid w:val="00CC6E8B"/>
    <w:rsid w:val="00CD195A"/>
    <w:rsid w:val="00CD509F"/>
    <w:rsid w:val="00CD7050"/>
    <w:rsid w:val="00CE02AA"/>
    <w:rsid w:val="00CE1D4E"/>
    <w:rsid w:val="00CE31B3"/>
    <w:rsid w:val="00CE44C2"/>
    <w:rsid w:val="00CF2DA7"/>
    <w:rsid w:val="00CF2E2E"/>
    <w:rsid w:val="00CF5F02"/>
    <w:rsid w:val="00D003BE"/>
    <w:rsid w:val="00D05A01"/>
    <w:rsid w:val="00D21EED"/>
    <w:rsid w:val="00D23370"/>
    <w:rsid w:val="00D23930"/>
    <w:rsid w:val="00D23A4A"/>
    <w:rsid w:val="00D240E6"/>
    <w:rsid w:val="00D278C7"/>
    <w:rsid w:val="00D35B66"/>
    <w:rsid w:val="00D36F3C"/>
    <w:rsid w:val="00D41B6A"/>
    <w:rsid w:val="00D427DE"/>
    <w:rsid w:val="00D50C7A"/>
    <w:rsid w:val="00D53E53"/>
    <w:rsid w:val="00D6426A"/>
    <w:rsid w:val="00D64A66"/>
    <w:rsid w:val="00D65B1C"/>
    <w:rsid w:val="00D6605C"/>
    <w:rsid w:val="00D70DCF"/>
    <w:rsid w:val="00D7333A"/>
    <w:rsid w:val="00D74FBD"/>
    <w:rsid w:val="00D807FE"/>
    <w:rsid w:val="00D81AA4"/>
    <w:rsid w:val="00D81E75"/>
    <w:rsid w:val="00D83AE2"/>
    <w:rsid w:val="00D843A7"/>
    <w:rsid w:val="00D85A90"/>
    <w:rsid w:val="00D86AAE"/>
    <w:rsid w:val="00D91F5C"/>
    <w:rsid w:val="00D92794"/>
    <w:rsid w:val="00D96021"/>
    <w:rsid w:val="00DA26D1"/>
    <w:rsid w:val="00DA404C"/>
    <w:rsid w:val="00DA66FB"/>
    <w:rsid w:val="00DA6CAA"/>
    <w:rsid w:val="00DB2AFD"/>
    <w:rsid w:val="00DB4097"/>
    <w:rsid w:val="00DB4E4D"/>
    <w:rsid w:val="00DB574D"/>
    <w:rsid w:val="00DB6EE9"/>
    <w:rsid w:val="00DB7F53"/>
    <w:rsid w:val="00DC02BE"/>
    <w:rsid w:val="00DC1C61"/>
    <w:rsid w:val="00DC4E1A"/>
    <w:rsid w:val="00DC67BB"/>
    <w:rsid w:val="00DD03F6"/>
    <w:rsid w:val="00DD0D8E"/>
    <w:rsid w:val="00DD32B1"/>
    <w:rsid w:val="00DD3E7A"/>
    <w:rsid w:val="00DD3EFF"/>
    <w:rsid w:val="00DE075C"/>
    <w:rsid w:val="00DE07A8"/>
    <w:rsid w:val="00DE11F5"/>
    <w:rsid w:val="00DE1297"/>
    <w:rsid w:val="00DE3DB2"/>
    <w:rsid w:val="00DF05DA"/>
    <w:rsid w:val="00DF1684"/>
    <w:rsid w:val="00DF1FDE"/>
    <w:rsid w:val="00DF31D0"/>
    <w:rsid w:val="00DF41CB"/>
    <w:rsid w:val="00E01E40"/>
    <w:rsid w:val="00E02EDF"/>
    <w:rsid w:val="00E04865"/>
    <w:rsid w:val="00E12285"/>
    <w:rsid w:val="00E1412F"/>
    <w:rsid w:val="00E171C5"/>
    <w:rsid w:val="00E209FA"/>
    <w:rsid w:val="00E2294B"/>
    <w:rsid w:val="00E253D4"/>
    <w:rsid w:val="00E27353"/>
    <w:rsid w:val="00E2742E"/>
    <w:rsid w:val="00E3516C"/>
    <w:rsid w:val="00E35A24"/>
    <w:rsid w:val="00E4535A"/>
    <w:rsid w:val="00E463E2"/>
    <w:rsid w:val="00E50001"/>
    <w:rsid w:val="00E52F1E"/>
    <w:rsid w:val="00E54BE5"/>
    <w:rsid w:val="00E57904"/>
    <w:rsid w:val="00E63A0A"/>
    <w:rsid w:val="00E642A3"/>
    <w:rsid w:val="00E706D3"/>
    <w:rsid w:val="00E7242D"/>
    <w:rsid w:val="00E74AD4"/>
    <w:rsid w:val="00E8264A"/>
    <w:rsid w:val="00E85F60"/>
    <w:rsid w:val="00E902E7"/>
    <w:rsid w:val="00E9216E"/>
    <w:rsid w:val="00E929F4"/>
    <w:rsid w:val="00E97B2E"/>
    <w:rsid w:val="00EA4545"/>
    <w:rsid w:val="00EB49DE"/>
    <w:rsid w:val="00EB7BFD"/>
    <w:rsid w:val="00EC0336"/>
    <w:rsid w:val="00EC41D2"/>
    <w:rsid w:val="00EC6205"/>
    <w:rsid w:val="00ED1427"/>
    <w:rsid w:val="00ED4969"/>
    <w:rsid w:val="00EE0C21"/>
    <w:rsid w:val="00EE30B2"/>
    <w:rsid w:val="00EE3730"/>
    <w:rsid w:val="00EF1167"/>
    <w:rsid w:val="00EF5958"/>
    <w:rsid w:val="00F01A85"/>
    <w:rsid w:val="00F02268"/>
    <w:rsid w:val="00F03DAC"/>
    <w:rsid w:val="00F061B5"/>
    <w:rsid w:val="00F067A3"/>
    <w:rsid w:val="00F103FE"/>
    <w:rsid w:val="00F14577"/>
    <w:rsid w:val="00F159BC"/>
    <w:rsid w:val="00F17E64"/>
    <w:rsid w:val="00F2013C"/>
    <w:rsid w:val="00F23FD1"/>
    <w:rsid w:val="00F263DE"/>
    <w:rsid w:val="00F32E8A"/>
    <w:rsid w:val="00F343CD"/>
    <w:rsid w:val="00F35FC2"/>
    <w:rsid w:val="00F37080"/>
    <w:rsid w:val="00F43997"/>
    <w:rsid w:val="00F441F2"/>
    <w:rsid w:val="00F44C05"/>
    <w:rsid w:val="00F45270"/>
    <w:rsid w:val="00F45BDC"/>
    <w:rsid w:val="00F47362"/>
    <w:rsid w:val="00F5031B"/>
    <w:rsid w:val="00F51C5F"/>
    <w:rsid w:val="00F6307E"/>
    <w:rsid w:val="00F6385B"/>
    <w:rsid w:val="00F63EEA"/>
    <w:rsid w:val="00F64CF3"/>
    <w:rsid w:val="00F661F6"/>
    <w:rsid w:val="00F667E9"/>
    <w:rsid w:val="00F67C57"/>
    <w:rsid w:val="00F738E5"/>
    <w:rsid w:val="00F771C3"/>
    <w:rsid w:val="00F802BD"/>
    <w:rsid w:val="00F808B8"/>
    <w:rsid w:val="00F84207"/>
    <w:rsid w:val="00F845E1"/>
    <w:rsid w:val="00F8731A"/>
    <w:rsid w:val="00F912E4"/>
    <w:rsid w:val="00F93A69"/>
    <w:rsid w:val="00F93A97"/>
    <w:rsid w:val="00FA39AB"/>
    <w:rsid w:val="00FB4401"/>
    <w:rsid w:val="00FC286C"/>
    <w:rsid w:val="00FD220A"/>
    <w:rsid w:val="00FD2A22"/>
    <w:rsid w:val="00FD450B"/>
    <w:rsid w:val="00FD5154"/>
    <w:rsid w:val="00FD5D5C"/>
    <w:rsid w:val="00FE467C"/>
    <w:rsid w:val="00FF0484"/>
    <w:rsid w:val="00FF53AB"/>
    <w:rsid w:val="00FF563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40"/>
    <o:shapelayout v:ext="edit">
      <o:idmap v:ext="edit" data="1"/>
    </o:shapelayout>
  </w:shapeDefaults>
  <w:decimalSymbol w:val=","/>
  <w:listSeparator w:val=";"/>
  <w14:docId w14:val="4420E68D"/>
  <w15:docId w15:val="{159DAEA4-3F86-471E-A372-4513636C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4D09"/>
    <w:rPr>
      <w:sz w:val="24"/>
      <w:szCs w:val="24"/>
    </w:rPr>
  </w:style>
  <w:style w:type="paragraph" w:styleId="1">
    <w:name w:val="heading 1"/>
    <w:basedOn w:val="a"/>
    <w:next w:val="a"/>
    <w:link w:val="10"/>
    <w:qFormat/>
    <w:rsid w:val="003C48FE"/>
    <w:pPr>
      <w:keepNext/>
      <w:spacing w:before="240" w:after="60"/>
      <w:ind w:left="567"/>
      <w:outlineLvl w:val="0"/>
    </w:pPr>
    <w:rPr>
      <w:b/>
      <w:bCs/>
      <w:kern w:val="32"/>
      <w:sz w:val="28"/>
      <w:szCs w:val="32"/>
    </w:rPr>
  </w:style>
  <w:style w:type="paragraph" w:styleId="2">
    <w:name w:val="heading 2"/>
    <w:basedOn w:val="a"/>
    <w:next w:val="a"/>
    <w:link w:val="20"/>
    <w:autoRedefine/>
    <w:qFormat/>
    <w:rsid w:val="007A33AE"/>
    <w:pPr>
      <w:keepNext/>
      <w:spacing w:before="160" w:after="300" w:line="360" w:lineRule="auto"/>
      <w:ind w:firstLine="709"/>
      <w:outlineLvl w:val="1"/>
    </w:pPr>
    <w:rPr>
      <w:b/>
      <w:sz w:val="28"/>
      <w:szCs w:val="28"/>
    </w:rPr>
  </w:style>
  <w:style w:type="paragraph" w:styleId="30">
    <w:name w:val="heading 3"/>
    <w:basedOn w:val="a"/>
    <w:next w:val="a"/>
    <w:qFormat/>
    <w:rsid w:val="004E7234"/>
    <w:pPr>
      <w:keepNext/>
      <w:spacing w:before="240" w:after="60"/>
      <w:outlineLvl w:val="2"/>
    </w:pPr>
    <w:rPr>
      <w:rFonts w:ascii="Arial" w:hAnsi="Arial" w:cs="Arial"/>
      <w:b/>
      <w:bCs/>
      <w:sz w:val="26"/>
      <w:szCs w:val="26"/>
    </w:rPr>
  </w:style>
  <w:style w:type="paragraph" w:styleId="4">
    <w:name w:val="heading 4"/>
    <w:basedOn w:val="a"/>
    <w:next w:val="a"/>
    <w:qFormat/>
    <w:rsid w:val="00A71F18"/>
    <w:pPr>
      <w:keepNext/>
      <w:widowControl w:val="0"/>
      <w:shd w:val="clear" w:color="auto" w:fill="FFFFFF"/>
      <w:autoSpaceDE w:val="0"/>
      <w:autoSpaceDN w:val="0"/>
      <w:adjustRightInd w:val="0"/>
      <w:spacing w:line="370" w:lineRule="exact"/>
      <w:ind w:left="53"/>
      <w:jc w:val="center"/>
      <w:outlineLvl w:val="3"/>
    </w:pPr>
    <w:rPr>
      <w:b/>
      <w:color w:val="000000"/>
      <w:spacing w:val="-6"/>
      <w:sz w:val="40"/>
      <w:szCs w:val="20"/>
    </w:rPr>
  </w:style>
  <w:style w:type="paragraph" w:styleId="5">
    <w:name w:val="heading 5"/>
    <w:basedOn w:val="a"/>
    <w:next w:val="a"/>
    <w:qFormat/>
    <w:rsid w:val="00A71F18"/>
    <w:pPr>
      <w:keepNext/>
      <w:widowControl w:val="0"/>
      <w:shd w:val="clear" w:color="auto" w:fill="FFFFFF"/>
      <w:autoSpaceDE w:val="0"/>
      <w:autoSpaceDN w:val="0"/>
      <w:adjustRightInd w:val="0"/>
      <w:spacing w:line="370" w:lineRule="exact"/>
      <w:ind w:left="53"/>
      <w:outlineLvl w:val="4"/>
    </w:pPr>
    <w:rPr>
      <w:color w:val="000000"/>
      <w:spacing w:val="-6"/>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74D09"/>
    <w:pPr>
      <w:tabs>
        <w:tab w:val="center" w:pos="4677"/>
        <w:tab w:val="right" w:pos="9355"/>
      </w:tabs>
    </w:pPr>
  </w:style>
  <w:style w:type="paragraph" w:styleId="a4">
    <w:name w:val="footer"/>
    <w:basedOn w:val="a"/>
    <w:rsid w:val="00A74D09"/>
    <w:pPr>
      <w:tabs>
        <w:tab w:val="center" w:pos="4677"/>
        <w:tab w:val="right" w:pos="9355"/>
      </w:tabs>
    </w:pPr>
  </w:style>
  <w:style w:type="character" w:styleId="a5">
    <w:name w:val="page number"/>
    <w:basedOn w:val="a0"/>
    <w:rsid w:val="00A74D09"/>
  </w:style>
  <w:style w:type="paragraph" w:customStyle="1" w:styleId="Twordizme">
    <w:name w:val="Tword_izme"/>
    <w:basedOn w:val="a"/>
    <w:link w:val="TwordizmeChar"/>
    <w:rsid w:val="00A74D09"/>
    <w:pPr>
      <w:jc w:val="center"/>
    </w:pPr>
    <w:rPr>
      <w:rFonts w:ascii="Arial" w:hAnsi="Arial"/>
      <w:i/>
      <w:sz w:val="16"/>
    </w:rPr>
  </w:style>
  <w:style w:type="character" w:customStyle="1" w:styleId="TwordizmeChar">
    <w:name w:val="Tword_izme Char"/>
    <w:basedOn w:val="a0"/>
    <w:link w:val="Twordizme"/>
    <w:rsid w:val="00A74D09"/>
    <w:rPr>
      <w:rFonts w:ascii="Arial" w:hAnsi="Arial"/>
      <w:i/>
      <w:sz w:val="16"/>
      <w:szCs w:val="24"/>
      <w:lang w:val="ru-RU" w:eastAsia="ru-RU" w:bidi="ar-SA"/>
    </w:rPr>
  </w:style>
  <w:style w:type="paragraph" w:customStyle="1" w:styleId="Twordfami">
    <w:name w:val="Tword_fami"/>
    <w:basedOn w:val="a"/>
    <w:rsid w:val="00A74D09"/>
    <w:rPr>
      <w:rFonts w:ascii="Arial" w:hAnsi="Arial" w:cs="Arial"/>
      <w:i/>
      <w:sz w:val="18"/>
      <w:szCs w:val="20"/>
    </w:rPr>
  </w:style>
  <w:style w:type="paragraph" w:customStyle="1" w:styleId="Twordjobs">
    <w:name w:val="Tword_jobs"/>
    <w:basedOn w:val="a"/>
    <w:rsid w:val="00A74D09"/>
    <w:rPr>
      <w:rFonts w:ascii="Arial" w:hAnsi="Arial"/>
      <w:i/>
      <w:sz w:val="18"/>
    </w:rPr>
  </w:style>
  <w:style w:type="paragraph" w:customStyle="1" w:styleId="Tworddate">
    <w:name w:val="Tword_date"/>
    <w:basedOn w:val="a"/>
    <w:link w:val="TworddateChar"/>
    <w:rsid w:val="00A74D09"/>
    <w:pPr>
      <w:jc w:val="center"/>
    </w:pPr>
    <w:rPr>
      <w:rFonts w:ascii="Arial Narrow" w:hAnsi="Arial Narrow"/>
      <w:i/>
      <w:sz w:val="16"/>
    </w:rPr>
  </w:style>
  <w:style w:type="paragraph" w:customStyle="1" w:styleId="Twordaddfield">
    <w:name w:val="Tword_add_field"/>
    <w:basedOn w:val="a"/>
    <w:rsid w:val="00A74D09"/>
    <w:pPr>
      <w:jc w:val="center"/>
    </w:pPr>
    <w:rPr>
      <w:rFonts w:ascii="Arial" w:hAnsi="Arial" w:cs="Arial"/>
      <w:i/>
      <w:sz w:val="18"/>
      <w:szCs w:val="20"/>
    </w:rPr>
  </w:style>
  <w:style w:type="paragraph" w:customStyle="1" w:styleId="Twordaddfielddate">
    <w:name w:val="Tword_add_field_date"/>
    <w:basedOn w:val="a"/>
    <w:rsid w:val="00A74D09"/>
    <w:pPr>
      <w:jc w:val="right"/>
    </w:pPr>
    <w:rPr>
      <w:rFonts w:ascii="Arial" w:hAnsi="Arial"/>
      <w:i/>
      <w:sz w:val="20"/>
    </w:rPr>
  </w:style>
  <w:style w:type="paragraph" w:customStyle="1" w:styleId="Twordcopyformat">
    <w:name w:val="Tword_copy_format"/>
    <w:basedOn w:val="a"/>
    <w:rsid w:val="00A74D09"/>
    <w:pPr>
      <w:jc w:val="center"/>
    </w:pPr>
    <w:rPr>
      <w:rFonts w:ascii="Arial" w:hAnsi="Arial" w:cs="Arial"/>
      <w:i/>
      <w:sz w:val="20"/>
      <w:szCs w:val="20"/>
    </w:rPr>
  </w:style>
  <w:style w:type="paragraph" w:customStyle="1" w:styleId="Twordoboz">
    <w:name w:val="Tword_oboz"/>
    <w:basedOn w:val="a"/>
    <w:rsid w:val="00A74D09"/>
    <w:pPr>
      <w:jc w:val="center"/>
    </w:pPr>
    <w:rPr>
      <w:rFonts w:ascii="Arial" w:hAnsi="Arial" w:cs="Arial"/>
      <w:i/>
      <w:sz w:val="36"/>
      <w:szCs w:val="36"/>
    </w:rPr>
  </w:style>
  <w:style w:type="paragraph" w:customStyle="1" w:styleId="Twordnaim">
    <w:name w:val="Tword_naim"/>
    <w:basedOn w:val="a"/>
    <w:rsid w:val="00A74D09"/>
    <w:pPr>
      <w:jc w:val="center"/>
    </w:pPr>
    <w:rPr>
      <w:rFonts w:ascii="Arial" w:hAnsi="Arial" w:cs="Arial"/>
      <w:i/>
      <w:sz w:val="28"/>
      <w:szCs w:val="28"/>
    </w:rPr>
  </w:style>
  <w:style w:type="paragraph" w:customStyle="1" w:styleId="Twordpage">
    <w:name w:val="Tword_page"/>
    <w:basedOn w:val="a"/>
    <w:rsid w:val="00A74D09"/>
    <w:pPr>
      <w:jc w:val="center"/>
    </w:pPr>
    <w:rPr>
      <w:rFonts w:ascii="Arial" w:hAnsi="Arial"/>
      <w:i/>
      <w:sz w:val="18"/>
    </w:rPr>
  </w:style>
  <w:style w:type="paragraph" w:customStyle="1" w:styleId="Twordnormal">
    <w:name w:val="Tword_normal"/>
    <w:basedOn w:val="a"/>
    <w:rsid w:val="00A74D09"/>
    <w:pPr>
      <w:ind w:firstLine="709"/>
      <w:jc w:val="both"/>
    </w:pPr>
    <w:rPr>
      <w:rFonts w:ascii="ISOCPEUR" w:hAnsi="ISOCPEUR"/>
      <w:i/>
      <w:sz w:val="28"/>
    </w:rPr>
  </w:style>
  <w:style w:type="character" w:customStyle="1" w:styleId="TworddateChar">
    <w:name w:val="Tword_date Char"/>
    <w:basedOn w:val="a0"/>
    <w:link w:val="Tworddate"/>
    <w:rsid w:val="007350A9"/>
    <w:rPr>
      <w:rFonts w:ascii="Arial Narrow" w:hAnsi="Arial Narrow"/>
      <w:i/>
      <w:sz w:val="16"/>
      <w:szCs w:val="24"/>
      <w:lang w:val="ru-RU" w:eastAsia="ru-RU" w:bidi="ar-SA"/>
    </w:rPr>
  </w:style>
  <w:style w:type="paragraph" w:customStyle="1" w:styleId="Twordpagenumber">
    <w:name w:val="Tword_page_number"/>
    <w:basedOn w:val="a"/>
    <w:rsid w:val="007350A9"/>
    <w:pPr>
      <w:widowControl w:val="0"/>
      <w:adjustRightInd w:val="0"/>
      <w:jc w:val="center"/>
      <w:textAlignment w:val="baseline"/>
    </w:pPr>
    <w:rPr>
      <w:rFonts w:ascii="ISOCPEUR" w:hAnsi="ISOCPEUR" w:cs="Arial"/>
      <w:i/>
      <w:szCs w:val="18"/>
      <w:lang w:val="en-US"/>
    </w:rPr>
  </w:style>
  <w:style w:type="paragraph" w:customStyle="1" w:styleId="TwordLRheads">
    <w:name w:val="Tword_LR_heads"/>
    <w:basedOn w:val="a"/>
    <w:rsid w:val="007350A9"/>
    <w:pPr>
      <w:widowControl w:val="0"/>
      <w:adjustRightInd w:val="0"/>
      <w:spacing w:line="360" w:lineRule="atLeast"/>
      <w:jc w:val="center"/>
      <w:textAlignment w:val="baseline"/>
    </w:pPr>
    <w:rPr>
      <w:rFonts w:ascii="ISOCPEUR" w:hAnsi="ISOCPEUR"/>
      <w:i/>
    </w:rPr>
  </w:style>
  <w:style w:type="paragraph" w:customStyle="1" w:styleId="TwordLRhead">
    <w:name w:val="Tword_LR_head"/>
    <w:basedOn w:val="TwordLRheads"/>
    <w:rsid w:val="007350A9"/>
    <w:pPr>
      <w:spacing w:line="480" w:lineRule="auto"/>
    </w:pPr>
    <w:rPr>
      <w:sz w:val="32"/>
    </w:rPr>
  </w:style>
  <w:style w:type="paragraph" w:customStyle="1" w:styleId="TwordLRContent">
    <w:name w:val="Tword_LR_Content"/>
    <w:basedOn w:val="Twordizme"/>
    <w:rsid w:val="007350A9"/>
    <w:pPr>
      <w:widowControl w:val="0"/>
      <w:adjustRightInd w:val="0"/>
      <w:textAlignment w:val="baseline"/>
    </w:pPr>
    <w:rPr>
      <w:rFonts w:ascii="ISOCPEUR" w:hAnsi="ISOCPEUR" w:cs="Arial"/>
      <w:sz w:val="22"/>
      <w:szCs w:val="18"/>
    </w:rPr>
  </w:style>
  <w:style w:type="character" w:customStyle="1" w:styleId="20">
    <w:name w:val="Заголовок 2 Знак"/>
    <w:basedOn w:val="a0"/>
    <w:link w:val="2"/>
    <w:rsid w:val="007A33AE"/>
    <w:rPr>
      <w:b/>
      <w:sz w:val="28"/>
      <w:szCs w:val="28"/>
    </w:rPr>
  </w:style>
  <w:style w:type="character" w:customStyle="1" w:styleId="10">
    <w:name w:val="Заголовок 1 Знак"/>
    <w:basedOn w:val="a0"/>
    <w:link w:val="1"/>
    <w:rsid w:val="003C48FE"/>
    <w:rPr>
      <w:b/>
      <w:bCs/>
      <w:kern w:val="32"/>
      <w:sz w:val="28"/>
      <w:szCs w:val="32"/>
    </w:rPr>
  </w:style>
  <w:style w:type="paragraph" w:styleId="11">
    <w:name w:val="toc 1"/>
    <w:basedOn w:val="a"/>
    <w:next w:val="a"/>
    <w:autoRedefine/>
    <w:uiPriority w:val="39"/>
    <w:qFormat/>
    <w:rsid w:val="007B4B8B"/>
    <w:pPr>
      <w:spacing w:before="120" w:after="120"/>
    </w:pPr>
    <w:rPr>
      <w:rFonts w:asciiTheme="minorHAnsi" w:hAnsiTheme="minorHAnsi"/>
      <w:b/>
      <w:bCs/>
      <w:caps/>
      <w:sz w:val="20"/>
      <w:szCs w:val="20"/>
    </w:rPr>
  </w:style>
  <w:style w:type="character" w:styleId="a6">
    <w:name w:val="Hyperlink"/>
    <w:basedOn w:val="a0"/>
    <w:uiPriority w:val="99"/>
    <w:unhideWhenUsed/>
    <w:rsid w:val="00D278C7"/>
    <w:rPr>
      <w:color w:val="0000FF"/>
      <w:u w:val="single"/>
    </w:rPr>
  </w:style>
  <w:style w:type="paragraph" w:styleId="a7">
    <w:name w:val="List Paragraph"/>
    <w:basedOn w:val="a"/>
    <w:uiPriority w:val="34"/>
    <w:qFormat/>
    <w:rsid w:val="00262287"/>
    <w:pPr>
      <w:ind w:left="720"/>
      <w:contextualSpacing/>
    </w:pPr>
    <w:rPr>
      <w:rFonts w:eastAsia="Calibri"/>
      <w:sz w:val="20"/>
      <w:szCs w:val="20"/>
      <w:lang w:eastAsia="en-US"/>
    </w:rPr>
  </w:style>
  <w:style w:type="paragraph" w:styleId="a8">
    <w:name w:val="Title"/>
    <w:aliases w:val="Подпись рисунка"/>
    <w:basedOn w:val="a"/>
    <w:link w:val="a9"/>
    <w:qFormat/>
    <w:rsid w:val="00244C10"/>
    <w:pPr>
      <w:spacing w:before="120" w:after="240"/>
      <w:ind w:firstLine="720"/>
      <w:jc w:val="center"/>
    </w:pPr>
    <w:rPr>
      <w:szCs w:val="20"/>
    </w:rPr>
  </w:style>
  <w:style w:type="character" w:customStyle="1" w:styleId="a9">
    <w:name w:val="Заголовок Знак"/>
    <w:aliases w:val="Подпись рисунка Знак"/>
    <w:basedOn w:val="a0"/>
    <w:link w:val="a8"/>
    <w:rsid w:val="00244C10"/>
    <w:rPr>
      <w:sz w:val="24"/>
    </w:rPr>
  </w:style>
  <w:style w:type="table" w:styleId="aa">
    <w:name w:val="Table Grid"/>
    <w:basedOn w:val="a1"/>
    <w:rsid w:val="00EB49DE"/>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Body Text Indent"/>
    <w:basedOn w:val="a"/>
    <w:link w:val="ac"/>
    <w:rsid w:val="000347A4"/>
    <w:pPr>
      <w:ind w:firstLine="720"/>
      <w:jc w:val="both"/>
    </w:pPr>
  </w:style>
  <w:style w:type="character" w:customStyle="1" w:styleId="ac">
    <w:name w:val="Основной текст с отступом Знак"/>
    <w:basedOn w:val="a0"/>
    <w:link w:val="ab"/>
    <w:rsid w:val="000347A4"/>
    <w:rPr>
      <w:sz w:val="24"/>
      <w:szCs w:val="24"/>
    </w:rPr>
  </w:style>
  <w:style w:type="paragraph" w:customStyle="1" w:styleId="21">
    <w:name w:val="Стиль2"/>
    <w:basedOn w:val="a"/>
    <w:link w:val="22"/>
    <w:qFormat/>
    <w:rsid w:val="000347A4"/>
    <w:pPr>
      <w:keepNext/>
      <w:spacing w:before="240" w:after="60" w:line="360" w:lineRule="auto"/>
      <w:ind w:left="720" w:hanging="360"/>
      <w:outlineLvl w:val="0"/>
    </w:pPr>
    <w:rPr>
      <w:b/>
      <w:bCs/>
      <w:kern w:val="32"/>
      <w:szCs w:val="32"/>
    </w:rPr>
  </w:style>
  <w:style w:type="character" w:customStyle="1" w:styleId="22">
    <w:name w:val="Стиль2 Знак"/>
    <w:basedOn w:val="a0"/>
    <w:link w:val="21"/>
    <w:rsid w:val="000347A4"/>
    <w:rPr>
      <w:b/>
      <w:bCs/>
      <w:kern w:val="32"/>
      <w:sz w:val="24"/>
      <w:szCs w:val="32"/>
    </w:rPr>
  </w:style>
  <w:style w:type="paragraph" w:styleId="23">
    <w:name w:val="Body Text Indent 2"/>
    <w:basedOn w:val="a"/>
    <w:link w:val="24"/>
    <w:rsid w:val="00197F8C"/>
    <w:pPr>
      <w:spacing w:after="120" w:line="480" w:lineRule="auto"/>
      <w:ind w:left="283"/>
    </w:pPr>
  </w:style>
  <w:style w:type="character" w:customStyle="1" w:styleId="24">
    <w:name w:val="Основной текст с отступом 2 Знак"/>
    <w:basedOn w:val="a0"/>
    <w:link w:val="23"/>
    <w:rsid w:val="00197F8C"/>
    <w:rPr>
      <w:sz w:val="24"/>
      <w:szCs w:val="24"/>
    </w:rPr>
  </w:style>
  <w:style w:type="paragraph" w:styleId="ad">
    <w:name w:val="Body Text"/>
    <w:basedOn w:val="a"/>
    <w:link w:val="ae"/>
    <w:rsid w:val="004E0855"/>
    <w:pPr>
      <w:spacing w:after="120"/>
    </w:pPr>
  </w:style>
  <w:style w:type="character" w:customStyle="1" w:styleId="ae">
    <w:name w:val="Основной текст Знак"/>
    <w:basedOn w:val="a0"/>
    <w:link w:val="ad"/>
    <w:rsid w:val="004E0855"/>
    <w:rPr>
      <w:sz w:val="24"/>
      <w:szCs w:val="24"/>
    </w:rPr>
  </w:style>
  <w:style w:type="paragraph" w:styleId="af">
    <w:name w:val="Document Map"/>
    <w:basedOn w:val="a"/>
    <w:link w:val="af0"/>
    <w:rsid w:val="00EE3730"/>
    <w:rPr>
      <w:rFonts w:ascii="Tahoma" w:hAnsi="Tahoma" w:cs="Tahoma"/>
      <w:sz w:val="16"/>
      <w:szCs w:val="16"/>
    </w:rPr>
  </w:style>
  <w:style w:type="character" w:customStyle="1" w:styleId="af0">
    <w:name w:val="Схема документа Знак"/>
    <w:basedOn w:val="a0"/>
    <w:link w:val="af"/>
    <w:rsid w:val="00EE3730"/>
    <w:rPr>
      <w:rFonts w:ascii="Tahoma" w:hAnsi="Tahoma" w:cs="Tahoma"/>
      <w:sz w:val="16"/>
      <w:szCs w:val="16"/>
    </w:rPr>
  </w:style>
  <w:style w:type="paragraph" w:styleId="25">
    <w:name w:val="toc 2"/>
    <w:basedOn w:val="a"/>
    <w:next w:val="a"/>
    <w:autoRedefine/>
    <w:uiPriority w:val="39"/>
    <w:qFormat/>
    <w:rsid w:val="00DB6EE9"/>
    <w:pPr>
      <w:ind w:left="240"/>
    </w:pPr>
    <w:rPr>
      <w:rFonts w:asciiTheme="minorHAnsi" w:hAnsiTheme="minorHAnsi"/>
      <w:smallCaps/>
      <w:sz w:val="20"/>
      <w:szCs w:val="20"/>
    </w:rPr>
  </w:style>
  <w:style w:type="paragraph" w:styleId="3">
    <w:name w:val="List Bullet 3"/>
    <w:basedOn w:val="a"/>
    <w:autoRedefine/>
    <w:rsid w:val="003057B3"/>
    <w:pPr>
      <w:numPr>
        <w:numId w:val="1"/>
      </w:numPr>
      <w:tabs>
        <w:tab w:val="clear" w:pos="360"/>
        <w:tab w:val="num" w:pos="1134"/>
      </w:tabs>
      <w:ind w:left="1134" w:hanging="425"/>
      <w:jc w:val="both"/>
    </w:pPr>
    <w:rPr>
      <w:sz w:val="28"/>
      <w:szCs w:val="20"/>
    </w:rPr>
  </w:style>
  <w:style w:type="paragraph" w:styleId="af1">
    <w:name w:val="TOC Heading"/>
    <w:basedOn w:val="1"/>
    <w:next w:val="a"/>
    <w:uiPriority w:val="39"/>
    <w:unhideWhenUsed/>
    <w:qFormat/>
    <w:rsid w:val="00FD2A22"/>
    <w:pPr>
      <w:keepLines/>
      <w:spacing w:before="480" w:after="0" w:line="276" w:lineRule="auto"/>
      <w:ind w:left="0"/>
      <w:outlineLvl w:val="9"/>
    </w:pPr>
    <w:rPr>
      <w:rFonts w:ascii="Cambria" w:hAnsi="Cambria"/>
      <w:color w:val="365F91"/>
      <w:kern w:val="0"/>
      <w:szCs w:val="28"/>
      <w:lang w:eastAsia="en-US"/>
    </w:rPr>
  </w:style>
  <w:style w:type="paragraph" w:styleId="31">
    <w:name w:val="toc 3"/>
    <w:basedOn w:val="a"/>
    <w:next w:val="a"/>
    <w:autoRedefine/>
    <w:uiPriority w:val="39"/>
    <w:unhideWhenUsed/>
    <w:qFormat/>
    <w:rsid w:val="009450D5"/>
    <w:pPr>
      <w:ind w:left="480"/>
    </w:pPr>
    <w:rPr>
      <w:rFonts w:asciiTheme="minorHAnsi" w:hAnsiTheme="minorHAnsi"/>
      <w:i/>
      <w:iCs/>
      <w:sz w:val="20"/>
      <w:szCs w:val="20"/>
    </w:rPr>
  </w:style>
  <w:style w:type="paragraph" w:styleId="af2">
    <w:name w:val="Balloon Text"/>
    <w:basedOn w:val="a"/>
    <w:link w:val="af3"/>
    <w:rsid w:val="00FD2A22"/>
    <w:rPr>
      <w:rFonts w:ascii="Tahoma" w:hAnsi="Tahoma" w:cs="Tahoma"/>
      <w:sz w:val="16"/>
      <w:szCs w:val="16"/>
    </w:rPr>
  </w:style>
  <w:style w:type="character" w:customStyle="1" w:styleId="af3">
    <w:name w:val="Текст выноски Знак"/>
    <w:basedOn w:val="a0"/>
    <w:link w:val="af2"/>
    <w:rsid w:val="00FD2A22"/>
    <w:rPr>
      <w:rFonts w:ascii="Tahoma" w:hAnsi="Tahoma" w:cs="Tahoma"/>
      <w:sz w:val="16"/>
      <w:szCs w:val="16"/>
    </w:rPr>
  </w:style>
  <w:style w:type="character" w:styleId="af4">
    <w:name w:val="Emphasis"/>
    <w:basedOn w:val="a0"/>
    <w:qFormat/>
    <w:rsid w:val="008E15C0"/>
    <w:rPr>
      <w:i/>
      <w:iCs/>
    </w:rPr>
  </w:style>
  <w:style w:type="paragraph" w:customStyle="1" w:styleId="af5">
    <w:name w:val="Чертежный"/>
    <w:rsid w:val="00E1412F"/>
    <w:pPr>
      <w:jc w:val="both"/>
    </w:pPr>
    <w:rPr>
      <w:rFonts w:ascii="ISOCPEUR" w:hAnsi="ISOCPEUR"/>
      <w:i/>
      <w:sz w:val="28"/>
      <w:lang w:val="uk-UA"/>
    </w:rPr>
  </w:style>
  <w:style w:type="character" w:customStyle="1" w:styleId="apple-converted-space">
    <w:name w:val="apple-converted-space"/>
    <w:basedOn w:val="a0"/>
    <w:rsid w:val="00E1412F"/>
  </w:style>
  <w:style w:type="character" w:customStyle="1" w:styleId="apple-style-span">
    <w:name w:val="apple-style-span"/>
    <w:basedOn w:val="a0"/>
    <w:rsid w:val="00205BE9"/>
  </w:style>
  <w:style w:type="character" w:styleId="af6">
    <w:name w:val="Strong"/>
    <w:basedOn w:val="a0"/>
    <w:uiPriority w:val="22"/>
    <w:qFormat/>
    <w:rsid w:val="00205BE9"/>
    <w:rPr>
      <w:b/>
      <w:bCs/>
    </w:rPr>
  </w:style>
  <w:style w:type="character" w:styleId="af7">
    <w:name w:val="Placeholder Text"/>
    <w:basedOn w:val="a0"/>
    <w:uiPriority w:val="99"/>
    <w:semiHidden/>
    <w:rsid w:val="00AF5B1E"/>
    <w:rPr>
      <w:color w:val="808080"/>
    </w:rPr>
  </w:style>
  <w:style w:type="paragraph" w:styleId="40">
    <w:name w:val="toc 4"/>
    <w:basedOn w:val="a"/>
    <w:next w:val="a"/>
    <w:autoRedefine/>
    <w:rsid w:val="007A33AE"/>
    <w:pPr>
      <w:ind w:left="720"/>
    </w:pPr>
    <w:rPr>
      <w:rFonts w:asciiTheme="minorHAnsi" w:hAnsiTheme="minorHAnsi"/>
      <w:sz w:val="18"/>
      <w:szCs w:val="18"/>
    </w:rPr>
  </w:style>
  <w:style w:type="paragraph" w:styleId="50">
    <w:name w:val="toc 5"/>
    <w:basedOn w:val="a"/>
    <w:next w:val="a"/>
    <w:autoRedefine/>
    <w:rsid w:val="007A33AE"/>
    <w:pPr>
      <w:ind w:left="960"/>
    </w:pPr>
    <w:rPr>
      <w:rFonts w:asciiTheme="minorHAnsi" w:hAnsiTheme="minorHAnsi"/>
      <w:sz w:val="18"/>
      <w:szCs w:val="18"/>
    </w:rPr>
  </w:style>
  <w:style w:type="paragraph" w:styleId="6">
    <w:name w:val="toc 6"/>
    <w:basedOn w:val="a"/>
    <w:next w:val="a"/>
    <w:autoRedefine/>
    <w:rsid w:val="007A33AE"/>
    <w:pPr>
      <w:ind w:left="1200"/>
    </w:pPr>
    <w:rPr>
      <w:rFonts w:asciiTheme="minorHAnsi" w:hAnsiTheme="minorHAnsi"/>
      <w:sz w:val="18"/>
      <w:szCs w:val="18"/>
    </w:rPr>
  </w:style>
  <w:style w:type="paragraph" w:styleId="7">
    <w:name w:val="toc 7"/>
    <w:basedOn w:val="a"/>
    <w:next w:val="a"/>
    <w:autoRedefine/>
    <w:rsid w:val="007A33AE"/>
    <w:pPr>
      <w:ind w:left="1440"/>
    </w:pPr>
    <w:rPr>
      <w:rFonts w:asciiTheme="minorHAnsi" w:hAnsiTheme="minorHAnsi"/>
      <w:sz w:val="18"/>
      <w:szCs w:val="18"/>
    </w:rPr>
  </w:style>
  <w:style w:type="paragraph" w:styleId="8">
    <w:name w:val="toc 8"/>
    <w:basedOn w:val="a"/>
    <w:next w:val="a"/>
    <w:autoRedefine/>
    <w:rsid w:val="007A33AE"/>
    <w:pPr>
      <w:ind w:left="1680"/>
    </w:pPr>
    <w:rPr>
      <w:rFonts w:asciiTheme="minorHAnsi" w:hAnsiTheme="minorHAnsi"/>
      <w:sz w:val="18"/>
      <w:szCs w:val="18"/>
    </w:rPr>
  </w:style>
  <w:style w:type="paragraph" w:styleId="9">
    <w:name w:val="toc 9"/>
    <w:basedOn w:val="a"/>
    <w:next w:val="a"/>
    <w:autoRedefine/>
    <w:rsid w:val="007A33AE"/>
    <w:pPr>
      <w:ind w:left="1920"/>
    </w:pPr>
    <w:rPr>
      <w:rFonts w:asciiTheme="minorHAnsi" w:hAnsiTheme="minorHAnsi"/>
      <w:sz w:val="18"/>
      <w:szCs w:val="18"/>
    </w:rPr>
  </w:style>
  <w:style w:type="paragraph" w:styleId="af8">
    <w:name w:val="Normal (Web)"/>
    <w:basedOn w:val="a"/>
    <w:uiPriority w:val="99"/>
    <w:unhideWhenUsed/>
    <w:rsid w:val="00016A3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3855">
      <w:bodyDiv w:val="1"/>
      <w:marLeft w:val="0"/>
      <w:marRight w:val="0"/>
      <w:marTop w:val="0"/>
      <w:marBottom w:val="0"/>
      <w:divBdr>
        <w:top w:val="none" w:sz="0" w:space="0" w:color="auto"/>
        <w:left w:val="none" w:sz="0" w:space="0" w:color="auto"/>
        <w:bottom w:val="none" w:sz="0" w:space="0" w:color="auto"/>
        <w:right w:val="none" w:sz="0" w:space="0" w:color="auto"/>
      </w:divBdr>
    </w:div>
    <w:div w:id="109476510">
      <w:bodyDiv w:val="1"/>
      <w:marLeft w:val="0"/>
      <w:marRight w:val="0"/>
      <w:marTop w:val="0"/>
      <w:marBottom w:val="0"/>
      <w:divBdr>
        <w:top w:val="none" w:sz="0" w:space="0" w:color="auto"/>
        <w:left w:val="none" w:sz="0" w:space="0" w:color="auto"/>
        <w:bottom w:val="none" w:sz="0" w:space="0" w:color="auto"/>
        <w:right w:val="none" w:sz="0" w:space="0" w:color="auto"/>
      </w:divBdr>
    </w:div>
    <w:div w:id="224335583">
      <w:bodyDiv w:val="1"/>
      <w:marLeft w:val="0"/>
      <w:marRight w:val="0"/>
      <w:marTop w:val="0"/>
      <w:marBottom w:val="0"/>
      <w:divBdr>
        <w:top w:val="none" w:sz="0" w:space="0" w:color="auto"/>
        <w:left w:val="none" w:sz="0" w:space="0" w:color="auto"/>
        <w:bottom w:val="none" w:sz="0" w:space="0" w:color="auto"/>
        <w:right w:val="none" w:sz="0" w:space="0" w:color="auto"/>
      </w:divBdr>
    </w:div>
    <w:div w:id="238904830">
      <w:bodyDiv w:val="1"/>
      <w:marLeft w:val="0"/>
      <w:marRight w:val="0"/>
      <w:marTop w:val="0"/>
      <w:marBottom w:val="0"/>
      <w:divBdr>
        <w:top w:val="none" w:sz="0" w:space="0" w:color="auto"/>
        <w:left w:val="none" w:sz="0" w:space="0" w:color="auto"/>
        <w:bottom w:val="none" w:sz="0" w:space="0" w:color="auto"/>
        <w:right w:val="none" w:sz="0" w:space="0" w:color="auto"/>
      </w:divBdr>
    </w:div>
    <w:div w:id="244654007">
      <w:bodyDiv w:val="1"/>
      <w:marLeft w:val="0"/>
      <w:marRight w:val="0"/>
      <w:marTop w:val="0"/>
      <w:marBottom w:val="0"/>
      <w:divBdr>
        <w:top w:val="none" w:sz="0" w:space="0" w:color="auto"/>
        <w:left w:val="none" w:sz="0" w:space="0" w:color="auto"/>
        <w:bottom w:val="none" w:sz="0" w:space="0" w:color="auto"/>
        <w:right w:val="none" w:sz="0" w:space="0" w:color="auto"/>
      </w:divBdr>
    </w:div>
    <w:div w:id="369771620">
      <w:bodyDiv w:val="1"/>
      <w:marLeft w:val="0"/>
      <w:marRight w:val="0"/>
      <w:marTop w:val="0"/>
      <w:marBottom w:val="0"/>
      <w:divBdr>
        <w:top w:val="none" w:sz="0" w:space="0" w:color="auto"/>
        <w:left w:val="none" w:sz="0" w:space="0" w:color="auto"/>
        <w:bottom w:val="none" w:sz="0" w:space="0" w:color="auto"/>
        <w:right w:val="none" w:sz="0" w:space="0" w:color="auto"/>
      </w:divBdr>
    </w:div>
    <w:div w:id="372735965">
      <w:bodyDiv w:val="1"/>
      <w:marLeft w:val="0"/>
      <w:marRight w:val="0"/>
      <w:marTop w:val="0"/>
      <w:marBottom w:val="0"/>
      <w:divBdr>
        <w:top w:val="none" w:sz="0" w:space="0" w:color="auto"/>
        <w:left w:val="none" w:sz="0" w:space="0" w:color="auto"/>
        <w:bottom w:val="none" w:sz="0" w:space="0" w:color="auto"/>
        <w:right w:val="none" w:sz="0" w:space="0" w:color="auto"/>
      </w:divBdr>
    </w:div>
    <w:div w:id="492457303">
      <w:bodyDiv w:val="1"/>
      <w:marLeft w:val="0"/>
      <w:marRight w:val="0"/>
      <w:marTop w:val="0"/>
      <w:marBottom w:val="0"/>
      <w:divBdr>
        <w:top w:val="none" w:sz="0" w:space="0" w:color="auto"/>
        <w:left w:val="none" w:sz="0" w:space="0" w:color="auto"/>
        <w:bottom w:val="none" w:sz="0" w:space="0" w:color="auto"/>
        <w:right w:val="none" w:sz="0" w:space="0" w:color="auto"/>
      </w:divBdr>
    </w:div>
    <w:div w:id="771436510">
      <w:bodyDiv w:val="1"/>
      <w:marLeft w:val="0"/>
      <w:marRight w:val="0"/>
      <w:marTop w:val="0"/>
      <w:marBottom w:val="0"/>
      <w:divBdr>
        <w:top w:val="none" w:sz="0" w:space="0" w:color="auto"/>
        <w:left w:val="none" w:sz="0" w:space="0" w:color="auto"/>
        <w:bottom w:val="none" w:sz="0" w:space="0" w:color="auto"/>
        <w:right w:val="none" w:sz="0" w:space="0" w:color="auto"/>
      </w:divBdr>
    </w:div>
    <w:div w:id="790708245">
      <w:bodyDiv w:val="1"/>
      <w:marLeft w:val="0"/>
      <w:marRight w:val="0"/>
      <w:marTop w:val="0"/>
      <w:marBottom w:val="0"/>
      <w:divBdr>
        <w:top w:val="none" w:sz="0" w:space="0" w:color="auto"/>
        <w:left w:val="none" w:sz="0" w:space="0" w:color="auto"/>
        <w:bottom w:val="none" w:sz="0" w:space="0" w:color="auto"/>
        <w:right w:val="none" w:sz="0" w:space="0" w:color="auto"/>
      </w:divBdr>
    </w:div>
    <w:div w:id="803815812">
      <w:bodyDiv w:val="1"/>
      <w:marLeft w:val="0"/>
      <w:marRight w:val="0"/>
      <w:marTop w:val="0"/>
      <w:marBottom w:val="0"/>
      <w:divBdr>
        <w:top w:val="none" w:sz="0" w:space="0" w:color="auto"/>
        <w:left w:val="none" w:sz="0" w:space="0" w:color="auto"/>
        <w:bottom w:val="none" w:sz="0" w:space="0" w:color="auto"/>
        <w:right w:val="none" w:sz="0" w:space="0" w:color="auto"/>
      </w:divBdr>
    </w:div>
    <w:div w:id="931817174">
      <w:bodyDiv w:val="1"/>
      <w:marLeft w:val="0"/>
      <w:marRight w:val="0"/>
      <w:marTop w:val="0"/>
      <w:marBottom w:val="0"/>
      <w:divBdr>
        <w:top w:val="none" w:sz="0" w:space="0" w:color="auto"/>
        <w:left w:val="none" w:sz="0" w:space="0" w:color="auto"/>
        <w:bottom w:val="none" w:sz="0" w:space="0" w:color="auto"/>
        <w:right w:val="none" w:sz="0" w:space="0" w:color="auto"/>
      </w:divBdr>
    </w:div>
    <w:div w:id="1078483338">
      <w:bodyDiv w:val="1"/>
      <w:marLeft w:val="0"/>
      <w:marRight w:val="0"/>
      <w:marTop w:val="0"/>
      <w:marBottom w:val="0"/>
      <w:divBdr>
        <w:top w:val="none" w:sz="0" w:space="0" w:color="auto"/>
        <w:left w:val="none" w:sz="0" w:space="0" w:color="auto"/>
        <w:bottom w:val="none" w:sz="0" w:space="0" w:color="auto"/>
        <w:right w:val="none" w:sz="0" w:space="0" w:color="auto"/>
      </w:divBdr>
      <w:divsChild>
        <w:div w:id="907421083">
          <w:marLeft w:val="0"/>
          <w:marRight w:val="0"/>
          <w:marTop w:val="0"/>
          <w:marBottom w:val="12"/>
          <w:divBdr>
            <w:top w:val="none" w:sz="0" w:space="0" w:color="auto"/>
            <w:left w:val="none" w:sz="0" w:space="0" w:color="auto"/>
            <w:bottom w:val="none" w:sz="0" w:space="0" w:color="auto"/>
            <w:right w:val="none" w:sz="0" w:space="0" w:color="auto"/>
          </w:divBdr>
        </w:div>
      </w:divsChild>
    </w:div>
    <w:div w:id="1103111149">
      <w:bodyDiv w:val="1"/>
      <w:marLeft w:val="0"/>
      <w:marRight w:val="0"/>
      <w:marTop w:val="0"/>
      <w:marBottom w:val="0"/>
      <w:divBdr>
        <w:top w:val="none" w:sz="0" w:space="0" w:color="auto"/>
        <w:left w:val="none" w:sz="0" w:space="0" w:color="auto"/>
        <w:bottom w:val="none" w:sz="0" w:space="0" w:color="auto"/>
        <w:right w:val="none" w:sz="0" w:space="0" w:color="auto"/>
      </w:divBdr>
    </w:div>
    <w:div w:id="1243218009">
      <w:bodyDiv w:val="1"/>
      <w:marLeft w:val="0"/>
      <w:marRight w:val="0"/>
      <w:marTop w:val="0"/>
      <w:marBottom w:val="0"/>
      <w:divBdr>
        <w:top w:val="none" w:sz="0" w:space="0" w:color="auto"/>
        <w:left w:val="none" w:sz="0" w:space="0" w:color="auto"/>
        <w:bottom w:val="none" w:sz="0" w:space="0" w:color="auto"/>
        <w:right w:val="none" w:sz="0" w:space="0" w:color="auto"/>
      </w:divBdr>
    </w:div>
    <w:div w:id="1314797907">
      <w:bodyDiv w:val="1"/>
      <w:marLeft w:val="0"/>
      <w:marRight w:val="0"/>
      <w:marTop w:val="0"/>
      <w:marBottom w:val="0"/>
      <w:divBdr>
        <w:top w:val="none" w:sz="0" w:space="0" w:color="auto"/>
        <w:left w:val="none" w:sz="0" w:space="0" w:color="auto"/>
        <w:bottom w:val="none" w:sz="0" w:space="0" w:color="auto"/>
        <w:right w:val="none" w:sz="0" w:space="0" w:color="auto"/>
      </w:divBdr>
    </w:div>
    <w:div w:id="1569345639">
      <w:bodyDiv w:val="1"/>
      <w:marLeft w:val="0"/>
      <w:marRight w:val="0"/>
      <w:marTop w:val="0"/>
      <w:marBottom w:val="0"/>
      <w:divBdr>
        <w:top w:val="none" w:sz="0" w:space="0" w:color="auto"/>
        <w:left w:val="none" w:sz="0" w:space="0" w:color="auto"/>
        <w:bottom w:val="none" w:sz="0" w:space="0" w:color="auto"/>
        <w:right w:val="none" w:sz="0" w:space="0" w:color="auto"/>
      </w:divBdr>
    </w:div>
    <w:div w:id="1639796193">
      <w:bodyDiv w:val="1"/>
      <w:marLeft w:val="0"/>
      <w:marRight w:val="0"/>
      <w:marTop w:val="0"/>
      <w:marBottom w:val="0"/>
      <w:divBdr>
        <w:top w:val="none" w:sz="0" w:space="0" w:color="auto"/>
        <w:left w:val="none" w:sz="0" w:space="0" w:color="auto"/>
        <w:bottom w:val="none" w:sz="0" w:space="0" w:color="auto"/>
        <w:right w:val="none" w:sz="0" w:space="0" w:color="auto"/>
      </w:divBdr>
    </w:div>
    <w:div w:id="1660381194">
      <w:bodyDiv w:val="1"/>
      <w:marLeft w:val="0"/>
      <w:marRight w:val="0"/>
      <w:marTop w:val="0"/>
      <w:marBottom w:val="0"/>
      <w:divBdr>
        <w:top w:val="none" w:sz="0" w:space="0" w:color="auto"/>
        <w:left w:val="none" w:sz="0" w:space="0" w:color="auto"/>
        <w:bottom w:val="none" w:sz="0" w:space="0" w:color="auto"/>
        <w:right w:val="none" w:sz="0" w:space="0" w:color="auto"/>
      </w:divBdr>
    </w:div>
    <w:div w:id="1785613207">
      <w:bodyDiv w:val="1"/>
      <w:marLeft w:val="0"/>
      <w:marRight w:val="0"/>
      <w:marTop w:val="0"/>
      <w:marBottom w:val="0"/>
      <w:divBdr>
        <w:top w:val="none" w:sz="0" w:space="0" w:color="auto"/>
        <w:left w:val="none" w:sz="0" w:space="0" w:color="auto"/>
        <w:bottom w:val="none" w:sz="0" w:space="0" w:color="auto"/>
        <w:right w:val="none" w:sz="0" w:space="0" w:color="auto"/>
      </w:divBdr>
    </w:div>
    <w:div w:id="2045863679">
      <w:bodyDiv w:val="1"/>
      <w:marLeft w:val="0"/>
      <w:marRight w:val="0"/>
      <w:marTop w:val="0"/>
      <w:marBottom w:val="0"/>
      <w:divBdr>
        <w:top w:val="none" w:sz="0" w:space="0" w:color="auto"/>
        <w:left w:val="none" w:sz="0" w:space="0" w:color="auto"/>
        <w:bottom w:val="none" w:sz="0" w:space="0" w:color="auto"/>
        <w:right w:val="none" w:sz="0" w:space="0" w:color="auto"/>
      </w:divBdr>
    </w:div>
    <w:div w:id="2057847920">
      <w:bodyDiv w:val="1"/>
      <w:marLeft w:val="0"/>
      <w:marRight w:val="0"/>
      <w:marTop w:val="0"/>
      <w:marBottom w:val="0"/>
      <w:divBdr>
        <w:top w:val="none" w:sz="0" w:space="0" w:color="auto"/>
        <w:left w:val="none" w:sz="0" w:space="0" w:color="auto"/>
        <w:bottom w:val="none" w:sz="0" w:space="0" w:color="auto"/>
        <w:right w:val="none" w:sz="0" w:space="0" w:color="auto"/>
      </w:divBdr>
    </w:div>
    <w:div w:id="213132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_Rab_STOL_UgPa_Grankin\&#1050;&#1086;&#1083;&#1086;&#1085;&#1090;&#1080;&#1090;&#1091;&#1083;&#1099;\&#1054;&#1092;&#1086;&#1088;&#1084;&#1083;&#1077;&#1085;&#1080;&#1077;&#1058;&#1052;&#1055;&#1086;&#1090;&#1070;&#1043;&#1055;&#1040;.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F68F4-F185-4FAF-8DD2-B6C8584AB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ОформлениеТМПотЮГПА.dot</Template>
  <TotalTime>452</TotalTime>
  <Pages>1</Pages>
  <Words>11215</Words>
  <Characters>63930</Characters>
  <Application>Microsoft Office Word</Application>
  <DocSecurity>0</DocSecurity>
  <Lines>532</Lines>
  <Paragraphs>149</Paragraphs>
  <ScaleCrop>false</ScaleCrop>
  <HeadingPairs>
    <vt:vector size="2" baseType="variant">
      <vt:variant>
        <vt:lpstr>Название</vt:lpstr>
      </vt:variant>
      <vt:variant>
        <vt:i4>1</vt:i4>
      </vt:variant>
    </vt:vector>
  </HeadingPairs>
  <TitlesOfParts>
    <vt:vector size="1" baseType="lpstr">
      <vt:lpstr>Этот текст приведен здесь для настройки шаблона</vt:lpstr>
    </vt:vector>
  </TitlesOfParts>
  <Company>org</Company>
  <LinksUpToDate>false</LinksUpToDate>
  <CharactersWithSpaces>74996</CharactersWithSpaces>
  <SharedDoc>false</SharedDoc>
  <HLinks>
    <vt:vector size="132" baseType="variant">
      <vt:variant>
        <vt:i4>1376319</vt:i4>
      </vt:variant>
      <vt:variant>
        <vt:i4>142</vt:i4>
      </vt:variant>
      <vt:variant>
        <vt:i4>0</vt:i4>
      </vt:variant>
      <vt:variant>
        <vt:i4>5</vt:i4>
      </vt:variant>
      <vt:variant>
        <vt:lpwstr/>
      </vt:variant>
      <vt:variant>
        <vt:lpwstr>_Toc314213920</vt:lpwstr>
      </vt:variant>
      <vt:variant>
        <vt:i4>1441855</vt:i4>
      </vt:variant>
      <vt:variant>
        <vt:i4>136</vt:i4>
      </vt:variant>
      <vt:variant>
        <vt:i4>0</vt:i4>
      </vt:variant>
      <vt:variant>
        <vt:i4>5</vt:i4>
      </vt:variant>
      <vt:variant>
        <vt:lpwstr/>
      </vt:variant>
      <vt:variant>
        <vt:lpwstr>_Toc314213919</vt:lpwstr>
      </vt:variant>
      <vt:variant>
        <vt:i4>1441855</vt:i4>
      </vt:variant>
      <vt:variant>
        <vt:i4>130</vt:i4>
      </vt:variant>
      <vt:variant>
        <vt:i4>0</vt:i4>
      </vt:variant>
      <vt:variant>
        <vt:i4>5</vt:i4>
      </vt:variant>
      <vt:variant>
        <vt:lpwstr/>
      </vt:variant>
      <vt:variant>
        <vt:lpwstr>_Toc314213918</vt:lpwstr>
      </vt:variant>
      <vt:variant>
        <vt:i4>1441855</vt:i4>
      </vt:variant>
      <vt:variant>
        <vt:i4>124</vt:i4>
      </vt:variant>
      <vt:variant>
        <vt:i4>0</vt:i4>
      </vt:variant>
      <vt:variant>
        <vt:i4>5</vt:i4>
      </vt:variant>
      <vt:variant>
        <vt:lpwstr/>
      </vt:variant>
      <vt:variant>
        <vt:lpwstr>_Toc314213917</vt:lpwstr>
      </vt:variant>
      <vt:variant>
        <vt:i4>1441855</vt:i4>
      </vt:variant>
      <vt:variant>
        <vt:i4>118</vt:i4>
      </vt:variant>
      <vt:variant>
        <vt:i4>0</vt:i4>
      </vt:variant>
      <vt:variant>
        <vt:i4>5</vt:i4>
      </vt:variant>
      <vt:variant>
        <vt:lpwstr/>
      </vt:variant>
      <vt:variant>
        <vt:lpwstr>_Toc314213916</vt:lpwstr>
      </vt:variant>
      <vt:variant>
        <vt:i4>1441855</vt:i4>
      </vt:variant>
      <vt:variant>
        <vt:i4>112</vt:i4>
      </vt:variant>
      <vt:variant>
        <vt:i4>0</vt:i4>
      </vt:variant>
      <vt:variant>
        <vt:i4>5</vt:i4>
      </vt:variant>
      <vt:variant>
        <vt:lpwstr/>
      </vt:variant>
      <vt:variant>
        <vt:lpwstr>_Toc314213915</vt:lpwstr>
      </vt:variant>
      <vt:variant>
        <vt:i4>1441855</vt:i4>
      </vt:variant>
      <vt:variant>
        <vt:i4>106</vt:i4>
      </vt:variant>
      <vt:variant>
        <vt:i4>0</vt:i4>
      </vt:variant>
      <vt:variant>
        <vt:i4>5</vt:i4>
      </vt:variant>
      <vt:variant>
        <vt:lpwstr/>
      </vt:variant>
      <vt:variant>
        <vt:lpwstr>_Toc314213914</vt:lpwstr>
      </vt:variant>
      <vt:variant>
        <vt:i4>1441855</vt:i4>
      </vt:variant>
      <vt:variant>
        <vt:i4>100</vt:i4>
      </vt:variant>
      <vt:variant>
        <vt:i4>0</vt:i4>
      </vt:variant>
      <vt:variant>
        <vt:i4>5</vt:i4>
      </vt:variant>
      <vt:variant>
        <vt:lpwstr/>
      </vt:variant>
      <vt:variant>
        <vt:lpwstr>_Toc314213913</vt:lpwstr>
      </vt:variant>
      <vt:variant>
        <vt:i4>1441855</vt:i4>
      </vt:variant>
      <vt:variant>
        <vt:i4>94</vt:i4>
      </vt:variant>
      <vt:variant>
        <vt:i4>0</vt:i4>
      </vt:variant>
      <vt:variant>
        <vt:i4>5</vt:i4>
      </vt:variant>
      <vt:variant>
        <vt:lpwstr/>
      </vt:variant>
      <vt:variant>
        <vt:lpwstr>_Toc314213912</vt:lpwstr>
      </vt:variant>
      <vt:variant>
        <vt:i4>1441855</vt:i4>
      </vt:variant>
      <vt:variant>
        <vt:i4>82</vt:i4>
      </vt:variant>
      <vt:variant>
        <vt:i4>0</vt:i4>
      </vt:variant>
      <vt:variant>
        <vt:i4>5</vt:i4>
      </vt:variant>
      <vt:variant>
        <vt:lpwstr/>
      </vt:variant>
      <vt:variant>
        <vt:lpwstr>_Toc314213911</vt:lpwstr>
      </vt:variant>
      <vt:variant>
        <vt:i4>1441855</vt:i4>
      </vt:variant>
      <vt:variant>
        <vt:i4>70</vt:i4>
      </vt:variant>
      <vt:variant>
        <vt:i4>0</vt:i4>
      </vt:variant>
      <vt:variant>
        <vt:i4>5</vt:i4>
      </vt:variant>
      <vt:variant>
        <vt:lpwstr/>
      </vt:variant>
      <vt:variant>
        <vt:lpwstr>_Toc314213910</vt:lpwstr>
      </vt:variant>
      <vt:variant>
        <vt:i4>1507391</vt:i4>
      </vt:variant>
      <vt:variant>
        <vt:i4>64</vt:i4>
      </vt:variant>
      <vt:variant>
        <vt:i4>0</vt:i4>
      </vt:variant>
      <vt:variant>
        <vt:i4>5</vt:i4>
      </vt:variant>
      <vt:variant>
        <vt:lpwstr/>
      </vt:variant>
      <vt:variant>
        <vt:lpwstr>_Toc314213909</vt:lpwstr>
      </vt:variant>
      <vt:variant>
        <vt:i4>1507391</vt:i4>
      </vt:variant>
      <vt:variant>
        <vt:i4>58</vt:i4>
      </vt:variant>
      <vt:variant>
        <vt:i4>0</vt:i4>
      </vt:variant>
      <vt:variant>
        <vt:i4>5</vt:i4>
      </vt:variant>
      <vt:variant>
        <vt:lpwstr/>
      </vt:variant>
      <vt:variant>
        <vt:lpwstr>_Toc314213908</vt:lpwstr>
      </vt:variant>
      <vt:variant>
        <vt:i4>1507391</vt:i4>
      </vt:variant>
      <vt:variant>
        <vt:i4>52</vt:i4>
      </vt:variant>
      <vt:variant>
        <vt:i4>0</vt:i4>
      </vt:variant>
      <vt:variant>
        <vt:i4>5</vt:i4>
      </vt:variant>
      <vt:variant>
        <vt:lpwstr/>
      </vt:variant>
      <vt:variant>
        <vt:lpwstr>_Toc314213907</vt:lpwstr>
      </vt:variant>
      <vt:variant>
        <vt:i4>1507391</vt:i4>
      </vt:variant>
      <vt:variant>
        <vt:i4>46</vt:i4>
      </vt:variant>
      <vt:variant>
        <vt:i4>0</vt:i4>
      </vt:variant>
      <vt:variant>
        <vt:i4>5</vt:i4>
      </vt:variant>
      <vt:variant>
        <vt:lpwstr/>
      </vt:variant>
      <vt:variant>
        <vt:lpwstr>_Toc314213906</vt:lpwstr>
      </vt:variant>
      <vt:variant>
        <vt:i4>1507391</vt:i4>
      </vt:variant>
      <vt:variant>
        <vt:i4>40</vt:i4>
      </vt:variant>
      <vt:variant>
        <vt:i4>0</vt:i4>
      </vt:variant>
      <vt:variant>
        <vt:i4>5</vt:i4>
      </vt:variant>
      <vt:variant>
        <vt:lpwstr/>
      </vt:variant>
      <vt:variant>
        <vt:lpwstr>_Toc314213905</vt:lpwstr>
      </vt:variant>
      <vt:variant>
        <vt:i4>1507391</vt:i4>
      </vt:variant>
      <vt:variant>
        <vt:i4>34</vt:i4>
      </vt:variant>
      <vt:variant>
        <vt:i4>0</vt:i4>
      </vt:variant>
      <vt:variant>
        <vt:i4>5</vt:i4>
      </vt:variant>
      <vt:variant>
        <vt:lpwstr/>
      </vt:variant>
      <vt:variant>
        <vt:lpwstr>_Toc314213904</vt:lpwstr>
      </vt:variant>
      <vt:variant>
        <vt:i4>1507391</vt:i4>
      </vt:variant>
      <vt:variant>
        <vt:i4>28</vt:i4>
      </vt:variant>
      <vt:variant>
        <vt:i4>0</vt:i4>
      </vt:variant>
      <vt:variant>
        <vt:i4>5</vt:i4>
      </vt:variant>
      <vt:variant>
        <vt:lpwstr/>
      </vt:variant>
      <vt:variant>
        <vt:lpwstr>_Toc314213903</vt:lpwstr>
      </vt:variant>
      <vt:variant>
        <vt:i4>1507391</vt:i4>
      </vt:variant>
      <vt:variant>
        <vt:i4>22</vt:i4>
      </vt:variant>
      <vt:variant>
        <vt:i4>0</vt:i4>
      </vt:variant>
      <vt:variant>
        <vt:i4>5</vt:i4>
      </vt:variant>
      <vt:variant>
        <vt:lpwstr/>
      </vt:variant>
      <vt:variant>
        <vt:lpwstr>_Toc314213902</vt:lpwstr>
      </vt:variant>
      <vt:variant>
        <vt:i4>1507391</vt:i4>
      </vt:variant>
      <vt:variant>
        <vt:i4>16</vt:i4>
      </vt:variant>
      <vt:variant>
        <vt:i4>0</vt:i4>
      </vt:variant>
      <vt:variant>
        <vt:i4>5</vt:i4>
      </vt:variant>
      <vt:variant>
        <vt:lpwstr/>
      </vt:variant>
      <vt:variant>
        <vt:lpwstr>_Toc314213901</vt:lpwstr>
      </vt:variant>
      <vt:variant>
        <vt:i4>1507391</vt:i4>
      </vt:variant>
      <vt:variant>
        <vt:i4>10</vt:i4>
      </vt:variant>
      <vt:variant>
        <vt:i4>0</vt:i4>
      </vt:variant>
      <vt:variant>
        <vt:i4>5</vt:i4>
      </vt:variant>
      <vt:variant>
        <vt:lpwstr/>
      </vt:variant>
      <vt:variant>
        <vt:lpwstr>_Toc314213900</vt:lpwstr>
      </vt:variant>
      <vt:variant>
        <vt:i4>1966142</vt:i4>
      </vt:variant>
      <vt:variant>
        <vt:i4>4</vt:i4>
      </vt:variant>
      <vt:variant>
        <vt:i4>0</vt:i4>
      </vt:variant>
      <vt:variant>
        <vt:i4>5</vt:i4>
      </vt:variant>
      <vt:variant>
        <vt:lpwstr/>
      </vt:variant>
      <vt:variant>
        <vt:lpwstr>_Toc314213899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Этот текст приведен здесь для настройки шаблона</dc:title>
  <dc:creator>GrankinAV</dc:creator>
  <cp:lastModifiedBy>Пользователь Windows</cp:lastModifiedBy>
  <cp:revision>75</cp:revision>
  <cp:lastPrinted>2017-01-18T07:16:00Z</cp:lastPrinted>
  <dcterms:created xsi:type="dcterms:W3CDTF">2015-09-02T10:16:00Z</dcterms:created>
  <dcterms:modified xsi:type="dcterms:W3CDTF">2017-01-18T07:17:00Z</dcterms:modified>
</cp:coreProperties>
</file>